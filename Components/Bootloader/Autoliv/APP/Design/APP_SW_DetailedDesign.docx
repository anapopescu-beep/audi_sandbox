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6571F6A3" w14:textId="77777777" w:rsidTr="00B06A7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p w14:paraId="4DFD8653" w14:textId="697FFDAF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bookmarkStart w:id="0" w:name="_Hlk36730963"/>
          </w:p>
          <w:p w14:paraId="12170628" w14:textId="206E733B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 xml:space="preserve"> </w:t>
            </w:r>
            <w:r w:rsidR="00B746D6">
              <w:rPr>
                <w:b/>
                <w:sz w:val="48"/>
                <w:lang w:val="en-US"/>
              </w:rPr>
              <w:t xml:space="preserve">APP </w:t>
            </w:r>
            <w:r w:rsidR="004B756D">
              <w:rPr>
                <w:b/>
                <w:sz w:val="48"/>
                <w:lang w:val="en-US"/>
              </w:rPr>
              <w:t>SW Detailed Design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  <w:p w14:paraId="1853E481" w14:textId="0CFE2309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</w:p>
        </w:tc>
      </w:tr>
      <w:tr w:rsidR="005C791D" w:rsidRPr="009B063D" w14:paraId="7AE17878" w14:textId="77777777" w:rsidTr="00B06A7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600FB9E2" w14:textId="77777777" w:rsidR="005C791D" w:rsidRPr="00A72150" w:rsidRDefault="005C791D" w:rsidP="00B06A7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565AF7CE" w14:textId="63BF0BDD" w:rsidR="005C791D" w:rsidRPr="00A72150" w:rsidRDefault="00B746D6" w:rsidP="00B06A7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Software </w:t>
            </w:r>
            <w:r>
              <w:rPr>
                <w:rFonts w:cs="Arial"/>
                <w:sz w:val="20"/>
              </w:rPr>
              <w:t>Detailed Design Document of the APP Component</w:t>
            </w:r>
          </w:p>
        </w:tc>
      </w:tr>
    </w:tbl>
    <w:p w14:paraId="36D77D3E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5DC67295" w14:textId="77777777" w:rsidTr="00B06A7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03EC91DD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25A472B3" w14:textId="77777777" w:rsidR="005C791D" w:rsidRPr="00092777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0D10556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1B30FFC9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269CC4" w14:textId="760536BC" w:rsidR="005C791D" w:rsidRDefault="005C791D" w:rsidP="00B06A7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Title:</w:t>
            </w:r>
            <w:r w:rsidR="00AF672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Andreea Suiu</w:t>
            </w:r>
          </w:p>
          <w:p w14:paraId="6158CE7D" w14:textId="77777777" w:rsidR="005C791D" w:rsidRPr="002E714C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F66F99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4006B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4BFB0A74" w14:textId="77777777" w:rsidTr="00B06A7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D17F9C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19695A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2EB67D3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67D127D1" w14:textId="77777777" w:rsidTr="00B06A7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78CCE745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59C4D32E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F1708A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12774264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3AAB28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0"/>
    </w:tbl>
    <w:p w14:paraId="6EE667A5" w14:textId="77777777" w:rsidR="005C791D" w:rsidRPr="00430E47" w:rsidRDefault="005C791D" w:rsidP="005C791D">
      <w:pPr>
        <w:spacing w:after="0"/>
      </w:pPr>
    </w:p>
    <w:p w14:paraId="18232047" w14:textId="77777777" w:rsidR="005C791D" w:rsidRDefault="005C791D"/>
    <w:p w14:paraId="1699F6AC" w14:textId="77777777" w:rsidR="003B330A" w:rsidRPr="00296B9F" w:rsidRDefault="003B330A" w:rsidP="00393CFA">
      <w:pPr>
        <w:pStyle w:val="Heading"/>
      </w:pPr>
      <w:bookmarkStart w:id="1" w:name="_Toc221000463"/>
      <w:r w:rsidRPr="00296B9F">
        <w:lastRenderedPageBreak/>
        <w:t>Table of content</w:t>
      </w:r>
    </w:p>
    <w:p w14:paraId="2B98E4C6" w14:textId="77777777" w:rsidR="00674DD8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674DD8">
        <w:t>1.</w:t>
      </w:r>
      <w:r w:rsidR="00674DD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674DD8">
        <w:t>General Information</w:t>
      </w:r>
      <w:r w:rsidR="00674DD8">
        <w:tab/>
      </w:r>
      <w:r w:rsidR="00674DD8">
        <w:fldChar w:fldCharType="begin"/>
      </w:r>
      <w:r w:rsidR="00674DD8">
        <w:instrText xml:space="preserve"> PAGEREF _Toc342390930 \h </w:instrText>
      </w:r>
      <w:r w:rsidR="00674DD8">
        <w:fldChar w:fldCharType="separate"/>
      </w:r>
      <w:r w:rsidR="004B756D">
        <w:t>3</w:t>
      </w:r>
      <w:r w:rsidR="00674DD8">
        <w:fldChar w:fldCharType="end"/>
      </w:r>
    </w:p>
    <w:p w14:paraId="238D53ED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_Toc342390931 \h </w:instrText>
      </w:r>
      <w:r>
        <w:fldChar w:fldCharType="separate"/>
      </w:r>
      <w:r w:rsidR="004B756D">
        <w:t>3</w:t>
      </w:r>
      <w:r>
        <w:fldChar w:fldCharType="end"/>
      </w:r>
    </w:p>
    <w:p w14:paraId="7FD97652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_Toc342390932 \h </w:instrText>
      </w:r>
      <w:r>
        <w:fldChar w:fldCharType="separate"/>
      </w:r>
      <w:r w:rsidR="004B756D">
        <w:t>3</w:t>
      </w:r>
      <w:r>
        <w:fldChar w:fldCharType="end"/>
      </w:r>
    </w:p>
    <w:p w14:paraId="549D3614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_Toc342390933 \h </w:instrText>
      </w:r>
      <w:r>
        <w:fldChar w:fldCharType="separate"/>
      </w:r>
      <w:r w:rsidR="004B756D">
        <w:t>3</w:t>
      </w:r>
      <w:r>
        <w:fldChar w:fldCharType="end"/>
      </w:r>
    </w:p>
    <w:p w14:paraId="2E3074B5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External  documents</w:t>
      </w:r>
      <w:r>
        <w:tab/>
      </w:r>
      <w:r>
        <w:fldChar w:fldCharType="begin"/>
      </w:r>
      <w:r>
        <w:instrText xml:space="preserve"> PAGEREF _Toc342390934 \h </w:instrText>
      </w:r>
      <w:r>
        <w:fldChar w:fldCharType="separate"/>
      </w:r>
      <w:r w:rsidR="004B756D">
        <w:t>3</w:t>
      </w:r>
      <w:r>
        <w:fldChar w:fldCharType="end"/>
      </w:r>
    </w:p>
    <w:p w14:paraId="13FA1C9F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Internal Documents</w:t>
      </w:r>
      <w:r>
        <w:tab/>
      </w:r>
      <w:r>
        <w:fldChar w:fldCharType="begin"/>
      </w:r>
      <w:r>
        <w:instrText xml:space="preserve"> PAGEREF _Toc342390935 \h </w:instrText>
      </w:r>
      <w:r>
        <w:fldChar w:fldCharType="separate"/>
      </w:r>
      <w:r w:rsidR="004B756D">
        <w:t>3</w:t>
      </w:r>
      <w:r>
        <w:fldChar w:fldCharType="end"/>
      </w:r>
    </w:p>
    <w:p w14:paraId="7D28C392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_Toc342390936 \h </w:instrText>
      </w:r>
      <w:r>
        <w:fldChar w:fldCharType="separate"/>
      </w:r>
      <w:r w:rsidR="004B756D">
        <w:t>3</w:t>
      </w:r>
      <w:r>
        <w:fldChar w:fldCharType="end"/>
      </w:r>
    </w:p>
    <w:p w14:paraId="1FE3A0A4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SW atomic architectural unit design</w:t>
      </w:r>
      <w:r>
        <w:tab/>
      </w:r>
      <w:r>
        <w:fldChar w:fldCharType="begin"/>
      </w:r>
      <w:r>
        <w:instrText xml:space="preserve"> PAGEREF _Toc342390937 \h </w:instrText>
      </w:r>
      <w:r>
        <w:fldChar w:fldCharType="separate"/>
      </w:r>
      <w:r w:rsidR="004B756D">
        <w:t>4</w:t>
      </w:r>
      <w:r>
        <w:fldChar w:fldCharType="end"/>
      </w:r>
    </w:p>
    <w:p w14:paraId="7A967CEE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_Toc342390938 \h </w:instrText>
      </w:r>
      <w:r>
        <w:fldChar w:fldCharType="separate"/>
      </w:r>
      <w:r w:rsidR="004B756D">
        <w:t>4</w:t>
      </w:r>
      <w:r>
        <w:fldChar w:fldCharType="end"/>
      </w:r>
    </w:p>
    <w:p w14:paraId="7A43AFFE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_Toc342390939 \h </w:instrText>
      </w:r>
      <w:r>
        <w:fldChar w:fldCharType="separate"/>
      </w:r>
      <w:r w:rsidR="004B756D">
        <w:t>4</w:t>
      </w:r>
      <w:r>
        <w:fldChar w:fldCharType="end"/>
      </w:r>
    </w:p>
    <w:p w14:paraId="11C39518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9F1E20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FEATURES</w:t>
      </w:r>
      <w:r>
        <w:tab/>
      </w:r>
      <w:r>
        <w:fldChar w:fldCharType="begin"/>
      </w:r>
      <w:r>
        <w:instrText xml:space="preserve"> PAGEREF _Toc342390940 \h </w:instrText>
      </w:r>
      <w:r>
        <w:fldChar w:fldCharType="separate"/>
      </w:r>
      <w:r w:rsidR="004B756D">
        <w:t>4</w:t>
      </w:r>
      <w:r>
        <w:fldChar w:fldCharType="end"/>
      </w:r>
    </w:p>
    <w:p w14:paraId="173B69E7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_Toc342390941 \h </w:instrText>
      </w:r>
      <w:r>
        <w:fldChar w:fldCharType="separate"/>
      </w:r>
      <w:r w:rsidR="004B756D">
        <w:t>4</w:t>
      </w:r>
      <w:r>
        <w:fldChar w:fldCharType="end"/>
      </w:r>
    </w:p>
    <w:p w14:paraId="5D5A6E86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_Toc342390942 \h </w:instrText>
      </w:r>
      <w:r>
        <w:fldChar w:fldCharType="separate"/>
      </w:r>
      <w:r w:rsidR="004B756D">
        <w:t>4</w:t>
      </w:r>
      <w:r>
        <w:fldChar w:fldCharType="end"/>
      </w:r>
    </w:p>
    <w:p w14:paraId="714EFFF1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_Toc342390943 \h </w:instrText>
      </w:r>
      <w:r>
        <w:fldChar w:fldCharType="separate"/>
      </w:r>
      <w:r w:rsidR="004B756D">
        <w:t>5</w:t>
      </w:r>
      <w:r>
        <w:fldChar w:fldCharType="end"/>
      </w:r>
    </w:p>
    <w:p w14:paraId="7EBDA4A7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_Toc342390944 \h </w:instrText>
      </w:r>
      <w:r>
        <w:fldChar w:fldCharType="separate"/>
      </w:r>
      <w:r w:rsidR="004B756D">
        <w:t>5</w:t>
      </w:r>
      <w:r>
        <w:fldChar w:fldCharType="end"/>
      </w:r>
    </w:p>
    <w:p w14:paraId="4C628E48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_Toc342390945 \h </w:instrText>
      </w:r>
      <w:r>
        <w:fldChar w:fldCharType="separate"/>
      </w:r>
      <w:r w:rsidR="004B756D">
        <w:t>5</w:t>
      </w:r>
      <w:r>
        <w:fldChar w:fldCharType="end"/>
      </w:r>
    </w:p>
    <w:p w14:paraId="7BF9447B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_Toc342390946 \h </w:instrText>
      </w:r>
      <w:r>
        <w:fldChar w:fldCharType="separate"/>
      </w:r>
      <w:r w:rsidR="004B756D">
        <w:t>5</w:t>
      </w:r>
      <w:r>
        <w:fldChar w:fldCharType="end"/>
      </w:r>
    </w:p>
    <w:p w14:paraId="24C52B34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_Toc342390947 \h </w:instrText>
      </w:r>
      <w:r>
        <w:fldChar w:fldCharType="separate"/>
      </w:r>
      <w:r w:rsidR="004B756D">
        <w:t>5</w:t>
      </w:r>
      <w:r>
        <w:fldChar w:fldCharType="end"/>
      </w:r>
    </w:p>
    <w:p w14:paraId="3B1741EF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_Toc342390948 \h </w:instrText>
      </w:r>
      <w:r>
        <w:fldChar w:fldCharType="separate"/>
      </w:r>
      <w:r w:rsidR="004B756D">
        <w:t>5</w:t>
      </w:r>
      <w:r>
        <w:fldChar w:fldCharType="end"/>
      </w:r>
    </w:p>
    <w:p w14:paraId="064931B7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_Toc342390949 \h </w:instrText>
      </w:r>
      <w:r>
        <w:fldChar w:fldCharType="separate"/>
      </w:r>
      <w:r w:rsidR="004B756D">
        <w:t>5</w:t>
      </w:r>
      <w:r>
        <w:fldChar w:fldCharType="end"/>
      </w:r>
    </w:p>
    <w:p w14:paraId="4104DC53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14:paraId="72852162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42390930"/>
      <w:r w:rsidR="001278D5" w:rsidRPr="00296B9F">
        <w:lastRenderedPageBreak/>
        <w:t>General Information</w:t>
      </w:r>
      <w:bookmarkEnd w:id="2"/>
    </w:p>
    <w:p w14:paraId="785EA682" w14:textId="77777777" w:rsidR="00AA61CF" w:rsidRPr="00296B9F" w:rsidRDefault="00AA61CF" w:rsidP="00936489">
      <w:pPr>
        <w:pStyle w:val="Heading2"/>
      </w:pPr>
      <w:bookmarkStart w:id="3" w:name="_Toc342390931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5E4C8226" w14:textId="77777777" w:rsidTr="001079B6">
        <w:tc>
          <w:tcPr>
            <w:tcW w:w="1125" w:type="dxa"/>
            <w:shd w:val="clear" w:color="auto" w:fill="000080"/>
          </w:tcPr>
          <w:p w14:paraId="6226B77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025871C0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1610845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12B253F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27D16F5D" w14:textId="77777777" w:rsidTr="001079B6">
        <w:tc>
          <w:tcPr>
            <w:tcW w:w="1125" w:type="dxa"/>
            <w:shd w:val="clear" w:color="auto" w:fill="auto"/>
          </w:tcPr>
          <w:p w14:paraId="3829CDF6" w14:textId="720E5446" w:rsidR="00536511" w:rsidRPr="001079B6" w:rsidRDefault="00AF6728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1.0.</w:t>
            </w:r>
          </w:p>
        </w:tc>
        <w:tc>
          <w:tcPr>
            <w:tcW w:w="1325" w:type="dxa"/>
            <w:shd w:val="clear" w:color="auto" w:fill="auto"/>
          </w:tcPr>
          <w:p w14:paraId="36CF2E42" w14:textId="2F7C4B71" w:rsidR="00536511" w:rsidRPr="001079B6" w:rsidRDefault="00AF6728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12.08.2022</w:t>
            </w:r>
          </w:p>
        </w:tc>
        <w:tc>
          <w:tcPr>
            <w:tcW w:w="2008" w:type="dxa"/>
            <w:shd w:val="clear" w:color="auto" w:fill="auto"/>
          </w:tcPr>
          <w:p w14:paraId="452E764A" w14:textId="283D5D6D" w:rsidR="00536511" w:rsidRPr="001079B6" w:rsidRDefault="00AF6728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227CC655" w14:textId="16FEDD39" w:rsidR="00536511" w:rsidRPr="001079B6" w:rsidRDefault="00AF6728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revision.</w:t>
            </w:r>
          </w:p>
        </w:tc>
      </w:tr>
      <w:tr w:rsidR="00536511" w:rsidRPr="001079B6" w14:paraId="6B027703" w14:textId="77777777" w:rsidTr="001079B6">
        <w:tc>
          <w:tcPr>
            <w:tcW w:w="1125" w:type="dxa"/>
            <w:shd w:val="clear" w:color="auto" w:fill="auto"/>
          </w:tcPr>
          <w:p w14:paraId="28AA1D60" w14:textId="423E66C5" w:rsidR="00536511" w:rsidRPr="001079B6" w:rsidRDefault="00F823F9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1.1</w:t>
            </w:r>
          </w:p>
        </w:tc>
        <w:tc>
          <w:tcPr>
            <w:tcW w:w="1325" w:type="dxa"/>
            <w:shd w:val="clear" w:color="auto" w:fill="auto"/>
          </w:tcPr>
          <w:p w14:paraId="2135B681" w14:textId="5CB4B74B" w:rsidR="00536511" w:rsidRPr="001079B6" w:rsidRDefault="00F823F9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21.12.2022</w:t>
            </w:r>
          </w:p>
        </w:tc>
        <w:tc>
          <w:tcPr>
            <w:tcW w:w="2008" w:type="dxa"/>
            <w:shd w:val="clear" w:color="auto" w:fill="auto"/>
          </w:tcPr>
          <w:p w14:paraId="24A74968" w14:textId="56E0E4D2" w:rsidR="00536511" w:rsidRPr="001079B6" w:rsidRDefault="00F823F9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40B7ECC1" w14:textId="5F53BAB4" w:rsidR="00536511" w:rsidRPr="001079B6" w:rsidRDefault="00F823F9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Second revision.</w:t>
            </w:r>
          </w:p>
        </w:tc>
      </w:tr>
      <w:tr w:rsidR="00536511" w:rsidRPr="001079B6" w14:paraId="43A34B8E" w14:textId="77777777" w:rsidTr="001079B6">
        <w:tc>
          <w:tcPr>
            <w:tcW w:w="1125" w:type="dxa"/>
            <w:shd w:val="clear" w:color="auto" w:fill="auto"/>
          </w:tcPr>
          <w:p w14:paraId="589C9231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09A1556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0D56A7C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506EBF07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A966285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264E83A6" w14:textId="77777777" w:rsidR="001278D5" w:rsidRDefault="001278D5" w:rsidP="00936489">
      <w:pPr>
        <w:pStyle w:val="Heading2"/>
      </w:pPr>
      <w:bookmarkStart w:id="4" w:name="_Toc342390932"/>
      <w:r w:rsidRPr="00296B9F">
        <w:t>Purpose</w:t>
      </w:r>
      <w:r w:rsidR="007A1E23" w:rsidRPr="00296B9F">
        <w:t xml:space="preserve"> and Scope</w:t>
      </w:r>
      <w:bookmarkEnd w:id="4"/>
    </w:p>
    <w:p w14:paraId="745DBEDE" w14:textId="77777777" w:rsidR="00B746D6" w:rsidRPr="00B746D6" w:rsidRDefault="00B746D6" w:rsidP="005F3942">
      <w:pPr>
        <w:ind w:firstLine="720"/>
        <w:jc w:val="both"/>
        <w:rPr>
          <w:rStyle w:val="Blue"/>
          <w:color w:val="auto"/>
        </w:rPr>
      </w:pPr>
      <w:bookmarkStart w:id="5" w:name="_Toc221000464"/>
      <w:bookmarkStart w:id="6" w:name="_Toc342390933"/>
      <w:r w:rsidRPr="00B746D6">
        <w:rPr>
          <w:rStyle w:val="Blue"/>
          <w:color w:val="auto"/>
        </w:rPr>
        <w:t>The purpose of this document is to provide an overview of the APP SW Component operation principle, and to present the implementation choices in terms of module and function splitting.</w:t>
      </w:r>
    </w:p>
    <w:p w14:paraId="5B9C7104" w14:textId="77777777" w:rsidR="001278D5" w:rsidRPr="00296B9F" w:rsidRDefault="001278D5" w:rsidP="00936489">
      <w:pPr>
        <w:pStyle w:val="Heading2"/>
      </w:pPr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1BA8974C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42390934"/>
      <w:r>
        <w:t xml:space="preserve">External </w:t>
      </w:r>
      <w:r w:rsidR="001278D5" w:rsidRPr="00296B9F">
        <w:t xml:space="preserve"> documents</w:t>
      </w:r>
      <w:bookmarkEnd w:id="7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2A457F36" w14:textId="77777777" w:rsidTr="001079B6">
        <w:tc>
          <w:tcPr>
            <w:tcW w:w="993" w:type="dxa"/>
            <w:shd w:val="clear" w:color="auto" w:fill="000080"/>
          </w:tcPr>
          <w:p w14:paraId="2DC1073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613EA33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3B078351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65BD4F86" w14:textId="77777777" w:rsidTr="001079B6">
        <w:tc>
          <w:tcPr>
            <w:tcW w:w="993" w:type="dxa"/>
            <w:shd w:val="clear" w:color="auto" w:fill="auto"/>
          </w:tcPr>
          <w:p w14:paraId="472E0AB7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C5DEEF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AA637F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42922613" w14:textId="77777777" w:rsidTr="001079B6">
        <w:tc>
          <w:tcPr>
            <w:tcW w:w="993" w:type="dxa"/>
            <w:shd w:val="clear" w:color="auto" w:fill="auto"/>
          </w:tcPr>
          <w:p w14:paraId="2AA0B740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72A2D77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C31839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0C2A4355" w14:textId="77777777" w:rsidTr="001079B6">
        <w:tc>
          <w:tcPr>
            <w:tcW w:w="993" w:type="dxa"/>
            <w:shd w:val="clear" w:color="auto" w:fill="auto"/>
          </w:tcPr>
          <w:p w14:paraId="7BCB883B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A363DC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1DEC4546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65D07F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42390935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3C2B2FE1" w14:textId="77777777" w:rsidTr="001079B6">
        <w:tc>
          <w:tcPr>
            <w:tcW w:w="993" w:type="dxa"/>
            <w:shd w:val="clear" w:color="auto" w:fill="000080"/>
          </w:tcPr>
          <w:p w14:paraId="78FC6FF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075FB8F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7E487130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1929534E" w14:textId="77777777" w:rsidTr="001079B6">
        <w:tc>
          <w:tcPr>
            <w:tcW w:w="993" w:type="dxa"/>
            <w:shd w:val="clear" w:color="auto" w:fill="auto"/>
          </w:tcPr>
          <w:p w14:paraId="5FD8A4E0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153A12E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FF4B0A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BBE0D3D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616D9500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3FA0DA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AEA5B5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E169E03" w14:textId="77777777" w:rsidTr="001079B6">
        <w:tc>
          <w:tcPr>
            <w:tcW w:w="993" w:type="dxa"/>
            <w:shd w:val="clear" w:color="auto" w:fill="auto"/>
          </w:tcPr>
          <w:p w14:paraId="050EBCB3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169C2D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7164AB9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17458691" w14:textId="77777777" w:rsidTr="001079B6">
        <w:tc>
          <w:tcPr>
            <w:tcW w:w="993" w:type="dxa"/>
            <w:shd w:val="clear" w:color="auto" w:fill="auto"/>
          </w:tcPr>
          <w:p w14:paraId="04B8A5BF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3ABB3CE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C1BF2F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48140F" w14:textId="77777777" w:rsidR="003040B8" w:rsidRDefault="00936489" w:rsidP="009B7FCF">
      <w:pPr>
        <w:pStyle w:val="Heading2"/>
      </w:pPr>
      <w:bookmarkStart w:id="9" w:name="_Toc342390936"/>
      <w:r w:rsidRPr="00936489">
        <w:t>Terminology and definitions</w:t>
      </w:r>
      <w:bookmarkEnd w:id="9"/>
    </w:p>
    <w:p w14:paraId="253663CF" w14:textId="77777777" w:rsidR="003040B8" w:rsidRPr="005F7491" w:rsidRDefault="003040B8" w:rsidP="003040B8">
      <w:pPr>
        <w:rPr>
          <w:rFonts w:ascii="Arial" w:hAnsi="Arial"/>
          <w:color w:val="0000FF" w:themeColor="hyperlink"/>
          <w:sz w:val="20"/>
          <w:szCs w:val="20"/>
          <w:u w:val="single"/>
        </w:rPr>
      </w:pPr>
      <w:bookmarkStart w:id="10" w:name="_Hlk36732142"/>
      <w:r>
        <w:t xml:space="preserve">The generic </w:t>
      </w:r>
      <w:r>
        <w:rPr>
          <w:rFonts w:ascii="Arial" w:hAnsi="Arial"/>
          <w:sz w:val="20"/>
          <w:szCs w:val="20"/>
        </w:rPr>
        <w:t xml:space="preserve">acronyms are available in the </w:t>
      </w:r>
      <w:hyperlink r:id="rId8" w:history="1">
        <w:r w:rsidRPr="00AB5045">
          <w:rPr>
            <w:rStyle w:val="Hyperlink"/>
            <w:rFonts w:ascii="Arial" w:hAnsi="Arial"/>
            <w:sz w:val="20"/>
            <w:szCs w:val="20"/>
          </w:rPr>
          <w:t>AEM process and method wiki</w:t>
        </w:r>
      </w:hyperlink>
      <w:bookmarkEnd w:id="10"/>
    </w:p>
    <w:p w14:paraId="329FC64E" w14:textId="77777777" w:rsidR="003040B8" w:rsidRPr="003040B8" w:rsidRDefault="003040B8" w:rsidP="003040B8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60286F36" w14:textId="77777777" w:rsidTr="00936489">
        <w:tc>
          <w:tcPr>
            <w:tcW w:w="1858" w:type="dxa"/>
            <w:shd w:val="clear" w:color="auto" w:fill="000080"/>
          </w:tcPr>
          <w:p w14:paraId="36876A77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040C1FB1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2F836ECA" w14:textId="77777777" w:rsidTr="00936489">
        <w:tc>
          <w:tcPr>
            <w:tcW w:w="1858" w:type="dxa"/>
            <w:shd w:val="clear" w:color="auto" w:fill="auto"/>
          </w:tcPr>
          <w:p w14:paraId="0A3F6760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3D6D91E9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56E00BB9" w14:textId="77777777" w:rsidTr="00936489">
        <w:tc>
          <w:tcPr>
            <w:tcW w:w="1858" w:type="dxa"/>
            <w:shd w:val="clear" w:color="auto" w:fill="auto"/>
          </w:tcPr>
          <w:p w14:paraId="603DF85F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446E4F2B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936489" w:rsidRPr="001079B6" w14:paraId="125ED7F3" w14:textId="77777777" w:rsidTr="00936489">
        <w:tc>
          <w:tcPr>
            <w:tcW w:w="1858" w:type="dxa"/>
            <w:shd w:val="clear" w:color="auto" w:fill="auto"/>
          </w:tcPr>
          <w:p w14:paraId="6C2E8FA5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5149AC2B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B8F2F16" w14:textId="77777777" w:rsidR="00936489" w:rsidRPr="00936489" w:rsidRDefault="00936489" w:rsidP="00936489"/>
    <w:p w14:paraId="1F0E4678" w14:textId="77777777" w:rsidR="00936489" w:rsidRPr="00936489" w:rsidRDefault="00936489" w:rsidP="00936489"/>
    <w:p w14:paraId="01B23D84" w14:textId="77777777" w:rsidR="00936489" w:rsidRPr="00936489" w:rsidRDefault="00936489" w:rsidP="00936489"/>
    <w:p w14:paraId="2DEEB537" w14:textId="77777777" w:rsidR="00501E39" w:rsidRPr="00296B9F" w:rsidRDefault="000E0290" w:rsidP="000827F5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1" w:name="_Toc342390937"/>
      <w:r w:rsidR="00C70364" w:rsidRPr="00C87ACD">
        <w:t xml:space="preserve">SW </w:t>
      </w:r>
      <w:r w:rsidR="000827F5">
        <w:t>Module Detailed Design</w:t>
      </w:r>
      <w:bookmarkEnd w:id="11"/>
    </w:p>
    <w:p w14:paraId="67479BC0" w14:textId="26DD97CA" w:rsidR="00206304" w:rsidRDefault="00527700" w:rsidP="00FA0F12">
      <w:pPr>
        <w:pStyle w:val="Heading2"/>
      </w:pPr>
      <w:bookmarkStart w:id="12" w:name="_Toc342390938"/>
      <w:r>
        <w:t>O</w:t>
      </w:r>
      <w:r w:rsidR="00E74832">
        <w:t>verview</w:t>
      </w:r>
      <w:bookmarkEnd w:id="12"/>
    </w:p>
    <w:p w14:paraId="412F0777" w14:textId="78C15E47" w:rsidR="00206304" w:rsidRPr="00206304" w:rsidRDefault="001F0191" w:rsidP="001F0191">
      <w:pPr>
        <w:ind w:firstLine="720"/>
        <w:jc w:val="both"/>
      </w:pPr>
      <w:r w:rsidRPr="00FD533E">
        <w:t xml:space="preserve">The aim of the APP component is </w:t>
      </w:r>
      <w:r>
        <w:t xml:space="preserve">to make all preparations to guarantee trouble-free programming operation. In this process, it </w:t>
      </w:r>
      <w:r w:rsidR="00CA2C85">
        <w:t xml:space="preserve">should </w:t>
      </w:r>
      <w:r w:rsidRPr="00FD533E">
        <w:t>initialize all layers of the complete stack, to enable and disable interrupts,</w:t>
      </w:r>
      <w:r>
        <w:t xml:space="preserve"> to </w:t>
      </w:r>
      <w:r w:rsidR="0044495A">
        <w:t>implement</w:t>
      </w:r>
      <w:r>
        <w:t xml:space="preserve"> the </w:t>
      </w:r>
      <w:r w:rsidR="0044495A">
        <w:t xml:space="preserve">unlock </w:t>
      </w:r>
      <w:r>
        <w:t xml:space="preserve">flash </w:t>
      </w:r>
      <w:r w:rsidR="0044495A">
        <w:t>routine</w:t>
      </w:r>
      <w:r>
        <w:t>,</w:t>
      </w:r>
      <w:r w:rsidRPr="00FD533E">
        <w:t xml:space="preserve"> to indicate the diagnostic session status.</w:t>
      </w:r>
    </w:p>
    <w:p w14:paraId="443E3D97" w14:textId="77777777" w:rsidR="00C117CB" w:rsidRDefault="00C117CB" w:rsidP="00FA0F12">
      <w:pPr>
        <w:pStyle w:val="Heading2"/>
      </w:pPr>
      <w:bookmarkStart w:id="13" w:name="_Toc342390939"/>
      <w:r>
        <w:t>Traceability</w:t>
      </w:r>
      <w:bookmarkEnd w:id="13"/>
    </w:p>
    <w:p w14:paraId="13467FBD" w14:textId="77777777" w:rsidR="007572D8" w:rsidRDefault="007572D8" w:rsidP="00FA0F12"/>
    <w:p w14:paraId="129F3846" w14:textId="77777777" w:rsidR="00106D26" w:rsidRPr="00C87ACD" w:rsidRDefault="00C70364" w:rsidP="000827F5">
      <w:pPr>
        <w:pStyle w:val="Heading1"/>
      </w:pPr>
      <w:bookmarkStart w:id="14" w:name="_Toc342390940"/>
      <w:r w:rsidRPr="000827F5">
        <w:t>F</w:t>
      </w:r>
      <w:r w:rsidR="000827F5">
        <w:t>eatures</w:t>
      </w:r>
      <w:bookmarkEnd w:id="14"/>
    </w:p>
    <w:p w14:paraId="013E9B44" w14:textId="77777777" w:rsidR="009F03F6" w:rsidRPr="009F03F6" w:rsidRDefault="009F03F6" w:rsidP="009F03F6"/>
    <w:p w14:paraId="59D73E44" w14:textId="77777777" w:rsidR="00D01FF3" w:rsidRDefault="006B720D">
      <w:pPr>
        <w:pStyle w:val="Heading2"/>
      </w:pPr>
      <w:r>
        <w:t>Services</w:t>
      </w:r>
    </w:p>
    <w:p w14:paraId="317CAA3F" w14:textId="77777777" w:rsidR="00D01FF3" w:rsidRDefault="006B720D">
      <w:pPr>
        <w:pStyle w:val="Heading3"/>
      </w:pPr>
      <w:r>
        <w:t>APP_Init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459"/>
        <w:gridCol w:w="2479"/>
        <w:gridCol w:w="2464"/>
      </w:tblGrid>
      <w:tr w:rsidR="00D01FF3" w14:paraId="781D55B8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169BF547" w14:textId="77777777" w:rsidR="00D01FF3" w:rsidRDefault="006B720D">
            <w:r>
              <w:t>Object</w:t>
            </w:r>
          </w:p>
        </w:tc>
      </w:tr>
      <w:tr w:rsidR="00D01FF3" w14:paraId="5E2ABBC4" w14:textId="77777777" w:rsidTr="00D01FF3">
        <w:tc>
          <w:tcPr>
            <w:tcW w:w="10064" w:type="dxa"/>
            <w:gridSpan w:val="4"/>
          </w:tcPr>
          <w:p w14:paraId="186E6523" w14:textId="51162013" w:rsidR="00D01FF3" w:rsidRDefault="003341C3">
            <w:r>
              <w:t>Init function of APP SW Component. Here can be found all init API's of entire bootloader. This function initializes all layers of the complete STACK. EB_Init is called in this API. It shall be called only once at ECU startup.</w:t>
            </w:r>
          </w:p>
        </w:tc>
      </w:tr>
      <w:tr w:rsidR="00D01FF3" w14:paraId="4090877C" w14:textId="77777777" w:rsidTr="00D01FF3">
        <w:tc>
          <w:tcPr>
            <w:tcW w:w="10064" w:type="dxa"/>
            <w:gridSpan w:val="4"/>
            <w:shd w:val="clear" w:color="auto" w:fill="000080"/>
          </w:tcPr>
          <w:p w14:paraId="2872360E" w14:textId="77777777" w:rsidR="00D01FF3" w:rsidRDefault="006B720D">
            <w:r>
              <w:rPr>
                <w:b/>
              </w:rPr>
              <w:t>Prototype</w:t>
            </w:r>
          </w:p>
        </w:tc>
      </w:tr>
      <w:tr w:rsidR="00D01FF3" w14:paraId="3D8031BC" w14:textId="77777777" w:rsidTr="00D01FF3">
        <w:tc>
          <w:tcPr>
            <w:tcW w:w="10064" w:type="dxa"/>
            <w:gridSpan w:val="4"/>
          </w:tcPr>
          <w:p w14:paraId="03AA7612" w14:textId="77777777" w:rsidR="00D01FF3" w:rsidRDefault="006B720D">
            <w:r>
              <w:t>void APP_Init (void)</w:t>
            </w:r>
          </w:p>
        </w:tc>
      </w:tr>
      <w:tr w:rsidR="001E18FC" w14:paraId="5BA74A6F" w14:textId="77777777" w:rsidTr="001211AB">
        <w:tc>
          <w:tcPr>
            <w:tcW w:w="10064" w:type="dxa"/>
            <w:gridSpan w:val="4"/>
            <w:shd w:val="clear" w:color="auto" w:fill="000080"/>
          </w:tcPr>
          <w:p w14:paraId="7F14CA71" w14:textId="12DA5700" w:rsidR="001E18FC" w:rsidRDefault="001211AB">
            <w:r>
              <w:rPr>
                <w:b/>
              </w:rPr>
              <w:t>Detailed Design Requirement</w:t>
            </w:r>
          </w:p>
        </w:tc>
      </w:tr>
      <w:tr w:rsidR="001E18FC" w14:paraId="6CAD1EA1" w14:textId="77777777" w:rsidTr="00D01FF3">
        <w:tc>
          <w:tcPr>
            <w:tcW w:w="10064" w:type="dxa"/>
            <w:gridSpan w:val="4"/>
          </w:tcPr>
          <w:p w14:paraId="0E79AB4B" w14:textId="7E1869C9" w:rsidR="001E18FC" w:rsidRDefault="00DC5D20">
            <w:r w:rsidRPr="00DC5D20">
              <w:t>DSG_APP_APP_Init</w:t>
            </w:r>
          </w:p>
        </w:tc>
      </w:tr>
      <w:tr w:rsidR="001E18FC" w14:paraId="3482B59A" w14:textId="77777777" w:rsidTr="001211AB">
        <w:tc>
          <w:tcPr>
            <w:tcW w:w="10064" w:type="dxa"/>
            <w:gridSpan w:val="4"/>
            <w:shd w:val="clear" w:color="auto" w:fill="000080"/>
          </w:tcPr>
          <w:p w14:paraId="1563E631" w14:textId="413C2D8D" w:rsidR="001E18FC" w:rsidRDefault="001211AB">
            <w:r>
              <w:rPr>
                <w:b/>
              </w:rPr>
              <w:t>Architecture Requirement</w:t>
            </w:r>
          </w:p>
        </w:tc>
      </w:tr>
      <w:tr w:rsidR="001E18FC" w14:paraId="3A7C7DFC" w14:textId="77777777" w:rsidTr="00D01FF3">
        <w:tc>
          <w:tcPr>
            <w:tcW w:w="10064" w:type="dxa"/>
            <w:gridSpan w:val="4"/>
          </w:tcPr>
          <w:p w14:paraId="1DF426AD" w14:textId="0B8877F8" w:rsidR="001E18FC" w:rsidRDefault="00DC5D20">
            <w:r w:rsidRPr="00DC5D20">
              <w:t>ARCH_SW_APP_APP_Init</w:t>
            </w:r>
          </w:p>
        </w:tc>
      </w:tr>
      <w:tr w:rsidR="00D01FF3" w14:paraId="099FFAB2" w14:textId="77777777" w:rsidTr="00D01FF3">
        <w:tc>
          <w:tcPr>
            <w:tcW w:w="10064" w:type="dxa"/>
            <w:gridSpan w:val="4"/>
            <w:shd w:val="clear" w:color="auto" w:fill="000080"/>
          </w:tcPr>
          <w:p w14:paraId="7A00BEAD" w14:textId="77777777" w:rsidR="00D01FF3" w:rsidRDefault="006B720D">
            <w:r>
              <w:rPr>
                <w:b/>
              </w:rPr>
              <w:t>Input parameters</w:t>
            </w:r>
          </w:p>
        </w:tc>
      </w:tr>
      <w:tr w:rsidR="00D01FF3" w14:paraId="1C231ADF" w14:textId="77777777" w:rsidTr="00D01FF3">
        <w:tc>
          <w:tcPr>
            <w:tcW w:w="2516" w:type="dxa"/>
            <w:shd w:val="clear" w:color="auto" w:fill="C6D9F1"/>
          </w:tcPr>
          <w:p w14:paraId="59613E47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29F0BCE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A94816E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1E361728" w14:textId="77777777" w:rsidR="00D01FF3" w:rsidRDefault="006B720D">
            <w:r>
              <w:t>Range</w:t>
            </w:r>
          </w:p>
        </w:tc>
      </w:tr>
      <w:tr w:rsidR="00D01FF3" w14:paraId="529ED18C" w14:textId="77777777" w:rsidTr="00D01FF3">
        <w:tc>
          <w:tcPr>
            <w:tcW w:w="2516" w:type="dxa"/>
          </w:tcPr>
          <w:p w14:paraId="09CA9F7A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3D54C338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77D20226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4EA95E98" w14:textId="77777777" w:rsidR="00D01FF3" w:rsidRDefault="006B720D">
            <w:r>
              <w:t>NA</w:t>
            </w:r>
          </w:p>
        </w:tc>
      </w:tr>
      <w:tr w:rsidR="00D01FF3" w14:paraId="0B27D359" w14:textId="77777777" w:rsidTr="00D01FF3">
        <w:tc>
          <w:tcPr>
            <w:tcW w:w="10064" w:type="dxa"/>
            <w:gridSpan w:val="4"/>
            <w:shd w:val="clear" w:color="auto" w:fill="000080"/>
          </w:tcPr>
          <w:p w14:paraId="31D9CA04" w14:textId="77777777" w:rsidR="00D01FF3" w:rsidRDefault="006B720D">
            <w:r>
              <w:rPr>
                <w:b/>
              </w:rPr>
              <w:t>Output parameters</w:t>
            </w:r>
          </w:p>
        </w:tc>
      </w:tr>
      <w:tr w:rsidR="00D01FF3" w14:paraId="1B76B3E0" w14:textId="77777777" w:rsidTr="00D01FF3">
        <w:tc>
          <w:tcPr>
            <w:tcW w:w="2516" w:type="dxa"/>
            <w:shd w:val="clear" w:color="auto" w:fill="C6D9F1"/>
          </w:tcPr>
          <w:p w14:paraId="11E3B349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761A29A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7A7D8CB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D34BE55" w14:textId="77777777" w:rsidR="00D01FF3" w:rsidRDefault="006B720D">
            <w:r>
              <w:t>Range</w:t>
            </w:r>
          </w:p>
        </w:tc>
      </w:tr>
      <w:tr w:rsidR="00D01FF3" w14:paraId="05C0ED71" w14:textId="77777777" w:rsidTr="00D01FF3">
        <w:tc>
          <w:tcPr>
            <w:tcW w:w="2516" w:type="dxa"/>
          </w:tcPr>
          <w:p w14:paraId="33DF488E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17EF418F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50B2D9D9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785C3DEF" w14:textId="77777777" w:rsidR="00D01FF3" w:rsidRDefault="006B720D">
            <w:r>
              <w:t>NA</w:t>
            </w:r>
          </w:p>
        </w:tc>
      </w:tr>
      <w:tr w:rsidR="00D01FF3" w14:paraId="22F6699C" w14:textId="77777777" w:rsidTr="00D01FF3">
        <w:tc>
          <w:tcPr>
            <w:tcW w:w="10064" w:type="dxa"/>
            <w:gridSpan w:val="4"/>
            <w:shd w:val="clear" w:color="auto" w:fill="000080"/>
          </w:tcPr>
          <w:p w14:paraId="5561C604" w14:textId="77777777" w:rsidR="00D01FF3" w:rsidRDefault="006B720D">
            <w:r>
              <w:rPr>
                <w:b/>
              </w:rPr>
              <w:t>Return value</w:t>
            </w:r>
          </w:p>
        </w:tc>
      </w:tr>
      <w:tr w:rsidR="00D01FF3" w14:paraId="23E78093" w14:textId="77777777" w:rsidTr="00D01FF3">
        <w:tc>
          <w:tcPr>
            <w:tcW w:w="2516" w:type="dxa"/>
            <w:shd w:val="clear" w:color="auto" w:fill="C6D9F1"/>
          </w:tcPr>
          <w:p w14:paraId="623E5D90" w14:textId="77777777" w:rsidR="00D01FF3" w:rsidRDefault="006B720D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D9839A1" w14:textId="77777777" w:rsidR="00D01FF3" w:rsidRDefault="006B720D">
            <w:r>
              <w:t>Description</w:t>
            </w:r>
          </w:p>
        </w:tc>
      </w:tr>
      <w:tr w:rsidR="00D01FF3" w14:paraId="72E5C9B7" w14:textId="77777777" w:rsidTr="00D01FF3">
        <w:tc>
          <w:tcPr>
            <w:tcW w:w="2516" w:type="dxa"/>
          </w:tcPr>
          <w:p w14:paraId="033C4BE4" w14:textId="77777777" w:rsidR="00D01FF3" w:rsidRDefault="006B720D">
            <w:r>
              <w:t>NA</w:t>
            </w:r>
          </w:p>
        </w:tc>
        <w:tc>
          <w:tcPr>
            <w:tcW w:w="7548" w:type="dxa"/>
            <w:gridSpan w:val="3"/>
          </w:tcPr>
          <w:p w14:paraId="3B381E0E" w14:textId="77777777" w:rsidR="00D01FF3" w:rsidRDefault="006B720D">
            <w:r>
              <w:t>NA</w:t>
            </w:r>
          </w:p>
        </w:tc>
      </w:tr>
      <w:tr w:rsidR="00D01FF3" w14:paraId="48E25899" w14:textId="77777777" w:rsidTr="00D01FF3">
        <w:tc>
          <w:tcPr>
            <w:tcW w:w="10064" w:type="dxa"/>
            <w:gridSpan w:val="4"/>
            <w:shd w:val="clear" w:color="auto" w:fill="000080"/>
          </w:tcPr>
          <w:p w14:paraId="74785F06" w14:textId="77777777" w:rsidR="00D01FF3" w:rsidRDefault="006B720D">
            <w:r>
              <w:rPr>
                <w:b/>
              </w:rPr>
              <w:t>Dynamic aspect</w:t>
            </w:r>
          </w:p>
        </w:tc>
      </w:tr>
      <w:tr w:rsidR="00D01FF3" w14:paraId="243416FD" w14:textId="77777777" w:rsidTr="00D01FF3">
        <w:tc>
          <w:tcPr>
            <w:tcW w:w="2516" w:type="dxa"/>
            <w:shd w:val="clear" w:color="auto" w:fill="C6D9F1"/>
          </w:tcPr>
          <w:p w14:paraId="2E6DC352" w14:textId="77777777" w:rsidR="00D01FF3" w:rsidRDefault="006B720D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3EADD2E" w14:textId="77777777" w:rsidR="00D01FF3" w:rsidRDefault="006B720D">
            <w:r>
              <w:t>Description</w:t>
            </w:r>
          </w:p>
        </w:tc>
      </w:tr>
      <w:tr w:rsidR="00D01FF3" w14:paraId="2DB71333" w14:textId="77777777" w:rsidTr="00D01FF3">
        <w:tc>
          <w:tcPr>
            <w:tcW w:w="2516" w:type="dxa"/>
          </w:tcPr>
          <w:p w14:paraId="7D62A340" w14:textId="232C48B2" w:rsidR="00D01FF3" w:rsidRDefault="00771F5B">
            <w:r w:rsidRPr="009D0352">
              <w:t>BM_Prg module.</w:t>
            </w:r>
          </w:p>
        </w:tc>
        <w:tc>
          <w:tcPr>
            <w:tcW w:w="7548" w:type="dxa"/>
            <w:gridSpan w:val="3"/>
          </w:tcPr>
          <w:p w14:paraId="4C1DC90F" w14:textId="645E7A76" w:rsidR="00D01FF3" w:rsidRDefault="00771F5B">
            <w:r w:rsidRPr="009D0352">
              <w:t>Called in BM_BootStartUp function.</w:t>
            </w:r>
          </w:p>
        </w:tc>
      </w:tr>
      <w:tr w:rsidR="00D01FF3" w14:paraId="3678BF28" w14:textId="77777777" w:rsidTr="00D01FF3">
        <w:tc>
          <w:tcPr>
            <w:tcW w:w="10064" w:type="dxa"/>
            <w:gridSpan w:val="4"/>
            <w:shd w:val="clear" w:color="auto" w:fill="000080"/>
          </w:tcPr>
          <w:p w14:paraId="636861B1" w14:textId="77777777" w:rsidR="00D01FF3" w:rsidRDefault="006B720D">
            <w:r>
              <w:rPr>
                <w:b/>
              </w:rPr>
              <w:t>Static aspect</w:t>
            </w:r>
          </w:p>
        </w:tc>
      </w:tr>
      <w:tr w:rsidR="00D01FF3" w14:paraId="29474C81" w14:textId="77777777" w:rsidTr="00D01FF3">
        <w:tc>
          <w:tcPr>
            <w:tcW w:w="10064" w:type="dxa"/>
            <w:gridSpan w:val="4"/>
          </w:tcPr>
          <w:p w14:paraId="514A4509" w14:textId="77777777" w:rsidR="00D01FF3" w:rsidRDefault="006B720D">
            <w:r>
              <w:t>*</w:t>
            </w:r>
          </w:p>
        </w:tc>
      </w:tr>
      <w:tr w:rsidR="00D01FF3" w14:paraId="77C4069C" w14:textId="77777777" w:rsidTr="00D01FF3">
        <w:tc>
          <w:tcPr>
            <w:tcW w:w="10064" w:type="dxa"/>
            <w:gridSpan w:val="4"/>
            <w:shd w:val="clear" w:color="auto" w:fill="000080"/>
          </w:tcPr>
          <w:p w14:paraId="2F4EA95C" w14:textId="77777777" w:rsidR="00D01FF3" w:rsidRDefault="006B720D">
            <w:r>
              <w:rPr>
                <w:b/>
              </w:rPr>
              <w:t>Constrains</w:t>
            </w:r>
          </w:p>
        </w:tc>
      </w:tr>
      <w:tr w:rsidR="00D01FF3" w14:paraId="17C866E3" w14:textId="77777777" w:rsidTr="00D01FF3">
        <w:tc>
          <w:tcPr>
            <w:tcW w:w="10064" w:type="dxa"/>
            <w:gridSpan w:val="4"/>
          </w:tcPr>
          <w:p w14:paraId="363E86DC" w14:textId="77777777" w:rsidR="00D01FF3" w:rsidRDefault="006B720D">
            <w:r>
              <w:t xml:space="preserve"> </w:t>
            </w:r>
          </w:p>
        </w:tc>
      </w:tr>
    </w:tbl>
    <w:p w14:paraId="26BF8048" w14:textId="79B34958" w:rsidR="00D01FF3" w:rsidRDefault="006B720D">
      <w:pPr>
        <w:jc w:val="center"/>
      </w:pPr>
      <w:r>
        <w:object w:dxaOrig="2595" w:dyaOrig="3045" w14:anchorId="41137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52.15pt" o:ole="">
            <v:imagedata r:id="rId9" o:title=""/>
          </v:shape>
          <o:OLEObject Type="Embed" ProgID="PBrush" ShapeID="_x0000_i1025" DrawAspect="Content" ObjectID="_1735725956" r:id="rId10"/>
        </w:object>
      </w:r>
    </w:p>
    <w:p w14:paraId="1BA90F2B" w14:textId="77777777" w:rsidR="00D01FF3" w:rsidRDefault="006B720D">
      <w:pPr>
        <w:pStyle w:val="Heading3"/>
      </w:pPr>
      <w:r>
        <w:t>APP_InterruptDisable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371"/>
        <w:gridCol w:w="2420"/>
        <w:gridCol w:w="2383"/>
      </w:tblGrid>
      <w:tr w:rsidR="00D01FF3" w14:paraId="02FF157D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FB7A343" w14:textId="77777777" w:rsidR="00D01FF3" w:rsidRDefault="006B720D">
            <w:r>
              <w:t>Object</w:t>
            </w:r>
          </w:p>
        </w:tc>
      </w:tr>
      <w:tr w:rsidR="00D01FF3" w14:paraId="779C6A4D" w14:textId="77777777" w:rsidTr="00D01FF3">
        <w:tc>
          <w:tcPr>
            <w:tcW w:w="10064" w:type="dxa"/>
            <w:gridSpan w:val="4"/>
          </w:tcPr>
          <w:p w14:paraId="0EE80F37" w14:textId="77777777" w:rsidR="00D01FF3" w:rsidRDefault="006B720D">
            <w:r>
              <w:t>Interrupt disable function of APP SW Component. Interrupts must be suspended.</w:t>
            </w:r>
          </w:p>
        </w:tc>
      </w:tr>
      <w:tr w:rsidR="00D01FF3" w14:paraId="0EFB8996" w14:textId="77777777" w:rsidTr="00D01FF3">
        <w:tc>
          <w:tcPr>
            <w:tcW w:w="10064" w:type="dxa"/>
            <w:gridSpan w:val="4"/>
            <w:shd w:val="clear" w:color="auto" w:fill="000080"/>
          </w:tcPr>
          <w:p w14:paraId="46A6FB17" w14:textId="77777777" w:rsidR="00D01FF3" w:rsidRDefault="006B720D">
            <w:r>
              <w:rPr>
                <w:b/>
              </w:rPr>
              <w:t>Prototype</w:t>
            </w:r>
          </w:p>
        </w:tc>
      </w:tr>
      <w:tr w:rsidR="00D01FF3" w14:paraId="5C599C23" w14:textId="77777777" w:rsidTr="00D01FF3">
        <w:tc>
          <w:tcPr>
            <w:tcW w:w="10064" w:type="dxa"/>
            <w:gridSpan w:val="4"/>
          </w:tcPr>
          <w:p w14:paraId="62D9E601" w14:textId="77777777" w:rsidR="00D01FF3" w:rsidRDefault="006B720D">
            <w:r>
              <w:t>uint8 APP_InterruptDisable (void)</w:t>
            </w:r>
          </w:p>
        </w:tc>
      </w:tr>
      <w:tr w:rsidR="00D01FF3" w14:paraId="3216875E" w14:textId="77777777" w:rsidTr="00D01FF3">
        <w:tc>
          <w:tcPr>
            <w:tcW w:w="10064" w:type="dxa"/>
            <w:gridSpan w:val="4"/>
            <w:shd w:val="clear" w:color="auto" w:fill="000080"/>
          </w:tcPr>
          <w:p w14:paraId="74C7DA81" w14:textId="77777777" w:rsidR="00D01FF3" w:rsidRDefault="006B720D">
            <w:r>
              <w:rPr>
                <w:b/>
              </w:rPr>
              <w:t>Detailed Design Requirement</w:t>
            </w:r>
          </w:p>
        </w:tc>
      </w:tr>
      <w:tr w:rsidR="00D01FF3" w14:paraId="1F07ADA8" w14:textId="77777777" w:rsidTr="00D01FF3">
        <w:tc>
          <w:tcPr>
            <w:tcW w:w="10064" w:type="dxa"/>
            <w:gridSpan w:val="4"/>
          </w:tcPr>
          <w:p w14:paraId="2553E868" w14:textId="77777777" w:rsidR="00D01FF3" w:rsidRDefault="006B720D">
            <w:r>
              <w:t>DSG_APP_APP_InterruptDisable</w:t>
            </w:r>
          </w:p>
        </w:tc>
      </w:tr>
      <w:tr w:rsidR="00D01FF3" w14:paraId="35801842" w14:textId="77777777" w:rsidTr="00D01FF3">
        <w:tc>
          <w:tcPr>
            <w:tcW w:w="10064" w:type="dxa"/>
            <w:gridSpan w:val="4"/>
            <w:shd w:val="clear" w:color="auto" w:fill="000080"/>
          </w:tcPr>
          <w:p w14:paraId="049DD1A3" w14:textId="77777777" w:rsidR="00D01FF3" w:rsidRDefault="006B720D">
            <w:r>
              <w:rPr>
                <w:b/>
              </w:rPr>
              <w:t>Architecture Requirement</w:t>
            </w:r>
          </w:p>
        </w:tc>
      </w:tr>
      <w:tr w:rsidR="00D01FF3" w14:paraId="4A524C6E" w14:textId="77777777" w:rsidTr="00D01FF3">
        <w:tc>
          <w:tcPr>
            <w:tcW w:w="10064" w:type="dxa"/>
            <w:gridSpan w:val="4"/>
          </w:tcPr>
          <w:p w14:paraId="0E2F5EBE" w14:textId="77777777" w:rsidR="00D01FF3" w:rsidRDefault="006B720D">
            <w:r>
              <w:t>ARCH_SW_APP_APP_InterruptDisable</w:t>
            </w:r>
          </w:p>
        </w:tc>
      </w:tr>
      <w:tr w:rsidR="00D01FF3" w14:paraId="2098523B" w14:textId="77777777" w:rsidTr="00D01FF3">
        <w:tc>
          <w:tcPr>
            <w:tcW w:w="10064" w:type="dxa"/>
            <w:gridSpan w:val="4"/>
            <w:shd w:val="clear" w:color="auto" w:fill="000080"/>
          </w:tcPr>
          <w:p w14:paraId="524AF4A5" w14:textId="77777777" w:rsidR="00D01FF3" w:rsidRDefault="006B720D">
            <w:r>
              <w:rPr>
                <w:b/>
              </w:rPr>
              <w:t>Input parameters</w:t>
            </w:r>
          </w:p>
        </w:tc>
      </w:tr>
      <w:tr w:rsidR="00D01FF3" w14:paraId="5A30BB22" w14:textId="77777777" w:rsidTr="00D01FF3">
        <w:tc>
          <w:tcPr>
            <w:tcW w:w="2516" w:type="dxa"/>
            <w:shd w:val="clear" w:color="auto" w:fill="C6D9F1"/>
          </w:tcPr>
          <w:p w14:paraId="0E9777AE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3D7044F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ACD2A15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BD44A3C" w14:textId="77777777" w:rsidR="00D01FF3" w:rsidRDefault="006B720D">
            <w:r>
              <w:t>Range</w:t>
            </w:r>
          </w:p>
        </w:tc>
      </w:tr>
      <w:tr w:rsidR="00D01FF3" w14:paraId="5C92BF09" w14:textId="77777777" w:rsidTr="00D01FF3">
        <w:tc>
          <w:tcPr>
            <w:tcW w:w="2516" w:type="dxa"/>
          </w:tcPr>
          <w:p w14:paraId="1A87F14E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6C40EAAA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117777D8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2F3D4527" w14:textId="77777777" w:rsidR="00D01FF3" w:rsidRDefault="006B720D">
            <w:r>
              <w:t>NA</w:t>
            </w:r>
          </w:p>
        </w:tc>
      </w:tr>
      <w:tr w:rsidR="00D01FF3" w14:paraId="12F2373E" w14:textId="77777777" w:rsidTr="00D01FF3">
        <w:tc>
          <w:tcPr>
            <w:tcW w:w="10064" w:type="dxa"/>
            <w:gridSpan w:val="4"/>
            <w:shd w:val="clear" w:color="auto" w:fill="000080"/>
          </w:tcPr>
          <w:p w14:paraId="04B79C42" w14:textId="77777777" w:rsidR="00D01FF3" w:rsidRDefault="006B720D">
            <w:r>
              <w:rPr>
                <w:b/>
              </w:rPr>
              <w:t>Output parameters</w:t>
            </w:r>
          </w:p>
        </w:tc>
      </w:tr>
      <w:tr w:rsidR="00D01FF3" w14:paraId="6178B14C" w14:textId="77777777" w:rsidTr="00D01FF3">
        <w:tc>
          <w:tcPr>
            <w:tcW w:w="2516" w:type="dxa"/>
            <w:shd w:val="clear" w:color="auto" w:fill="C6D9F1"/>
          </w:tcPr>
          <w:p w14:paraId="713DFFE4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28EBAC5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8A01BF6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15DAB12" w14:textId="77777777" w:rsidR="00D01FF3" w:rsidRDefault="006B720D">
            <w:r>
              <w:t>Range</w:t>
            </w:r>
          </w:p>
        </w:tc>
      </w:tr>
      <w:tr w:rsidR="00D01FF3" w14:paraId="2C6A7F6A" w14:textId="77777777" w:rsidTr="00D01FF3">
        <w:tc>
          <w:tcPr>
            <w:tcW w:w="2516" w:type="dxa"/>
          </w:tcPr>
          <w:p w14:paraId="6E368FB1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3E336666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54EC1C83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010EB60B" w14:textId="77777777" w:rsidR="00D01FF3" w:rsidRDefault="006B720D">
            <w:r>
              <w:t>NA</w:t>
            </w:r>
          </w:p>
        </w:tc>
      </w:tr>
      <w:tr w:rsidR="00D01FF3" w14:paraId="790F93C9" w14:textId="77777777" w:rsidTr="00D01FF3">
        <w:tc>
          <w:tcPr>
            <w:tcW w:w="10064" w:type="dxa"/>
            <w:gridSpan w:val="4"/>
            <w:shd w:val="clear" w:color="auto" w:fill="000080"/>
          </w:tcPr>
          <w:p w14:paraId="0CA6E0ED" w14:textId="77777777" w:rsidR="00D01FF3" w:rsidRDefault="006B720D">
            <w:r>
              <w:rPr>
                <w:b/>
              </w:rPr>
              <w:t>Return value</w:t>
            </w:r>
          </w:p>
        </w:tc>
      </w:tr>
      <w:tr w:rsidR="00D01FF3" w14:paraId="4D82A72B" w14:textId="77777777" w:rsidTr="00D01FF3">
        <w:tc>
          <w:tcPr>
            <w:tcW w:w="2516" w:type="dxa"/>
            <w:shd w:val="clear" w:color="auto" w:fill="C6D9F1"/>
          </w:tcPr>
          <w:p w14:paraId="65A58A9A" w14:textId="77777777" w:rsidR="00D01FF3" w:rsidRDefault="006B720D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AC332DA" w14:textId="77777777" w:rsidR="00D01FF3" w:rsidRDefault="006B720D">
            <w:r>
              <w:t>Description</w:t>
            </w:r>
          </w:p>
        </w:tc>
      </w:tr>
      <w:tr w:rsidR="00D01FF3" w14:paraId="4897C97C" w14:textId="77777777" w:rsidTr="00D01FF3">
        <w:tc>
          <w:tcPr>
            <w:tcW w:w="2516" w:type="dxa"/>
          </w:tcPr>
          <w:p w14:paraId="2853EB86" w14:textId="77777777" w:rsidR="00D01FF3" w:rsidRDefault="006B720D">
            <w:r>
              <w:t>uint8</w:t>
            </w:r>
          </w:p>
        </w:tc>
        <w:tc>
          <w:tcPr>
            <w:tcW w:w="7548" w:type="dxa"/>
            <w:gridSpan w:val="3"/>
          </w:tcPr>
          <w:p w14:paraId="367F316C" w14:textId="77777777" w:rsidR="00D01FF3" w:rsidRDefault="006B720D">
            <w:r>
              <w:t>KU8_ZERO = always return 0 (Tresos generated function).</w:t>
            </w:r>
          </w:p>
        </w:tc>
      </w:tr>
      <w:tr w:rsidR="00D01FF3" w14:paraId="270F2B2A" w14:textId="77777777" w:rsidTr="00D01FF3">
        <w:tc>
          <w:tcPr>
            <w:tcW w:w="10064" w:type="dxa"/>
            <w:gridSpan w:val="4"/>
            <w:shd w:val="clear" w:color="auto" w:fill="000080"/>
          </w:tcPr>
          <w:p w14:paraId="02197E4E" w14:textId="77777777" w:rsidR="00D01FF3" w:rsidRDefault="006B720D">
            <w:r>
              <w:rPr>
                <w:b/>
              </w:rPr>
              <w:t>Dynamic aspect</w:t>
            </w:r>
          </w:p>
        </w:tc>
      </w:tr>
      <w:tr w:rsidR="00D01FF3" w14:paraId="6763A89B" w14:textId="77777777" w:rsidTr="00D01FF3">
        <w:tc>
          <w:tcPr>
            <w:tcW w:w="2516" w:type="dxa"/>
            <w:shd w:val="clear" w:color="auto" w:fill="C6D9F1"/>
          </w:tcPr>
          <w:p w14:paraId="0BF79FEA" w14:textId="77777777" w:rsidR="00D01FF3" w:rsidRDefault="006B720D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35BE7A39" w14:textId="77777777" w:rsidR="00D01FF3" w:rsidRDefault="006B720D">
            <w:r>
              <w:t>Description</w:t>
            </w:r>
          </w:p>
        </w:tc>
      </w:tr>
      <w:tr w:rsidR="00D01FF3" w14:paraId="61AEE6B1" w14:textId="77777777" w:rsidTr="00D01FF3">
        <w:tc>
          <w:tcPr>
            <w:tcW w:w="2516" w:type="dxa"/>
          </w:tcPr>
          <w:p w14:paraId="75484295" w14:textId="77777777" w:rsidR="00D01FF3" w:rsidRDefault="006B720D">
            <w:r>
              <w:t>Supplier Flash_TS_T40D2M7I0R0 module.</w:t>
            </w:r>
          </w:p>
        </w:tc>
        <w:tc>
          <w:tcPr>
            <w:tcW w:w="7548" w:type="dxa"/>
            <w:gridSpan w:val="3"/>
          </w:tcPr>
          <w:p w14:paraId="702F4D21" w14:textId="77777777" w:rsidR="00D01FF3" w:rsidRDefault="006B720D">
            <w:r>
              <w:t>Called in FLASH_LLD_EraseSector function.</w:t>
            </w:r>
          </w:p>
        </w:tc>
      </w:tr>
      <w:tr w:rsidR="00D01FF3" w14:paraId="41DF71C7" w14:textId="77777777" w:rsidTr="00D01FF3">
        <w:tc>
          <w:tcPr>
            <w:tcW w:w="10064" w:type="dxa"/>
            <w:gridSpan w:val="4"/>
            <w:shd w:val="clear" w:color="auto" w:fill="000080"/>
          </w:tcPr>
          <w:p w14:paraId="0DD5104F" w14:textId="77777777" w:rsidR="00D01FF3" w:rsidRDefault="006B720D">
            <w:r>
              <w:rPr>
                <w:b/>
              </w:rPr>
              <w:t>Static aspect</w:t>
            </w:r>
          </w:p>
        </w:tc>
      </w:tr>
      <w:tr w:rsidR="00D01FF3" w14:paraId="4CFCDEC4" w14:textId="77777777" w:rsidTr="00D01FF3">
        <w:tc>
          <w:tcPr>
            <w:tcW w:w="10064" w:type="dxa"/>
            <w:gridSpan w:val="4"/>
          </w:tcPr>
          <w:p w14:paraId="341CB948" w14:textId="77777777" w:rsidR="00D01FF3" w:rsidRDefault="006B720D">
            <w:r>
              <w:t>*</w:t>
            </w:r>
          </w:p>
        </w:tc>
      </w:tr>
      <w:tr w:rsidR="00D01FF3" w14:paraId="00FE09AD" w14:textId="77777777" w:rsidTr="00D01FF3">
        <w:tc>
          <w:tcPr>
            <w:tcW w:w="10064" w:type="dxa"/>
            <w:gridSpan w:val="4"/>
            <w:shd w:val="clear" w:color="auto" w:fill="000080"/>
          </w:tcPr>
          <w:p w14:paraId="1BFAD65A" w14:textId="77777777" w:rsidR="00D01FF3" w:rsidRDefault="006B720D">
            <w:r>
              <w:rPr>
                <w:b/>
              </w:rPr>
              <w:t>Constrains</w:t>
            </w:r>
          </w:p>
        </w:tc>
      </w:tr>
      <w:tr w:rsidR="00D01FF3" w14:paraId="3BD0D74C" w14:textId="77777777" w:rsidTr="00D01FF3">
        <w:tc>
          <w:tcPr>
            <w:tcW w:w="10064" w:type="dxa"/>
            <w:gridSpan w:val="4"/>
          </w:tcPr>
          <w:p w14:paraId="2CC5D032" w14:textId="77777777" w:rsidR="00D01FF3" w:rsidRDefault="006B720D">
            <w:r>
              <w:t>None.</w:t>
            </w:r>
          </w:p>
        </w:tc>
      </w:tr>
    </w:tbl>
    <w:p w14:paraId="1845713B" w14:textId="5939D574" w:rsidR="00D01FF3" w:rsidRDefault="006B720D">
      <w:pPr>
        <w:jc w:val="center"/>
      </w:pPr>
      <w:r>
        <w:object w:dxaOrig="7035" w:dyaOrig="4155" w14:anchorId="21500D09">
          <v:shape id="_x0000_i1026" type="#_x0000_t75" style="width:351.85pt;height:207.85pt" o:ole="">
            <v:imagedata r:id="rId11" o:title=""/>
          </v:shape>
          <o:OLEObject Type="Embed" ProgID="PBrush" ShapeID="_x0000_i1026" DrawAspect="Content" ObjectID="_1735725957" r:id="rId12"/>
        </w:object>
      </w:r>
    </w:p>
    <w:p w14:paraId="3B159C8E" w14:textId="77777777" w:rsidR="00D01FF3" w:rsidRDefault="006B720D">
      <w:pPr>
        <w:pStyle w:val="Heading3"/>
      </w:pPr>
      <w:r>
        <w:t>APP_InterruptEnable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371"/>
        <w:gridCol w:w="2420"/>
        <w:gridCol w:w="2383"/>
      </w:tblGrid>
      <w:tr w:rsidR="00D01FF3" w14:paraId="43D47D09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4723CF4C" w14:textId="77777777" w:rsidR="00D01FF3" w:rsidRDefault="006B720D">
            <w:r>
              <w:t>Object</w:t>
            </w:r>
          </w:p>
        </w:tc>
      </w:tr>
      <w:tr w:rsidR="00D01FF3" w14:paraId="71A83BCC" w14:textId="77777777" w:rsidTr="00D01FF3">
        <w:tc>
          <w:tcPr>
            <w:tcW w:w="10064" w:type="dxa"/>
            <w:gridSpan w:val="4"/>
          </w:tcPr>
          <w:p w14:paraId="49CDA7B9" w14:textId="77777777" w:rsidR="00D01FF3" w:rsidRDefault="006B720D">
            <w:r>
              <w:t>Interrupt enable function of APP SW Component. Interrupts must be resumed.</w:t>
            </w:r>
          </w:p>
        </w:tc>
      </w:tr>
      <w:tr w:rsidR="00D01FF3" w14:paraId="636FB793" w14:textId="77777777" w:rsidTr="00D01FF3">
        <w:tc>
          <w:tcPr>
            <w:tcW w:w="10064" w:type="dxa"/>
            <w:gridSpan w:val="4"/>
            <w:shd w:val="clear" w:color="auto" w:fill="000080"/>
          </w:tcPr>
          <w:p w14:paraId="5E0AE7E9" w14:textId="77777777" w:rsidR="00D01FF3" w:rsidRDefault="006B720D">
            <w:r>
              <w:rPr>
                <w:b/>
              </w:rPr>
              <w:t>Prototype</w:t>
            </w:r>
          </w:p>
        </w:tc>
      </w:tr>
      <w:tr w:rsidR="00D01FF3" w14:paraId="3C4C8D6D" w14:textId="77777777" w:rsidTr="00D01FF3">
        <w:tc>
          <w:tcPr>
            <w:tcW w:w="10064" w:type="dxa"/>
            <w:gridSpan w:val="4"/>
          </w:tcPr>
          <w:p w14:paraId="4FE26BC0" w14:textId="77777777" w:rsidR="00D01FF3" w:rsidRDefault="006B720D">
            <w:r>
              <w:t>void APP_InterruptEnable (uint8 ebStatus)</w:t>
            </w:r>
          </w:p>
        </w:tc>
      </w:tr>
      <w:tr w:rsidR="00D01FF3" w14:paraId="577852C8" w14:textId="77777777" w:rsidTr="00D01FF3">
        <w:tc>
          <w:tcPr>
            <w:tcW w:w="10064" w:type="dxa"/>
            <w:gridSpan w:val="4"/>
            <w:shd w:val="clear" w:color="auto" w:fill="000080"/>
          </w:tcPr>
          <w:p w14:paraId="5FDA5EEB" w14:textId="77777777" w:rsidR="00D01FF3" w:rsidRDefault="006B720D">
            <w:r>
              <w:rPr>
                <w:b/>
              </w:rPr>
              <w:t>Detailed Design Requirement</w:t>
            </w:r>
          </w:p>
        </w:tc>
      </w:tr>
      <w:tr w:rsidR="00D01FF3" w14:paraId="087CFC0A" w14:textId="77777777" w:rsidTr="00D01FF3">
        <w:tc>
          <w:tcPr>
            <w:tcW w:w="10064" w:type="dxa"/>
            <w:gridSpan w:val="4"/>
          </w:tcPr>
          <w:p w14:paraId="3E0CB4B3" w14:textId="77777777" w:rsidR="00D01FF3" w:rsidRDefault="006B720D">
            <w:r>
              <w:t>DSG_APP_APP_InterruptEnable</w:t>
            </w:r>
          </w:p>
        </w:tc>
      </w:tr>
      <w:tr w:rsidR="00D01FF3" w14:paraId="00A5B394" w14:textId="77777777" w:rsidTr="00D01FF3">
        <w:tc>
          <w:tcPr>
            <w:tcW w:w="10064" w:type="dxa"/>
            <w:gridSpan w:val="4"/>
            <w:shd w:val="clear" w:color="auto" w:fill="000080"/>
          </w:tcPr>
          <w:p w14:paraId="3DDDCA46" w14:textId="77777777" w:rsidR="00D01FF3" w:rsidRDefault="006B720D">
            <w:r>
              <w:rPr>
                <w:b/>
              </w:rPr>
              <w:t>Architecture Requirement</w:t>
            </w:r>
          </w:p>
        </w:tc>
      </w:tr>
      <w:tr w:rsidR="00D01FF3" w14:paraId="084E855D" w14:textId="77777777" w:rsidTr="00D01FF3">
        <w:tc>
          <w:tcPr>
            <w:tcW w:w="10064" w:type="dxa"/>
            <w:gridSpan w:val="4"/>
          </w:tcPr>
          <w:p w14:paraId="6FE6E790" w14:textId="77777777" w:rsidR="00D01FF3" w:rsidRDefault="006B720D">
            <w:r>
              <w:t>ARCH_SW_APP_APP_InterruptEnable</w:t>
            </w:r>
          </w:p>
        </w:tc>
      </w:tr>
      <w:tr w:rsidR="00D01FF3" w14:paraId="2248EEF1" w14:textId="77777777" w:rsidTr="00D01FF3">
        <w:tc>
          <w:tcPr>
            <w:tcW w:w="10064" w:type="dxa"/>
            <w:gridSpan w:val="4"/>
            <w:shd w:val="clear" w:color="auto" w:fill="000080"/>
          </w:tcPr>
          <w:p w14:paraId="475EFE27" w14:textId="77777777" w:rsidR="00D01FF3" w:rsidRDefault="006B720D">
            <w:r>
              <w:rPr>
                <w:b/>
              </w:rPr>
              <w:t>Input parameters</w:t>
            </w:r>
          </w:p>
        </w:tc>
      </w:tr>
      <w:tr w:rsidR="00D01FF3" w14:paraId="0C116755" w14:textId="77777777" w:rsidTr="00D01FF3">
        <w:tc>
          <w:tcPr>
            <w:tcW w:w="2516" w:type="dxa"/>
            <w:shd w:val="clear" w:color="auto" w:fill="C6D9F1"/>
          </w:tcPr>
          <w:p w14:paraId="6303660C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46EB3AD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5EFBB1A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8E9CAB0" w14:textId="77777777" w:rsidR="00D01FF3" w:rsidRDefault="006B720D">
            <w:r>
              <w:t>Range</w:t>
            </w:r>
          </w:p>
        </w:tc>
      </w:tr>
      <w:tr w:rsidR="00D01FF3" w14:paraId="68B25DB9" w14:textId="77777777" w:rsidTr="00D01FF3">
        <w:tc>
          <w:tcPr>
            <w:tcW w:w="2516" w:type="dxa"/>
          </w:tcPr>
          <w:p w14:paraId="12B5CD7F" w14:textId="77777777" w:rsidR="00D01FF3" w:rsidRDefault="006B720D">
            <w:r>
              <w:t>ebStatus</w:t>
            </w:r>
          </w:p>
        </w:tc>
        <w:tc>
          <w:tcPr>
            <w:tcW w:w="2516" w:type="dxa"/>
          </w:tcPr>
          <w:p w14:paraId="63993BA7" w14:textId="77777777" w:rsidR="00D01FF3" w:rsidRDefault="006B720D">
            <w:r>
              <w:t>uint8</w:t>
            </w:r>
          </w:p>
        </w:tc>
        <w:tc>
          <w:tcPr>
            <w:tcW w:w="2516" w:type="dxa"/>
          </w:tcPr>
          <w:p w14:paraId="0892708E" w14:textId="77777777" w:rsidR="00D01FF3" w:rsidRDefault="006B720D">
            <w:r>
              <w:t>parameter unused from Tresos-generated function</w:t>
            </w:r>
          </w:p>
        </w:tc>
        <w:tc>
          <w:tcPr>
            <w:tcW w:w="2516" w:type="dxa"/>
          </w:tcPr>
          <w:p w14:paraId="74F4A6DD" w14:textId="77777777" w:rsidR="00D01FF3" w:rsidRDefault="00D01FF3"/>
        </w:tc>
      </w:tr>
      <w:tr w:rsidR="00D01FF3" w14:paraId="4A1D474C" w14:textId="77777777" w:rsidTr="00D01FF3">
        <w:tc>
          <w:tcPr>
            <w:tcW w:w="10064" w:type="dxa"/>
            <w:gridSpan w:val="4"/>
            <w:shd w:val="clear" w:color="auto" w:fill="000080"/>
          </w:tcPr>
          <w:p w14:paraId="1DC282B6" w14:textId="77777777" w:rsidR="00D01FF3" w:rsidRDefault="006B720D">
            <w:r>
              <w:rPr>
                <w:b/>
              </w:rPr>
              <w:t>Output parameters</w:t>
            </w:r>
          </w:p>
        </w:tc>
      </w:tr>
      <w:tr w:rsidR="00D01FF3" w14:paraId="76A7151D" w14:textId="77777777" w:rsidTr="00D01FF3">
        <w:tc>
          <w:tcPr>
            <w:tcW w:w="2516" w:type="dxa"/>
            <w:shd w:val="clear" w:color="auto" w:fill="C6D9F1"/>
          </w:tcPr>
          <w:p w14:paraId="60451DE0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6981076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2BC62E6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02AD7D7" w14:textId="77777777" w:rsidR="00D01FF3" w:rsidRDefault="006B720D">
            <w:r>
              <w:t>Range</w:t>
            </w:r>
          </w:p>
        </w:tc>
      </w:tr>
      <w:tr w:rsidR="00D01FF3" w14:paraId="0E09A519" w14:textId="77777777" w:rsidTr="00D01FF3">
        <w:tc>
          <w:tcPr>
            <w:tcW w:w="2516" w:type="dxa"/>
          </w:tcPr>
          <w:p w14:paraId="02E1FAB7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325BF7A7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0D388BDA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4D59EDEE" w14:textId="77777777" w:rsidR="00D01FF3" w:rsidRDefault="006B720D">
            <w:r>
              <w:t>NA</w:t>
            </w:r>
          </w:p>
        </w:tc>
      </w:tr>
      <w:tr w:rsidR="00D01FF3" w14:paraId="1E90EBF6" w14:textId="77777777" w:rsidTr="00D01FF3">
        <w:tc>
          <w:tcPr>
            <w:tcW w:w="10064" w:type="dxa"/>
            <w:gridSpan w:val="4"/>
            <w:shd w:val="clear" w:color="auto" w:fill="000080"/>
          </w:tcPr>
          <w:p w14:paraId="230F5732" w14:textId="77777777" w:rsidR="00D01FF3" w:rsidRDefault="006B720D">
            <w:r>
              <w:rPr>
                <w:b/>
              </w:rPr>
              <w:t>Return value</w:t>
            </w:r>
          </w:p>
        </w:tc>
      </w:tr>
      <w:tr w:rsidR="00D01FF3" w14:paraId="4CA84F8F" w14:textId="77777777" w:rsidTr="00D01FF3">
        <w:tc>
          <w:tcPr>
            <w:tcW w:w="2516" w:type="dxa"/>
            <w:shd w:val="clear" w:color="auto" w:fill="C6D9F1"/>
          </w:tcPr>
          <w:p w14:paraId="38B90B31" w14:textId="77777777" w:rsidR="00D01FF3" w:rsidRDefault="006B720D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DEF33F0" w14:textId="77777777" w:rsidR="00D01FF3" w:rsidRDefault="006B720D">
            <w:r>
              <w:t>Description</w:t>
            </w:r>
          </w:p>
        </w:tc>
      </w:tr>
      <w:tr w:rsidR="00D01FF3" w14:paraId="475204D3" w14:textId="77777777" w:rsidTr="00D01FF3">
        <w:tc>
          <w:tcPr>
            <w:tcW w:w="2516" w:type="dxa"/>
          </w:tcPr>
          <w:p w14:paraId="700104D3" w14:textId="77777777" w:rsidR="00D01FF3" w:rsidRDefault="006B720D">
            <w:r>
              <w:t>NA</w:t>
            </w:r>
          </w:p>
        </w:tc>
        <w:tc>
          <w:tcPr>
            <w:tcW w:w="7548" w:type="dxa"/>
            <w:gridSpan w:val="3"/>
          </w:tcPr>
          <w:p w14:paraId="722317B9" w14:textId="77777777" w:rsidR="00D01FF3" w:rsidRDefault="006B720D">
            <w:r>
              <w:t>None.</w:t>
            </w:r>
          </w:p>
        </w:tc>
      </w:tr>
      <w:tr w:rsidR="00D01FF3" w14:paraId="1C7BEEEE" w14:textId="77777777" w:rsidTr="00D01FF3">
        <w:tc>
          <w:tcPr>
            <w:tcW w:w="10064" w:type="dxa"/>
            <w:gridSpan w:val="4"/>
            <w:shd w:val="clear" w:color="auto" w:fill="000080"/>
          </w:tcPr>
          <w:p w14:paraId="308FECCB" w14:textId="77777777" w:rsidR="00D01FF3" w:rsidRDefault="006B720D">
            <w:r>
              <w:rPr>
                <w:b/>
              </w:rPr>
              <w:t>Dynamic aspect</w:t>
            </w:r>
          </w:p>
        </w:tc>
      </w:tr>
      <w:tr w:rsidR="00D01FF3" w14:paraId="673E710A" w14:textId="77777777" w:rsidTr="00D01FF3">
        <w:tc>
          <w:tcPr>
            <w:tcW w:w="2516" w:type="dxa"/>
            <w:shd w:val="clear" w:color="auto" w:fill="C6D9F1"/>
          </w:tcPr>
          <w:p w14:paraId="5989E95D" w14:textId="77777777" w:rsidR="00D01FF3" w:rsidRDefault="006B720D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ACA8AE0" w14:textId="77777777" w:rsidR="00D01FF3" w:rsidRDefault="006B720D">
            <w:r>
              <w:t>Description</w:t>
            </w:r>
          </w:p>
        </w:tc>
      </w:tr>
      <w:tr w:rsidR="00D01FF3" w14:paraId="58F8296F" w14:textId="77777777" w:rsidTr="00D01FF3">
        <w:tc>
          <w:tcPr>
            <w:tcW w:w="2516" w:type="dxa"/>
          </w:tcPr>
          <w:p w14:paraId="61837947" w14:textId="77777777" w:rsidR="00D01FF3" w:rsidRDefault="006B720D">
            <w:r>
              <w:t>Supplier Flash_TS_T40D2M7I0R0 module.</w:t>
            </w:r>
          </w:p>
        </w:tc>
        <w:tc>
          <w:tcPr>
            <w:tcW w:w="7548" w:type="dxa"/>
            <w:gridSpan w:val="3"/>
          </w:tcPr>
          <w:p w14:paraId="0BD0812C" w14:textId="77777777" w:rsidR="00D01FF3" w:rsidRDefault="006B720D">
            <w:r>
              <w:t>Called in FLASH_LLD_EraseSector function.</w:t>
            </w:r>
          </w:p>
        </w:tc>
      </w:tr>
      <w:tr w:rsidR="00D01FF3" w14:paraId="7E28D019" w14:textId="77777777" w:rsidTr="00D01FF3">
        <w:tc>
          <w:tcPr>
            <w:tcW w:w="10064" w:type="dxa"/>
            <w:gridSpan w:val="4"/>
            <w:shd w:val="clear" w:color="auto" w:fill="000080"/>
          </w:tcPr>
          <w:p w14:paraId="435A66DC" w14:textId="77777777" w:rsidR="00D01FF3" w:rsidRDefault="006B720D">
            <w:r>
              <w:rPr>
                <w:b/>
              </w:rPr>
              <w:t>Static aspect</w:t>
            </w:r>
          </w:p>
        </w:tc>
      </w:tr>
      <w:tr w:rsidR="00D01FF3" w14:paraId="4B1FC0E8" w14:textId="77777777" w:rsidTr="00D01FF3">
        <w:tc>
          <w:tcPr>
            <w:tcW w:w="10064" w:type="dxa"/>
            <w:gridSpan w:val="4"/>
          </w:tcPr>
          <w:p w14:paraId="7EC4488A" w14:textId="77777777" w:rsidR="00D01FF3" w:rsidRDefault="006B720D">
            <w:r>
              <w:t>*</w:t>
            </w:r>
          </w:p>
        </w:tc>
      </w:tr>
      <w:tr w:rsidR="00D01FF3" w14:paraId="3893E78A" w14:textId="77777777" w:rsidTr="00D01FF3">
        <w:tc>
          <w:tcPr>
            <w:tcW w:w="10064" w:type="dxa"/>
            <w:gridSpan w:val="4"/>
            <w:shd w:val="clear" w:color="auto" w:fill="000080"/>
          </w:tcPr>
          <w:p w14:paraId="1C3857FB" w14:textId="77777777" w:rsidR="00D01FF3" w:rsidRDefault="006B720D">
            <w:r>
              <w:rPr>
                <w:b/>
              </w:rPr>
              <w:t>Constrains</w:t>
            </w:r>
          </w:p>
        </w:tc>
      </w:tr>
      <w:tr w:rsidR="00D01FF3" w14:paraId="65EA9994" w14:textId="77777777" w:rsidTr="00D01FF3">
        <w:tc>
          <w:tcPr>
            <w:tcW w:w="10064" w:type="dxa"/>
            <w:gridSpan w:val="4"/>
          </w:tcPr>
          <w:p w14:paraId="1D266B2F" w14:textId="77777777" w:rsidR="00D01FF3" w:rsidRDefault="006B720D">
            <w:r>
              <w:t>None.</w:t>
            </w:r>
          </w:p>
        </w:tc>
      </w:tr>
    </w:tbl>
    <w:p w14:paraId="09FA6D61" w14:textId="77ECD02E" w:rsidR="00D01FF3" w:rsidRDefault="006B720D">
      <w:pPr>
        <w:jc w:val="center"/>
      </w:pPr>
      <w:r>
        <w:object w:dxaOrig="4635" w:dyaOrig="3855" w14:anchorId="40213CAD">
          <v:shape id="_x0000_i1027" type="#_x0000_t75" style="width:232.3pt;height:192.25pt" o:ole="">
            <v:imagedata r:id="rId13" o:title=""/>
          </v:shape>
          <o:OLEObject Type="Embed" ProgID="PBrush" ShapeID="_x0000_i1027" DrawAspect="Content" ObjectID="_1735725958" r:id="rId14"/>
        </w:object>
      </w:r>
    </w:p>
    <w:p w14:paraId="6742DC9B" w14:textId="77777777" w:rsidR="00D01FF3" w:rsidRDefault="006B720D">
      <w:pPr>
        <w:pStyle w:val="Heading3"/>
      </w:pPr>
      <w:r>
        <w:t>APP_TpRxInd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2472"/>
        <w:gridCol w:w="2475"/>
        <w:gridCol w:w="2459"/>
      </w:tblGrid>
      <w:tr w:rsidR="00D01FF3" w14:paraId="68ED827F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0B161342" w14:textId="77777777" w:rsidR="00D01FF3" w:rsidRDefault="006B720D">
            <w:r>
              <w:t>Object</w:t>
            </w:r>
          </w:p>
        </w:tc>
      </w:tr>
      <w:tr w:rsidR="00D01FF3" w14:paraId="6E0ED00C" w14:textId="77777777" w:rsidTr="00D01FF3">
        <w:tc>
          <w:tcPr>
            <w:tcW w:w="10064" w:type="dxa"/>
            <w:gridSpan w:val="4"/>
          </w:tcPr>
          <w:p w14:paraId="7AB432D3" w14:textId="77777777" w:rsidR="00D01FF3" w:rsidRDefault="006B720D">
            <w:r>
              <w:t>Receiver function of APP SW Component (Tresos generated function definition).</w:t>
            </w:r>
          </w:p>
        </w:tc>
      </w:tr>
      <w:tr w:rsidR="00D01FF3" w14:paraId="26898546" w14:textId="77777777" w:rsidTr="00D01FF3">
        <w:tc>
          <w:tcPr>
            <w:tcW w:w="10064" w:type="dxa"/>
            <w:gridSpan w:val="4"/>
            <w:shd w:val="clear" w:color="auto" w:fill="000080"/>
          </w:tcPr>
          <w:p w14:paraId="49503EE4" w14:textId="77777777" w:rsidR="00D01FF3" w:rsidRDefault="006B720D">
            <w:r>
              <w:rPr>
                <w:b/>
              </w:rPr>
              <w:t>Prototype</w:t>
            </w:r>
          </w:p>
        </w:tc>
      </w:tr>
      <w:tr w:rsidR="00D01FF3" w14:paraId="6BF9E401" w14:textId="77777777" w:rsidTr="00D01FF3">
        <w:tc>
          <w:tcPr>
            <w:tcW w:w="10064" w:type="dxa"/>
            <w:gridSpan w:val="4"/>
          </w:tcPr>
          <w:p w14:paraId="04CA9D1C" w14:textId="77777777" w:rsidR="00D01FF3" w:rsidRDefault="006B720D">
            <w:r>
              <w:t>void APP_TpRxInd (tTpMsgIdx uMsgIdx, u8 ebStatus)</w:t>
            </w:r>
          </w:p>
        </w:tc>
      </w:tr>
      <w:tr w:rsidR="00D01FF3" w14:paraId="430CBEBC" w14:textId="77777777" w:rsidTr="00D01FF3">
        <w:tc>
          <w:tcPr>
            <w:tcW w:w="10064" w:type="dxa"/>
            <w:gridSpan w:val="4"/>
            <w:shd w:val="clear" w:color="auto" w:fill="000080"/>
          </w:tcPr>
          <w:p w14:paraId="6CACFA57" w14:textId="77777777" w:rsidR="00D01FF3" w:rsidRDefault="006B720D">
            <w:r>
              <w:rPr>
                <w:b/>
              </w:rPr>
              <w:t>Detailed Design Requirement</w:t>
            </w:r>
          </w:p>
        </w:tc>
      </w:tr>
      <w:tr w:rsidR="00D01FF3" w14:paraId="60F057B1" w14:textId="77777777" w:rsidTr="00D01FF3">
        <w:tc>
          <w:tcPr>
            <w:tcW w:w="10064" w:type="dxa"/>
            <w:gridSpan w:val="4"/>
          </w:tcPr>
          <w:p w14:paraId="5AFE1820" w14:textId="77777777" w:rsidR="00D01FF3" w:rsidRDefault="006B720D">
            <w:r>
              <w:t>DSG_APP_APP_TpRxInd</w:t>
            </w:r>
          </w:p>
        </w:tc>
      </w:tr>
      <w:tr w:rsidR="00D01FF3" w14:paraId="4B29F0BA" w14:textId="77777777" w:rsidTr="00D01FF3">
        <w:tc>
          <w:tcPr>
            <w:tcW w:w="10064" w:type="dxa"/>
            <w:gridSpan w:val="4"/>
            <w:shd w:val="clear" w:color="auto" w:fill="000080"/>
          </w:tcPr>
          <w:p w14:paraId="7F6119DB" w14:textId="77777777" w:rsidR="00D01FF3" w:rsidRDefault="006B720D">
            <w:r>
              <w:rPr>
                <w:b/>
              </w:rPr>
              <w:t>Architecture Requirement</w:t>
            </w:r>
          </w:p>
        </w:tc>
      </w:tr>
      <w:tr w:rsidR="00D01FF3" w14:paraId="0E2AB671" w14:textId="77777777" w:rsidTr="00D01FF3">
        <w:tc>
          <w:tcPr>
            <w:tcW w:w="10064" w:type="dxa"/>
            <w:gridSpan w:val="4"/>
          </w:tcPr>
          <w:p w14:paraId="2304E750" w14:textId="77777777" w:rsidR="00D01FF3" w:rsidRDefault="006B720D">
            <w:r>
              <w:t>ARCH_SW_APP_APP_TpRxInd</w:t>
            </w:r>
          </w:p>
        </w:tc>
      </w:tr>
      <w:tr w:rsidR="00D01FF3" w14:paraId="4CD20CF9" w14:textId="77777777" w:rsidTr="00D01FF3">
        <w:tc>
          <w:tcPr>
            <w:tcW w:w="10064" w:type="dxa"/>
            <w:gridSpan w:val="4"/>
            <w:shd w:val="clear" w:color="auto" w:fill="000080"/>
          </w:tcPr>
          <w:p w14:paraId="17A5C061" w14:textId="77777777" w:rsidR="00D01FF3" w:rsidRDefault="006B720D">
            <w:r>
              <w:rPr>
                <w:b/>
              </w:rPr>
              <w:t>Input parameters</w:t>
            </w:r>
          </w:p>
        </w:tc>
      </w:tr>
      <w:tr w:rsidR="00D01FF3" w14:paraId="4B6A051F" w14:textId="77777777" w:rsidTr="00D01FF3">
        <w:tc>
          <w:tcPr>
            <w:tcW w:w="2516" w:type="dxa"/>
            <w:shd w:val="clear" w:color="auto" w:fill="C6D9F1"/>
          </w:tcPr>
          <w:p w14:paraId="31488E17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77FD5D5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E3B1F2E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D27D02D" w14:textId="77777777" w:rsidR="00D01FF3" w:rsidRDefault="006B720D">
            <w:r>
              <w:t>Range</w:t>
            </w:r>
          </w:p>
        </w:tc>
      </w:tr>
      <w:tr w:rsidR="00D01FF3" w14:paraId="49D4193A" w14:textId="77777777" w:rsidTr="00D01FF3">
        <w:tc>
          <w:tcPr>
            <w:tcW w:w="2516" w:type="dxa"/>
          </w:tcPr>
          <w:p w14:paraId="3D5347A2" w14:textId="77777777" w:rsidR="00D01FF3" w:rsidRDefault="006B720D">
            <w:r>
              <w:t>uMsgIdx</w:t>
            </w:r>
          </w:p>
        </w:tc>
        <w:tc>
          <w:tcPr>
            <w:tcW w:w="2516" w:type="dxa"/>
          </w:tcPr>
          <w:p w14:paraId="3EEFF5BB" w14:textId="77777777" w:rsidR="00D01FF3" w:rsidRDefault="006B720D">
            <w:r>
              <w:t>tTpMsgIdx</w:t>
            </w:r>
          </w:p>
        </w:tc>
        <w:tc>
          <w:tcPr>
            <w:tcW w:w="2516" w:type="dxa"/>
          </w:tcPr>
          <w:p w14:paraId="16B2E5A5" w14:textId="77777777" w:rsidR="00D01FF3" w:rsidRDefault="006B720D">
            <w:r>
              <w:t>message ID</w:t>
            </w:r>
          </w:p>
        </w:tc>
        <w:tc>
          <w:tcPr>
            <w:tcW w:w="2516" w:type="dxa"/>
          </w:tcPr>
          <w:p w14:paraId="6820B531" w14:textId="77777777" w:rsidR="00D01FF3" w:rsidRDefault="00D01FF3"/>
        </w:tc>
      </w:tr>
      <w:tr w:rsidR="00D01FF3" w14:paraId="11F49FA7" w14:textId="77777777" w:rsidTr="00D01FF3">
        <w:tc>
          <w:tcPr>
            <w:tcW w:w="2516" w:type="dxa"/>
          </w:tcPr>
          <w:p w14:paraId="68D8ACA5" w14:textId="77777777" w:rsidR="00D01FF3" w:rsidRDefault="006B720D">
            <w:r>
              <w:t>ebStatus</w:t>
            </w:r>
          </w:p>
        </w:tc>
        <w:tc>
          <w:tcPr>
            <w:tcW w:w="2516" w:type="dxa"/>
          </w:tcPr>
          <w:p w14:paraId="5B642954" w14:textId="77777777" w:rsidR="00D01FF3" w:rsidRDefault="006B720D">
            <w:r>
              <w:t>unit8</w:t>
            </w:r>
          </w:p>
        </w:tc>
        <w:tc>
          <w:tcPr>
            <w:tcW w:w="2516" w:type="dxa"/>
          </w:tcPr>
          <w:p w14:paraId="2C92713B" w14:textId="77777777" w:rsidR="00D01FF3" w:rsidRDefault="006B720D">
            <w:r>
              <w:t>status</w:t>
            </w:r>
          </w:p>
        </w:tc>
        <w:tc>
          <w:tcPr>
            <w:tcW w:w="2516" w:type="dxa"/>
          </w:tcPr>
          <w:p w14:paraId="090EA5A0" w14:textId="77777777" w:rsidR="00D01FF3" w:rsidRDefault="00D01FF3"/>
        </w:tc>
      </w:tr>
      <w:tr w:rsidR="00D01FF3" w14:paraId="66BC9041" w14:textId="77777777" w:rsidTr="00D01FF3">
        <w:tc>
          <w:tcPr>
            <w:tcW w:w="10064" w:type="dxa"/>
            <w:gridSpan w:val="4"/>
            <w:shd w:val="clear" w:color="auto" w:fill="000080"/>
          </w:tcPr>
          <w:p w14:paraId="709D89CE" w14:textId="77777777" w:rsidR="00D01FF3" w:rsidRDefault="006B720D">
            <w:r>
              <w:rPr>
                <w:b/>
              </w:rPr>
              <w:t>Output parameters</w:t>
            </w:r>
          </w:p>
        </w:tc>
      </w:tr>
      <w:tr w:rsidR="00D01FF3" w14:paraId="44FBD643" w14:textId="77777777" w:rsidTr="00D01FF3">
        <w:tc>
          <w:tcPr>
            <w:tcW w:w="2516" w:type="dxa"/>
            <w:shd w:val="clear" w:color="auto" w:fill="C6D9F1"/>
          </w:tcPr>
          <w:p w14:paraId="6AF70785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1E86777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BD5F44E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A0A3765" w14:textId="77777777" w:rsidR="00D01FF3" w:rsidRDefault="006B720D">
            <w:r>
              <w:t>Range</w:t>
            </w:r>
          </w:p>
        </w:tc>
      </w:tr>
      <w:tr w:rsidR="00D01FF3" w14:paraId="797BF373" w14:textId="77777777" w:rsidTr="00D01FF3">
        <w:tc>
          <w:tcPr>
            <w:tcW w:w="2516" w:type="dxa"/>
          </w:tcPr>
          <w:p w14:paraId="0C57A781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19C1A734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3538373B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48AB94E5" w14:textId="77777777" w:rsidR="00D01FF3" w:rsidRDefault="006B720D">
            <w:r>
              <w:t>NA</w:t>
            </w:r>
          </w:p>
        </w:tc>
      </w:tr>
      <w:tr w:rsidR="00D01FF3" w14:paraId="20CE89C8" w14:textId="77777777" w:rsidTr="00D01FF3">
        <w:tc>
          <w:tcPr>
            <w:tcW w:w="10064" w:type="dxa"/>
            <w:gridSpan w:val="4"/>
            <w:shd w:val="clear" w:color="auto" w:fill="000080"/>
          </w:tcPr>
          <w:p w14:paraId="23376FF3" w14:textId="77777777" w:rsidR="00D01FF3" w:rsidRDefault="006B720D">
            <w:r>
              <w:rPr>
                <w:b/>
              </w:rPr>
              <w:t>Return value</w:t>
            </w:r>
          </w:p>
        </w:tc>
      </w:tr>
      <w:tr w:rsidR="00D01FF3" w14:paraId="0AEFDB19" w14:textId="77777777" w:rsidTr="00D01FF3">
        <w:tc>
          <w:tcPr>
            <w:tcW w:w="2516" w:type="dxa"/>
            <w:shd w:val="clear" w:color="auto" w:fill="C6D9F1"/>
          </w:tcPr>
          <w:p w14:paraId="2E888297" w14:textId="77777777" w:rsidR="00D01FF3" w:rsidRDefault="006B720D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606B8E4" w14:textId="77777777" w:rsidR="00D01FF3" w:rsidRDefault="006B720D">
            <w:r>
              <w:t>Description</w:t>
            </w:r>
          </w:p>
        </w:tc>
      </w:tr>
      <w:tr w:rsidR="00D01FF3" w14:paraId="10F08EAF" w14:textId="77777777" w:rsidTr="00D01FF3">
        <w:tc>
          <w:tcPr>
            <w:tcW w:w="2516" w:type="dxa"/>
          </w:tcPr>
          <w:p w14:paraId="2EB50083" w14:textId="77777777" w:rsidR="00D01FF3" w:rsidRDefault="006B720D">
            <w:r>
              <w:t>NA</w:t>
            </w:r>
          </w:p>
        </w:tc>
        <w:tc>
          <w:tcPr>
            <w:tcW w:w="7548" w:type="dxa"/>
            <w:gridSpan w:val="3"/>
          </w:tcPr>
          <w:p w14:paraId="70E15E6E" w14:textId="77777777" w:rsidR="00D01FF3" w:rsidRDefault="006B720D">
            <w:r>
              <w:t>None.</w:t>
            </w:r>
          </w:p>
        </w:tc>
      </w:tr>
      <w:tr w:rsidR="00D01FF3" w14:paraId="1A523627" w14:textId="77777777" w:rsidTr="00D01FF3">
        <w:tc>
          <w:tcPr>
            <w:tcW w:w="10064" w:type="dxa"/>
            <w:gridSpan w:val="4"/>
            <w:shd w:val="clear" w:color="auto" w:fill="000080"/>
          </w:tcPr>
          <w:p w14:paraId="779E98A0" w14:textId="77777777" w:rsidR="00D01FF3" w:rsidRDefault="006B720D">
            <w:r>
              <w:rPr>
                <w:b/>
              </w:rPr>
              <w:t>Dynamic aspect</w:t>
            </w:r>
          </w:p>
        </w:tc>
      </w:tr>
      <w:tr w:rsidR="00D01FF3" w14:paraId="0116A55E" w14:textId="77777777" w:rsidTr="00D01FF3">
        <w:tc>
          <w:tcPr>
            <w:tcW w:w="2516" w:type="dxa"/>
            <w:shd w:val="clear" w:color="auto" w:fill="C6D9F1"/>
          </w:tcPr>
          <w:p w14:paraId="5EF42BBD" w14:textId="77777777" w:rsidR="00D01FF3" w:rsidRDefault="006B720D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83EECFE" w14:textId="77777777" w:rsidR="00D01FF3" w:rsidRDefault="006B720D">
            <w:r>
              <w:t>Description</w:t>
            </w:r>
          </w:p>
        </w:tc>
      </w:tr>
      <w:tr w:rsidR="00D01FF3" w14:paraId="32510B9B" w14:textId="77777777" w:rsidTr="00D01FF3">
        <w:tc>
          <w:tcPr>
            <w:tcW w:w="2516" w:type="dxa"/>
          </w:tcPr>
          <w:p w14:paraId="5CD2B980" w14:textId="77777777" w:rsidR="00D01FF3" w:rsidRDefault="006B720D">
            <w:r>
              <w:t>BlPduR module.</w:t>
            </w:r>
          </w:p>
        </w:tc>
        <w:tc>
          <w:tcPr>
            <w:tcW w:w="7548" w:type="dxa"/>
            <w:gridSpan w:val="3"/>
          </w:tcPr>
          <w:p w14:paraId="1B233FBE" w14:textId="77777777" w:rsidR="00D01FF3" w:rsidRDefault="006B720D">
            <w:r>
              <w:t>Called in BlPduR_RxInd function. Callback is called: when a message reception is completed, successfully or not.</w:t>
            </w:r>
          </w:p>
        </w:tc>
      </w:tr>
      <w:tr w:rsidR="00D01FF3" w14:paraId="5A1DB60F" w14:textId="77777777" w:rsidTr="00D01FF3">
        <w:tc>
          <w:tcPr>
            <w:tcW w:w="10064" w:type="dxa"/>
            <w:gridSpan w:val="4"/>
            <w:shd w:val="clear" w:color="auto" w:fill="000080"/>
          </w:tcPr>
          <w:p w14:paraId="6A36F9E5" w14:textId="77777777" w:rsidR="00D01FF3" w:rsidRDefault="006B720D">
            <w:r>
              <w:rPr>
                <w:b/>
              </w:rPr>
              <w:t>Static aspect</w:t>
            </w:r>
          </w:p>
        </w:tc>
      </w:tr>
      <w:tr w:rsidR="00D01FF3" w14:paraId="2912B703" w14:textId="77777777" w:rsidTr="00D01FF3">
        <w:tc>
          <w:tcPr>
            <w:tcW w:w="10064" w:type="dxa"/>
            <w:gridSpan w:val="4"/>
          </w:tcPr>
          <w:p w14:paraId="40DE3E8E" w14:textId="77777777" w:rsidR="00D01FF3" w:rsidRDefault="006B720D">
            <w:r>
              <w:t>*</w:t>
            </w:r>
          </w:p>
        </w:tc>
      </w:tr>
      <w:tr w:rsidR="00D01FF3" w14:paraId="7F9E83B6" w14:textId="77777777" w:rsidTr="00D01FF3">
        <w:tc>
          <w:tcPr>
            <w:tcW w:w="10064" w:type="dxa"/>
            <w:gridSpan w:val="4"/>
            <w:shd w:val="clear" w:color="auto" w:fill="000080"/>
          </w:tcPr>
          <w:p w14:paraId="4E03B75F" w14:textId="77777777" w:rsidR="00D01FF3" w:rsidRDefault="006B720D">
            <w:r>
              <w:rPr>
                <w:b/>
              </w:rPr>
              <w:t>Constrains</w:t>
            </w:r>
          </w:p>
        </w:tc>
      </w:tr>
      <w:tr w:rsidR="00D01FF3" w14:paraId="68BAD66F" w14:textId="77777777" w:rsidTr="00D01FF3">
        <w:tc>
          <w:tcPr>
            <w:tcW w:w="10064" w:type="dxa"/>
            <w:gridSpan w:val="4"/>
          </w:tcPr>
          <w:p w14:paraId="7F2FD2E7" w14:textId="77777777" w:rsidR="00D01FF3" w:rsidRDefault="006B720D">
            <w:r>
              <w:t>None.</w:t>
            </w:r>
          </w:p>
        </w:tc>
      </w:tr>
    </w:tbl>
    <w:p w14:paraId="2F2DF1E4" w14:textId="52E0636F" w:rsidR="00D01FF3" w:rsidRDefault="006B720D">
      <w:pPr>
        <w:jc w:val="center"/>
      </w:pPr>
      <w:r>
        <w:object w:dxaOrig="6045" w:dyaOrig="3855" w14:anchorId="52D5C456">
          <v:shape id="_x0000_i1028" type="#_x0000_t75" style="width:302.25pt;height:192.25pt" o:ole="">
            <v:imagedata r:id="rId15" o:title=""/>
          </v:shape>
          <o:OLEObject Type="Embed" ProgID="PBrush" ShapeID="_x0000_i1028" DrawAspect="Content" ObjectID="_1735725959" r:id="rId16"/>
        </w:object>
      </w:r>
    </w:p>
    <w:p w14:paraId="10A5763F" w14:textId="77777777" w:rsidR="00D01FF3" w:rsidRDefault="006B720D">
      <w:pPr>
        <w:pStyle w:val="Heading3"/>
      </w:pPr>
      <w:r>
        <w:t>APP_TpTxConf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2472"/>
        <w:gridCol w:w="2475"/>
        <w:gridCol w:w="2459"/>
      </w:tblGrid>
      <w:tr w:rsidR="00D01FF3" w14:paraId="0148C728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6B60E21" w14:textId="77777777" w:rsidR="00D01FF3" w:rsidRDefault="006B720D">
            <w:r>
              <w:t>Object</w:t>
            </w:r>
          </w:p>
        </w:tc>
      </w:tr>
      <w:tr w:rsidR="00D01FF3" w14:paraId="6E081F40" w14:textId="77777777" w:rsidTr="00D01FF3">
        <w:tc>
          <w:tcPr>
            <w:tcW w:w="10064" w:type="dxa"/>
            <w:gridSpan w:val="4"/>
          </w:tcPr>
          <w:p w14:paraId="600D01BA" w14:textId="77777777" w:rsidR="00D01FF3" w:rsidRDefault="006B720D">
            <w:r>
              <w:t>Transmitter function of APP SW Component (Tresos generated function definition).</w:t>
            </w:r>
          </w:p>
        </w:tc>
      </w:tr>
      <w:tr w:rsidR="00D01FF3" w14:paraId="4E3D45B3" w14:textId="77777777" w:rsidTr="00D01FF3">
        <w:tc>
          <w:tcPr>
            <w:tcW w:w="10064" w:type="dxa"/>
            <w:gridSpan w:val="4"/>
            <w:shd w:val="clear" w:color="auto" w:fill="000080"/>
          </w:tcPr>
          <w:p w14:paraId="48A3C805" w14:textId="77777777" w:rsidR="00D01FF3" w:rsidRDefault="006B720D">
            <w:r>
              <w:rPr>
                <w:b/>
              </w:rPr>
              <w:t>Prototype</w:t>
            </w:r>
          </w:p>
        </w:tc>
      </w:tr>
      <w:tr w:rsidR="00D01FF3" w14:paraId="049877E1" w14:textId="77777777" w:rsidTr="00D01FF3">
        <w:tc>
          <w:tcPr>
            <w:tcW w:w="10064" w:type="dxa"/>
            <w:gridSpan w:val="4"/>
          </w:tcPr>
          <w:p w14:paraId="1FA7D4B9" w14:textId="77777777" w:rsidR="00D01FF3" w:rsidRDefault="006B720D">
            <w:r>
              <w:t>void APP_TpTxConf (tTpMsgIdx uMsgIdx, u8 ebStatus)</w:t>
            </w:r>
          </w:p>
        </w:tc>
      </w:tr>
      <w:tr w:rsidR="00D01FF3" w14:paraId="54AEEEC7" w14:textId="77777777" w:rsidTr="00D01FF3">
        <w:tc>
          <w:tcPr>
            <w:tcW w:w="10064" w:type="dxa"/>
            <w:gridSpan w:val="4"/>
            <w:shd w:val="clear" w:color="auto" w:fill="000080"/>
          </w:tcPr>
          <w:p w14:paraId="683BAED4" w14:textId="77777777" w:rsidR="00D01FF3" w:rsidRDefault="006B720D">
            <w:r>
              <w:rPr>
                <w:b/>
              </w:rPr>
              <w:t>Detailed Design Requirement</w:t>
            </w:r>
          </w:p>
        </w:tc>
      </w:tr>
      <w:tr w:rsidR="00D01FF3" w14:paraId="07CF79FF" w14:textId="77777777" w:rsidTr="00D01FF3">
        <w:tc>
          <w:tcPr>
            <w:tcW w:w="10064" w:type="dxa"/>
            <w:gridSpan w:val="4"/>
          </w:tcPr>
          <w:p w14:paraId="560B3A7C" w14:textId="77777777" w:rsidR="00D01FF3" w:rsidRDefault="006B720D">
            <w:r>
              <w:t>DSG_APP_APP_TpTxConf</w:t>
            </w:r>
          </w:p>
        </w:tc>
      </w:tr>
      <w:tr w:rsidR="00D01FF3" w14:paraId="20F7482A" w14:textId="77777777" w:rsidTr="00D01FF3">
        <w:tc>
          <w:tcPr>
            <w:tcW w:w="10064" w:type="dxa"/>
            <w:gridSpan w:val="4"/>
            <w:shd w:val="clear" w:color="auto" w:fill="000080"/>
          </w:tcPr>
          <w:p w14:paraId="3D87E209" w14:textId="77777777" w:rsidR="00D01FF3" w:rsidRDefault="006B720D">
            <w:r>
              <w:rPr>
                <w:b/>
              </w:rPr>
              <w:t>Architecture Requirement</w:t>
            </w:r>
          </w:p>
        </w:tc>
      </w:tr>
      <w:tr w:rsidR="00D01FF3" w14:paraId="71AA7712" w14:textId="77777777" w:rsidTr="00D01FF3">
        <w:tc>
          <w:tcPr>
            <w:tcW w:w="10064" w:type="dxa"/>
            <w:gridSpan w:val="4"/>
          </w:tcPr>
          <w:p w14:paraId="49984561" w14:textId="77777777" w:rsidR="00D01FF3" w:rsidRDefault="006B720D">
            <w:r>
              <w:t>ARCH_SW_APP_APP_TpTxConf</w:t>
            </w:r>
          </w:p>
        </w:tc>
      </w:tr>
      <w:tr w:rsidR="00D01FF3" w14:paraId="2649005B" w14:textId="77777777" w:rsidTr="00D01FF3">
        <w:tc>
          <w:tcPr>
            <w:tcW w:w="10064" w:type="dxa"/>
            <w:gridSpan w:val="4"/>
            <w:shd w:val="clear" w:color="auto" w:fill="000080"/>
          </w:tcPr>
          <w:p w14:paraId="33A6EFC4" w14:textId="77777777" w:rsidR="00D01FF3" w:rsidRDefault="006B720D">
            <w:r>
              <w:rPr>
                <w:b/>
              </w:rPr>
              <w:t>Input parameters</w:t>
            </w:r>
          </w:p>
        </w:tc>
      </w:tr>
      <w:tr w:rsidR="00D01FF3" w14:paraId="4FFD69C8" w14:textId="77777777" w:rsidTr="00D01FF3">
        <w:tc>
          <w:tcPr>
            <w:tcW w:w="2516" w:type="dxa"/>
            <w:shd w:val="clear" w:color="auto" w:fill="C6D9F1"/>
          </w:tcPr>
          <w:p w14:paraId="599F67D7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35F9991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5933030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AAC531D" w14:textId="77777777" w:rsidR="00D01FF3" w:rsidRDefault="006B720D">
            <w:r>
              <w:t>Range</w:t>
            </w:r>
          </w:p>
        </w:tc>
      </w:tr>
      <w:tr w:rsidR="00D01FF3" w14:paraId="07456F65" w14:textId="77777777" w:rsidTr="00D01FF3">
        <w:tc>
          <w:tcPr>
            <w:tcW w:w="2516" w:type="dxa"/>
          </w:tcPr>
          <w:p w14:paraId="47D00D39" w14:textId="77777777" w:rsidR="00D01FF3" w:rsidRDefault="006B720D">
            <w:r>
              <w:t>uMsgIdx</w:t>
            </w:r>
          </w:p>
        </w:tc>
        <w:tc>
          <w:tcPr>
            <w:tcW w:w="2516" w:type="dxa"/>
          </w:tcPr>
          <w:p w14:paraId="13982F4F" w14:textId="77777777" w:rsidR="00D01FF3" w:rsidRDefault="006B720D">
            <w:r>
              <w:t>tTpMsgIdx</w:t>
            </w:r>
          </w:p>
        </w:tc>
        <w:tc>
          <w:tcPr>
            <w:tcW w:w="2516" w:type="dxa"/>
          </w:tcPr>
          <w:p w14:paraId="505B96E1" w14:textId="77777777" w:rsidR="00D01FF3" w:rsidRDefault="006B720D">
            <w:r>
              <w:t>message ID</w:t>
            </w:r>
          </w:p>
        </w:tc>
        <w:tc>
          <w:tcPr>
            <w:tcW w:w="2516" w:type="dxa"/>
          </w:tcPr>
          <w:p w14:paraId="64B823E2" w14:textId="77777777" w:rsidR="00D01FF3" w:rsidRDefault="00D01FF3"/>
        </w:tc>
      </w:tr>
      <w:tr w:rsidR="00D01FF3" w14:paraId="6150378E" w14:textId="77777777" w:rsidTr="00D01FF3">
        <w:tc>
          <w:tcPr>
            <w:tcW w:w="2516" w:type="dxa"/>
          </w:tcPr>
          <w:p w14:paraId="0DCF2473" w14:textId="77777777" w:rsidR="00D01FF3" w:rsidRDefault="006B720D">
            <w:r>
              <w:t>ebStatus</w:t>
            </w:r>
          </w:p>
        </w:tc>
        <w:tc>
          <w:tcPr>
            <w:tcW w:w="2516" w:type="dxa"/>
          </w:tcPr>
          <w:p w14:paraId="5EB61070" w14:textId="77777777" w:rsidR="00D01FF3" w:rsidRDefault="006B720D">
            <w:r>
              <w:t>unit8</w:t>
            </w:r>
          </w:p>
        </w:tc>
        <w:tc>
          <w:tcPr>
            <w:tcW w:w="2516" w:type="dxa"/>
          </w:tcPr>
          <w:p w14:paraId="09A18F87" w14:textId="77777777" w:rsidR="00D01FF3" w:rsidRDefault="006B720D">
            <w:r>
              <w:t>status</w:t>
            </w:r>
          </w:p>
        </w:tc>
        <w:tc>
          <w:tcPr>
            <w:tcW w:w="2516" w:type="dxa"/>
          </w:tcPr>
          <w:p w14:paraId="160BE4AB" w14:textId="77777777" w:rsidR="00D01FF3" w:rsidRDefault="00D01FF3"/>
        </w:tc>
      </w:tr>
      <w:tr w:rsidR="00D01FF3" w14:paraId="33BCB3B7" w14:textId="77777777" w:rsidTr="00D01FF3">
        <w:tc>
          <w:tcPr>
            <w:tcW w:w="10064" w:type="dxa"/>
            <w:gridSpan w:val="4"/>
            <w:shd w:val="clear" w:color="auto" w:fill="000080"/>
          </w:tcPr>
          <w:p w14:paraId="5D702EB5" w14:textId="77777777" w:rsidR="00D01FF3" w:rsidRDefault="006B720D">
            <w:r>
              <w:rPr>
                <w:b/>
              </w:rPr>
              <w:t>Output parameters</w:t>
            </w:r>
          </w:p>
        </w:tc>
      </w:tr>
      <w:tr w:rsidR="00D01FF3" w14:paraId="53496473" w14:textId="77777777" w:rsidTr="00D01FF3">
        <w:tc>
          <w:tcPr>
            <w:tcW w:w="2516" w:type="dxa"/>
            <w:shd w:val="clear" w:color="auto" w:fill="C6D9F1"/>
          </w:tcPr>
          <w:p w14:paraId="694744C7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E266334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1B8A4B8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394172A" w14:textId="77777777" w:rsidR="00D01FF3" w:rsidRDefault="006B720D">
            <w:r>
              <w:t>Range</w:t>
            </w:r>
          </w:p>
        </w:tc>
      </w:tr>
      <w:tr w:rsidR="00D01FF3" w14:paraId="011177AD" w14:textId="77777777" w:rsidTr="00D01FF3">
        <w:tc>
          <w:tcPr>
            <w:tcW w:w="2516" w:type="dxa"/>
          </w:tcPr>
          <w:p w14:paraId="419F607A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1A44F3DA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624BA944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0BA982F4" w14:textId="77777777" w:rsidR="00D01FF3" w:rsidRDefault="006B720D">
            <w:r>
              <w:t>NA</w:t>
            </w:r>
          </w:p>
        </w:tc>
      </w:tr>
      <w:tr w:rsidR="00D01FF3" w14:paraId="396725D5" w14:textId="77777777" w:rsidTr="00D01FF3">
        <w:tc>
          <w:tcPr>
            <w:tcW w:w="10064" w:type="dxa"/>
            <w:gridSpan w:val="4"/>
            <w:shd w:val="clear" w:color="auto" w:fill="000080"/>
          </w:tcPr>
          <w:p w14:paraId="1628E1B2" w14:textId="77777777" w:rsidR="00D01FF3" w:rsidRDefault="006B720D">
            <w:r>
              <w:rPr>
                <w:b/>
              </w:rPr>
              <w:t>Return value</w:t>
            </w:r>
          </w:p>
        </w:tc>
      </w:tr>
      <w:tr w:rsidR="00D01FF3" w14:paraId="566C531B" w14:textId="77777777" w:rsidTr="00D01FF3">
        <w:tc>
          <w:tcPr>
            <w:tcW w:w="2516" w:type="dxa"/>
            <w:shd w:val="clear" w:color="auto" w:fill="C6D9F1"/>
          </w:tcPr>
          <w:p w14:paraId="45233C40" w14:textId="77777777" w:rsidR="00D01FF3" w:rsidRDefault="006B720D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3CB3991" w14:textId="77777777" w:rsidR="00D01FF3" w:rsidRDefault="006B720D">
            <w:r>
              <w:t>Description</w:t>
            </w:r>
          </w:p>
        </w:tc>
      </w:tr>
      <w:tr w:rsidR="00D01FF3" w14:paraId="7BF44F05" w14:textId="77777777" w:rsidTr="00D01FF3">
        <w:tc>
          <w:tcPr>
            <w:tcW w:w="2516" w:type="dxa"/>
          </w:tcPr>
          <w:p w14:paraId="14BD0E26" w14:textId="77777777" w:rsidR="00D01FF3" w:rsidRDefault="006B720D">
            <w:r>
              <w:t>NA</w:t>
            </w:r>
          </w:p>
        </w:tc>
        <w:tc>
          <w:tcPr>
            <w:tcW w:w="7548" w:type="dxa"/>
            <w:gridSpan w:val="3"/>
          </w:tcPr>
          <w:p w14:paraId="33D48B64" w14:textId="77777777" w:rsidR="00D01FF3" w:rsidRDefault="006B720D">
            <w:r>
              <w:t>None.</w:t>
            </w:r>
          </w:p>
        </w:tc>
      </w:tr>
      <w:tr w:rsidR="00D01FF3" w14:paraId="1B133F9B" w14:textId="77777777" w:rsidTr="00D01FF3">
        <w:tc>
          <w:tcPr>
            <w:tcW w:w="10064" w:type="dxa"/>
            <w:gridSpan w:val="4"/>
            <w:shd w:val="clear" w:color="auto" w:fill="000080"/>
          </w:tcPr>
          <w:p w14:paraId="66886EE5" w14:textId="77777777" w:rsidR="00D01FF3" w:rsidRDefault="006B720D">
            <w:r>
              <w:rPr>
                <w:b/>
              </w:rPr>
              <w:t>Dynamic aspect</w:t>
            </w:r>
          </w:p>
        </w:tc>
      </w:tr>
      <w:tr w:rsidR="00D01FF3" w14:paraId="2A92F37D" w14:textId="77777777" w:rsidTr="00D01FF3">
        <w:tc>
          <w:tcPr>
            <w:tcW w:w="2516" w:type="dxa"/>
            <w:shd w:val="clear" w:color="auto" w:fill="C6D9F1"/>
          </w:tcPr>
          <w:p w14:paraId="4C7BCCD0" w14:textId="77777777" w:rsidR="00D01FF3" w:rsidRDefault="006B720D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46D278C" w14:textId="77777777" w:rsidR="00D01FF3" w:rsidRDefault="006B720D">
            <w:r>
              <w:t>Description</w:t>
            </w:r>
          </w:p>
        </w:tc>
      </w:tr>
      <w:tr w:rsidR="00D01FF3" w14:paraId="0DC2010C" w14:textId="77777777" w:rsidTr="00D01FF3">
        <w:tc>
          <w:tcPr>
            <w:tcW w:w="2516" w:type="dxa"/>
          </w:tcPr>
          <w:p w14:paraId="6293BCC7" w14:textId="77777777" w:rsidR="00D01FF3" w:rsidRDefault="006B720D">
            <w:r>
              <w:t>BlPduR module.</w:t>
            </w:r>
          </w:p>
        </w:tc>
        <w:tc>
          <w:tcPr>
            <w:tcW w:w="7548" w:type="dxa"/>
            <w:gridSpan w:val="3"/>
          </w:tcPr>
          <w:p w14:paraId="58BE0B3D" w14:textId="77777777" w:rsidR="00D01FF3" w:rsidRDefault="006B720D">
            <w:r>
              <w:t>Called in BlPduR_TxConf function. Callback is called: when a message reception is completed, successfully or not.</w:t>
            </w:r>
          </w:p>
        </w:tc>
      </w:tr>
      <w:tr w:rsidR="00D01FF3" w14:paraId="60C787F8" w14:textId="77777777" w:rsidTr="00D01FF3">
        <w:tc>
          <w:tcPr>
            <w:tcW w:w="10064" w:type="dxa"/>
            <w:gridSpan w:val="4"/>
            <w:shd w:val="clear" w:color="auto" w:fill="000080"/>
          </w:tcPr>
          <w:p w14:paraId="66AEF3B0" w14:textId="77777777" w:rsidR="00D01FF3" w:rsidRDefault="006B720D">
            <w:r>
              <w:rPr>
                <w:b/>
              </w:rPr>
              <w:t>Static aspect</w:t>
            </w:r>
          </w:p>
        </w:tc>
      </w:tr>
      <w:tr w:rsidR="00D01FF3" w14:paraId="6E6C499F" w14:textId="77777777" w:rsidTr="00D01FF3">
        <w:tc>
          <w:tcPr>
            <w:tcW w:w="10064" w:type="dxa"/>
            <w:gridSpan w:val="4"/>
          </w:tcPr>
          <w:p w14:paraId="61B8178C" w14:textId="77777777" w:rsidR="00D01FF3" w:rsidRDefault="006B720D">
            <w:r>
              <w:t>*</w:t>
            </w:r>
          </w:p>
        </w:tc>
      </w:tr>
      <w:tr w:rsidR="00D01FF3" w14:paraId="08B54597" w14:textId="77777777" w:rsidTr="00D01FF3">
        <w:tc>
          <w:tcPr>
            <w:tcW w:w="10064" w:type="dxa"/>
            <w:gridSpan w:val="4"/>
            <w:shd w:val="clear" w:color="auto" w:fill="000080"/>
          </w:tcPr>
          <w:p w14:paraId="4B514AF4" w14:textId="77777777" w:rsidR="00D01FF3" w:rsidRDefault="006B720D">
            <w:r>
              <w:rPr>
                <w:b/>
              </w:rPr>
              <w:t>Constrains</w:t>
            </w:r>
          </w:p>
        </w:tc>
      </w:tr>
      <w:tr w:rsidR="00D01FF3" w14:paraId="5B1B5A81" w14:textId="77777777" w:rsidTr="00D01FF3">
        <w:tc>
          <w:tcPr>
            <w:tcW w:w="10064" w:type="dxa"/>
            <w:gridSpan w:val="4"/>
          </w:tcPr>
          <w:p w14:paraId="2D3B6841" w14:textId="77777777" w:rsidR="00D01FF3" w:rsidRDefault="006B720D">
            <w:r>
              <w:t>None.</w:t>
            </w:r>
          </w:p>
        </w:tc>
      </w:tr>
    </w:tbl>
    <w:p w14:paraId="212FD62C" w14:textId="4D363BD0" w:rsidR="00D01FF3" w:rsidRDefault="006B720D">
      <w:pPr>
        <w:jc w:val="center"/>
      </w:pPr>
      <w:r>
        <w:object w:dxaOrig="6225" w:dyaOrig="3855" w14:anchorId="2B277B3A">
          <v:shape id="_x0000_i1029" type="#_x0000_t75" style="width:311.75pt;height:192.25pt" o:ole="">
            <v:imagedata r:id="rId17" o:title=""/>
          </v:shape>
          <o:OLEObject Type="Embed" ProgID="PBrush" ShapeID="_x0000_i1029" DrawAspect="Content" ObjectID="_1735725960" r:id="rId18"/>
        </w:object>
      </w:r>
    </w:p>
    <w:p w14:paraId="43380B7C" w14:textId="77777777" w:rsidR="00D01FF3" w:rsidRDefault="006B720D">
      <w:pPr>
        <w:pStyle w:val="Heading3"/>
      </w:pPr>
      <w:r>
        <w:t>APP_UdsSessionStatusInd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499"/>
        <w:gridCol w:w="2452"/>
        <w:gridCol w:w="2428"/>
      </w:tblGrid>
      <w:tr w:rsidR="00D01FF3" w14:paraId="7A474391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581D620C" w14:textId="77777777" w:rsidR="00D01FF3" w:rsidRDefault="006B720D">
            <w:r>
              <w:t>Object</w:t>
            </w:r>
          </w:p>
        </w:tc>
      </w:tr>
      <w:tr w:rsidR="00D01FF3" w14:paraId="39993913" w14:textId="77777777" w:rsidTr="00D01FF3">
        <w:tc>
          <w:tcPr>
            <w:tcW w:w="10064" w:type="dxa"/>
            <w:gridSpan w:val="4"/>
          </w:tcPr>
          <w:p w14:paraId="1AF81062" w14:textId="77777777" w:rsidR="00D01FF3" w:rsidRDefault="006B720D">
            <w:r>
              <w:t>UDS Session status function of APP SW Component (Tresos generated function definition).</w:t>
            </w:r>
          </w:p>
        </w:tc>
      </w:tr>
      <w:tr w:rsidR="00D01FF3" w14:paraId="1FC082D5" w14:textId="77777777" w:rsidTr="00D01FF3">
        <w:tc>
          <w:tcPr>
            <w:tcW w:w="10064" w:type="dxa"/>
            <w:gridSpan w:val="4"/>
            <w:shd w:val="clear" w:color="auto" w:fill="000080"/>
          </w:tcPr>
          <w:p w14:paraId="462F4D97" w14:textId="77777777" w:rsidR="00D01FF3" w:rsidRDefault="006B720D">
            <w:r>
              <w:rPr>
                <w:b/>
              </w:rPr>
              <w:t>Prototype</w:t>
            </w:r>
          </w:p>
        </w:tc>
      </w:tr>
      <w:tr w:rsidR="00D01FF3" w14:paraId="28B75B8C" w14:textId="77777777" w:rsidTr="00D01FF3">
        <w:tc>
          <w:tcPr>
            <w:tcW w:w="10064" w:type="dxa"/>
            <w:gridSpan w:val="4"/>
          </w:tcPr>
          <w:p w14:paraId="3767EB37" w14:textId="77777777" w:rsidR="00D01FF3" w:rsidRDefault="006B720D">
            <w:r>
              <w:t>void APP_UdsSessionStatusInd (tUdsSessionType eUdsNewSessType, tUdsSessionType eUdsOldSessType, tUdsChangeReason eUdsChangingCause)</w:t>
            </w:r>
          </w:p>
        </w:tc>
      </w:tr>
      <w:tr w:rsidR="00D01FF3" w14:paraId="3529518E" w14:textId="77777777" w:rsidTr="00D01FF3">
        <w:tc>
          <w:tcPr>
            <w:tcW w:w="10064" w:type="dxa"/>
            <w:gridSpan w:val="4"/>
            <w:shd w:val="clear" w:color="auto" w:fill="000080"/>
          </w:tcPr>
          <w:p w14:paraId="1D3FD70A" w14:textId="77777777" w:rsidR="00D01FF3" w:rsidRDefault="006B720D">
            <w:r>
              <w:rPr>
                <w:b/>
              </w:rPr>
              <w:t>Detailed Design Requirement</w:t>
            </w:r>
          </w:p>
        </w:tc>
      </w:tr>
      <w:tr w:rsidR="00D01FF3" w14:paraId="357893D4" w14:textId="77777777" w:rsidTr="00D01FF3">
        <w:tc>
          <w:tcPr>
            <w:tcW w:w="10064" w:type="dxa"/>
            <w:gridSpan w:val="4"/>
          </w:tcPr>
          <w:p w14:paraId="0D2A93E6" w14:textId="77777777" w:rsidR="00D01FF3" w:rsidRDefault="006B720D">
            <w:r>
              <w:t>DSG_APP_APP_UdsSessionStatusInd</w:t>
            </w:r>
          </w:p>
        </w:tc>
      </w:tr>
      <w:tr w:rsidR="00D01FF3" w14:paraId="47E10A88" w14:textId="77777777" w:rsidTr="00D01FF3">
        <w:tc>
          <w:tcPr>
            <w:tcW w:w="10064" w:type="dxa"/>
            <w:gridSpan w:val="4"/>
            <w:shd w:val="clear" w:color="auto" w:fill="000080"/>
          </w:tcPr>
          <w:p w14:paraId="6DCC0B79" w14:textId="77777777" w:rsidR="00D01FF3" w:rsidRDefault="006B720D">
            <w:r>
              <w:rPr>
                <w:b/>
              </w:rPr>
              <w:t>Architecture Requirement</w:t>
            </w:r>
          </w:p>
        </w:tc>
      </w:tr>
      <w:tr w:rsidR="00D01FF3" w14:paraId="6E9BCFF4" w14:textId="77777777" w:rsidTr="00D01FF3">
        <w:tc>
          <w:tcPr>
            <w:tcW w:w="10064" w:type="dxa"/>
            <w:gridSpan w:val="4"/>
          </w:tcPr>
          <w:p w14:paraId="1F5DDAB3" w14:textId="77777777" w:rsidR="00D01FF3" w:rsidRDefault="006B720D">
            <w:r>
              <w:t>ARCH_SW_APP_APP_UdsSessionStatusInd</w:t>
            </w:r>
          </w:p>
        </w:tc>
      </w:tr>
      <w:tr w:rsidR="00D01FF3" w14:paraId="26A61F03" w14:textId="77777777" w:rsidTr="00D01FF3">
        <w:tc>
          <w:tcPr>
            <w:tcW w:w="10064" w:type="dxa"/>
            <w:gridSpan w:val="4"/>
            <w:shd w:val="clear" w:color="auto" w:fill="000080"/>
          </w:tcPr>
          <w:p w14:paraId="6A85B60E" w14:textId="77777777" w:rsidR="00D01FF3" w:rsidRDefault="006B720D">
            <w:r>
              <w:rPr>
                <w:b/>
              </w:rPr>
              <w:t>Input parameters</w:t>
            </w:r>
          </w:p>
        </w:tc>
      </w:tr>
      <w:tr w:rsidR="00D01FF3" w14:paraId="72B6CED3" w14:textId="77777777" w:rsidTr="00D01FF3">
        <w:tc>
          <w:tcPr>
            <w:tcW w:w="2516" w:type="dxa"/>
            <w:shd w:val="clear" w:color="auto" w:fill="C6D9F1"/>
          </w:tcPr>
          <w:p w14:paraId="4E008D75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63F9368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0069E59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8F5A48F" w14:textId="77777777" w:rsidR="00D01FF3" w:rsidRDefault="006B720D">
            <w:r>
              <w:t>Range</w:t>
            </w:r>
          </w:p>
        </w:tc>
      </w:tr>
      <w:tr w:rsidR="00D01FF3" w14:paraId="1D8AE067" w14:textId="77777777" w:rsidTr="00D01FF3">
        <w:tc>
          <w:tcPr>
            <w:tcW w:w="2516" w:type="dxa"/>
          </w:tcPr>
          <w:p w14:paraId="6A295C6D" w14:textId="77777777" w:rsidR="00D01FF3" w:rsidRDefault="006B720D">
            <w:r>
              <w:t>eUdsNewSessType</w:t>
            </w:r>
          </w:p>
        </w:tc>
        <w:tc>
          <w:tcPr>
            <w:tcW w:w="2516" w:type="dxa"/>
          </w:tcPr>
          <w:p w14:paraId="4FCBB177" w14:textId="77777777" w:rsidR="00D01FF3" w:rsidRDefault="006B720D">
            <w:r>
              <w:t>tUdsSessionType</w:t>
            </w:r>
          </w:p>
        </w:tc>
        <w:tc>
          <w:tcPr>
            <w:tcW w:w="2516" w:type="dxa"/>
          </w:tcPr>
          <w:p w14:paraId="54640356" w14:textId="77777777" w:rsidR="00D01FF3" w:rsidRDefault="006B720D">
            <w:r>
              <w:t>new session</w:t>
            </w:r>
          </w:p>
        </w:tc>
        <w:tc>
          <w:tcPr>
            <w:tcW w:w="2516" w:type="dxa"/>
          </w:tcPr>
          <w:p w14:paraId="1BE0E3AB" w14:textId="48CE7255" w:rsidR="00D01FF3" w:rsidRDefault="00DC18F8">
            <w:r>
              <w:t>NA</w:t>
            </w:r>
          </w:p>
        </w:tc>
      </w:tr>
      <w:tr w:rsidR="00D01FF3" w14:paraId="7CE0CE4A" w14:textId="77777777" w:rsidTr="00D01FF3">
        <w:tc>
          <w:tcPr>
            <w:tcW w:w="2516" w:type="dxa"/>
          </w:tcPr>
          <w:p w14:paraId="73CF9B9E" w14:textId="77777777" w:rsidR="00D01FF3" w:rsidRDefault="006B720D">
            <w:r>
              <w:t>eUdsOldSessType</w:t>
            </w:r>
          </w:p>
        </w:tc>
        <w:tc>
          <w:tcPr>
            <w:tcW w:w="2516" w:type="dxa"/>
          </w:tcPr>
          <w:p w14:paraId="7E91F22F" w14:textId="77777777" w:rsidR="00D01FF3" w:rsidRDefault="006B720D">
            <w:r>
              <w:t>tUdsSessionType</w:t>
            </w:r>
          </w:p>
        </w:tc>
        <w:tc>
          <w:tcPr>
            <w:tcW w:w="2516" w:type="dxa"/>
          </w:tcPr>
          <w:p w14:paraId="4004E398" w14:textId="77777777" w:rsidR="00D01FF3" w:rsidRDefault="006B720D">
            <w:r>
              <w:t>old session</w:t>
            </w:r>
          </w:p>
        </w:tc>
        <w:tc>
          <w:tcPr>
            <w:tcW w:w="2516" w:type="dxa"/>
          </w:tcPr>
          <w:p w14:paraId="169C1510" w14:textId="6304B87D" w:rsidR="00D01FF3" w:rsidRDefault="00DC18F8">
            <w:r>
              <w:t>NA</w:t>
            </w:r>
          </w:p>
        </w:tc>
      </w:tr>
      <w:tr w:rsidR="00D01FF3" w14:paraId="7076DBBB" w14:textId="77777777" w:rsidTr="00D01FF3">
        <w:tc>
          <w:tcPr>
            <w:tcW w:w="2516" w:type="dxa"/>
          </w:tcPr>
          <w:p w14:paraId="5756F806" w14:textId="77777777" w:rsidR="00D01FF3" w:rsidRDefault="006B720D">
            <w:r>
              <w:t>aubUdsData</w:t>
            </w:r>
          </w:p>
        </w:tc>
        <w:tc>
          <w:tcPr>
            <w:tcW w:w="2516" w:type="dxa"/>
          </w:tcPr>
          <w:p w14:paraId="3E75E3DC" w14:textId="77777777" w:rsidR="00D01FF3" w:rsidRDefault="006B720D">
            <w:r>
              <w:t>uint8</w:t>
            </w:r>
          </w:p>
        </w:tc>
        <w:tc>
          <w:tcPr>
            <w:tcW w:w="2516" w:type="dxa"/>
          </w:tcPr>
          <w:p w14:paraId="4BB3350E" w14:textId="77777777" w:rsidR="00D01FF3" w:rsidRDefault="006B720D">
            <w:r>
              <w:t>pointer on received data</w:t>
            </w:r>
          </w:p>
        </w:tc>
        <w:tc>
          <w:tcPr>
            <w:tcW w:w="2516" w:type="dxa"/>
          </w:tcPr>
          <w:p w14:paraId="35073486" w14:textId="2837220E" w:rsidR="00D01FF3" w:rsidRDefault="00DC18F8">
            <w:r>
              <w:t>NA</w:t>
            </w:r>
          </w:p>
        </w:tc>
      </w:tr>
      <w:tr w:rsidR="00D01FF3" w14:paraId="65CB12D4" w14:textId="77777777" w:rsidTr="00D01FF3">
        <w:tc>
          <w:tcPr>
            <w:tcW w:w="2516" w:type="dxa"/>
          </w:tcPr>
          <w:p w14:paraId="1AD89A15" w14:textId="77777777" w:rsidR="00D01FF3" w:rsidRDefault="006B720D">
            <w:r>
              <w:t>eUdsChangingCause</w:t>
            </w:r>
          </w:p>
        </w:tc>
        <w:tc>
          <w:tcPr>
            <w:tcW w:w="2516" w:type="dxa"/>
          </w:tcPr>
          <w:p w14:paraId="029BE8EE" w14:textId="77777777" w:rsidR="00D01FF3" w:rsidRDefault="006B720D">
            <w:r>
              <w:t>tUdsChangeReason</w:t>
            </w:r>
          </w:p>
        </w:tc>
        <w:tc>
          <w:tcPr>
            <w:tcW w:w="2516" w:type="dxa"/>
          </w:tcPr>
          <w:p w14:paraId="3243A903" w14:textId="77777777" w:rsidR="00D01FF3" w:rsidRDefault="006B720D">
            <w:r>
              <w:t>the reason of the changing session</w:t>
            </w:r>
          </w:p>
        </w:tc>
        <w:tc>
          <w:tcPr>
            <w:tcW w:w="2516" w:type="dxa"/>
          </w:tcPr>
          <w:p w14:paraId="68B7948F" w14:textId="47BB0DA6" w:rsidR="00D01FF3" w:rsidRDefault="00DC18F8">
            <w:r>
              <w:t>NA</w:t>
            </w:r>
          </w:p>
        </w:tc>
      </w:tr>
      <w:tr w:rsidR="00D01FF3" w14:paraId="6585D232" w14:textId="77777777" w:rsidTr="00D01FF3">
        <w:tc>
          <w:tcPr>
            <w:tcW w:w="10064" w:type="dxa"/>
            <w:gridSpan w:val="4"/>
            <w:shd w:val="clear" w:color="auto" w:fill="000080"/>
          </w:tcPr>
          <w:p w14:paraId="3A9E49E6" w14:textId="77777777" w:rsidR="00D01FF3" w:rsidRDefault="006B720D">
            <w:r>
              <w:rPr>
                <w:b/>
              </w:rPr>
              <w:t>Output parameters</w:t>
            </w:r>
          </w:p>
        </w:tc>
      </w:tr>
      <w:tr w:rsidR="00D01FF3" w14:paraId="2AFCF9C0" w14:textId="77777777" w:rsidTr="00D01FF3">
        <w:tc>
          <w:tcPr>
            <w:tcW w:w="2516" w:type="dxa"/>
            <w:shd w:val="clear" w:color="auto" w:fill="C6D9F1"/>
          </w:tcPr>
          <w:p w14:paraId="59DDB99B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A26494D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9D6C838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FCBDD7D" w14:textId="77777777" w:rsidR="00D01FF3" w:rsidRDefault="006B720D">
            <w:r>
              <w:t>Range</w:t>
            </w:r>
          </w:p>
        </w:tc>
      </w:tr>
      <w:tr w:rsidR="00D01FF3" w14:paraId="76C980C9" w14:textId="77777777" w:rsidTr="00D01FF3">
        <w:tc>
          <w:tcPr>
            <w:tcW w:w="2516" w:type="dxa"/>
          </w:tcPr>
          <w:p w14:paraId="4605FF76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6F261AFF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23E68D44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5EC64171" w14:textId="77777777" w:rsidR="00D01FF3" w:rsidRDefault="006B720D">
            <w:r>
              <w:t>NA</w:t>
            </w:r>
          </w:p>
        </w:tc>
      </w:tr>
      <w:tr w:rsidR="00D01FF3" w14:paraId="68095FB6" w14:textId="77777777" w:rsidTr="00D01FF3">
        <w:tc>
          <w:tcPr>
            <w:tcW w:w="10064" w:type="dxa"/>
            <w:gridSpan w:val="4"/>
            <w:shd w:val="clear" w:color="auto" w:fill="000080"/>
          </w:tcPr>
          <w:p w14:paraId="2B5E9F13" w14:textId="77777777" w:rsidR="00D01FF3" w:rsidRDefault="006B720D">
            <w:r>
              <w:rPr>
                <w:b/>
              </w:rPr>
              <w:t>Return value</w:t>
            </w:r>
          </w:p>
        </w:tc>
      </w:tr>
      <w:tr w:rsidR="00D01FF3" w14:paraId="6C4EDCB2" w14:textId="77777777" w:rsidTr="00D01FF3">
        <w:tc>
          <w:tcPr>
            <w:tcW w:w="2516" w:type="dxa"/>
            <w:shd w:val="clear" w:color="auto" w:fill="C6D9F1"/>
          </w:tcPr>
          <w:p w14:paraId="4AA9B1B7" w14:textId="77777777" w:rsidR="00D01FF3" w:rsidRDefault="006B720D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B13A932" w14:textId="77777777" w:rsidR="00D01FF3" w:rsidRDefault="006B720D">
            <w:r>
              <w:t>Description</w:t>
            </w:r>
          </w:p>
        </w:tc>
      </w:tr>
      <w:tr w:rsidR="00D01FF3" w14:paraId="1ADAEE0B" w14:textId="77777777" w:rsidTr="00D01FF3">
        <w:tc>
          <w:tcPr>
            <w:tcW w:w="2516" w:type="dxa"/>
          </w:tcPr>
          <w:p w14:paraId="28758A7B" w14:textId="77777777" w:rsidR="00D01FF3" w:rsidRDefault="006B720D">
            <w:r>
              <w:t>NA</w:t>
            </w:r>
          </w:p>
        </w:tc>
        <w:tc>
          <w:tcPr>
            <w:tcW w:w="7548" w:type="dxa"/>
            <w:gridSpan w:val="3"/>
          </w:tcPr>
          <w:p w14:paraId="404E673A" w14:textId="77777777" w:rsidR="00D01FF3" w:rsidRDefault="006B720D">
            <w:r>
              <w:t>None.</w:t>
            </w:r>
          </w:p>
        </w:tc>
      </w:tr>
      <w:tr w:rsidR="00D01FF3" w14:paraId="5E42374B" w14:textId="77777777" w:rsidTr="00D01FF3">
        <w:tc>
          <w:tcPr>
            <w:tcW w:w="10064" w:type="dxa"/>
            <w:gridSpan w:val="4"/>
            <w:shd w:val="clear" w:color="auto" w:fill="000080"/>
          </w:tcPr>
          <w:p w14:paraId="5BEAEAE5" w14:textId="77777777" w:rsidR="00D01FF3" w:rsidRDefault="006B720D">
            <w:r>
              <w:rPr>
                <w:b/>
              </w:rPr>
              <w:t>Dynamic aspect</w:t>
            </w:r>
          </w:p>
        </w:tc>
      </w:tr>
      <w:tr w:rsidR="00D01FF3" w14:paraId="2215488A" w14:textId="77777777" w:rsidTr="00D01FF3">
        <w:tc>
          <w:tcPr>
            <w:tcW w:w="2516" w:type="dxa"/>
            <w:shd w:val="clear" w:color="auto" w:fill="C6D9F1"/>
          </w:tcPr>
          <w:p w14:paraId="2D502BDD" w14:textId="77777777" w:rsidR="00D01FF3" w:rsidRDefault="006B720D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7AF7B2C" w14:textId="77777777" w:rsidR="00D01FF3" w:rsidRDefault="006B720D">
            <w:r>
              <w:t>Description</w:t>
            </w:r>
          </w:p>
        </w:tc>
      </w:tr>
      <w:tr w:rsidR="00D01FF3" w14:paraId="36692D14" w14:textId="77777777" w:rsidTr="00D01FF3">
        <w:tc>
          <w:tcPr>
            <w:tcW w:w="2516" w:type="dxa"/>
          </w:tcPr>
          <w:p w14:paraId="258C8BDC" w14:textId="77777777" w:rsidR="00D01FF3" w:rsidRDefault="006B720D">
            <w:r>
              <w:t>BlPduR module.</w:t>
            </w:r>
          </w:p>
        </w:tc>
        <w:tc>
          <w:tcPr>
            <w:tcW w:w="7548" w:type="dxa"/>
            <w:gridSpan w:val="3"/>
          </w:tcPr>
          <w:p w14:paraId="1BDE3377" w14:textId="77777777" w:rsidR="00D01FF3" w:rsidRDefault="006B720D">
            <w:r>
              <w:t>Called in UDS_SessionStatusInd function.</w:t>
            </w:r>
          </w:p>
        </w:tc>
      </w:tr>
      <w:tr w:rsidR="00D01FF3" w14:paraId="3BC7A821" w14:textId="77777777" w:rsidTr="00D01FF3">
        <w:tc>
          <w:tcPr>
            <w:tcW w:w="10064" w:type="dxa"/>
            <w:gridSpan w:val="4"/>
            <w:shd w:val="clear" w:color="auto" w:fill="000080"/>
          </w:tcPr>
          <w:p w14:paraId="7BF331BA" w14:textId="77777777" w:rsidR="00D01FF3" w:rsidRDefault="006B720D">
            <w:r>
              <w:rPr>
                <w:b/>
              </w:rPr>
              <w:t>Static aspect</w:t>
            </w:r>
          </w:p>
        </w:tc>
      </w:tr>
      <w:tr w:rsidR="00D01FF3" w14:paraId="40D89CFC" w14:textId="77777777" w:rsidTr="00D01FF3">
        <w:tc>
          <w:tcPr>
            <w:tcW w:w="10064" w:type="dxa"/>
            <w:gridSpan w:val="4"/>
          </w:tcPr>
          <w:p w14:paraId="7589C1B1" w14:textId="77777777" w:rsidR="00D01FF3" w:rsidRDefault="006B720D">
            <w:r>
              <w:t>*</w:t>
            </w:r>
          </w:p>
        </w:tc>
      </w:tr>
      <w:tr w:rsidR="00D01FF3" w14:paraId="38F42DAC" w14:textId="77777777" w:rsidTr="00D01FF3">
        <w:tc>
          <w:tcPr>
            <w:tcW w:w="10064" w:type="dxa"/>
            <w:gridSpan w:val="4"/>
            <w:shd w:val="clear" w:color="auto" w:fill="000080"/>
          </w:tcPr>
          <w:p w14:paraId="510B48C9" w14:textId="77777777" w:rsidR="00D01FF3" w:rsidRDefault="006B720D">
            <w:r>
              <w:rPr>
                <w:b/>
              </w:rPr>
              <w:t>Constrains</w:t>
            </w:r>
          </w:p>
        </w:tc>
      </w:tr>
      <w:tr w:rsidR="00D01FF3" w14:paraId="42F180E9" w14:textId="77777777" w:rsidTr="00D01FF3">
        <w:tc>
          <w:tcPr>
            <w:tcW w:w="10064" w:type="dxa"/>
            <w:gridSpan w:val="4"/>
          </w:tcPr>
          <w:p w14:paraId="0A88F37C" w14:textId="77777777" w:rsidR="00D01FF3" w:rsidRDefault="006B720D">
            <w:r>
              <w:t>None.</w:t>
            </w:r>
          </w:p>
        </w:tc>
      </w:tr>
    </w:tbl>
    <w:p w14:paraId="6FCB8267" w14:textId="1EDF9625" w:rsidR="00D01FF3" w:rsidRDefault="00794A53">
      <w:pPr>
        <w:jc w:val="center"/>
      </w:pPr>
      <w:r>
        <w:object w:dxaOrig="16815" w:dyaOrig="4680" w14:anchorId="2FF2E31F">
          <v:shape id="_x0000_i1030" type="#_x0000_t75" style="width:453.75pt;height:127pt" o:ole="">
            <v:imagedata r:id="rId19" o:title=""/>
          </v:shape>
          <o:OLEObject Type="Embed" ProgID="PBrush" ShapeID="_x0000_i1030" DrawAspect="Content" ObjectID="_1735725961" r:id="rId20"/>
        </w:object>
      </w:r>
    </w:p>
    <w:p w14:paraId="6D56A1AD" w14:textId="77777777" w:rsidR="00D01FF3" w:rsidRDefault="006B720D">
      <w:pPr>
        <w:pStyle w:val="Heading3"/>
      </w:pPr>
      <w:r>
        <w:t>APP_UnlockFlash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456"/>
        <w:gridCol w:w="2420"/>
        <w:gridCol w:w="2383"/>
      </w:tblGrid>
      <w:tr w:rsidR="00D01FF3" w14:paraId="29962540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F855838" w14:textId="77777777" w:rsidR="00D01FF3" w:rsidRDefault="006B720D">
            <w:r>
              <w:t>Object</w:t>
            </w:r>
          </w:p>
        </w:tc>
      </w:tr>
      <w:tr w:rsidR="00D01FF3" w14:paraId="60AD4F7C" w14:textId="77777777" w:rsidTr="00D01FF3">
        <w:tc>
          <w:tcPr>
            <w:tcW w:w="10064" w:type="dxa"/>
            <w:gridSpan w:val="4"/>
          </w:tcPr>
          <w:p w14:paraId="001FD7FA" w14:textId="569D3A31" w:rsidR="00D01FF3" w:rsidRDefault="00DC18F8">
            <w:r>
              <w:t>Unlock Flash</w:t>
            </w:r>
            <w:r w:rsidR="006B720D">
              <w:t xml:space="preserve"> function of APP SW Component.</w:t>
            </w:r>
          </w:p>
        </w:tc>
      </w:tr>
      <w:tr w:rsidR="00D01FF3" w14:paraId="6F25610F" w14:textId="77777777" w:rsidTr="00D01FF3">
        <w:tc>
          <w:tcPr>
            <w:tcW w:w="10064" w:type="dxa"/>
            <w:gridSpan w:val="4"/>
            <w:shd w:val="clear" w:color="auto" w:fill="000080"/>
          </w:tcPr>
          <w:p w14:paraId="73CF34B1" w14:textId="77777777" w:rsidR="00D01FF3" w:rsidRDefault="006B720D">
            <w:r>
              <w:rPr>
                <w:b/>
              </w:rPr>
              <w:t>Prototype</w:t>
            </w:r>
          </w:p>
        </w:tc>
      </w:tr>
      <w:tr w:rsidR="00D01FF3" w14:paraId="6E702AE1" w14:textId="77777777" w:rsidTr="00D01FF3">
        <w:tc>
          <w:tcPr>
            <w:tcW w:w="10064" w:type="dxa"/>
            <w:gridSpan w:val="4"/>
          </w:tcPr>
          <w:p w14:paraId="080978E9" w14:textId="77777777" w:rsidR="00D01FF3" w:rsidRDefault="006B720D">
            <w:r>
              <w:t>tUdsStatus APP_UnlockFlash (PduLengthType * pulLen, uint8 * aubUdsData)</w:t>
            </w:r>
          </w:p>
        </w:tc>
      </w:tr>
      <w:tr w:rsidR="00D01FF3" w14:paraId="42C2E29D" w14:textId="77777777" w:rsidTr="00D01FF3">
        <w:tc>
          <w:tcPr>
            <w:tcW w:w="10064" w:type="dxa"/>
            <w:gridSpan w:val="4"/>
            <w:shd w:val="clear" w:color="auto" w:fill="000080"/>
          </w:tcPr>
          <w:p w14:paraId="6029E855" w14:textId="77777777" w:rsidR="00D01FF3" w:rsidRDefault="006B720D">
            <w:r>
              <w:rPr>
                <w:b/>
              </w:rPr>
              <w:t>Detailed Design Requirement</w:t>
            </w:r>
          </w:p>
        </w:tc>
      </w:tr>
      <w:tr w:rsidR="00D01FF3" w14:paraId="48D8C5A8" w14:textId="77777777" w:rsidTr="00D01FF3">
        <w:tc>
          <w:tcPr>
            <w:tcW w:w="10064" w:type="dxa"/>
            <w:gridSpan w:val="4"/>
          </w:tcPr>
          <w:p w14:paraId="497C83CA" w14:textId="77777777" w:rsidR="00D01FF3" w:rsidRDefault="006B720D">
            <w:r>
              <w:t>DSG_APP_APP_UnlockFlash</w:t>
            </w:r>
          </w:p>
        </w:tc>
      </w:tr>
      <w:tr w:rsidR="00D01FF3" w14:paraId="54B3EA1A" w14:textId="77777777" w:rsidTr="00D01FF3">
        <w:tc>
          <w:tcPr>
            <w:tcW w:w="10064" w:type="dxa"/>
            <w:gridSpan w:val="4"/>
            <w:shd w:val="clear" w:color="auto" w:fill="000080"/>
          </w:tcPr>
          <w:p w14:paraId="3F239FBD" w14:textId="77777777" w:rsidR="00D01FF3" w:rsidRDefault="006B720D">
            <w:r>
              <w:rPr>
                <w:b/>
              </w:rPr>
              <w:t>Architecture Requirement</w:t>
            </w:r>
          </w:p>
        </w:tc>
      </w:tr>
      <w:tr w:rsidR="00D01FF3" w14:paraId="5B9F503F" w14:textId="77777777" w:rsidTr="00D01FF3">
        <w:tc>
          <w:tcPr>
            <w:tcW w:w="10064" w:type="dxa"/>
            <w:gridSpan w:val="4"/>
          </w:tcPr>
          <w:p w14:paraId="1528DC7C" w14:textId="77777777" w:rsidR="00D01FF3" w:rsidRDefault="006B720D">
            <w:r>
              <w:t>ARCH_SW_APP_APP_UnlockFlash</w:t>
            </w:r>
          </w:p>
        </w:tc>
      </w:tr>
      <w:tr w:rsidR="00D01FF3" w14:paraId="7F5AC3A0" w14:textId="77777777" w:rsidTr="00D01FF3">
        <w:tc>
          <w:tcPr>
            <w:tcW w:w="10064" w:type="dxa"/>
            <w:gridSpan w:val="4"/>
            <w:shd w:val="clear" w:color="auto" w:fill="000080"/>
          </w:tcPr>
          <w:p w14:paraId="09D65A81" w14:textId="77777777" w:rsidR="00D01FF3" w:rsidRDefault="006B720D">
            <w:r>
              <w:rPr>
                <w:b/>
              </w:rPr>
              <w:t>Input parameters</w:t>
            </w:r>
          </w:p>
        </w:tc>
      </w:tr>
      <w:tr w:rsidR="00D01FF3" w14:paraId="3B7B242B" w14:textId="77777777" w:rsidTr="00D01FF3">
        <w:tc>
          <w:tcPr>
            <w:tcW w:w="2516" w:type="dxa"/>
            <w:shd w:val="clear" w:color="auto" w:fill="C6D9F1"/>
          </w:tcPr>
          <w:p w14:paraId="580FDD3D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3A760C6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738702E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B349669" w14:textId="77777777" w:rsidR="00D01FF3" w:rsidRDefault="006B720D">
            <w:r>
              <w:t>Range</w:t>
            </w:r>
          </w:p>
        </w:tc>
      </w:tr>
      <w:tr w:rsidR="00D01FF3" w14:paraId="66D162FB" w14:textId="77777777" w:rsidTr="00D01FF3">
        <w:tc>
          <w:tcPr>
            <w:tcW w:w="2516" w:type="dxa"/>
          </w:tcPr>
          <w:p w14:paraId="7E276048" w14:textId="77777777" w:rsidR="00D01FF3" w:rsidRDefault="006B720D">
            <w:r>
              <w:t>aubUdsData</w:t>
            </w:r>
          </w:p>
        </w:tc>
        <w:tc>
          <w:tcPr>
            <w:tcW w:w="2516" w:type="dxa"/>
          </w:tcPr>
          <w:p w14:paraId="47A5A21E" w14:textId="77777777" w:rsidR="00D01FF3" w:rsidRDefault="006B720D">
            <w:r>
              <w:t>uint8</w:t>
            </w:r>
          </w:p>
        </w:tc>
        <w:tc>
          <w:tcPr>
            <w:tcW w:w="2516" w:type="dxa"/>
          </w:tcPr>
          <w:p w14:paraId="38492B65" w14:textId="77777777" w:rsidR="00D01FF3" w:rsidRDefault="006B720D">
            <w:r>
              <w:t>pointer on request data</w:t>
            </w:r>
          </w:p>
        </w:tc>
        <w:tc>
          <w:tcPr>
            <w:tcW w:w="2516" w:type="dxa"/>
          </w:tcPr>
          <w:p w14:paraId="6A129B01" w14:textId="4EA93DDC" w:rsidR="00D01FF3" w:rsidRDefault="00DC18F8">
            <w:r>
              <w:t>NA</w:t>
            </w:r>
          </w:p>
        </w:tc>
      </w:tr>
      <w:tr w:rsidR="00D01FF3" w14:paraId="76197784" w14:textId="77777777" w:rsidTr="00D01FF3">
        <w:tc>
          <w:tcPr>
            <w:tcW w:w="2516" w:type="dxa"/>
          </w:tcPr>
          <w:p w14:paraId="09CF2D6D" w14:textId="77777777" w:rsidR="00D01FF3" w:rsidRDefault="006B720D">
            <w:r>
              <w:t>pulLen</w:t>
            </w:r>
          </w:p>
        </w:tc>
        <w:tc>
          <w:tcPr>
            <w:tcW w:w="2516" w:type="dxa"/>
          </w:tcPr>
          <w:p w14:paraId="6C0E53D6" w14:textId="77777777" w:rsidR="00D01FF3" w:rsidRDefault="006B720D">
            <w:r>
              <w:t>PduLengthType</w:t>
            </w:r>
          </w:p>
        </w:tc>
        <w:tc>
          <w:tcPr>
            <w:tcW w:w="2516" w:type="dxa"/>
          </w:tcPr>
          <w:p w14:paraId="7CB31D25" w14:textId="77777777" w:rsidR="00D01FF3" w:rsidRDefault="006B720D">
            <w:r>
              <w:t>pointer on data length</w:t>
            </w:r>
          </w:p>
        </w:tc>
        <w:tc>
          <w:tcPr>
            <w:tcW w:w="2516" w:type="dxa"/>
          </w:tcPr>
          <w:p w14:paraId="7E71FD90" w14:textId="7E464D73" w:rsidR="00D01FF3" w:rsidRDefault="00DC18F8">
            <w:r>
              <w:t>NA</w:t>
            </w:r>
          </w:p>
        </w:tc>
      </w:tr>
      <w:tr w:rsidR="00D01FF3" w14:paraId="25005635" w14:textId="77777777" w:rsidTr="00D01FF3">
        <w:tc>
          <w:tcPr>
            <w:tcW w:w="10064" w:type="dxa"/>
            <w:gridSpan w:val="4"/>
            <w:shd w:val="clear" w:color="auto" w:fill="000080"/>
          </w:tcPr>
          <w:p w14:paraId="4A0B0D0C" w14:textId="77777777" w:rsidR="00D01FF3" w:rsidRDefault="006B720D">
            <w:r>
              <w:rPr>
                <w:b/>
              </w:rPr>
              <w:t>Output parameters</w:t>
            </w:r>
          </w:p>
        </w:tc>
      </w:tr>
      <w:tr w:rsidR="00D01FF3" w14:paraId="1C582E73" w14:textId="77777777" w:rsidTr="00D01FF3">
        <w:tc>
          <w:tcPr>
            <w:tcW w:w="2516" w:type="dxa"/>
            <w:shd w:val="clear" w:color="auto" w:fill="C6D9F1"/>
          </w:tcPr>
          <w:p w14:paraId="18F808B9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E735009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8D25744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86A980F" w14:textId="77777777" w:rsidR="00D01FF3" w:rsidRDefault="006B720D">
            <w:r>
              <w:t>Range</w:t>
            </w:r>
          </w:p>
        </w:tc>
      </w:tr>
      <w:tr w:rsidR="00D01FF3" w14:paraId="7F5E0704" w14:textId="77777777" w:rsidTr="00D01FF3">
        <w:tc>
          <w:tcPr>
            <w:tcW w:w="2516" w:type="dxa"/>
          </w:tcPr>
          <w:p w14:paraId="7DFAB1B0" w14:textId="77777777" w:rsidR="00D01FF3" w:rsidRDefault="006B720D">
            <w:r>
              <w:t>pulLen</w:t>
            </w:r>
          </w:p>
        </w:tc>
        <w:tc>
          <w:tcPr>
            <w:tcW w:w="2516" w:type="dxa"/>
          </w:tcPr>
          <w:p w14:paraId="157FAAD2" w14:textId="77777777" w:rsidR="00D01FF3" w:rsidRDefault="006B720D">
            <w:r>
              <w:t>PduLengthType</w:t>
            </w:r>
          </w:p>
        </w:tc>
        <w:tc>
          <w:tcPr>
            <w:tcW w:w="2516" w:type="dxa"/>
          </w:tcPr>
          <w:p w14:paraId="5DC8F3C2" w14:textId="77777777" w:rsidR="00D01FF3" w:rsidRDefault="006B720D">
            <w:r>
              <w:t>pointer on data length</w:t>
            </w:r>
          </w:p>
        </w:tc>
        <w:tc>
          <w:tcPr>
            <w:tcW w:w="2516" w:type="dxa"/>
          </w:tcPr>
          <w:p w14:paraId="013C3F88" w14:textId="71546EFE" w:rsidR="00D01FF3" w:rsidRDefault="00DC18F8">
            <w:r>
              <w:t>NA</w:t>
            </w:r>
          </w:p>
        </w:tc>
      </w:tr>
      <w:tr w:rsidR="00D01FF3" w14:paraId="4399738F" w14:textId="77777777" w:rsidTr="00D01FF3">
        <w:tc>
          <w:tcPr>
            <w:tcW w:w="2516" w:type="dxa"/>
          </w:tcPr>
          <w:p w14:paraId="554010A6" w14:textId="77777777" w:rsidR="00D01FF3" w:rsidRDefault="006B720D">
            <w:r>
              <w:t>aubUdsData</w:t>
            </w:r>
          </w:p>
        </w:tc>
        <w:tc>
          <w:tcPr>
            <w:tcW w:w="2516" w:type="dxa"/>
          </w:tcPr>
          <w:p w14:paraId="15CBA0C6" w14:textId="77777777" w:rsidR="00D01FF3" w:rsidRDefault="006B720D">
            <w:r>
              <w:t>uint8</w:t>
            </w:r>
          </w:p>
        </w:tc>
        <w:tc>
          <w:tcPr>
            <w:tcW w:w="2516" w:type="dxa"/>
          </w:tcPr>
          <w:p w14:paraId="3FE3980F" w14:textId="77777777" w:rsidR="00D01FF3" w:rsidRDefault="006B720D">
            <w:r>
              <w:t>pointer on received data</w:t>
            </w:r>
          </w:p>
        </w:tc>
        <w:tc>
          <w:tcPr>
            <w:tcW w:w="2516" w:type="dxa"/>
          </w:tcPr>
          <w:p w14:paraId="194D3FE8" w14:textId="73ABE6B7" w:rsidR="00D01FF3" w:rsidRDefault="00DC18F8">
            <w:r>
              <w:t>NA</w:t>
            </w:r>
          </w:p>
        </w:tc>
      </w:tr>
      <w:tr w:rsidR="00D01FF3" w14:paraId="3706F301" w14:textId="77777777" w:rsidTr="00D01FF3">
        <w:tc>
          <w:tcPr>
            <w:tcW w:w="10064" w:type="dxa"/>
            <w:gridSpan w:val="4"/>
            <w:shd w:val="clear" w:color="auto" w:fill="000080"/>
          </w:tcPr>
          <w:p w14:paraId="70F30B57" w14:textId="77777777" w:rsidR="00D01FF3" w:rsidRDefault="006B720D">
            <w:r>
              <w:rPr>
                <w:b/>
              </w:rPr>
              <w:t>Return value</w:t>
            </w:r>
          </w:p>
        </w:tc>
      </w:tr>
      <w:tr w:rsidR="00D01FF3" w14:paraId="1F0FF4A4" w14:textId="77777777" w:rsidTr="00D01FF3">
        <w:tc>
          <w:tcPr>
            <w:tcW w:w="2516" w:type="dxa"/>
            <w:shd w:val="clear" w:color="auto" w:fill="C6D9F1"/>
          </w:tcPr>
          <w:p w14:paraId="20A54482" w14:textId="77777777" w:rsidR="00D01FF3" w:rsidRDefault="006B720D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F41EC37" w14:textId="77777777" w:rsidR="00D01FF3" w:rsidRDefault="006B720D">
            <w:r>
              <w:t>Description</w:t>
            </w:r>
          </w:p>
        </w:tc>
      </w:tr>
      <w:tr w:rsidR="00D01FF3" w14:paraId="4FE61167" w14:textId="77777777" w:rsidTr="00D01FF3">
        <w:tc>
          <w:tcPr>
            <w:tcW w:w="2516" w:type="dxa"/>
          </w:tcPr>
          <w:p w14:paraId="4228F864" w14:textId="77777777" w:rsidR="00D01FF3" w:rsidRDefault="006B720D">
            <w:r>
              <w:t>tUdsStatus</w:t>
            </w:r>
          </w:p>
        </w:tc>
        <w:tc>
          <w:tcPr>
            <w:tcW w:w="7548" w:type="dxa"/>
            <w:gridSpan w:val="3"/>
          </w:tcPr>
          <w:p w14:paraId="38CDF2BD" w14:textId="17F50D25" w:rsidR="00D01FF3" w:rsidRDefault="00F2722C">
            <w:r>
              <w:t>u8</w:t>
            </w:r>
            <w:r w:rsidR="006B720D">
              <w:t>ret = Respond with acknowledge code or NRC code.</w:t>
            </w:r>
          </w:p>
        </w:tc>
      </w:tr>
      <w:tr w:rsidR="00D01FF3" w14:paraId="6EE496CE" w14:textId="77777777" w:rsidTr="00D01FF3">
        <w:tc>
          <w:tcPr>
            <w:tcW w:w="10064" w:type="dxa"/>
            <w:gridSpan w:val="4"/>
            <w:shd w:val="clear" w:color="auto" w:fill="000080"/>
          </w:tcPr>
          <w:p w14:paraId="483686F7" w14:textId="77777777" w:rsidR="00D01FF3" w:rsidRDefault="006B720D">
            <w:r>
              <w:rPr>
                <w:b/>
              </w:rPr>
              <w:t>Dynamic aspect</w:t>
            </w:r>
          </w:p>
        </w:tc>
      </w:tr>
      <w:tr w:rsidR="00D01FF3" w14:paraId="5DBB03DD" w14:textId="77777777" w:rsidTr="00D01FF3">
        <w:tc>
          <w:tcPr>
            <w:tcW w:w="2516" w:type="dxa"/>
            <w:shd w:val="clear" w:color="auto" w:fill="C6D9F1"/>
          </w:tcPr>
          <w:p w14:paraId="527A5E50" w14:textId="77777777" w:rsidR="00D01FF3" w:rsidRDefault="006B720D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3B80F81B" w14:textId="77777777" w:rsidR="00D01FF3" w:rsidRDefault="006B720D">
            <w:r>
              <w:t>Description</w:t>
            </w:r>
          </w:p>
        </w:tc>
      </w:tr>
      <w:tr w:rsidR="00D01FF3" w14:paraId="2A8DE0AC" w14:textId="77777777" w:rsidTr="00D01FF3">
        <w:tc>
          <w:tcPr>
            <w:tcW w:w="2516" w:type="dxa"/>
          </w:tcPr>
          <w:p w14:paraId="6A90303D" w14:textId="77777777" w:rsidR="00D01FF3" w:rsidRDefault="006B720D">
            <w:r>
              <w:t>Tresos_BSW_generated module.</w:t>
            </w:r>
          </w:p>
        </w:tc>
        <w:tc>
          <w:tcPr>
            <w:tcW w:w="7548" w:type="dxa"/>
            <w:gridSpan w:val="3"/>
          </w:tcPr>
          <w:p w14:paraId="38979723" w14:textId="77777777" w:rsidR="00D01FF3" w:rsidRDefault="006B720D">
            <w:r>
              <w:t>Tresos_BSW_generated - UDS_Cfg.</w:t>
            </w:r>
          </w:p>
        </w:tc>
      </w:tr>
      <w:tr w:rsidR="00D01FF3" w14:paraId="7BBA60EA" w14:textId="77777777" w:rsidTr="00D01FF3">
        <w:tc>
          <w:tcPr>
            <w:tcW w:w="10064" w:type="dxa"/>
            <w:gridSpan w:val="4"/>
            <w:shd w:val="clear" w:color="auto" w:fill="000080"/>
          </w:tcPr>
          <w:p w14:paraId="1FF100DA" w14:textId="77777777" w:rsidR="00D01FF3" w:rsidRDefault="006B720D">
            <w:r>
              <w:rPr>
                <w:b/>
              </w:rPr>
              <w:t>Static aspect</w:t>
            </w:r>
          </w:p>
        </w:tc>
      </w:tr>
      <w:tr w:rsidR="00D01FF3" w14:paraId="7DA246A3" w14:textId="77777777" w:rsidTr="00D01FF3">
        <w:tc>
          <w:tcPr>
            <w:tcW w:w="10064" w:type="dxa"/>
            <w:gridSpan w:val="4"/>
          </w:tcPr>
          <w:p w14:paraId="3824FA47" w14:textId="77777777" w:rsidR="00D01FF3" w:rsidRDefault="006B720D">
            <w:r>
              <w:t>*</w:t>
            </w:r>
          </w:p>
        </w:tc>
      </w:tr>
      <w:tr w:rsidR="00D01FF3" w14:paraId="31EC0A57" w14:textId="77777777" w:rsidTr="00D01FF3">
        <w:tc>
          <w:tcPr>
            <w:tcW w:w="10064" w:type="dxa"/>
            <w:gridSpan w:val="4"/>
            <w:shd w:val="clear" w:color="auto" w:fill="000080"/>
          </w:tcPr>
          <w:p w14:paraId="557CDB0B" w14:textId="77777777" w:rsidR="00D01FF3" w:rsidRDefault="006B720D">
            <w:r>
              <w:rPr>
                <w:b/>
              </w:rPr>
              <w:t>Constrains</w:t>
            </w:r>
          </w:p>
        </w:tc>
      </w:tr>
      <w:tr w:rsidR="00D01FF3" w14:paraId="36495F75" w14:textId="77777777" w:rsidTr="00D01FF3">
        <w:tc>
          <w:tcPr>
            <w:tcW w:w="10064" w:type="dxa"/>
            <w:gridSpan w:val="4"/>
          </w:tcPr>
          <w:p w14:paraId="4755812C" w14:textId="77777777" w:rsidR="00D01FF3" w:rsidRDefault="006B720D">
            <w:r>
              <w:t>None.</w:t>
            </w:r>
          </w:p>
        </w:tc>
      </w:tr>
    </w:tbl>
    <w:p w14:paraId="755665E4" w14:textId="0E8FC541" w:rsidR="00D71D95" w:rsidRDefault="006B720D" w:rsidP="00D71D95">
      <w:pPr>
        <w:jc w:val="center"/>
      </w:pPr>
      <w:r>
        <w:object w:dxaOrig="3946" w:dyaOrig="811" w14:anchorId="509CE825">
          <v:shape id="_x0000_i1031" type="#_x0000_t75" style="width:197.65pt;height:40.1pt" o:ole="">
            <v:imagedata r:id="rId21" o:title=""/>
          </v:shape>
          <o:OLEObject Type="Embed" ProgID="Package" ShapeID="_x0000_i1031" DrawAspect="Content" ObjectID="_1735725962" r:id="rId22"/>
        </w:object>
      </w:r>
    </w:p>
    <w:p w14:paraId="63472ABC" w14:textId="77777777" w:rsidR="00D01FF3" w:rsidRDefault="006B720D">
      <w:pPr>
        <w:pStyle w:val="Heading3"/>
      </w:pPr>
      <w:r>
        <w:t>NCS_SdfVariableRangeError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2440"/>
        <w:gridCol w:w="2463"/>
        <w:gridCol w:w="2443"/>
      </w:tblGrid>
      <w:tr w:rsidR="00D01FF3" w14:paraId="6434E793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C3F51E1" w14:textId="77777777" w:rsidR="00D01FF3" w:rsidRDefault="006B720D">
            <w:r>
              <w:t>Object</w:t>
            </w:r>
          </w:p>
        </w:tc>
      </w:tr>
      <w:tr w:rsidR="00D01FF3" w14:paraId="395EB6A5" w14:textId="77777777" w:rsidTr="00D01FF3">
        <w:tc>
          <w:tcPr>
            <w:tcW w:w="10064" w:type="dxa"/>
            <w:gridSpan w:val="4"/>
          </w:tcPr>
          <w:p w14:paraId="5CA4CD24" w14:textId="77777777" w:rsidR="00D01FF3" w:rsidRDefault="006B720D">
            <w:r>
              <w:t>Variable range error check function of APP SW Component (Tresos generated function definition).</w:t>
            </w:r>
          </w:p>
        </w:tc>
      </w:tr>
      <w:tr w:rsidR="00D01FF3" w14:paraId="4BA36B3E" w14:textId="77777777" w:rsidTr="00D01FF3">
        <w:tc>
          <w:tcPr>
            <w:tcW w:w="10064" w:type="dxa"/>
            <w:gridSpan w:val="4"/>
            <w:shd w:val="clear" w:color="auto" w:fill="000080"/>
          </w:tcPr>
          <w:p w14:paraId="0191A63F" w14:textId="77777777" w:rsidR="00D01FF3" w:rsidRDefault="006B720D">
            <w:r>
              <w:rPr>
                <w:b/>
              </w:rPr>
              <w:t>Prototype</w:t>
            </w:r>
          </w:p>
        </w:tc>
      </w:tr>
      <w:tr w:rsidR="00D01FF3" w14:paraId="1CD9C0BF" w14:textId="77777777" w:rsidTr="00D01FF3">
        <w:tc>
          <w:tcPr>
            <w:tcW w:w="10064" w:type="dxa"/>
            <w:gridSpan w:val="4"/>
          </w:tcPr>
          <w:p w14:paraId="575617BE" w14:textId="77777777" w:rsidR="00D01FF3" w:rsidRDefault="006B720D">
            <w:r>
              <w:t>void NCS_SdfVariableRangeError (u16 uwParam)</w:t>
            </w:r>
          </w:p>
        </w:tc>
      </w:tr>
      <w:tr w:rsidR="00D01FF3" w14:paraId="484D74D7" w14:textId="77777777" w:rsidTr="00D01FF3">
        <w:tc>
          <w:tcPr>
            <w:tcW w:w="10064" w:type="dxa"/>
            <w:gridSpan w:val="4"/>
            <w:shd w:val="clear" w:color="auto" w:fill="000080"/>
          </w:tcPr>
          <w:p w14:paraId="68C4285D" w14:textId="77777777" w:rsidR="00D01FF3" w:rsidRDefault="006B720D">
            <w:r>
              <w:rPr>
                <w:b/>
              </w:rPr>
              <w:t>Detailed Design Requirement</w:t>
            </w:r>
          </w:p>
        </w:tc>
      </w:tr>
      <w:tr w:rsidR="00D01FF3" w14:paraId="2B732C1D" w14:textId="77777777" w:rsidTr="00D01FF3">
        <w:tc>
          <w:tcPr>
            <w:tcW w:w="10064" w:type="dxa"/>
            <w:gridSpan w:val="4"/>
          </w:tcPr>
          <w:p w14:paraId="5E883C03" w14:textId="77777777" w:rsidR="00D01FF3" w:rsidRDefault="006B720D">
            <w:r>
              <w:t>DSG_APP_NCS_SdfVariableRangeError</w:t>
            </w:r>
          </w:p>
        </w:tc>
      </w:tr>
      <w:tr w:rsidR="00D01FF3" w14:paraId="7296B9BF" w14:textId="77777777" w:rsidTr="00D01FF3">
        <w:tc>
          <w:tcPr>
            <w:tcW w:w="10064" w:type="dxa"/>
            <w:gridSpan w:val="4"/>
            <w:shd w:val="clear" w:color="auto" w:fill="000080"/>
          </w:tcPr>
          <w:p w14:paraId="7C701306" w14:textId="77777777" w:rsidR="00D01FF3" w:rsidRDefault="006B720D">
            <w:r>
              <w:rPr>
                <w:b/>
              </w:rPr>
              <w:lastRenderedPageBreak/>
              <w:t>Architecture Requirement</w:t>
            </w:r>
          </w:p>
        </w:tc>
      </w:tr>
      <w:tr w:rsidR="00D01FF3" w14:paraId="6DEDA969" w14:textId="77777777" w:rsidTr="00D01FF3">
        <w:tc>
          <w:tcPr>
            <w:tcW w:w="10064" w:type="dxa"/>
            <w:gridSpan w:val="4"/>
          </w:tcPr>
          <w:p w14:paraId="1B60DC3C" w14:textId="77777777" w:rsidR="00D01FF3" w:rsidRDefault="006B720D">
            <w:r>
              <w:t>ARCH_SW_APPNCS_SdfVariableRangeError</w:t>
            </w:r>
          </w:p>
        </w:tc>
      </w:tr>
      <w:tr w:rsidR="00D01FF3" w14:paraId="104AB920" w14:textId="77777777" w:rsidTr="00D01FF3">
        <w:tc>
          <w:tcPr>
            <w:tcW w:w="10064" w:type="dxa"/>
            <w:gridSpan w:val="4"/>
            <w:shd w:val="clear" w:color="auto" w:fill="000080"/>
          </w:tcPr>
          <w:p w14:paraId="51890326" w14:textId="77777777" w:rsidR="00D01FF3" w:rsidRDefault="006B720D">
            <w:r>
              <w:rPr>
                <w:b/>
              </w:rPr>
              <w:t>Input parameters</w:t>
            </w:r>
          </w:p>
        </w:tc>
      </w:tr>
      <w:tr w:rsidR="00D01FF3" w14:paraId="0AE21BB2" w14:textId="77777777" w:rsidTr="00D01FF3">
        <w:tc>
          <w:tcPr>
            <w:tcW w:w="2516" w:type="dxa"/>
            <w:shd w:val="clear" w:color="auto" w:fill="C6D9F1"/>
          </w:tcPr>
          <w:p w14:paraId="1DACBED1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72128A1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E204DA8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84FDD1A" w14:textId="77777777" w:rsidR="00D01FF3" w:rsidRDefault="006B720D">
            <w:r>
              <w:t>Range</w:t>
            </w:r>
          </w:p>
        </w:tc>
      </w:tr>
      <w:tr w:rsidR="00D01FF3" w14:paraId="58C9CD39" w14:textId="77777777" w:rsidTr="00D01FF3">
        <w:tc>
          <w:tcPr>
            <w:tcW w:w="2516" w:type="dxa"/>
          </w:tcPr>
          <w:p w14:paraId="1F4D28B3" w14:textId="77777777" w:rsidR="00D01FF3" w:rsidRDefault="006B720D">
            <w:r>
              <w:t>uwParam</w:t>
            </w:r>
          </w:p>
        </w:tc>
        <w:tc>
          <w:tcPr>
            <w:tcW w:w="2516" w:type="dxa"/>
          </w:tcPr>
          <w:p w14:paraId="6E1F14DF" w14:textId="77777777" w:rsidR="00D01FF3" w:rsidRDefault="006B720D">
            <w:r>
              <w:t>uint16</w:t>
            </w:r>
          </w:p>
        </w:tc>
        <w:tc>
          <w:tcPr>
            <w:tcW w:w="2516" w:type="dxa"/>
          </w:tcPr>
          <w:p w14:paraId="3970918B" w14:textId="77777777" w:rsidR="00D01FF3" w:rsidRDefault="006B720D">
            <w:r>
              <w:t>parameter unused from Tresos-generated function</w:t>
            </w:r>
          </w:p>
        </w:tc>
        <w:tc>
          <w:tcPr>
            <w:tcW w:w="2516" w:type="dxa"/>
          </w:tcPr>
          <w:p w14:paraId="2E8C55F1" w14:textId="485888E0" w:rsidR="00D01FF3" w:rsidRDefault="00D77C07">
            <w:r>
              <w:t>NA</w:t>
            </w:r>
          </w:p>
        </w:tc>
      </w:tr>
      <w:tr w:rsidR="00D01FF3" w14:paraId="48B1A5AE" w14:textId="77777777" w:rsidTr="00D01FF3">
        <w:tc>
          <w:tcPr>
            <w:tcW w:w="10064" w:type="dxa"/>
            <w:gridSpan w:val="4"/>
            <w:shd w:val="clear" w:color="auto" w:fill="000080"/>
          </w:tcPr>
          <w:p w14:paraId="50D2F945" w14:textId="77777777" w:rsidR="00D01FF3" w:rsidRDefault="006B720D">
            <w:r>
              <w:rPr>
                <w:b/>
              </w:rPr>
              <w:t>Output parameters</w:t>
            </w:r>
          </w:p>
        </w:tc>
      </w:tr>
      <w:tr w:rsidR="00D01FF3" w14:paraId="72262410" w14:textId="77777777" w:rsidTr="00D01FF3">
        <w:tc>
          <w:tcPr>
            <w:tcW w:w="2516" w:type="dxa"/>
            <w:shd w:val="clear" w:color="auto" w:fill="C6D9F1"/>
          </w:tcPr>
          <w:p w14:paraId="622DE757" w14:textId="77777777" w:rsidR="00D01FF3" w:rsidRDefault="006B720D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610DA5C" w14:textId="77777777" w:rsidR="00D01FF3" w:rsidRDefault="006B720D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F95C887" w14:textId="77777777" w:rsidR="00D01FF3" w:rsidRDefault="006B720D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03A92FF" w14:textId="77777777" w:rsidR="00D01FF3" w:rsidRDefault="006B720D">
            <w:r>
              <w:t>Range</w:t>
            </w:r>
          </w:p>
        </w:tc>
      </w:tr>
      <w:tr w:rsidR="00D01FF3" w14:paraId="38BA2461" w14:textId="77777777" w:rsidTr="00D01FF3">
        <w:tc>
          <w:tcPr>
            <w:tcW w:w="2516" w:type="dxa"/>
          </w:tcPr>
          <w:p w14:paraId="3C427B70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5D865AD1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0656E9AF" w14:textId="77777777" w:rsidR="00D01FF3" w:rsidRDefault="006B720D">
            <w:r>
              <w:t>NA</w:t>
            </w:r>
          </w:p>
        </w:tc>
        <w:tc>
          <w:tcPr>
            <w:tcW w:w="2516" w:type="dxa"/>
          </w:tcPr>
          <w:p w14:paraId="4F4F8550" w14:textId="77777777" w:rsidR="00D01FF3" w:rsidRDefault="006B720D">
            <w:r>
              <w:t>NA</w:t>
            </w:r>
          </w:p>
        </w:tc>
      </w:tr>
      <w:tr w:rsidR="00D01FF3" w14:paraId="58DEFB62" w14:textId="77777777" w:rsidTr="00D01FF3">
        <w:tc>
          <w:tcPr>
            <w:tcW w:w="10064" w:type="dxa"/>
            <w:gridSpan w:val="4"/>
            <w:shd w:val="clear" w:color="auto" w:fill="000080"/>
          </w:tcPr>
          <w:p w14:paraId="581280AB" w14:textId="77777777" w:rsidR="00D01FF3" w:rsidRDefault="006B720D">
            <w:r>
              <w:rPr>
                <w:b/>
              </w:rPr>
              <w:t>Return value</w:t>
            </w:r>
          </w:p>
        </w:tc>
      </w:tr>
      <w:tr w:rsidR="00D01FF3" w14:paraId="123C4143" w14:textId="77777777" w:rsidTr="00D01FF3">
        <w:tc>
          <w:tcPr>
            <w:tcW w:w="2516" w:type="dxa"/>
            <w:shd w:val="clear" w:color="auto" w:fill="C6D9F1"/>
          </w:tcPr>
          <w:p w14:paraId="7D5EC194" w14:textId="77777777" w:rsidR="00D01FF3" w:rsidRDefault="006B720D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373548F2" w14:textId="77777777" w:rsidR="00D01FF3" w:rsidRDefault="006B720D">
            <w:r>
              <w:t>Description</w:t>
            </w:r>
          </w:p>
        </w:tc>
      </w:tr>
      <w:tr w:rsidR="00D01FF3" w14:paraId="0C099435" w14:textId="77777777" w:rsidTr="00D01FF3">
        <w:tc>
          <w:tcPr>
            <w:tcW w:w="2516" w:type="dxa"/>
          </w:tcPr>
          <w:p w14:paraId="2CA0568C" w14:textId="77777777" w:rsidR="00D01FF3" w:rsidRDefault="006B720D">
            <w:r>
              <w:t>NA</w:t>
            </w:r>
          </w:p>
        </w:tc>
        <w:tc>
          <w:tcPr>
            <w:tcW w:w="7548" w:type="dxa"/>
            <w:gridSpan w:val="3"/>
          </w:tcPr>
          <w:p w14:paraId="1E24FCF9" w14:textId="77777777" w:rsidR="00D01FF3" w:rsidRDefault="006B720D">
            <w:r>
              <w:t>None.</w:t>
            </w:r>
          </w:p>
        </w:tc>
      </w:tr>
      <w:tr w:rsidR="00D01FF3" w14:paraId="7498964B" w14:textId="77777777" w:rsidTr="00D01FF3">
        <w:tc>
          <w:tcPr>
            <w:tcW w:w="10064" w:type="dxa"/>
            <w:gridSpan w:val="4"/>
            <w:shd w:val="clear" w:color="auto" w:fill="000080"/>
          </w:tcPr>
          <w:p w14:paraId="66876E1F" w14:textId="77777777" w:rsidR="00D01FF3" w:rsidRDefault="006B720D">
            <w:r>
              <w:rPr>
                <w:b/>
              </w:rPr>
              <w:t>Dynamic aspect</w:t>
            </w:r>
          </w:p>
        </w:tc>
      </w:tr>
      <w:tr w:rsidR="00D01FF3" w14:paraId="2A237ECE" w14:textId="77777777" w:rsidTr="00D01FF3">
        <w:tc>
          <w:tcPr>
            <w:tcW w:w="2516" w:type="dxa"/>
            <w:shd w:val="clear" w:color="auto" w:fill="C6D9F1"/>
          </w:tcPr>
          <w:p w14:paraId="1CCA9ED4" w14:textId="77777777" w:rsidR="00D01FF3" w:rsidRDefault="006B720D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43BEDEE" w14:textId="77777777" w:rsidR="00D01FF3" w:rsidRDefault="006B720D">
            <w:r>
              <w:t>Description</w:t>
            </w:r>
          </w:p>
        </w:tc>
      </w:tr>
      <w:tr w:rsidR="00D01FF3" w14:paraId="7FE6F393" w14:textId="77777777" w:rsidTr="00D01FF3">
        <w:tc>
          <w:tcPr>
            <w:tcW w:w="2516" w:type="dxa"/>
          </w:tcPr>
          <w:p w14:paraId="2EC47948" w14:textId="77777777" w:rsidR="00D01FF3" w:rsidRDefault="006B720D">
            <w:r>
              <w:t>Uds_TS_TxDxM3I17R0 module.</w:t>
            </w:r>
          </w:p>
        </w:tc>
        <w:tc>
          <w:tcPr>
            <w:tcW w:w="7548" w:type="dxa"/>
            <w:gridSpan w:val="3"/>
          </w:tcPr>
          <w:p w14:paraId="426D8DD5" w14:textId="77777777" w:rsidR="00D01FF3" w:rsidRDefault="006B720D">
            <w:r>
              <w:t>Called in UDS_Prg.</w:t>
            </w:r>
          </w:p>
        </w:tc>
      </w:tr>
      <w:tr w:rsidR="00D01FF3" w14:paraId="649AC25E" w14:textId="77777777" w:rsidTr="00D01FF3">
        <w:tc>
          <w:tcPr>
            <w:tcW w:w="10064" w:type="dxa"/>
            <w:gridSpan w:val="4"/>
            <w:shd w:val="clear" w:color="auto" w:fill="000080"/>
          </w:tcPr>
          <w:p w14:paraId="5A1B4E61" w14:textId="77777777" w:rsidR="00D01FF3" w:rsidRDefault="006B720D">
            <w:r>
              <w:rPr>
                <w:b/>
              </w:rPr>
              <w:t>Static aspect</w:t>
            </w:r>
          </w:p>
        </w:tc>
      </w:tr>
      <w:tr w:rsidR="00D01FF3" w14:paraId="71FAEC04" w14:textId="77777777" w:rsidTr="00D01FF3">
        <w:tc>
          <w:tcPr>
            <w:tcW w:w="10064" w:type="dxa"/>
            <w:gridSpan w:val="4"/>
          </w:tcPr>
          <w:p w14:paraId="201F75E7" w14:textId="77777777" w:rsidR="00D01FF3" w:rsidRDefault="006B720D">
            <w:r>
              <w:t>*</w:t>
            </w:r>
          </w:p>
        </w:tc>
      </w:tr>
      <w:tr w:rsidR="00D01FF3" w14:paraId="4584C5C8" w14:textId="77777777" w:rsidTr="00D01FF3">
        <w:tc>
          <w:tcPr>
            <w:tcW w:w="10064" w:type="dxa"/>
            <w:gridSpan w:val="4"/>
            <w:shd w:val="clear" w:color="auto" w:fill="000080"/>
          </w:tcPr>
          <w:p w14:paraId="423D5222" w14:textId="77777777" w:rsidR="00D01FF3" w:rsidRDefault="006B720D">
            <w:r>
              <w:rPr>
                <w:b/>
              </w:rPr>
              <w:t>Constrains</w:t>
            </w:r>
          </w:p>
        </w:tc>
      </w:tr>
      <w:tr w:rsidR="00D01FF3" w14:paraId="6AC06E59" w14:textId="77777777" w:rsidTr="00D01FF3">
        <w:tc>
          <w:tcPr>
            <w:tcW w:w="10064" w:type="dxa"/>
            <w:gridSpan w:val="4"/>
          </w:tcPr>
          <w:p w14:paraId="11A464EC" w14:textId="77777777" w:rsidR="00D01FF3" w:rsidRDefault="006B720D">
            <w:r>
              <w:t>None.</w:t>
            </w:r>
          </w:p>
        </w:tc>
      </w:tr>
    </w:tbl>
    <w:p w14:paraId="507558EF" w14:textId="58A30FEF" w:rsidR="00D01FF3" w:rsidRDefault="00CA2C85">
      <w:pPr>
        <w:jc w:val="center"/>
      </w:pPr>
      <w:r>
        <w:object w:dxaOrig="5505" w:dyaOrig="3045" w14:anchorId="00ABAEAD">
          <v:shape id="_x0000_i1032" type="#_x0000_t75" style="width:180.7pt;height:99.85pt" o:ole="">
            <v:imagedata r:id="rId23" o:title=""/>
          </v:shape>
          <o:OLEObject Type="Embed" ProgID="PBrush" ShapeID="_x0000_i1032" DrawAspect="Content" ObjectID="_1735725963" r:id="rId24"/>
        </w:object>
      </w:r>
    </w:p>
    <w:p w14:paraId="40E19E78" w14:textId="77777777" w:rsidR="00D01FF3" w:rsidRDefault="006B720D">
      <w:pPr>
        <w:pStyle w:val="Heading2"/>
      </w:pPr>
      <w:r>
        <w:t>Variabiles</w:t>
      </w:r>
    </w:p>
    <w:p w14:paraId="2A892CAC" w14:textId="77777777" w:rsidR="00D01FF3" w:rsidRDefault="006B720D">
      <w:pPr>
        <w:pStyle w:val="Heading3"/>
      </w:pPr>
      <w:r>
        <w:t>stNoIntShareVar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  <w:gridCol w:w="3291"/>
        <w:gridCol w:w="3277"/>
      </w:tblGrid>
      <w:tr w:rsidR="00D01FF3" w14:paraId="04E1C1A1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6B839C79" w14:textId="77777777" w:rsidR="00D01FF3" w:rsidRDefault="006B720D">
            <w:r>
              <w:t>Type</w:t>
            </w:r>
          </w:p>
        </w:tc>
        <w:tc>
          <w:tcPr>
            <w:tcW w:w="3355" w:type="dxa"/>
          </w:tcPr>
          <w:p w14:paraId="3316AD91" w14:textId="77777777" w:rsidR="00D01FF3" w:rsidRDefault="006B720D">
            <w:r>
              <w:t>Value</w:t>
            </w:r>
          </w:p>
        </w:tc>
        <w:tc>
          <w:tcPr>
            <w:tcW w:w="3355" w:type="dxa"/>
          </w:tcPr>
          <w:p w14:paraId="080D64D4" w14:textId="77777777" w:rsidR="00D01FF3" w:rsidRDefault="00D01FF3"/>
        </w:tc>
      </w:tr>
      <w:tr w:rsidR="00D01FF3" w14:paraId="6BF93CA8" w14:textId="77777777" w:rsidTr="00D01FF3">
        <w:tc>
          <w:tcPr>
            <w:tcW w:w="3355" w:type="dxa"/>
          </w:tcPr>
          <w:p w14:paraId="63CE0232" w14:textId="77777777" w:rsidR="00D01FF3" w:rsidRDefault="006B720D">
            <w:r>
              <w:t>tNoInitShareVar stNoIntShareVar</w:t>
            </w:r>
          </w:p>
        </w:tc>
        <w:tc>
          <w:tcPr>
            <w:tcW w:w="6710" w:type="dxa"/>
            <w:gridSpan w:val="2"/>
          </w:tcPr>
          <w:p w14:paraId="713727A8" w14:textId="77777777" w:rsidR="00D01FF3" w:rsidRDefault="006B720D">
            <w:r>
              <w:t>NA</w:t>
            </w:r>
          </w:p>
        </w:tc>
      </w:tr>
      <w:tr w:rsidR="00D01FF3" w14:paraId="2E4DC82B" w14:textId="77777777" w:rsidTr="00D01FF3">
        <w:tc>
          <w:tcPr>
            <w:tcW w:w="10065" w:type="dxa"/>
            <w:gridSpan w:val="3"/>
            <w:shd w:val="clear" w:color="auto" w:fill="000080"/>
          </w:tcPr>
          <w:p w14:paraId="5398F722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49429DFC" w14:textId="77777777" w:rsidTr="00D01FF3">
        <w:tc>
          <w:tcPr>
            <w:tcW w:w="10065" w:type="dxa"/>
            <w:gridSpan w:val="3"/>
          </w:tcPr>
          <w:p w14:paraId="7904D3EA" w14:textId="77777777" w:rsidR="00D01FF3" w:rsidRDefault="006B720D">
            <w:r>
              <w:t>Shared variable between bootloader and application. Shall be stored in a NoInit area known by both software.</w:t>
            </w:r>
          </w:p>
        </w:tc>
      </w:tr>
      <w:tr w:rsidR="00D01FF3" w14:paraId="573F2769" w14:textId="77777777" w:rsidTr="00D01FF3">
        <w:tc>
          <w:tcPr>
            <w:tcW w:w="10065" w:type="dxa"/>
            <w:gridSpan w:val="3"/>
            <w:shd w:val="clear" w:color="auto" w:fill="000080"/>
          </w:tcPr>
          <w:p w14:paraId="1BB3AEA1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6D1049D6" w14:textId="77777777" w:rsidTr="00D01FF3">
        <w:tc>
          <w:tcPr>
            <w:tcW w:w="10065" w:type="dxa"/>
            <w:gridSpan w:val="3"/>
          </w:tcPr>
          <w:p w14:paraId="2CD7C794" w14:textId="77777777" w:rsidR="00D01FF3" w:rsidRDefault="006B720D">
            <w:r>
              <w:t>tNoInitShareVar stNoIntShareVar [extern]</w:t>
            </w:r>
          </w:p>
        </w:tc>
      </w:tr>
    </w:tbl>
    <w:p w14:paraId="24ED851D" w14:textId="77777777" w:rsidR="00D01FF3" w:rsidRDefault="006B720D">
      <w:pPr>
        <w:pStyle w:val="Heading3"/>
      </w:pPr>
      <w:r>
        <w:t>stNVMBootloaderData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9"/>
        <w:gridCol w:w="3286"/>
        <w:gridCol w:w="3270"/>
      </w:tblGrid>
      <w:tr w:rsidR="00D01FF3" w14:paraId="3F0BFEA6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47187271" w14:textId="77777777" w:rsidR="00D01FF3" w:rsidRDefault="006B720D">
            <w:r>
              <w:t>Type</w:t>
            </w:r>
          </w:p>
        </w:tc>
        <w:tc>
          <w:tcPr>
            <w:tcW w:w="3355" w:type="dxa"/>
          </w:tcPr>
          <w:p w14:paraId="0FEB28C7" w14:textId="77777777" w:rsidR="00D01FF3" w:rsidRDefault="006B720D">
            <w:r>
              <w:t>Value</w:t>
            </w:r>
          </w:p>
        </w:tc>
        <w:tc>
          <w:tcPr>
            <w:tcW w:w="3355" w:type="dxa"/>
          </w:tcPr>
          <w:p w14:paraId="4B8817F5" w14:textId="77777777" w:rsidR="00D01FF3" w:rsidRDefault="00D01FF3"/>
        </w:tc>
      </w:tr>
      <w:tr w:rsidR="00D01FF3" w14:paraId="208439B7" w14:textId="77777777" w:rsidTr="00D01FF3">
        <w:tc>
          <w:tcPr>
            <w:tcW w:w="3355" w:type="dxa"/>
          </w:tcPr>
          <w:p w14:paraId="4A350EAE" w14:textId="77777777" w:rsidR="00D01FF3" w:rsidRDefault="006B720D">
            <w:r>
              <w:t>tNVMBootloaderData stNVMBootloaderData</w:t>
            </w:r>
          </w:p>
        </w:tc>
        <w:tc>
          <w:tcPr>
            <w:tcW w:w="6710" w:type="dxa"/>
            <w:gridSpan w:val="2"/>
          </w:tcPr>
          <w:p w14:paraId="70810405" w14:textId="77777777" w:rsidR="00D01FF3" w:rsidRDefault="006B720D">
            <w:r>
              <w:t>NA</w:t>
            </w:r>
          </w:p>
        </w:tc>
      </w:tr>
      <w:tr w:rsidR="00D01FF3" w14:paraId="1DAE655D" w14:textId="77777777" w:rsidTr="00D01FF3">
        <w:tc>
          <w:tcPr>
            <w:tcW w:w="10065" w:type="dxa"/>
            <w:gridSpan w:val="3"/>
            <w:shd w:val="clear" w:color="auto" w:fill="000080"/>
          </w:tcPr>
          <w:p w14:paraId="0BA6EBBD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35D0A07" w14:textId="77777777" w:rsidTr="00D01FF3">
        <w:tc>
          <w:tcPr>
            <w:tcW w:w="10065" w:type="dxa"/>
            <w:gridSpan w:val="3"/>
          </w:tcPr>
          <w:p w14:paraId="46736100" w14:textId="77777777" w:rsidR="00D01FF3" w:rsidRDefault="006B720D">
            <w:r>
              <w:t>NVM Bootloader Data (RAM structure of NVM mirror).</w:t>
            </w:r>
          </w:p>
        </w:tc>
      </w:tr>
      <w:tr w:rsidR="00D01FF3" w14:paraId="18287B62" w14:textId="77777777" w:rsidTr="00D01FF3">
        <w:tc>
          <w:tcPr>
            <w:tcW w:w="10065" w:type="dxa"/>
            <w:gridSpan w:val="3"/>
            <w:shd w:val="clear" w:color="auto" w:fill="000080"/>
          </w:tcPr>
          <w:p w14:paraId="33567DE5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24749921" w14:textId="77777777" w:rsidTr="00D01FF3">
        <w:tc>
          <w:tcPr>
            <w:tcW w:w="10065" w:type="dxa"/>
            <w:gridSpan w:val="3"/>
          </w:tcPr>
          <w:p w14:paraId="64121320" w14:textId="77777777" w:rsidR="00D01FF3" w:rsidRDefault="006B720D">
            <w:r>
              <w:t>tNVMBootloaderData stNVMBootloaderData [extern]</w:t>
            </w:r>
          </w:p>
        </w:tc>
      </w:tr>
    </w:tbl>
    <w:p w14:paraId="6D4F98D4" w14:textId="77777777" w:rsidR="00D01FF3" w:rsidRDefault="006B720D">
      <w:pPr>
        <w:pStyle w:val="Heading2"/>
      </w:pPr>
      <w:r>
        <w:lastRenderedPageBreak/>
        <w:t>Macros</w:t>
      </w:r>
    </w:p>
    <w:p w14:paraId="21A6E432" w14:textId="77777777" w:rsidR="00D01FF3" w:rsidRDefault="006B720D">
      <w:pPr>
        <w:pStyle w:val="Heading3"/>
      </w:pPr>
      <w:r>
        <w:t>NVM_PRESENT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3300"/>
      </w:tblGrid>
      <w:tr w:rsidR="00D01FF3" w14:paraId="6A21B3DC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A8D0A4A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2FD06E3C" w14:textId="77777777" w:rsidR="00D01FF3" w:rsidRDefault="006B720D">
            <w:r>
              <w:t>Value</w:t>
            </w:r>
          </w:p>
        </w:tc>
      </w:tr>
      <w:tr w:rsidR="00D01FF3" w14:paraId="044AD209" w14:textId="77777777" w:rsidTr="00D01FF3">
        <w:tc>
          <w:tcPr>
            <w:tcW w:w="6710" w:type="dxa"/>
          </w:tcPr>
          <w:p w14:paraId="29FDE460" w14:textId="77777777" w:rsidR="00D01FF3" w:rsidRDefault="006B720D">
            <w:r>
              <w:t>NVM_PRESENT</w:t>
            </w:r>
          </w:p>
        </w:tc>
        <w:tc>
          <w:tcPr>
            <w:tcW w:w="3355" w:type="dxa"/>
          </w:tcPr>
          <w:p w14:paraId="0C2F0E78" w14:textId="77777777" w:rsidR="00D01FF3" w:rsidRDefault="006B720D">
            <w:r>
              <w:t xml:space="preserve"> STD_OFF</w:t>
            </w:r>
          </w:p>
        </w:tc>
      </w:tr>
      <w:tr w:rsidR="00D01FF3" w14:paraId="500B2117" w14:textId="77777777" w:rsidTr="00D01FF3">
        <w:tc>
          <w:tcPr>
            <w:tcW w:w="10065" w:type="dxa"/>
            <w:gridSpan w:val="2"/>
            <w:shd w:val="clear" w:color="auto" w:fill="000080"/>
          </w:tcPr>
          <w:p w14:paraId="45685ED6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0C9AFB3C" w14:textId="77777777" w:rsidTr="00D01FF3">
        <w:tc>
          <w:tcPr>
            <w:tcW w:w="10065" w:type="dxa"/>
            <w:gridSpan w:val="2"/>
          </w:tcPr>
          <w:p w14:paraId="56015807" w14:textId="77777777" w:rsidR="00D01FF3" w:rsidRDefault="006B720D">
            <w:r>
              <w:t>#define NVM_PRESENT STD_OFF</w:t>
            </w:r>
          </w:p>
        </w:tc>
      </w:tr>
      <w:tr w:rsidR="00D01FF3" w14:paraId="3E9EC1BA" w14:textId="77777777" w:rsidTr="00D01FF3">
        <w:tc>
          <w:tcPr>
            <w:tcW w:w="10065" w:type="dxa"/>
            <w:gridSpan w:val="2"/>
            <w:shd w:val="clear" w:color="auto" w:fill="000080"/>
          </w:tcPr>
          <w:p w14:paraId="30A4D57C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F612FC4" w14:textId="77777777" w:rsidTr="00D01FF3">
        <w:tc>
          <w:tcPr>
            <w:tcW w:w="10065" w:type="dxa"/>
            <w:gridSpan w:val="2"/>
          </w:tcPr>
          <w:p w14:paraId="6B7AC194" w14:textId="77777777" w:rsidR="00D01FF3" w:rsidRDefault="006B720D">
            <w:r>
              <w:t>Values used to set if NvM is present.</w:t>
            </w:r>
          </w:p>
        </w:tc>
      </w:tr>
    </w:tbl>
    <w:p w14:paraId="0A4FF0DE" w14:textId="77777777" w:rsidR="00D01FF3" w:rsidRDefault="006B720D">
      <w:pPr>
        <w:pStyle w:val="Heading3"/>
      </w:pPr>
      <w:r>
        <w:t>KU8_DATA_ARRAY_LENGTH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3279"/>
      </w:tblGrid>
      <w:tr w:rsidR="00D01FF3" w14:paraId="5224C9EF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7D8256D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7A20A9F3" w14:textId="77777777" w:rsidR="00D01FF3" w:rsidRDefault="006B720D">
            <w:r>
              <w:t>Value</w:t>
            </w:r>
          </w:p>
        </w:tc>
      </w:tr>
      <w:tr w:rsidR="00D01FF3" w14:paraId="73959BE3" w14:textId="77777777" w:rsidTr="00D01FF3">
        <w:tc>
          <w:tcPr>
            <w:tcW w:w="6710" w:type="dxa"/>
          </w:tcPr>
          <w:p w14:paraId="6863BD00" w14:textId="77777777" w:rsidR="00D01FF3" w:rsidRDefault="006B720D">
            <w:r>
              <w:t>KU8_DATA_ARRAY_LENGTH</w:t>
            </w:r>
          </w:p>
        </w:tc>
        <w:tc>
          <w:tcPr>
            <w:tcW w:w="3355" w:type="dxa"/>
          </w:tcPr>
          <w:p w14:paraId="55568769" w14:textId="77777777" w:rsidR="00D01FF3" w:rsidRDefault="006B720D">
            <w:r>
              <w:t>(12U)</w:t>
            </w:r>
          </w:p>
        </w:tc>
      </w:tr>
      <w:tr w:rsidR="00D01FF3" w14:paraId="4B79DE51" w14:textId="77777777" w:rsidTr="00D01FF3">
        <w:tc>
          <w:tcPr>
            <w:tcW w:w="10065" w:type="dxa"/>
            <w:gridSpan w:val="2"/>
            <w:shd w:val="clear" w:color="auto" w:fill="000080"/>
          </w:tcPr>
          <w:p w14:paraId="4D8A3E03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0895BF20" w14:textId="77777777" w:rsidTr="00D01FF3">
        <w:tc>
          <w:tcPr>
            <w:tcW w:w="10065" w:type="dxa"/>
            <w:gridSpan w:val="2"/>
          </w:tcPr>
          <w:p w14:paraId="1D52B27A" w14:textId="77777777" w:rsidR="00D01FF3" w:rsidRDefault="006B720D">
            <w:r>
              <w:t>#define KU8_DATA_ARRAY_LENGTH (12U)</w:t>
            </w:r>
          </w:p>
        </w:tc>
      </w:tr>
      <w:tr w:rsidR="00D01FF3" w14:paraId="56E72517" w14:textId="77777777" w:rsidTr="00D01FF3">
        <w:tc>
          <w:tcPr>
            <w:tcW w:w="10065" w:type="dxa"/>
            <w:gridSpan w:val="2"/>
            <w:shd w:val="clear" w:color="auto" w:fill="000080"/>
          </w:tcPr>
          <w:p w14:paraId="73D1E911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814F8D6" w14:textId="77777777" w:rsidTr="00D01FF3">
        <w:tc>
          <w:tcPr>
            <w:tcW w:w="10065" w:type="dxa"/>
            <w:gridSpan w:val="2"/>
          </w:tcPr>
          <w:p w14:paraId="7C86BD31" w14:textId="77777777" w:rsidR="00D01FF3" w:rsidRDefault="006B720D">
            <w:r>
              <w:t>KU8_DATA_ARRAY_LENGTH Value definition.</w:t>
            </w:r>
          </w:p>
        </w:tc>
      </w:tr>
    </w:tbl>
    <w:p w14:paraId="379B0348" w14:textId="77777777" w:rsidR="00D01FF3" w:rsidRDefault="006B720D">
      <w:pPr>
        <w:pStyle w:val="Heading3"/>
      </w:pPr>
      <w:r>
        <w:t>KU8_DATA_ARRAY_START_INDEX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5"/>
        <w:gridCol w:w="3270"/>
      </w:tblGrid>
      <w:tr w:rsidR="00D01FF3" w14:paraId="699E74B2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0D9BD51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4C40B64D" w14:textId="77777777" w:rsidR="00D01FF3" w:rsidRDefault="006B720D">
            <w:r>
              <w:t>Value</w:t>
            </w:r>
          </w:p>
        </w:tc>
      </w:tr>
      <w:tr w:rsidR="00D01FF3" w14:paraId="38F57154" w14:textId="77777777" w:rsidTr="00D01FF3">
        <w:tc>
          <w:tcPr>
            <w:tcW w:w="6710" w:type="dxa"/>
          </w:tcPr>
          <w:p w14:paraId="7EEFD0DD" w14:textId="77777777" w:rsidR="00D01FF3" w:rsidRDefault="006B720D">
            <w:r>
              <w:t>KU8_DATA_ARRAY_START_INDEX</w:t>
            </w:r>
          </w:p>
        </w:tc>
        <w:tc>
          <w:tcPr>
            <w:tcW w:w="3355" w:type="dxa"/>
          </w:tcPr>
          <w:p w14:paraId="512CA652" w14:textId="77777777" w:rsidR="00D01FF3" w:rsidRDefault="006B720D">
            <w:r>
              <w:t>(4U)</w:t>
            </w:r>
          </w:p>
        </w:tc>
      </w:tr>
      <w:tr w:rsidR="00D01FF3" w14:paraId="7673F9B8" w14:textId="77777777" w:rsidTr="00D01FF3">
        <w:tc>
          <w:tcPr>
            <w:tcW w:w="10065" w:type="dxa"/>
            <w:gridSpan w:val="2"/>
            <w:shd w:val="clear" w:color="auto" w:fill="000080"/>
          </w:tcPr>
          <w:p w14:paraId="3B097FAE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638A7CA9" w14:textId="77777777" w:rsidTr="00D01FF3">
        <w:tc>
          <w:tcPr>
            <w:tcW w:w="10065" w:type="dxa"/>
            <w:gridSpan w:val="2"/>
          </w:tcPr>
          <w:p w14:paraId="5A3FFAEF" w14:textId="77777777" w:rsidR="00D01FF3" w:rsidRDefault="006B720D">
            <w:r>
              <w:t>#define KU8_DATA_ARRAY_START_INDEX (4U)</w:t>
            </w:r>
          </w:p>
        </w:tc>
      </w:tr>
      <w:tr w:rsidR="00D01FF3" w14:paraId="106FF05B" w14:textId="77777777" w:rsidTr="00D01FF3">
        <w:tc>
          <w:tcPr>
            <w:tcW w:w="10065" w:type="dxa"/>
            <w:gridSpan w:val="2"/>
            <w:shd w:val="clear" w:color="auto" w:fill="000080"/>
          </w:tcPr>
          <w:p w14:paraId="52DD576E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76CC7B7C" w14:textId="77777777" w:rsidTr="00D01FF3">
        <w:tc>
          <w:tcPr>
            <w:tcW w:w="10065" w:type="dxa"/>
            <w:gridSpan w:val="2"/>
          </w:tcPr>
          <w:p w14:paraId="31647AEC" w14:textId="77777777" w:rsidR="00D01FF3" w:rsidRDefault="006B720D">
            <w:r>
              <w:t>KU8_DATA_ARRAY_START_INDEX Value definition.</w:t>
            </w:r>
          </w:p>
        </w:tc>
      </w:tr>
    </w:tbl>
    <w:p w14:paraId="1DAA3664" w14:textId="77777777" w:rsidR="00D01FF3" w:rsidRDefault="006B720D">
      <w:pPr>
        <w:pStyle w:val="Heading3"/>
      </w:pPr>
      <w:r>
        <w:t>KU8_DATA_STATUS_POSITION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3275"/>
      </w:tblGrid>
      <w:tr w:rsidR="00D01FF3" w14:paraId="2AF96F1F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5F55500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4FCA9D18" w14:textId="77777777" w:rsidR="00D01FF3" w:rsidRDefault="006B720D">
            <w:r>
              <w:t>Value</w:t>
            </w:r>
          </w:p>
        </w:tc>
      </w:tr>
      <w:tr w:rsidR="00D01FF3" w14:paraId="7CF55BBB" w14:textId="77777777" w:rsidTr="00D01FF3">
        <w:tc>
          <w:tcPr>
            <w:tcW w:w="6710" w:type="dxa"/>
          </w:tcPr>
          <w:p w14:paraId="3E28C417" w14:textId="77777777" w:rsidR="00D01FF3" w:rsidRDefault="006B720D">
            <w:r>
              <w:t>KU8_DATA_STATUS_POSITION</w:t>
            </w:r>
          </w:p>
        </w:tc>
        <w:tc>
          <w:tcPr>
            <w:tcW w:w="3355" w:type="dxa"/>
          </w:tcPr>
          <w:p w14:paraId="3CF7794D" w14:textId="77777777" w:rsidR="00D01FF3" w:rsidRDefault="006B720D">
            <w:r>
              <w:t>(5U)</w:t>
            </w:r>
          </w:p>
        </w:tc>
      </w:tr>
      <w:tr w:rsidR="00D01FF3" w14:paraId="34F2FA00" w14:textId="77777777" w:rsidTr="00D01FF3">
        <w:tc>
          <w:tcPr>
            <w:tcW w:w="10065" w:type="dxa"/>
            <w:gridSpan w:val="2"/>
            <w:shd w:val="clear" w:color="auto" w:fill="000080"/>
          </w:tcPr>
          <w:p w14:paraId="6BCD1030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4E2799A9" w14:textId="77777777" w:rsidTr="00D01FF3">
        <w:tc>
          <w:tcPr>
            <w:tcW w:w="10065" w:type="dxa"/>
            <w:gridSpan w:val="2"/>
          </w:tcPr>
          <w:p w14:paraId="686D8F84" w14:textId="77777777" w:rsidR="00D01FF3" w:rsidRDefault="006B720D">
            <w:r>
              <w:t>#define KU8_DATA_STATUS_POSITION (5U)</w:t>
            </w:r>
          </w:p>
        </w:tc>
      </w:tr>
      <w:tr w:rsidR="00D01FF3" w14:paraId="66182227" w14:textId="77777777" w:rsidTr="00D01FF3">
        <w:tc>
          <w:tcPr>
            <w:tcW w:w="10065" w:type="dxa"/>
            <w:gridSpan w:val="2"/>
            <w:shd w:val="clear" w:color="auto" w:fill="000080"/>
          </w:tcPr>
          <w:p w14:paraId="603ED903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1139246B" w14:textId="77777777" w:rsidTr="00D01FF3">
        <w:tc>
          <w:tcPr>
            <w:tcW w:w="10065" w:type="dxa"/>
            <w:gridSpan w:val="2"/>
          </w:tcPr>
          <w:p w14:paraId="46E318BF" w14:textId="77777777" w:rsidR="00D01FF3" w:rsidRDefault="006B720D">
            <w:r>
              <w:t>KU8_DATA_STATUS_POSITION Value definition.</w:t>
            </w:r>
          </w:p>
        </w:tc>
      </w:tr>
    </w:tbl>
    <w:p w14:paraId="5836C5DB" w14:textId="77777777" w:rsidR="00D01FF3" w:rsidRDefault="006B720D">
      <w:pPr>
        <w:pStyle w:val="Heading3"/>
      </w:pPr>
      <w:r>
        <w:t>KU8_FLASH_ADRESS_POSITION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2"/>
        <w:gridCol w:w="3273"/>
      </w:tblGrid>
      <w:tr w:rsidR="00D01FF3" w14:paraId="79A3F8F3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8514A1C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7194EF0F" w14:textId="77777777" w:rsidR="00D01FF3" w:rsidRDefault="006B720D">
            <w:r>
              <w:t>Value</w:t>
            </w:r>
          </w:p>
        </w:tc>
      </w:tr>
      <w:tr w:rsidR="00D01FF3" w14:paraId="2D5C7B2F" w14:textId="77777777" w:rsidTr="00D01FF3">
        <w:tc>
          <w:tcPr>
            <w:tcW w:w="6710" w:type="dxa"/>
          </w:tcPr>
          <w:p w14:paraId="22926EB3" w14:textId="77777777" w:rsidR="00D01FF3" w:rsidRDefault="006B720D">
            <w:r>
              <w:t>KU8_FLASH_ADRESS_POSITION</w:t>
            </w:r>
          </w:p>
        </w:tc>
        <w:tc>
          <w:tcPr>
            <w:tcW w:w="3355" w:type="dxa"/>
          </w:tcPr>
          <w:p w14:paraId="66AD9C92" w14:textId="77777777" w:rsidR="00D01FF3" w:rsidRDefault="006B720D">
            <w:r>
              <w:t>(3U)</w:t>
            </w:r>
          </w:p>
        </w:tc>
      </w:tr>
      <w:tr w:rsidR="00D01FF3" w14:paraId="0EBE88E8" w14:textId="77777777" w:rsidTr="00D01FF3">
        <w:tc>
          <w:tcPr>
            <w:tcW w:w="10065" w:type="dxa"/>
            <w:gridSpan w:val="2"/>
            <w:shd w:val="clear" w:color="auto" w:fill="000080"/>
          </w:tcPr>
          <w:p w14:paraId="4FEE945D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3F0CD063" w14:textId="77777777" w:rsidTr="00D01FF3">
        <w:tc>
          <w:tcPr>
            <w:tcW w:w="10065" w:type="dxa"/>
            <w:gridSpan w:val="2"/>
          </w:tcPr>
          <w:p w14:paraId="3E96ECF2" w14:textId="77777777" w:rsidR="00D01FF3" w:rsidRDefault="006B720D">
            <w:r>
              <w:t>#define KU8_FLASH_ADRESS_POSITION (3U)</w:t>
            </w:r>
          </w:p>
        </w:tc>
      </w:tr>
      <w:tr w:rsidR="00D01FF3" w14:paraId="374C4E14" w14:textId="77777777" w:rsidTr="00D01FF3">
        <w:tc>
          <w:tcPr>
            <w:tcW w:w="10065" w:type="dxa"/>
            <w:gridSpan w:val="2"/>
            <w:shd w:val="clear" w:color="auto" w:fill="000080"/>
          </w:tcPr>
          <w:p w14:paraId="69A342F3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39859324" w14:textId="77777777" w:rsidTr="00D01FF3">
        <w:tc>
          <w:tcPr>
            <w:tcW w:w="10065" w:type="dxa"/>
            <w:gridSpan w:val="2"/>
          </w:tcPr>
          <w:p w14:paraId="055C1B07" w14:textId="77777777" w:rsidR="00D01FF3" w:rsidRDefault="006B720D">
            <w:r>
              <w:t>KU8_FLASH_ADRESS_POSITION Value definition.</w:t>
            </w:r>
          </w:p>
        </w:tc>
      </w:tr>
    </w:tbl>
    <w:p w14:paraId="546A9D60" w14:textId="77777777" w:rsidR="00D01FF3" w:rsidRDefault="006B720D">
      <w:pPr>
        <w:pStyle w:val="Heading3"/>
      </w:pPr>
      <w:r>
        <w:t>KU8_FLASH_ADRESS_VALUE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5"/>
        <w:gridCol w:w="3280"/>
      </w:tblGrid>
      <w:tr w:rsidR="00D01FF3" w14:paraId="1A975A14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92448CA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200929DA" w14:textId="77777777" w:rsidR="00D01FF3" w:rsidRDefault="006B720D">
            <w:r>
              <w:t>Value</w:t>
            </w:r>
          </w:p>
        </w:tc>
      </w:tr>
      <w:tr w:rsidR="00D01FF3" w14:paraId="38E59A96" w14:textId="77777777" w:rsidTr="00D01FF3">
        <w:tc>
          <w:tcPr>
            <w:tcW w:w="6710" w:type="dxa"/>
          </w:tcPr>
          <w:p w14:paraId="3B67687D" w14:textId="77777777" w:rsidR="00D01FF3" w:rsidRDefault="006B720D">
            <w:r>
              <w:t>KU8_FLASH_ADRESS_VALUE</w:t>
            </w:r>
          </w:p>
        </w:tc>
        <w:tc>
          <w:tcPr>
            <w:tcW w:w="3355" w:type="dxa"/>
          </w:tcPr>
          <w:p w14:paraId="0920583C" w14:textId="77777777" w:rsidR="00D01FF3" w:rsidRDefault="006B720D">
            <w:r>
              <w:t>(0x45u)</w:t>
            </w:r>
          </w:p>
        </w:tc>
      </w:tr>
      <w:tr w:rsidR="00D01FF3" w14:paraId="4B701044" w14:textId="77777777" w:rsidTr="00D01FF3">
        <w:tc>
          <w:tcPr>
            <w:tcW w:w="10065" w:type="dxa"/>
            <w:gridSpan w:val="2"/>
            <w:shd w:val="clear" w:color="auto" w:fill="000080"/>
          </w:tcPr>
          <w:p w14:paraId="5B684D73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4389C686" w14:textId="77777777" w:rsidTr="00D01FF3">
        <w:tc>
          <w:tcPr>
            <w:tcW w:w="10065" w:type="dxa"/>
            <w:gridSpan w:val="2"/>
          </w:tcPr>
          <w:p w14:paraId="252CD23A" w14:textId="77777777" w:rsidR="00D01FF3" w:rsidRDefault="006B720D">
            <w:r>
              <w:t>#define KU8_FLASH_ADRESS_VALUE (0x45u)</w:t>
            </w:r>
          </w:p>
        </w:tc>
      </w:tr>
      <w:tr w:rsidR="00D01FF3" w14:paraId="514451CF" w14:textId="77777777" w:rsidTr="00D01FF3">
        <w:tc>
          <w:tcPr>
            <w:tcW w:w="10065" w:type="dxa"/>
            <w:gridSpan w:val="2"/>
            <w:shd w:val="clear" w:color="auto" w:fill="000080"/>
          </w:tcPr>
          <w:p w14:paraId="1791D926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29835913" w14:textId="77777777" w:rsidTr="00D01FF3">
        <w:tc>
          <w:tcPr>
            <w:tcW w:w="10065" w:type="dxa"/>
            <w:gridSpan w:val="2"/>
          </w:tcPr>
          <w:p w14:paraId="45034538" w14:textId="77777777" w:rsidR="00D01FF3" w:rsidRDefault="006B720D">
            <w:r>
              <w:t>KU8_FLASH_ADRESS_VALUE Value definition.</w:t>
            </w:r>
          </w:p>
        </w:tc>
      </w:tr>
    </w:tbl>
    <w:p w14:paraId="57294800" w14:textId="77777777" w:rsidR="00D01FF3" w:rsidRDefault="006B720D">
      <w:pPr>
        <w:pStyle w:val="Heading3"/>
      </w:pPr>
      <w:r>
        <w:lastRenderedPageBreak/>
        <w:t>KU8_RECEIVED_DATA_LENGTH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3274"/>
      </w:tblGrid>
      <w:tr w:rsidR="00D01FF3" w14:paraId="146EF2BA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5BBFA45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777D13D6" w14:textId="77777777" w:rsidR="00D01FF3" w:rsidRDefault="006B720D">
            <w:r>
              <w:t>Value</w:t>
            </w:r>
          </w:p>
        </w:tc>
      </w:tr>
      <w:tr w:rsidR="00D01FF3" w14:paraId="648D27A5" w14:textId="77777777" w:rsidTr="00D01FF3">
        <w:tc>
          <w:tcPr>
            <w:tcW w:w="6710" w:type="dxa"/>
          </w:tcPr>
          <w:p w14:paraId="7F629851" w14:textId="77777777" w:rsidR="00D01FF3" w:rsidRDefault="006B720D">
            <w:r>
              <w:t>KU8_RECEIVED_DATA_LENGTH</w:t>
            </w:r>
          </w:p>
        </w:tc>
        <w:tc>
          <w:tcPr>
            <w:tcW w:w="3355" w:type="dxa"/>
          </w:tcPr>
          <w:p w14:paraId="047A57F6" w14:textId="77777777" w:rsidR="00D01FF3" w:rsidRDefault="006B720D">
            <w:r>
              <w:t>(12u)</w:t>
            </w:r>
          </w:p>
        </w:tc>
      </w:tr>
      <w:tr w:rsidR="00D01FF3" w14:paraId="50CB4797" w14:textId="77777777" w:rsidTr="00D01FF3">
        <w:tc>
          <w:tcPr>
            <w:tcW w:w="10065" w:type="dxa"/>
            <w:gridSpan w:val="2"/>
            <w:shd w:val="clear" w:color="auto" w:fill="000080"/>
          </w:tcPr>
          <w:p w14:paraId="1636D663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3809E561" w14:textId="77777777" w:rsidTr="00D01FF3">
        <w:tc>
          <w:tcPr>
            <w:tcW w:w="10065" w:type="dxa"/>
            <w:gridSpan w:val="2"/>
          </w:tcPr>
          <w:p w14:paraId="21864B77" w14:textId="77777777" w:rsidR="00D01FF3" w:rsidRDefault="006B720D">
            <w:r>
              <w:t>#define KU8_RECEIVED_DATA_LENGTH (12u)</w:t>
            </w:r>
          </w:p>
        </w:tc>
      </w:tr>
      <w:tr w:rsidR="00D01FF3" w14:paraId="2BE9C7B1" w14:textId="77777777" w:rsidTr="00D01FF3">
        <w:tc>
          <w:tcPr>
            <w:tcW w:w="10065" w:type="dxa"/>
            <w:gridSpan w:val="2"/>
            <w:shd w:val="clear" w:color="auto" w:fill="000080"/>
          </w:tcPr>
          <w:p w14:paraId="6EB18936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99A3276" w14:textId="77777777" w:rsidTr="00D01FF3">
        <w:tc>
          <w:tcPr>
            <w:tcW w:w="10065" w:type="dxa"/>
            <w:gridSpan w:val="2"/>
          </w:tcPr>
          <w:p w14:paraId="429E9A82" w14:textId="77777777" w:rsidR="00D01FF3" w:rsidRDefault="006B720D">
            <w:r>
              <w:t>KU8_RECEIVED_DATA_LENGTH Value definition.</w:t>
            </w:r>
          </w:p>
        </w:tc>
      </w:tr>
    </w:tbl>
    <w:p w14:paraId="1136F9BB" w14:textId="77777777" w:rsidR="00D01FF3" w:rsidRDefault="006B720D">
      <w:pPr>
        <w:pStyle w:val="Heading3"/>
      </w:pPr>
      <w:r>
        <w:t>PROG_BLOCK_INVALID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7"/>
        <w:gridCol w:w="3288"/>
      </w:tblGrid>
      <w:tr w:rsidR="00D01FF3" w14:paraId="141A0CD4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5172319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63AA3758" w14:textId="77777777" w:rsidR="00D01FF3" w:rsidRDefault="006B720D">
            <w:r>
              <w:t>Value</w:t>
            </w:r>
          </w:p>
        </w:tc>
      </w:tr>
      <w:tr w:rsidR="00D01FF3" w14:paraId="19F39157" w14:textId="77777777" w:rsidTr="00D01FF3">
        <w:tc>
          <w:tcPr>
            <w:tcW w:w="6710" w:type="dxa"/>
          </w:tcPr>
          <w:p w14:paraId="466ADD08" w14:textId="77777777" w:rsidR="00D01FF3" w:rsidRDefault="006B720D">
            <w:r>
              <w:t>PROG_BLOCK_INVALID</w:t>
            </w:r>
          </w:p>
        </w:tc>
        <w:tc>
          <w:tcPr>
            <w:tcW w:w="3355" w:type="dxa"/>
          </w:tcPr>
          <w:p w14:paraId="0CAE68B5" w14:textId="77777777" w:rsidR="00D01FF3" w:rsidRDefault="006B720D">
            <w:r>
              <w:t>(0x00U)</w:t>
            </w:r>
          </w:p>
        </w:tc>
      </w:tr>
      <w:tr w:rsidR="00D01FF3" w14:paraId="2B6A63A2" w14:textId="77777777" w:rsidTr="00D01FF3">
        <w:tc>
          <w:tcPr>
            <w:tcW w:w="10065" w:type="dxa"/>
            <w:gridSpan w:val="2"/>
            <w:shd w:val="clear" w:color="auto" w:fill="000080"/>
          </w:tcPr>
          <w:p w14:paraId="301B892E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759BBA28" w14:textId="77777777" w:rsidTr="00D01FF3">
        <w:tc>
          <w:tcPr>
            <w:tcW w:w="10065" w:type="dxa"/>
            <w:gridSpan w:val="2"/>
          </w:tcPr>
          <w:p w14:paraId="2B7D00FD" w14:textId="77777777" w:rsidR="00D01FF3" w:rsidRDefault="006B720D">
            <w:r>
              <w:t>#define PROG_BLOCK_INVALID (0x00U)</w:t>
            </w:r>
          </w:p>
        </w:tc>
      </w:tr>
      <w:tr w:rsidR="00D01FF3" w14:paraId="55B10CC5" w14:textId="77777777" w:rsidTr="00D01FF3">
        <w:tc>
          <w:tcPr>
            <w:tcW w:w="10065" w:type="dxa"/>
            <w:gridSpan w:val="2"/>
            <w:shd w:val="clear" w:color="auto" w:fill="000080"/>
          </w:tcPr>
          <w:p w14:paraId="72417EF9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346562DF" w14:textId="77777777" w:rsidTr="00D01FF3">
        <w:tc>
          <w:tcPr>
            <w:tcW w:w="10065" w:type="dxa"/>
            <w:gridSpan w:val="2"/>
          </w:tcPr>
          <w:p w14:paraId="0443B437" w14:textId="77777777" w:rsidR="00D01FF3" w:rsidRDefault="006B720D">
            <w:r>
              <w:t>PROG_BLOCK_INVALID Value definition.</w:t>
            </w:r>
          </w:p>
        </w:tc>
      </w:tr>
    </w:tbl>
    <w:p w14:paraId="308EC407" w14:textId="77777777" w:rsidR="00D01FF3" w:rsidRDefault="006B720D">
      <w:pPr>
        <w:pStyle w:val="Heading3"/>
      </w:pPr>
      <w:r>
        <w:t>PROG_BLOCK_NBR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6"/>
        <w:gridCol w:w="3289"/>
      </w:tblGrid>
      <w:tr w:rsidR="00D01FF3" w14:paraId="3007BD58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003112A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40B6632E" w14:textId="77777777" w:rsidR="00D01FF3" w:rsidRDefault="006B720D">
            <w:r>
              <w:t>Value</w:t>
            </w:r>
          </w:p>
        </w:tc>
      </w:tr>
      <w:tr w:rsidR="00D01FF3" w14:paraId="62618471" w14:textId="77777777" w:rsidTr="00D01FF3">
        <w:tc>
          <w:tcPr>
            <w:tcW w:w="6710" w:type="dxa"/>
          </w:tcPr>
          <w:p w14:paraId="33F7A672" w14:textId="77777777" w:rsidR="00D01FF3" w:rsidRDefault="006B720D">
            <w:r>
              <w:t>PROG_BLOCK_NBR</w:t>
            </w:r>
          </w:p>
        </w:tc>
        <w:tc>
          <w:tcPr>
            <w:tcW w:w="3355" w:type="dxa"/>
          </w:tcPr>
          <w:p w14:paraId="3EB93636" w14:textId="77777777" w:rsidR="00D01FF3" w:rsidRDefault="006B720D">
            <w:r>
              <w:t>(4U)</w:t>
            </w:r>
          </w:p>
        </w:tc>
      </w:tr>
      <w:tr w:rsidR="00D01FF3" w14:paraId="1A33C2D0" w14:textId="77777777" w:rsidTr="00D01FF3">
        <w:tc>
          <w:tcPr>
            <w:tcW w:w="10065" w:type="dxa"/>
            <w:gridSpan w:val="2"/>
            <w:shd w:val="clear" w:color="auto" w:fill="000080"/>
          </w:tcPr>
          <w:p w14:paraId="5222C030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0576D4FB" w14:textId="77777777" w:rsidTr="00D01FF3">
        <w:tc>
          <w:tcPr>
            <w:tcW w:w="10065" w:type="dxa"/>
            <w:gridSpan w:val="2"/>
          </w:tcPr>
          <w:p w14:paraId="4EC56314" w14:textId="77777777" w:rsidR="00D01FF3" w:rsidRDefault="006B720D">
            <w:r>
              <w:t>#define PROG_BLOCK_NBR (4U)</w:t>
            </w:r>
          </w:p>
        </w:tc>
      </w:tr>
      <w:tr w:rsidR="00D01FF3" w14:paraId="22C7C3F8" w14:textId="77777777" w:rsidTr="00D01FF3">
        <w:tc>
          <w:tcPr>
            <w:tcW w:w="10065" w:type="dxa"/>
            <w:gridSpan w:val="2"/>
            <w:shd w:val="clear" w:color="auto" w:fill="000080"/>
          </w:tcPr>
          <w:p w14:paraId="3AD54513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2BC5C0BA" w14:textId="77777777" w:rsidTr="00D01FF3">
        <w:tc>
          <w:tcPr>
            <w:tcW w:w="10065" w:type="dxa"/>
            <w:gridSpan w:val="2"/>
          </w:tcPr>
          <w:p w14:paraId="64B5C14E" w14:textId="77777777" w:rsidR="00D01FF3" w:rsidRDefault="006B720D">
            <w:r>
              <w:t>PROG_BLOCK_NBR Value definition.</w:t>
            </w:r>
          </w:p>
        </w:tc>
      </w:tr>
    </w:tbl>
    <w:p w14:paraId="5C7F6EEB" w14:textId="77777777" w:rsidR="00D01FF3" w:rsidRDefault="006B720D">
      <w:pPr>
        <w:pStyle w:val="Heading3"/>
      </w:pPr>
      <w:r>
        <w:t>PROG_BLOCK_VALID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4"/>
        <w:gridCol w:w="3291"/>
      </w:tblGrid>
      <w:tr w:rsidR="00D01FF3" w14:paraId="6B53C643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FCF14ED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66627C9F" w14:textId="77777777" w:rsidR="00D01FF3" w:rsidRDefault="006B720D">
            <w:r>
              <w:t>Value</w:t>
            </w:r>
          </w:p>
        </w:tc>
      </w:tr>
      <w:tr w:rsidR="00D01FF3" w14:paraId="3721FDBF" w14:textId="77777777" w:rsidTr="00D01FF3">
        <w:tc>
          <w:tcPr>
            <w:tcW w:w="6710" w:type="dxa"/>
          </w:tcPr>
          <w:p w14:paraId="07E9E4C4" w14:textId="77777777" w:rsidR="00D01FF3" w:rsidRDefault="006B720D">
            <w:r>
              <w:t>PROG_BLOCK_VALID</w:t>
            </w:r>
          </w:p>
        </w:tc>
        <w:tc>
          <w:tcPr>
            <w:tcW w:w="3355" w:type="dxa"/>
          </w:tcPr>
          <w:p w14:paraId="32F9E063" w14:textId="77777777" w:rsidR="00D01FF3" w:rsidRDefault="006B720D">
            <w:r>
              <w:t>(0x01U)</w:t>
            </w:r>
          </w:p>
        </w:tc>
      </w:tr>
      <w:tr w:rsidR="00D01FF3" w14:paraId="45A65BF7" w14:textId="77777777" w:rsidTr="00D01FF3">
        <w:tc>
          <w:tcPr>
            <w:tcW w:w="10065" w:type="dxa"/>
            <w:gridSpan w:val="2"/>
            <w:shd w:val="clear" w:color="auto" w:fill="000080"/>
          </w:tcPr>
          <w:p w14:paraId="2E1062AD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4AD457F3" w14:textId="77777777" w:rsidTr="00D01FF3">
        <w:tc>
          <w:tcPr>
            <w:tcW w:w="10065" w:type="dxa"/>
            <w:gridSpan w:val="2"/>
          </w:tcPr>
          <w:p w14:paraId="1A22F9C2" w14:textId="77777777" w:rsidR="00D01FF3" w:rsidRDefault="006B720D">
            <w:r>
              <w:t>#define PROG_BLOCK_VALID (0x01U)</w:t>
            </w:r>
          </w:p>
        </w:tc>
      </w:tr>
      <w:tr w:rsidR="00D01FF3" w14:paraId="3A7B0E24" w14:textId="77777777" w:rsidTr="00D01FF3">
        <w:tc>
          <w:tcPr>
            <w:tcW w:w="10065" w:type="dxa"/>
            <w:gridSpan w:val="2"/>
            <w:shd w:val="clear" w:color="auto" w:fill="000080"/>
          </w:tcPr>
          <w:p w14:paraId="4F3EE243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8F62FB3" w14:textId="77777777" w:rsidTr="00D01FF3">
        <w:tc>
          <w:tcPr>
            <w:tcW w:w="10065" w:type="dxa"/>
            <w:gridSpan w:val="2"/>
          </w:tcPr>
          <w:p w14:paraId="1DDA40D7" w14:textId="77777777" w:rsidR="00D01FF3" w:rsidRDefault="006B720D">
            <w:r>
              <w:t>PROG_BLOCK_VALID Value definition.</w:t>
            </w:r>
          </w:p>
        </w:tc>
      </w:tr>
    </w:tbl>
    <w:p w14:paraId="25845A6C" w14:textId="77777777" w:rsidR="00D01FF3" w:rsidRDefault="006B720D">
      <w:pPr>
        <w:pStyle w:val="Heading3"/>
      </w:pPr>
      <w:r>
        <w:t>PROG_COHERENCY_ERR_INVALID_BLOCK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4"/>
        <w:gridCol w:w="3251"/>
      </w:tblGrid>
      <w:tr w:rsidR="00D01FF3" w14:paraId="2FAC5556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18D9502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0F9A5B46" w14:textId="77777777" w:rsidR="00D01FF3" w:rsidRDefault="006B720D">
            <w:r>
              <w:t>Value</w:t>
            </w:r>
          </w:p>
        </w:tc>
      </w:tr>
      <w:tr w:rsidR="00D01FF3" w14:paraId="11F15520" w14:textId="77777777" w:rsidTr="00D01FF3">
        <w:tc>
          <w:tcPr>
            <w:tcW w:w="6710" w:type="dxa"/>
          </w:tcPr>
          <w:p w14:paraId="015293F8" w14:textId="77777777" w:rsidR="00D01FF3" w:rsidRDefault="006B720D">
            <w:r>
              <w:t>PROG_COHERENCY_ERR_INVALID_BLOCK</w:t>
            </w:r>
          </w:p>
        </w:tc>
        <w:tc>
          <w:tcPr>
            <w:tcW w:w="3355" w:type="dxa"/>
          </w:tcPr>
          <w:p w14:paraId="58034EC2" w14:textId="77777777" w:rsidR="00D01FF3" w:rsidRDefault="006B720D">
            <w:r>
              <w:t>(4U)</w:t>
            </w:r>
          </w:p>
        </w:tc>
      </w:tr>
      <w:tr w:rsidR="00D01FF3" w14:paraId="3A680A3E" w14:textId="77777777" w:rsidTr="00D01FF3">
        <w:tc>
          <w:tcPr>
            <w:tcW w:w="10065" w:type="dxa"/>
            <w:gridSpan w:val="2"/>
            <w:shd w:val="clear" w:color="auto" w:fill="000080"/>
          </w:tcPr>
          <w:p w14:paraId="725B7A19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5AEC0256" w14:textId="77777777" w:rsidTr="00D01FF3">
        <w:tc>
          <w:tcPr>
            <w:tcW w:w="10065" w:type="dxa"/>
            <w:gridSpan w:val="2"/>
          </w:tcPr>
          <w:p w14:paraId="445DBB6C" w14:textId="77777777" w:rsidR="00D01FF3" w:rsidRDefault="006B720D">
            <w:r>
              <w:t>#define PROG_COHERENCY_ERR_INVALID_BLOCK (4U)</w:t>
            </w:r>
          </w:p>
        </w:tc>
      </w:tr>
      <w:tr w:rsidR="00D01FF3" w14:paraId="681C05CF" w14:textId="77777777" w:rsidTr="00D01FF3">
        <w:tc>
          <w:tcPr>
            <w:tcW w:w="10065" w:type="dxa"/>
            <w:gridSpan w:val="2"/>
            <w:shd w:val="clear" w:color="auto" w:fill="000080"/>
          </w:tcPr>
          <w:p w14:paraId="2B2290DC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2BBCBCC3" w14:textId="77777777" w:rsidTr="00D01FF3">
        <w:tc>
          <w:tcPr>
            <w:tcW w:w="10065" w:type="dxa"/>
            <w:gridSpan w:val="2"/>
          </w:tcPr>
          <w:p w14:paraId="1617D7C1" w14:textId="77777777" w:rsidR="00D01FF3" w:rsidRDefault="006B720D">
            <w:r>
              <w:t>PROG_COHERENCY_ERR_INVALID_BLOCK Value definition.</w:t>
            </w:r>
          </w:p>
        </w:tc>
      </w:tr>
    </w:tbl>
    <w:p w14:paraId="36595932" w14:textId="77777777" w:rsidR="00D01FF3" w:rsidRDefault="006B720D">
      <w:pPr>
        <w:pStyle w:val="Heading3"/>
      </w:pPr>
      <w:r>
        <w:t>PROG_COHERENCY_OK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D01FF3" w14:paraId="214C6579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CBFAE81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00964E74" w14:textId="77777777" w:rsidR="00D01FF3" w:rsidRDefault="006B720D">
            <w:r>
              <w:t>Value</w:t>
            </w:r>
          </w:p>
        </w:tc>
      </w:tr>
      <w:tr w:rsidR="00D01FF3" w14:paraId="3F405135" w14:textId="77777777" w:rsidTr="00D01FF3">
        <w:tc>
          <w:tcPr>
            <w:tcW w:w="6710" w:type="dxa"/>
          </w:tcPr>
          <w:p w14:paraId="0ADDA8AE" w14:textId="77777777" w:rsidR="00D01FF3" w:rsidRDefault="006B720D">
            <w:r>
              <w:t>PROG_COHERENCY_OK</w:t>
            </w:r>
          </w:p>
        </w:tc>
        <w:tc>
          <w:tcPr>
            <w:tcW w:w="3355" w:type="dxa"/>
          </w:tcPr>
          <w:p w14:paraId="749CD265" w14:textId="77777777" w:rsidR="00D01FF3" w:rsidRDefault="006B720D">
            <w:r>
              <w:t>(0U)</w:t>
            </w:r>
          </w:p>
        </w:tc>
      </w:tr>
      <w:tr w:rsidR="00D01FF3" w14:paraId="1D09B703" w14:textId="77777777" w:rsidTr="00D01FF3">
        <w:tc>
          <w:tcPr>
            <w:tcW w:w="10065" w:type="dxa"/>
            <w:gridSpan w:val="2"/>
            <w:shd w:val="clear" w:color="auto" w:fill="000080"/>
          </w:tcPr>
          <w:p w14:paraId="21783EB0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675CA5E9" w14:textId="77777777" w:rsidTr="00D01FF3">
        <w:tc>
          <w:tcPr>
            <w:tcW w:w="10065" w:type="dxa"/>
            <w:gridSpan w:val="2"/>
          </w:tcPr>
          <w:p w14:paraId="18BEB619" w14:textId="77777777" w:rsidR="00D01FF3" w:rsidRDefault="006B720D">
            <w:r>
              <w:t>#define PROG_COHERENCY_OK (0U)</w:t>
            </w:r>
          </w:p>
        </w:tc>
      </w:tr>
      <w:tr w:rsidR="00D01FF3" w14:paraId="3E5082FE" w14:textId="77777777" w:rsidTr="00D01FF3">
        <w:tc>
          <w:tcPr>
            <w:tcW w:w="10065" w:type="dxa"/>
            <w:gridSpan w:val="2"/>
            <w:shd w:val="clear" w:color="auto" w:fill="000080"/>
          </w:tcPr>
          <w:p w14:paraId="6855CAC3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637FA09B" w14:textId="77777777" w:rsidTr="00D01FF3">
        <w:tc>
          <w:tcPr>
            <w:tcW w:w="10065" w:type="dxa"/>
            <w:gridSpan w:val="2"/>
          </w:tcPr>
          <w:p w14:paraId="31BE102F" w14:textId="77777777" w:rsidR="00D01FF3" w:rsidRDefault="006B720D">
            <w:r>
              <w:t>PROG_COHERENCY_OK Value definition.</w:t>
            </w:r>
          </w:p>
        </w:tc>
      </w:tr>
    </w:tbl>
    <w:p w14:paraId="324149BA" w14:textId="77777777" w:rsidR="00D01FF3" w:rsidRDefault="006B720D" w:rsidP="00CA2C85">
      <w:pPr>
        <w:pStyle w:val="Heading3"/>
        <w:spacing w:before="500"/>
        <w:ind w:left="965" w:hanging="965"/>
      </w:pPr>
      <w:r>
        <w:lastRenderedPageBreak/>
        <w:t>PROG_ECUPROGINFO_CONSISTENT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7"/>
        <w:gridCol w:w="3268"/>
      </w:tblGrid>
      <w:tr w:rsidR="00D01FF3" w14:paraId="3B5D2ABD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DB6423C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2417AD39" w14:textId="77777777" w:rsidR="00D01FF3" w:rsidRDefault="006B720D">
            <w:r>
              <w:t>Value</w:t>
            </w:r>
          </w:p>
        </w:tc>
      </w:tr>
      <w:tr w:rsidR="00D01FF3" w14:paraId="65A62C71" w14:textId="77777777" w:rsidTr="00D01FF3">
        <w:tc>
          <w:tcPr>
            <w:tcW w:w="6710" w:type="dxa"/>
          </w:tcPr>
          <w:p w14:paraId="003D75FF" w14:textId="77777777" w:rsidR="00D01FF3" w:rsidRDefault="006B720D">
            <w:r>
              <w:t>PROG_ECUPROGINFO_CONSISTENT</w:t>
            </w:r>
          </w:p>
        </w:tc>
        <w:tc>
          <w:tcPr>
            <w:tcW w:w="3355" w:type="dxa"/>
          </w:tcPr>
          <w:p w14:paraId="50E4693D" w14:textId="77777777" w:rsidR="00D01FF3" w:rsidRDefault="006B720D">
            <w:r>
              <w:t>(0x40U)</w:t>
            </w:r>
          </w:p>
        </w:tc>
      </w:tr>
      <w:tr w:rsidR="00D01FF3" w14:paraId="32ED0D45" w14:textId="77777777" w:rsidTr="00D01FF3">
        <w:tc>
          <w:tcPr>
            <w:tcW w:w="10065" w:type="dxa"/>
            <w:gridSpan w:val="2"/>
            <w:shd w:val="clear" w:color="auto" w:fill="000080"/>
          </w:tcPr>
          <w:p w14:paraId="3303C6C4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11720920" w14:textId="77777777" w:rsidTr="00D01FF3">
        <w:tc>
          <w:tcPr>
            <w:tcW w:w="10065" w:type="dxa"/>
            <w:gridSpan w:val="2"/>
          </w:tcPr>
          <w:p w14:paraId="4B22CF28" w14:textId="77777777" w:rsidR="00D01FF3" w:rsidRDefault="006B720D">
            <w:r>
              <w:t>#define PROG_ECUPROGINFO_CONSISTENT (0x40U)</w:t>
            </w:r>
          </w:p>
        </w:tc>
      </w:tr>
      <w:tr w:rsidR="00D01FF3" w14:paraId="256534BF" w14:textId="77777777" w:rsidTr="00D01FF3">
        <w:tc>
          <w:tcPr>
            <w:tcW w:w="10065" w:type="dxa"/>
            <w:gridSpan w:val="2"/>
            <w:shd w:val="clear" w:color="auto" w:fill="000080"/>
          </w:tcPr>
          <w:p w14:paraId="5ED4D110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7D89932F" w14:textId="77777777" w:rsidTr="00D01FF3">
        <w:tc>
          <w:tcPr>
            <w:tcW w:w="10065" w:type="dxa"/>
            <w:gridSpan w:val="2"/>
          </w:tcPr>
          <w:p w14:paraId="36A54660" w14:textId="77777777" w:rsidR="00D01FF3" w:rsidRDefault="006B720D">
            <w:r>
              <w:t>PROG_ECUPROGINFO_CONSISTENT Value definition.</w:t>
            </w:r>
          </w:p>
        </w:tc>
      </w:tr>
    </w:tbl>
    <w:p w14:paraId="21E068C3" w14:textId="77777777" w:rsidR="00D01FF3" w:rsidRDefault="006B720D" w:rsidP="00794A53">
      <w:pPr>
        <w:pStyle w:val="Heading3"/>
        <w:ind w:left="965" w:hanging="965"/>
      </w:pPr>
      <w:r>
        <w:t>PROG_ECUPROGINFO_INCONSISTENT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1"/>
        <w:gridCol w:w="3264"/>
      </w:tblGrid>
      <w:tr w:rsidR="00D01FF3" w14:paraId="3A80253C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91FCFE4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14772982" w14:textId="77777777" w:rsidR="00D01FF3" w:rsidRDefault="006B720D">
            <w:r>
              <w:t>Value</w:t>
            </w:r>
          </w:p>
        </w:tc>
      </w:tr>
      <w:tr w:rsidR="00D01FF3" w14:paraId="3B2F8D90" w14:textId="77777777" w:rsidTr="00D01FF3">
        <w:tc>
          <w:tcPr>
            <w:tcW w:w="6710" w:type="dxa"/>
          </w:tcPr>
          <w:p w14:paraId="612153CC" w14:textId="77777777" w:rsidR="00D01FF3" w:rsidRDefault="006B720D">
            <w:r>
              <w:t>PROG_ECUPROGINFO_INCONSISTENT</w:t>
            </w:r>
          </w:p>
        </w:tc>
        <w:tc>
          <w:tcPr>
            <w:tcW w:w="3355" w:type="dxa"/>
          </w:tcPr>
          <w:p w14:paraId="5698B39E" w14:textId="77777777" w:rsidR="00D01FF3" w:rsidRDefault="006B720D">
            <w:r>
              <w:t>(0x44U)</w:t>
            </w:r>
          </w:p>
        </w:tc>
      </w:tr>
      <w:tr w:rsidR="00D01FF3" w14:paraId="5A378AC0" w14:textId="77777777" w:rsidTr="00D01FF3">
        <w:tc>
          <w:tcPr>
            <w:tcW w:w="10065" w:type="dxa"/>
            <w:gridSpan w:val="2"/>
            <w:shd w:val="clear" w:color="auto" w:fill="000080"/>
          </w:tcPr>
          <w:p w14:paraId="2A56ACFF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76DA672D" w14:textId="77777777" w:rsidTr="00D01FF3">
        <w:tc>
          <w:tcPr>
            <w:tcW w:w="10065" w:type="dxa"/>
            <w:gridSpan w:val="2"/>
          </w:tcPr>
          <w:p w14:paraId="1FD2D8F8" w14:textId="77777777" w:rsidR="00D01FF3" w:rsidRDefault="006B720D">
            <w:r>
              <w:t>#define PROG_ECUPROGINFO_INCONSISTENT (0x44U)</w:t>
            </w:r>
          </w:p>
        </w:tc>
      </w:tr>
      <w:tr w:rsidR="00D01FF3" w14:paraId="44FFBAE3" w14:textId="77777777" w:rsidTr="00D01FF3">
        <w:tc>
          <w:tcPr>
            <w:tcW w:w="10065" w:type="dxa"/>
            <w:gridSpan w:val="2"/>
            <w:shd w:val="clear" w:color="auto" w:fill="000080"/>
          </w:tcPr>
          <w:p w14:paraId="33B51552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302E0680" w14:textId="77777777" w:rsidTr="00D01FF3">
        <w:tc>
          <w:tcPr>
            <w:tcW w:w="10065" w:type="dxa"/>
            <w:gridSpan w:val="2"/>
          </w:tcPr>
          <w:p w14:paraId="21B176FA" w14:textId="77777777" w:rsidR="00D01FF3" w:rsidRDefault="006B720D">
            <w:r>
              <w:t>PROG_ECUPROGINFO_INCONSISTENT Value definition.</w:t>
            </w:r>
          </w:p>
        </w:tc>
      </w:tr>
    </w:tbl>
    <w:p w14:paraId="70BC2062" w14:textId="77777777" w:rsidR="00D01FF3" w:rsidRDefault="006B720D" w:rsidP="008564D9">
      <w:pPr>
        <w:pStyle w:val="Heading3"/>
        <w:ind w:left="965" w:hanging="965"/>
      </w:pPr>
      <w:r>
        <w:t>PROG_FINGERPRINT_LENGTH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3275"/>
      </w:tblGrid>
      <w:tr w:rsidR="00D01FF3" w14:paraId="2BAE57D6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C333F2B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550B404B" w14:textId="77777777" w:rsidR="00D01FF3" w:rsidRDefault="006B720D">
            <w:r>
              <w:t>Value</w:t>
            </w:r>
          </w:p>
        </w:tc>
      </w:tr>
      <w:tr w:rsidR="00D01FF3" w14:paraId="54BB410E" w14:textId="77777777" w:rsidTr="00D01FF3">
        <w:tc>
          <w:tcPr>
            <w:tcW w:w="6710" w:type="dxa"/>
          </w:tcPr>
          <w:p w14:paraId="5A6C775F" w14:textId="77777777" w:rsidR="00D01FF3" w:rsidRDefault="006B720D">
            <w:r>
              <w:t>PROG_FINGERPRINT_LENGTH</w:t>
            </w:r>
          </w:p>
        </w:tc>
        <w:tc>
          <w:tcPr>
            <w:tcW w:w="3355" w:type="dxa"/>
          </w:tcPr>
          <w:p w14:paraId="0E2C4E0F" w14:textId="77777777" w:rsidR="00D01FF3" w:rsidRDefault="006B720D">
            <w:r>
              <w:t>(9U)</w:t>
            </w:r>
          </w:p>
        </w:tc>
      </w:tr>
      <w:tr w:rsidR="00D01FF3" w14:paraId="70A9596F" w14:textId="77777777" w:rsidTr="00D01FF3">
        <w:tc>
          <w:tcPr>
            <w:tcW w:w="10065" w:type="dxa"/>
            <w:gridSpan w:val="2"/>
            <w:shd w:val="clear" w:color="auto" w:fill="000080"/>
          </w:tcPr>
          <w:p w14:paraId="2EBBAB5A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3BB9DD84" w14:textId="77777777" w:rsidTr="00D01FF3">
        <w:tc>
          <w:tcPr>
            <w:tcW w:w="10065" w:type="dxa"/>
            <w:gridSpan w:val="2"/>
          </w:tcPr>
          <w:p w14:paraId="2BD8EAF1" w14:textId="77777777" w:rsidR="00D01FF3" w:rsidRDefault="006B720D">
            <w:r>
              <w:t>#define PROG_FINGERPRINT_LENGTH (9U)</w:t>
            </w:r>
          </w:p>
        </w:tc>
      </w:tr>
      <w:tr w:rsidR="00D01FF3" w14:paraId="4F425110" w14:textId="77777777" w:rsidTr="00D01FF3">
        <w:tc>
          <w:tcPr>
            <w:tcW w:w="10065" w:type="dxa"/>
            <w:gridSpan w:val="2"/>
            <w:shd w:val="clear" w:color="auto" w:fill="000080"/>
          </w:tcPr>
          <w:p w14:paraId="6473F31B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3473012" w14:textId="77777777" w:rsidTr="00D01FF3">
        <w:tc>
          <w:tcPr>
            <w:tcW w:w="10065" w:type="dxa"/>
            <w:gridSpan w:val="2"/>
          </w:tcPr>
          <w:p w14:paraId="3E2CAF20" w14:textId="77777777" w:rsidR="00D01FF3" w:rsidRDefault="006B720D">
            <w:r>
              <w:t>PROG_FINGERPRINT_LENGTH Value definition.</w:t>
            </w:r>
          </w:p>
        </w:tc>
      </w:tr>
    </w:tbl>
    <w:p w14:paraId="6D0C0D62" w14:textId="77777777" w:rsidR="00D01FF3" w:rsidRDefault="006B720D">
      <w:pPr>
        <w:pStyle w:val="Heading3"/>
      </w:pPr>
      <w:r>
        <w:t>PROG_INFO_MEMORY_STATUS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8"/>
        <w:gridCol w:w="3277"/>
      </w:tblGrid>
      <w:tr w:rsidR="00D01FF3" w14:paraId="5135EF65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26A698F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4760374A" w14:textId="77777777" w:rsidR="00D01FF3" w:rsidRDefault="006B720D">
            <w:r>
              <w:t>Value</w:t>
            </w:r>
          </w:p>
        </w:tc>
      </w:tr>
      <w:tr w:rsidR="00D01FF3" w14:paraId="61EAB495" w14:textId="77777777" w:rsidTr="00D01FF3">
        <w:tc>
          <w:tcPr>
            <w:tcW w:w="6710" w:type="dxa"/>
          </w:tcPr>
          <w:p w14:paraId="1D2DDA8C" w14:textId="77777777" w:rsidR="00D01FF3" w:rsidRDefault="006B720D">
            <w:r>
              <w:t>PROG_INFO_MEMORY_STATUS</w:t>
            </w:r>
          </w:p>
        </w:tc>
        <w:tc>
          <w:tcPr>
            <w:tcW w:w="3355" w:type="dxa"/>
          </w:tcPr>
          <w:p w14:paraId="0325F312" w14:textId="77777777" w:rsidR="00D01FF3" w:rsidRDefault="006B720D">
            <w:r>
              <w:t>(0x08U)</w:t>
            </w:r>
          </w:p>
        </w:tc>
      </w:tr>
      <w:tr w:rsidR="00D01FF3" w14:paraId="249636FA" w14:textId="77777777" w:rsidTr="00D01FF3">
        <w:tc>
          <w:tcPr>
            <w:tcW w:w="10065" w:type="dxa"/>
            <w:gridSpan w:val="2"/>
            <w:shd w:val="clear" w:color="auto" w:fill="000080"/>
          </w:tcPr>
          <w:p w14:paraId="041E9712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5AEE1FAA" w14:textId="77777777" w:rsidTr="00D01FF3">
        <w:tc>
          <w:tcPr>
            <w:tcW w:w="10065" w:type="dxa"/>
            <w:gridSpan w:val="2"/>
          </w:tcPr>
          <w:p w14:paraId="31C7D975" w14:textId="77777777" w:rsidR="00D01FF3" w:rsidRDefault="006B720D">
            <w:r>
              <w:t>#define PROG_INFO_MEMORY_STATUS (0x08U)</w:t>
            </w:r>
          </w:p>
        </w:tc>
      </w:tr>
      <w:tr w:rsidR="00D01FF3" w14:paraId="7D774384" w14:textId="77777777" w:rsidTr="00D01FF3">
        <w:tc>
          <w:tcPr>
            <w:tcW w:w="10065" w:type="dxa"/>
            <w:gridSpan w:val="2"/>
            <w:shd w:val="clear" w:color="auto" w:fill="000080"/>
          </w:tcPr>
          <w:p w14:paraId="7C41A581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D8CECE2" w14:textId="77777777" w:rsidTr="00D01FF3">
        <w:tc>
          <w:tcPr>
            <w:tcW w:w="10065" w:type="dxa"/>
            <w:gridSpan w:val="2"/>
          </w:tcPr>
          <w:p w14:paraId="63661051" w14:textId="5DBD6DA9" w:rsidR="008564D9" w:rsidRPr="008564D9" w:rsidRDefault="006B720D" w:rsidP="008564D9">
            <w:r>
              <w:t>PROG_INFO_MEMORY_STATUS Value definition.</w:t>
            </w:r>
          </w:p>
        </w:tc>
      </w:tr>
    </w:tbl>
    <w:p w14:paraId="5AFB3BEF" w14:textId="77777777" w:rsidR="00D01FF3" w:rsidRDefault="006B720D" w:rsidP="008564D9">
      <w:pPr>
        <w:pStyle w:val="Heading3"/>
        <w:ind w:left="965" w:hanging="965"/>
      </w:pPr>
      <w:r>
        <w:t>PROG_INFO_REPROG_STATE_ERASED_END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5"/>
        <w:gridCol w:w="3250"/>
      </w:tblGrid>
      <w:tr w:rsidR="00D01FF3" w14:paraId="7794E1B0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33721C1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2516D277" w14:textId="77777777" w:rsidR="00D01FF3" w:rsidRDefault="006B720D">
            <w:r>
              <w:t>Value</w:t>
            </w:r>
          </w:p>
        </w:tc>
      </w:tr>
      <w:tr w:rsidR="00D01FF3" w14:paraId="2B86296E" w14:textId="77777777" w:rsidTr="00D01FF3">
        <w:tc>
          <w:tcPr>
            <w:tcW w:w="6710" w:type="dxa"/>
          </w:tcPr>
          <w:p w14:paraId="25A32190" w14:textId="77777777" w:rsidR="00D01FF3" w:rsidRDefault="006B720D">
            <w:r>
              <w:t>PROG_INFO_REPROG_STATE_ERASED_END</w:t>
            </w:r>
          </w:p>
        </w:tc>
        <w:tc>
          <w:tcPr>
            <w:tcW w:w="3355" w:type="dxa"/>
          </w:tcPr>
          <w:p w14:paraId="7E4B5844" w14:textId="77777777" w:rsidR="00D01FF3" w:rsidRDefault="006B720D">
            <w:r>
              <w:t>(0x20U)</w:t>
            </w:r>
          </w:p>
        </w:tc>
      </w:tr>
      <w:tr w:rsidR="00D01FF3" w14:paraId="1F689802" w14:textId="77777777" w:rsidTr="00D01FF3">
        <w:tc>
          <w:tcPr>
            <w:tcW w:w="10065" w:type="dxa"/>
            <w:gridSpan w:val="2"/>
            <w:shd w:val="clear" w:color="auto" w:fill="000080"/>
          </w:tcPr>
          <w:p w14:paraId="54F03D32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294F9018" w14:textId="77777777" w:rsidTr="00D01FF3">
        <w:tc>
          <w:tcPr>
            <w:tcW w:w="10065" w:type="dxa"/>
            <w:gridSpan w:val="2"/>
          </w:tcPr>
          <w:p w14:paraId="0A9C4D56" w14:textId="77777777" w:rsidR="00D01FF3" w:rsidRDefault="006B720D">
            <w:r>
              <w:t>#define PROG_INFO_REPROG_STATE_ERASED_END (0x20U)</w:t>
            </w:r>
          </w:p>
        </w:tc>
      </w:tr>
      <w:tr w:rsidR="00D01FF3" w14:paraId="7C0F4DCB" w14:textId="77777777" w:rsidTr="00D01FF3">
        <w:tc>
          <w:tcPr>
            <w:tcW w:w="10065" w:type="dxa"/>
            <w:gridSpan w:val="2"/>
            <w:shd w:val="clear" w:color="auto" w:fill="000080"/>
          </w:tcPr>
          <w:p w14:paraId="6C57B6DE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1145A095" w14:textId="77777777" w:rsidTr="00D01FF3">
        <w:tc>
          <w:tcPr>
            <w:tcW w:w="10065" w:type="dxa"/>
            <w:gridSpan w:val="2"/>
          </w:tcPr>
          <w:p w14:paraId="72285B5B" w14:textId="77777777" w:rsidR="00D01FF3" w:rsidRDefault="006B720D">
            <w:r>
              <w:t>PROG_INFO_REPROG_STATE_ERASED_END Value definition.</w:t>
            </w:r>
          </w:p>
        </w:tc>
      </w:tr>
    </w:tbl>
    <w:p w14:paraId="372E249C" w14:textId="77777777" w:rsidR="00D01FF3" w:rsidRDefault="006B720D">
      <w:pPr>
        <w:pStyle w:val="Heading3"/>
      </w:pPr>
      <w:r>
        <w:t>PROG_INFO_REPROG_STATE_ERASED_START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2"/>
        <w:gridCol w:w="3243"/>
      </w:tblGrid>
      <w:tr w:rsidR="00D01FF3" w14:paraId="5DD99184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003F3C28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14F388F3" w14:textId="77777777" w:rsidR="00D01FF3" w:rsidRDefault="006B720D">
            <w:r>
              <w:t>Value</w:t>
            </w:r>
          </w:p>
        </w:tc>
      </w:tr>
      <w:tr w:rsidR="00D01FF3" w14:paraId="050A58C9" w14:textId="77777777" w:rsidTr="00D01FF3">
        <w:tc>
          <w:tcPr>
            <w:tcW w:w="6710" w:type="dxa"/>
          </w:tcPr>
          <w:p w14:paraId="7EB068D8" w14:textId="77777777" w:rsidR="00D01FF3" w:rsidRDefault="006B720D">
            <w:r>
              <w:t>PROG_INFO_REPROG_STATE_ERASED_START</w:t>
            </w:r>
          </w:p>
        </w:tc>
        <w:tc>
          <w:tcPr>
            <w:tcW w:w="3355" w:type="dxa"/>
          </w:tcPr>
          <w:p w14:paraId="50B32E77" w14:textId="77777777" w:rsidR="00D01FF3" w:rsidRDefault="006B720D">
            <w:r>
              <w:t>(0x10U)</w:t>
            </w:r>
          </w:p>
        </w:tc>
      </w:tr>
      <w:tr w:rsidR="00D01FF3" w14:paraId="14EE5BF1" w14:textId="77777777" w:rsidTr="00D01FF3">
        <w:tc>
          <w:tcPr>
            <w:tcW w:w="10065" w:type="dxa"/>
            <w:gridSpan w:val="2"/>
            <w:shd w:val="clear" w:color="auto" w:fill="000080"/>
          </w:tcPr>
          <w:p w14:paraId="78FCCA6B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08B3F7C1" w14:textId="77777777" w:rsidTr="00D01FF3">
        <w:tc>
          <w:tcPr>
            <w:tcW w:w="10065" w:type="dxa"/>
            <w:gridSpan w:val="2"/>
          </w:tcPr>
          <w:p w14:paraId="1749E3C7" w14:textId="77777777" w:rsidR="00D01FF3" w:rsidRDefault="006B720D">
            <w:r>
              <w:t>#define PROG_INFO_REPROG_STATE_ERASED_START (0x10U)</w:t>
            </w:r>
          </w:p>
        </w:tc>
      </w:tr>
      <w:tr w:rsidR="00D01FF3" w14:paraId="2050BDE1" w14:textId="77777777" w:rsidTr="00D01FF3">
        <w:tc>
          <w:tcPr>
            <w:tcW w:w="10065" w:type="dxa"/>
            <w:gridSpan w:val="2"/>
            <w:shd w:val="clear" w:color="auto" w:fill="000080"/>
          </w:tcPr>
          <w:p w14:paraId="7B344BE6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D06508C" w14:textId="77777777" w:rsidTr="00D01FF3">
        <w:tc>
          <w:tcPr>
            <w:tcW w:w="10065" w:type="dxa"/>
            <w:gridSpan w:val="2"/>
          </w:tcPr>
          <w:p w14:paraId="54911603" w14:textId="77777777" w:rsidR="00D01FF3" w:rsidRDefault="006B720D">
            <w:r>
              <w:t>PROG_INFO_REPROG_STATE_ERASED_START Value definition.</w:t>
            </w:r>
          </w:p>
        </w:tc>
      </w:tr>
    </w:tbl>
    <w:p w14:paraId="564CF46F" w14:textId="77777777" w:rsidR="00D01FF3" w:rsidRDefault="006B720D" w:rsidP="008564D9">
      <w:pPr>
        <w:pStyle w:val="Heading3"/>
        <w:spacing w:before="500"/>
        <w:ind w:left="965" w:hanging="965"/>
      </w:pPr>
      <w:r>
        <w:lastRenderedPageBreak/>
        <w:t>PROG_INFO_REPROG_STATE_MASK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7"/>
        <w:gridCol w:w="3268"/>
      </w:tblGrid>
      <w:tr w:rsidR="00D01FF3" w14:paraId="307C55AE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14A1D8A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735C2174" w14:textId="77777777" w:rsidR="00D01FF3" w:rsidRDefault="006B720D">
            <w:r>
              <w:t>Value</w:t>
            </w:r>
          </w:p>
        </w:tc>
      </w:tr>
      <w:tr w:rsidR="00D01FF3" w14:paraId="5BB841F1" w14:textId="77777777" w:rsidTr="00D01FF3">
        <w:tc>
          <w:tcPr>
            <w:tcW w:w="6710" w:type="dxa"/>
          </w:tcPr>
          <w:p w14:paraId="2CEFB57A" w14:textId="77777777" w:rsidR="00D01FF3" w:rsidRDefault="006B720D">
            <w:r>
              <w:t>PROG_INFO_REPROG_STATE_MASK</w:t>
            </w:r>
          </w:p>
        </w:tc>
        <w:tc>
          <w:tcPr>
            <w:tcW w:w="3355" w:type="dxa"/>
          </w:tcPr>
          <w:p w14:paraId="0311C4D1" w14:textId="77777777" w:rsidR="00D01FF3" w:rsidRDefault="006B720D">
            <w:r>
              <w:t>(0x70U)</w:t>
            </w:r>
          </w:p>
        </w:tc>
      </w:tr>
      <w:tr w:rsidR="00D01FF3" w14:paraId="4E0EE848" w14:textId="77777777" w:rsidTr="00D01FF3">
        <w:tc>
          <w:tcPr>
            <w:tcW w:w="10065" w:type="dxa"/>
            <w:gridSpan w:val="2"/>
            <w:shd w:val="clear" w:color="auto" w:fill="000080"/>
          </w:tcPr>
          <w:p w14:paraId="46C6A759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5B448149" w14:textId="77777777" w:rsidTr="00D01FF3">
        <w:tc>
          <w:tcPr>
            <w:tcW w:w="10065" w:type="dxa"/>
            <w:gridSpan w:val="2"/>
          </w:tcPr>
          <w:p w14:paraId="2CF20207" w14:textId="77777777" w:rsidR="00D01FF3" w:rsidRDefault="006B720D">
            <w:r>
              <w:t>#define PROG_INFO_REPROG_STATE_MASK (0x70U)</w:t>
            </w:r>
          </w:p>
        </w:tc>
      </w:tr>
      <w:tr w:rsidR="00D01FF3" w14:paraId="78172B31" w14:textId="77777777" w:rsidTr="00D01FF3">
        <w:tc>
          <w:tcPr>
            <w:tcW w:w="10065" w:type="dxa"/>
            <w:gridSpan w:val="2"/>
            <w:shd w:val="clear" w:color="auto" w:fill="000080"/>
          </w:tcPr>
          <w:p w14:paraId="6E20B6F1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6E6B4A63" w14:textId="77777777" w:rsidTr="00D01FF3">
        <w:tc>
          <w:tcPr>
            <w:tcW w:w="10065" w:type="dxa"/>
            <w:gridSpan w:val="2"/>
          </w:tcPr>
          <w:p w14:paraId="2BE0E984" w14:textId="77777777" w:rsidR="00D01FF3" w:rsidRDefault="006B720D">
            <w:r>
              <w:t>PROG_INFO_REPROG_STATE_MASK Value definition.</w:t>
            </w:r>
          </w:p>
        </w:tc>
      </w:tr>
    </w:tbl>
    <w:p w14:paraId="2511A536" w14:textId="77777777" w:rsidR="00D01FF3" w:rsidRDefault="006B720D">
      <w:pPr>
        <w:pStyle w:val="Heading3"/>
      </w:pPr>
      <w:r>
        <w:t>PROG_INFO_REPROG_STATE_REPROG_START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4"/>
        <w:gridCol w:w="3241"/>
      </w:tblGrid>
      <w:tr w:rsidR="00D01FF3" w14:paraId="50F9FCEC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0FBDC2A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4939FF0A" w14:textId="77777777" w:rsidR="00D01FF3" w:rsidRDefault="006B720D">
            <w:r>
              <w:t>Value</w:t>
            </w:r>
          </w:p>
        </w:tc>
      </w:tr>
      <w:tr w:rsidR="00D01FF3" w14:paraId="0FD2932F" w14:textId="77777777" w:rsidTr="00D01FF3">
        <w:tc>
          <w:tcPr>
            <w:tcW w:w="6710" w:type="dxa"/>
          </w:tcPr>
          <w:p w14:paraId="2168BEDB" w14:textId="77777777" w:rsidR="00D01FF3" w:rsidRDefault="006B720D">
            <w:r>
              <w:t>PROG_INFO_REPROG_STATE_REPROG_START</w:t>
            </w:r>
          </w:p>
        </w:tc>
        <w:tc>
          <w:tcPr>
            <w:tcW w:w="3355" w:type="dxa"/>
          </w:tcPr>
          <w:p w14:paraId="4A6E9839" w14:textId="77777777" w:rsidR="00D01FF3" w:rsidRDefault="006B720D">
            <w:r>
              <w:t>(0x30U)</w:t>
            </w:r>
          </w:p>
        </w:tc>
      </w:tr>
      <w:tr w:rsidR="00D01FF3" w14:paraId="6FD71E76" w14:textId="77777777" w:rsidTr="00D01FF3">
        <w:tc>
          <w:tcPr>
            <w:tcW w:w="10065" w:type="dxa"/>
            <w:gridSpan w:val="2"/>
            <w:shd w:val="clear" w:color="auto" w:fill="000080"/>
          </w:tcPr>
          <w:p w14:paraId="1C6528B3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033947F3" w14:textId="77777777" w:rsidTr="00D01FF3">
        <w:tc>
          <w:tcPr>
            <w:tcW w:w="10065" w:type="dxa"/>
            <w:gridSpan w:val="2"/>
          </w:tcPr>
          <w:p w14:paraId="2AB880FE" w14:textId="77777777" w:rsidR="00D01FF3" w:rsidRDefault="006B720D">
            <w:r>
              <w:t>#define PROG_INFO_REPROG_STATE_REPROG_START (0x30U)</w:t>
            </w:r>
          </w:p>
        </w:tc>
      </w:tr>
      <w:tr w:rsidR="00D01FF3" w14:paraId="1076A882" w14:textId="77777777" w:rsidTr="00D01FF3">
        <w:tc>
          <w:tcPr>
            <w:tcW w:w="10065" w:type="dxa"/>
            <w:gridSpan w:val="2"/>
            <w:shd w:val="clear" w:color="auto" w:fill="000080"/>
          </w:tcPr>
          <w:p w14:paraId="4789E72E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1AF87369" w14:textId="77777777" w:rsidTr="00D01FF3">
        <w:tc>
          <w:tcPr>
            <w:tcW w:w="10065" w:type="dxa"/>
            <w:gridSpan w:val="2"/>
          </w:tcPr>
          <w:p w14:paraId="332B30B6" w14:textId="77777777" w:rsidR="00D01FF3" w:rsidRDefault="006B720D">
            <w:r>
              <w:t>PROG_INFO_REPROG_STATE_REPROG_START Value definition.</w:t>
            </w:r>
          </w:p>
        </w:tc>
      </w:tr>
    </w:tbl>
    <w:p w14:paraId="2DAD12C6" w14:textId="77777777" w:rsidR="00D01FF3" w:rsidRDefault="006B720D">
      <w:pPr>
        <w:pStyle w:val="Heading3"/>
      </w:pPr>
      <w:r>
        <w:t>PROG_MAX_NBR_SEG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9"/>
        <w:gridCol w:w="3286"/>
      </w:tblGrid>
      <w:tr w:rsidR="00D01FF3" w14:paraId="7BB4FA65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3B5F684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56BF15D2" w14:textId="77777777" w:rsidR="00D01FF3" w:rsidRDefault="006B720D">
            <w:r>
              <w:t>Value</w:t>
            </w:r>
          </w:p>
        </w:tc>
      </w:tr>
      <w:tr w:rsidR="00D01FF3" w14:paraId="4EC806C8" w14:textId="77777777" w:rsidTr="00D01FF3">
        <w:tc>
          <w:tcPr>
            <w:tcW w:w="6710" w:type="dxa"/>
          </w:tcPr>
          <w:p w14:paraId="68F6DE1D" w14:textId="77777777" w:rsidR="00D01FF3" w:rsidRDefault="006B720D">
            <w:r>
              <w:t>PROG_MAX_NBR_SEG</w:t>
            </w:r>
          </w:p>
        </w:tc>
        <w:tc>
          <w:tcPr>
            <w:tcW w:w="3355" w:type="dxa"/>
          </w:tcPr>
          <w:p w14:paraId="61B3EE40" w14:textId="77777777" w:rsidR="00D01FF3" w:rsidRDefault="006B720D">
            <w:r>
              <w:t>(5U)</w:t>
            </w:r>
          </w:p>
        </w:tc>
      </w:tr>
      <w:tr w:rsidR="00D01FF3" w14:paraId="59E6F0AF" w14:textId="77777777" w:rsidTr="00D01FF3">
        <w:tc>
          <w:tcPr>
            <w:tcW w:w="10065" w:type="dxa"/>
            <w:gridSpan w:val="2"/>
            <w:shd w:val="clear" w:color="auto" w:fill="000080"/>
          </w:tcPr>
          <w:p w14:paraId="6AB91852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69A6168F" w14:textId="77777777" w:rsidTr="00D01FF3">
        <w:tc>
          <w:tcPr>
            <w:tcW w:w="10065" w:type="dxa"/>
            <w:gridSpan w:val="2"/>
          </w:tcPr>
          <w:p w14:paraId="0BAC3CD3" w14:textId="77777777" w:rsidR="00D01FF3" w:rsidRDefault="006B720D">
            <w:r>
              <w:t>#define PROG_MAX_NBR_SEG (5U)</w:t>
            </w:r>
          </w:p>
        </w:tc>
      </w:tr>
      <w:tr w:rsidR="00D01FF3" w14:paraId="0B57CAD5" w14:textId="77777777" w:rsidTr="00D01FF3">
        <w:tc>
          <w:tcPr>
            <w:tcW w:w="10065" w:type="dxa"/>
            <w:gridSpan w:val="2"/>
            <w:shd w:val="clear" w:color="auto" w:fill="000080"/>
          </w:tcPr>
          <w:p w14:paraId="23BC56B9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063D3660" w14:textId="77777777" w:rsidTr="00D01FF3">
        <w:tc>
          <w:tcPr>
            <w:tcW w:w="10065" w:type="dxa"/>
            <w:gridSpan w:val="2"/>
          </w:tcPr>
          <w:p w14:paraId="420CF5C4" w14:textId="77777777" w:rsidR="00D01FF3" w:rsidRDefault="006B720D">
            <w:r>
              <w:t>PROG_MAX_NBR_SEG Value definition.</w:t>
            </w:r>
          </w:p>
        </w:tc>
      </w:tr>
    </w:tbl>
    <w:p w14:paraId="755BB001" w14:textId="77777777" w:rsidR="00D01FF3" w:rsidRDefault="006B720D">
      <w:pPr>
        <w:pStyle w:val="Heading3"/>
      </w:pPr>
      <w:r>
        <w:t>PROG_REPROG_FLAG_START_SEC_VAR_NO_INIT_8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5"/>
        <w:gridCol w:w="3220"/>
      </w:tblGrid>
      <w:tr w:rsidR="00D01FF3" w14:paraId="64C1E598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597BF9DE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042D9BE2" w14:textId="77777777" w:rsidR="00D01FF3" w:rsidRDefault="006B720D">
            <w:r>
              <w:t>Value</w:t>
            </w:r>
          </w:p>
        </w:tc>
      </w:tr>
      <w:tr w:rsidR="00D01FF3" w14:paraId="2C5F3C14" w14:textId="77777777" w:rsidTr="00D01FF3">
        <w:tc>
          <w:tcPr>
            <w:tcW w:w="6710" w:type="dxa"/>
          </w:tcPr>
          <w:p w14:paraId="7D91F6C5" w14:textId="77777777" w:rsidR="00D01FF3" w:rsidRDefault="006B720D">
            <w:r>
              <w:t>PROG_REPROG_FLAG_START_SEC_VAR_NO_INIT_8</w:t>
            </w:r>
          </w:p>
        </w:tc>
        <w:tc>
          <w:tcPr>
            <w:tcW w:w="3355" w:type="dxa"/>
          </w:tcPr>
          <w:p w14:paraId="63B4DBC0" w14:textId="77777777" w:rsidR="00D01FF3" w:rsidRDefault="006B720D">
            <w:r>
              <w:t>NA</w:t>
            </w:r>
          </w:p>
        </w:tc>
      </w:tr>
      <w:tr w:rsidR="00D01FF3" w14:paraId="312110C1" w14:textId="77777777" w:rsidTr="00D01FF3">
        <w:tc>
          <w:tcPr>
            <w:tcW w:w="10065" w:type="dxa"/>
            <w:gridSpan w:val="2"/>
            <w:shd w:val="clear" w:color="auto" w:fill="000080"/>
          </w:tcPr>
          <w:p w14:paraId="5C90913F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153F8766" w14:textId="77777777" w:rsidTr="00D01FF3">
        <w:tc>
          <w:tcPr>
            <w:tcW w:w="10065" w:type="dxa"/>
            <w:gridSpan w:val="2"/>
          </w:tcPr>
          <w:p w14:paraId="5C8C810C" w14:textId="77777777" w:rsidR="00D01FF3" w:rsidRDefault="006B720D">
            <w:r>
              <w:t>#define PROG_REPROG_FLAG_START_SEC_VAR_NO_INIT_8</w:t>
            </w:r>
          </w:p>
        </w:tc>
      </w:tr>
      <w:tr w:rsidR="00D01FF3" w14:paraId="6A0360CB" w14:textId="77777777" w:rsidTr="00D01FF3">
        <w:tc>
          <w:tcPr>
            <w:tcW w:w="10065" w:type="dxa"/>
            <w:gridSpan w:val="2"/>
            <w:shd w:val="clear" w:color="auto" w:fill="000080"/>
          </w:tcPr>
          <w:p w14:paraId="413A05F5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42070D00" w14:textId="77777777" w:rsidTr="00D01FF3">
        <w:tc>
          <w:tcPr>
            <w:tcW w:w="10065" w:type="dxa"/>
            <w:gridSpan w:val="2"/>
          </w:tcPr>
          <w:p w14:paraId="1EA52EF4" w14:textId="25FF9A62" w:rsidR="00D01FF3" w:rsidRDefault="00633A69">
            <w:r>
              <w:t>Constant with external linkage.</w:t>
            </w:r>
          </w:p>
        </w:tc>
      </w:tr>
    </w:tbl>
    <w:p w14:paraId="238A81FB" w14:textId="77777777" w:rsidR="00D01FF3" w:rsidRDefault="006B720D">
      <w:pPr>
        <w:pStyle w:val="Heading3"/>
      </w:pPr>
      <w:r>
        <w:t>PROG_REPROG_FLAG_STOP_SEC_VAR_NO_INIT_8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3224"/>
      </w:tblGrid>
      <w:tr w:rsidR="00D01FF3" w14:paraId="7FBC942C" w14:textId="77777777" w:rsidTr="00D0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3A950E1" w14:textId="77777777" w:rsidR="00D01FF3" w:rsidRDefault="006B720D">
            <w:r>
              <w:t>Name</w:t>
            </w:r>
          </w:p>
        </w:tc>
        <w:tc>
          <w:tcPr>
            <w:tcW w:w="3355" w:type="dxa"/>
          </w:tcPr>
          <w:p w14:paraId="61908148" w14:textId="77777777" w:rsidR="00D01FF3" w:rsidRDefault="006B720D">
            <w:r>
              <w:t>Value</w:t>
            </w:r>
          </w:p>
        </w:tc>
      </w:tr>
      <w:tr w:rsidR="00D01FF3" w14:paraId="2C25EC3C" w14:textId="77777777" w:rsidTr="00D01FF3">
        <w:tc>
          <w:tcPr>
            <w:tcW w:w="6710" w:type="dxa"/>
          </w:tcPr>
          <w:p w14:paraId="008D6735" w14:textId="77777777" w:rsidR="00D01FF3" w:rsidRDefault="006B720D">
            <w:r>
              <w:t>PROG_REPROG_FLAG_STOP_SEC_VAR_NO_INIT_8</w:t>
            </w:r>
          </w:p>
        </w:tc>
        <w:tc>
          <w:tcPr>
            <w:tcW w:w="3355" w:type="dxa"/>
          </w:tcPr>
          <w:p w14:paraId="4BBCFC3F" w14:textId="77777777" w:rsidR="00D01FF3" w:rsidRDefault="006B720D">
            <w:r>
              <w:t>NA</w:t>
            </w:r>
          </w:p>
        </w:tc>
      </w:tr>
      <w:tr w:rsidR="00D01FF3" w14:paraId="687FF9BF" w14:textId="77777777" w:rsidTr="00D01FF3">
        <w:tc>
          <w:tcPr>
            <w:tcW w:w="10065" w:type="dxa"/>
            <w:gridSpan w:val="2"/>
            <w:shd w:val="clear" w:color="auto" w:fill="000080"/>
          </w:tcPr>
          <w:p w14:paraId="45E47597" w14:textId="77777777" w:rsidR="00D01FF3" w:rsidRDefault="006B720D">
            <w:r>
              <w:rPr>
                <w:b/>
              </w:rPr>
              <w:t>Definition</w:t>
            </w:r>
          </w:p>
        </w:tc>
      </w:tr>
      <w:tr w:rsidR="00D01FF3" w14:paraId="6FCAD479" w14:textId="77777777" w:rsidTr="00D01FF3">
        <w:tc>
          <w:tcPr>
            <w:tcW w:w="10065" w:type="dxa"/>
            <w:gridSpan w:val="2"/>
          </w:tcPr>
          <w:p w14:paraId="109CF0B4" w14:textId="77777777" w:rsidR="00D01FF3" w:rsidRDefault="006B720D">
            <w:r>
              <w:t>#define PROG_REPROG_FLAG_STOP_SEC_VAR_NO_INIT_8</w:t>
            </w:r>
          </w:p>
        </w:tc>
      </w:tr>
      <w:tr w:rsidR="00D01FF3" w14:paraId="41FF8993" w14:textId="77777777" w:rsidTr="00D01FF3">
        <w:tc>
          <w:tcPr>
            <w:tcW w:w="10065" w:type="dxa"/>
            <w:gridSpan w:val="2"/>
            <w:shd w:val="clear" w:color="auto" w:fill="000080"/>
          </w:tcPr>
          <w:p w14:paraId="534610CE" w14:textId="77777777" w:rsidR="00D01FF3" w:rsidRDefault="006B720D">
            <w:r>
              <w:rPr>
                <w:b/>
              </w:rPr>
              <w:t>Description</w:t>
            </w:r>
          </w:p>
        </w:tc>
      </w:tr>
      <w:tr w:rsidR="00D01FF3" w14:paraId="54BE8C65" w14:textId="77777777" w:rsidTr="00D01FF3">
        <w:tc>
          <w:tcPr>
            <w:tcW w:w="10065" w:type="dxa"/>
            <w:gridSpan w:val="2"/>
          </w:tcPr>
          <w:p w14:paraId="034DA4F9" w14:textId="7B8BD91F" w:rsidR="00D01FF3" w:rsidRDefault="00633A69">
            <w:r>
              <w:t>Constant with external linkage.</w:t>
            </w:r>
          </w:p>
        </w:tc>
      </w:tr>
    </w:tbl>
    <w:p w14:paraId="46D0AAA5" w14:textId="73DD19CD" w:rsidR="00D01FF3" w:rsidRDefault="00D01FF3"/>
    <w:p w14:paraId="4E2F68F6" w14:textId="77777777" w:rsidR="00D01FF3" w:rsidRDefault="006B720D">
      <w:pPr>
        <w:pStyle w:val="Heading1"/>
      </w:pPr>
      <w:r>
        <w:t>EEPROM</w:t>
      </w:r>
    </w:p>
    <w:p w14:paraId="0BDA8A39" w14:textId="77777777" w:rsidR="00D01FF3" w:rsidRDefault="006B720D">
      <w:r>
        <w:t xml:space="preserve"> </w:t>
      </w:r>
    </w:p>
    <w:p w14:paraId="59F572EA" w14:textId="77777777" w:rsidR="00D01FF3" w:rsidRDefault="006B720D">
      <w:pPr>
        <w:pStyle w:val="Heading1"/>
      </w:pPr>
      <w:r>
        <w:t>Configuration</w:t>
      </w:r>
    </w:p>
    <w:p w14:paraId="38465C6A" w14:textId="77777777" w:rsidR="00D01FF3" w:rsidRDefault="006B720D">
      <w:r>
        <w:t xml:space="preserve"> </w:t>
      </w:r>
    </w:p>
    <w:p w14:paraId="7E542D70" w14:textId="77777777" w:rsidR="00D01FF3" w:rsidRDefault="006B720D">
      <w:pPr>
        <w:pStyle w:val="Heading1"/>
      </w:pPr>
      <w:r>
        <w:lastRenderedPageBreak/>
        <w:t>Compilation Options</w:t>
      </w:r>
    </w:p>
    <w:p w14:paraId="7E602735" w14:textId="77777777" w:rsidR="00D01FF3" w:rsidRDefault="006B720D">
      <w:r>
        <w:t xml:space="preserve"> </w:t>
      </w:r>
    </w:p>
    <w:sectPr w:rsidR="00D01FF3" w:rsidSect="00B36BB7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9877" w14:textId="77777777" w:rsidR="005D09C6" w:rsidRDefault="005D09C6">
      <w:r>
        <w:separator/>
      </w:r>
    </w:p>
  </w:endnote>
  <w:endnote w:type="continuationSeparator" w:id="0">
    <w:p w14:paraId="49867BA0" w14:textId="77777777" w:rsidR="005D09C6" w:rsidRDefault="005D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678E" w14:textId="77777777" w:rsidR="007F7E48" w:rsidRDefault="007F7E48">
    <w:pPr>
      <w:pStyle w:val="Footer"/>
    </w:pPr>
  </w:p>
  <w:p w14:paraId="51248E73" w14:textId="77777777" w:rsidR="007F7E48" w:rsidRDefault="007F7E48"/>
  <w:p w14:paraId="02799FC8" w14:textId="77777777" w:rsidR="007F7E48" w:rsidRDefault="007F7E48"/>
  <w:p w14:paraId="0EF37282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9CA7" w14:textId="77777777" w:rsidR="005C791D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5C791D" w14:paraId="53F0C085" w14:textId="77777777" w:rsidTr="00B06A7D">
      <w:trPr>
        <w:trHeight w:val="20"/>
      </w:trPr>
      <w:tc>
        <w:tcPr>
          <w:tcW w:w="4956" w:type="dxa"/>
        </w:tcPr>
        <w:p w14:paraId="18A388B0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33" w:name="_Hlk36730967"/>
          <w:bookmarkStart w:id="34" w:name="_Hlk36730968"/>
          <w:bookmarkStart w:id="35" w:name="_Hlk36731048"/>
          <w:bookmarkStart w:id="36" w:name="_Hlk36731049"/>
          <w:bookmarkStart w:id="37" w:name="_Hlk36731113"/>
          <w:bookmarkStart w:id="38" w:name="_Hlk36731114"/>
          <w:bookmarkStart w:id="39" w:name="_Hlk36732118"/>
          <w:bookmarkStart w:id="40" w:name="_Hlk36732119"/>
          <w:bookmarkStart w:id="41" w:name="_Hlk36736477"/>
          <w:bookmarkStart w:id="42" w:name="_Hlk36736478"/>
          <w:bookmarkStart w:id="43" w:name="_Hlk36736864"/>
          <w:bookmarkStart w:id="44" w:name="_Hlk36736865"/>
          <w:bookmarkStart w:id="45" w:name="_Hlk36740550"/>
          <w:bookmarkStart w:id="46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54BF8F7E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56168FCC" w14:textId="77777777" w:rsidR="007F7E48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 w:rsidR="004B756D"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7F7E48" w:rsidRPr="00F90EF1" w14:paraId="0701F013" w14:textId="77777777" w:rsidTr="001043EF">
      <w:trPr>
        <w:jc w:val="center"/>
      </w:trPr>
      <w:tc>
        <w:tcPr>
          <w:tcW w:w="10200" w:type="dxa"/>
        </w:tcPr>
        <w:p w14:paraId="5B167135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7063D002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A8AB" w14:textId="77777777" w:rsidR="005D09C6" w:rsidRDefault="005D09C6">
      <w:r>
        <w:separator/>
      </w:r>
    </w:p>
  </w:footnote>
  <w:footnote w:type="continuationSeparator" w:id="0">
    <w:p w14:paraId="64C4489E" w14:textId="77777777" w:rsidR="005D09C6" w:rsidRDefault="005D0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6F48" w14:textId="77777777" w:rsidR="005C791D" w:rsidRPr="00F90EF1" w:rsidRDefault="005C791D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15" w:name="_Hlk36730153"/>
    <w:bookmarkStart w:id="16" w:name="_Hlk36730154"/>
    <w:bookmarkStart w:id="17" w:name="_Hlk36730155"/>
    <w:bookmarkStart w:id="18" w:name="_Hlk36730156"/>
    <w:bookmarkStart w:id="19" w:name="_Hlk36730965"/>
    <w:bookmarkStart w:id="20" w:name="_Hlk36730966"/>
    <w:bookmarkStart w:id="21" w:name="_Hlk36731046"/>
    <w:bookmarkStart w:id="22" w:name="_Hlk36731047"/>
    <w:bookmarkStart w:id="23" w:name="_Hlk36731111"/>
    <w:bookmarkStart w:id="24" w:name="_Hlk36731112"/>
    <w:bookmarkStart w:id="25" w:name="_Hlk36732116"/>
    <w:bookmarkStart w:id="26" w:name="_Hlk36732117"/>
    <w:bookmarkStart w:id="27" w:name="_Hlk36736475"/>
    <w:bookmarkStart w:id="28" w:name="_Hlk36736476"/>
    <w:bookmarkStart w:id="29" w:name="_Hlk36736862"/>
    <w:bookmarkStart w:id="30" w:name="_Hlk36736863"/>
    <w:bookmarkStart w:id="31" w:name="_Hlk36740548"/>
    <w:bookmarkStart w:id="32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4536"/>
      <w:gridCol w:w="1417"/>
      <w:gridCol w:w="1412"/>
      <w:gridCol w:w="1575"/>
    </w:tblGrid>
    <w:tr w:rsidR="005C791D" w:rsidRPr="00F90EF1" w14:paraId="2EAEA57C" w14:textId="77777777" w:rsidTr="00B06A7D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CEECB89" w14:textId="77777777" w:rsidR="005C791D" w:rsidRPr="00F90EF1" w:rsidRDefault="005C791D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2358C69F" wp14:editId="1FC88B92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0033152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41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587D582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12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171690FB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7C4A9B0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5C791D" w:rsidRPr="00D01285" w14:paraId="5C85D93C" w14:textId="77777777" w:rsidTr="00B06A7D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D0F4E6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F409745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MXAuthority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Process and method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41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BF80CA7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PRWB ref</w:t>
          </w:r>
        </w:p>
      </w:tc>
      <w:tc>
        <w:tcPr>
          <w:tcW w:w="1412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760A53A8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Draft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53850F1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2021-8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5C791D" w:rsidRPr="00F90EF1" w14:paraId="26C53E38" w14:textId="77777777" w:rsidTr="00B06A7D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5EBA8AB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CB261BF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2829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25C83A6" w14:textId="77777777" w:rsidR="005C791D" w:rsidRPr="002C397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233580A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5C791D" w:rsidRPr="00D01285" w14:paraId="14721312" w14:textId="77777777" w:rsidTr="00B06A7D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7F0A1D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57E8BFA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SW Detailed Design (DD)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2829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2CCD6DA" w14:textId="77777777" w:rsidR="005C791D" w:rsidRPr="00F1292D" w:rsidRDefault="005C791D" w:rsidP="005C791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MXDocTemplate_Name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TemplateVersion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1.16.00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75B4BA7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MXRevision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MXVersion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7752655D" w14:textId="77777777" w:rsidR="007F7E48" w:rsidRPr="005C791D" w:rsidRDefault="007F7E48" w:rsidP="005C791D">
    <w:pPr>
      <w:pStyle w:val="Header"/>
      <w:ind w:left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2D20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6B9F104A" wp14:editId="5040E62F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 w:rsidR="004B756D"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64CB8A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51.6pt;height:35.3pt" o:ole="" fillcolor="window">
          <v:imagedata r:id="rId2" o:title=""/>
        </v:shape>
        <o:OLEObject Type="Embed" ProgID="PBrush" ShapeID="_x0000_i1033" DrawAspect="Content" ObjectID="_1735725964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09B363E9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85D1911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76975EFD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28240A7F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1D5491DF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20C96D8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803B4F5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414208B3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5EE65A45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506CDF7E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7BC6C98C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42F0BD4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6BE5832E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30AEDA63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21EBE6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E63A070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F0E9FE8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F198277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3EFCC28F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209D9"/>
    <w:multiLevelType w:val="multilevel"/>
    <w:tmpl w:val="49D25B62"/>
    <w:numStyleLink w:val="Bulleted"/>
  </w:abstractNum>
  <w:abstractNum w:abstractNumId="11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23BB5"/>
    <w:rsid w:val="000259E9"/>
    <w:rsid w:val="000264EA"/>
    <w:rsid w:val="0004125B"/>
    <w:rsid w:val="00055C49"/>
    <w:rsid w:val="000729CE"/>
    <w:rsid w:val="00080478"/>
    <w:rsid w:val="000827F5"/>
    <w:rsid w:val="000860ED"/>
    <w:rsid w:val="000876A2"/>
    <w:rsid w:val="00091EE5"/>
    <w:rsid w:val="00092777"/>
    <w:rsid w:val="00097215"/>
    <w:rsid w:val="000A0DF9"/>
    <w:rsid w:val="000A26F5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11AB"/>
    <w:rsid w:val="001278D5"/>
    <w:rsid w:val="00141501"/>
    <w:rsid w:val="00160850"/>
    <w:rsid w:val="001A2954"/>
    <w:rsid w:val="001A5158"/>
    <w:rsid w:val="001A604D"/>
    <w:rsid w:val="001D5953"/>
    <w:rsid w:val="001E18FC"/>
    <w:rsid w:val="001F0191"/>
    <w:rsid w:val="001F153E"/>
    <w:rsid w:val="001F1918"/>
    <w:rsid w:val="001F36BA"/>
    <w:rsid w:val="00206304"/>
    <w:rsid w:val="00261017"/>
    <w:rsid w:val="00262D88"/>
    <w:rsid w:val="00276D74"/>
    <w:rsid w:val="00285AE0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40B8"/>
    <w:rsid w:val="00304191"/>
    <w:rsid w:val="0030519C"/>
    <w:rsid w:val="00313FB4"/>
    <w:rsid w:val="0031650B"/>
    <w:rsid w:val="00320C23"/>
    <w:rsid w:val="00333763"/>
    <w:rsid w:val="003341C3"/>
    <w:rsid w:val="00341CE2"/>
    <w:rsid w:val="00342D44"/>
    <w:rsid w:val="0037544A"/>
    <w:rsid w:val="003927FE"/>
    <w:rsid w:val="00393CFA"/>
    <w:rsid w:val="003A0519"/>
    <w:rsid w:val="003A2EAC"/>
    <w:rsid w:val="003B330A"/>
    <w:rsid w:val="003B5D38"/>
    <w:rsid w:val="003D63FD"/>
    <w:rsid w:val="003E220F"/>
    <w:rsid w:val="003E40E7"/>
    <w:rsid w:val="003F3058"/>
    <w:rsid w:val="00403F17"/>
    <w:rsid w:val="00405789"/>
    <w:rsid w:val="004062F9"/>
    <w:rsid w:val="00407223"/>
    <w:rsid w:val="004077C3"/>
    <w:rsid w:val="00416BCA"/>
    <w:rsid w:val="004241B9"/>
    <w:rsid w:val="00425E86"/>
    <w:rsid w:val="0042676B"/>
    <w:rsid w:val="004317E4"/>
    <w:rsid w:val="00433683"/>
    <w:rsid w:val="00437C8D"/>
    <w:rsid w:val="00442E25"/>
    <w:rsid w:val="0044495A"/>
    <w:rsid w:val="00446DAC"/>
    <w:rsid w:val="004473C3"/>
    <w:rsid w:val="00491879"/>
    <w:rsid w:val="004A53B8"/>
    <w:rsid w:val="004A6F07"/>
    <w:rsid w:val="004B756D"/>
    <w:rsid w:val="004D7902"/>
    <w:rsid w:val="00501E39"/>
    <w:rsid w:val="00527700"/>
    <w:rsid w:val="00527967"/>
    <w:rsid w:val="00536511"/>
    <w:rsid w:val="005479AC"/>
    <w:rsid w:val="00562C96"/>
    <w:rsid w:val="005673E3"/>
    <w:rsid w:val="005858FA"/>
    <w:rsid w:val="00587303"/>
    <w:rsid w:val="00590C7A"/>
    <w:rsid w:val="005914A2"/>
    <w:rsid w:val="0059231A"/>
    <w:rsid w:val="005C791D"/>
    <w:rsid w:val="005D09C6"/>
    <w:rsid w:val="005D3FE3"/>
    <w:rsid w:val="005E20A9"/>
    <w:rsid w:val="005F2A5E"/>
    <w:rsid w:val="005F343B"/>
    <w:rsid w:val="005F3942"/>
    <w:rsid w:val="005F58F3"/>
    <w:rsid w:val="0061558D"/>
    <w:rsid w:val="00620476"/>
    <w:rsid w:val="00633A69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B5E43"/>
    <w:rsid w:val="006B6F79"/>
    <w:rsid w:val="006B720D"/>
    <w:rsid w:val="006C5629"/>
    <w:rsid w:val="006D0367"/>
    <w:rsid w:val="006E6B3E"/>
    <w:rsid w:val="006F27EA"/>
    <w:rsid w:val="00702C3A"/>
    <w:rsid w:val="0073064C"/>
    <w:rsid w:val="00744CCC"/>
    <w:rsid w:val="007538E2"/>
    <w:rsid w:val="00756376"/>
    <w:rsid w:val="0075705D"/>
    <w:rsid w:val="007572D8"/>
    <w:rsid w:val="0076576A"/>
    <w:rsid w:val="00766BD3"/>
    <w:rsid w:val="00771F5B"/>
    <w:rsid w:val="007745D6"/>
    <w:rsid w:val="00777211"/>
    <w:rsid w:val="00777276"/>
    <w:rsid w:val="00794A53"/>
    <w:rsid w:val="00796B1C"/>
    <w:rsid w:val="007A1E23"/>
    <w:rsid w:val="007B03F2"/>
    <w:rsid w:val="007B2670"/>
    <w:rsid w:val="007C51BA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564D9"/>
    <w:rsid w:val="0087478C"/>
    <w:rsid w:val="0087669F"/>
    <w:rsid w:val="008835F6"/>
    <w:rsid w:val="00886823"/>
    <w:rsid w:val="00887772"/>
    <w:rsid w:val="0089553A"/>
    <w:rsid w:val="008A3E9F"/>
    <w:rsid w:val="008C714E"/>
    <w:rsid w:val="008D36E8"/>
    <w:rsid w:val="008E1C99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E12E6"/>
    <w:rsid w:val="009E44EC"/>
    <w:rsid w:val="009E48C7"/>
    <w:rsid w:val="009F03F6"/>
    <w:rsid w:val="00A04572"/>
    <w:rsid w:val="00A21CF3"/>
    <w:rsid w:val="00A27350"/>
    <w:rsid w:val="00A64437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D3918"/>
    <w:rsid w:val="00AE4BDF"/>
    <w:rsid w:val="00AF4A7B"/>
    <w:rsid w:val="00AF6728"/>
    <w:rsid w:val="00AF73DD"/>
    <w:rsid w:val="00B11A83"/>
    <w:rsid w:val="00B1545F"/>
    <w:rsid w:val="00B21326"/>
    <w:rsid w:val="00B36BB7"/>
    <w:rsid w:val="00B444F9"/>
    <w:rsid w:val="00B50A71"/>
    <w:rsid w:val="00B51DAD"/>
    <w:rsid w:val="00B546C7"/>
    <w:rsid w:val="00B556FD"/>
    <w:rsid w:val="00B5594C"/>
    <w:rsid w:val="00B57B2B"/>
    <w:rsid w:val="00B647F9"/>
    <w:rsid w:val="00B659F6"/>
    <w:rsid w:val="00B746D6"/>
    <w:rsid w:val="00B77856"/>
    <w:rsid w:val="00BA0E78"/>
    <w:rsid w:val="00BA7436"/>
    <w:rsid w:val="00BB7E59"/>
    <w:rsid w:val="00BC3B44"/>
    <w:rsid w:val="00BD01E4"/>
    <w:rsid w:val="00C07B67"/>
    <w:rsid w:val="00C106E9"/>
    <w:rsid w:val="00C117CB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2C85"/>
    <w:rsid w:val="00CA30E6"/>
    <w:rsid w:val="00CA36D8"/>
    <w:rsid w:val="00CA78C5"/>
    <w:rsid w:val="00CB7102"/>
    <w:rsid w:val="00CC5FBB"/>
    <w:rsid w:val="00CC6679"/>
    <w:rsid w:val="00CC7005"/>
    <w:rsid w:val="00CD128F"/>
    <w:rsid w:val="00CE17AA"/>
    <w:rsid w:val="00CE74F4"/>
    <w:rsid w:val="00CF5576"/>
    <w:rsid w:val="00D01285"/>
    <w:rsid w:val="00D01FF3"/>
    <w:rsid w:val="00D05D1A"/>
    <w:rsid w:val="00D17587"/>
    <w:rsid w:val="00D2294A"/>
    <w:rsid w:val="00D45884"/>
    <w:rsid w:val="00D64184"/>
    <w:rsid w:val="00D71D95"/>
    <w:rsid w:val="00D7559E"/>
    <w:rsid w:val="00D77C07"/>
    <w:rsid w:val="00D84D02"/>
    <w:rsid w:val="00D94743"/>
    <w:rsid w:val="00DA1F91"/>
    <w:rsid w:val="00DA4C01"/>
    <w:rsid w:val="00DB550F"/>
    <w:rsid w:val="00DB555E"/>
    <w:rsid w:val="00DC168D"/>
    <w:rsid w:val="00DC18F8"/>
    <w:rsid w:val="00DC5D20"/>
    <w:rsid w:val="00DF3D6E"/>
    <w:rsid w:val="00E107BF"/>
    <w:rsid w:val="00E16206"/>
    <w:rsid w:val="00E25DBF"/>
    <w:rsid w:val="00E45021"/>
    <w:rsid w:val="00E63826"/>
    <w:rsid w:val="00E74832"/>
    <w:rsid w:val="00E85557"/>
    <w:rsid w:val="00E87D0B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2722C"/>
    <w:rsid w:val="00F371F3"/>
    <w:rsid w:val="00F50763"/>
    <w:rsid w:val="00F530AB"/>
    <w:rsid w:val="00F6559A"/>
    <w:rsid w:val="00F6645A"/>
    <w:rsid w:val="00F7361E"/>
    <w:rsid w:val="00F7511B"/>
    <w:rsid w:val="00F823F9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CF967C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teams.alv.autoliv.int/sites/aeuaeequalityassurance/AEM%20Process%20wiki/acronyms.aspx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9.bin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68</TotalTime>
  <Pages>16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Andreea Suiu</cp:lastModifiedBy>
  <cp:revision>116</cp:revision>
  <cp:lastPrinted>2011-02-23T12:47:00Z</cp:lastPrinted>
  <dcterms:created xsi:type="dcterms:W3CDTF">2012-07-31T07:47:00Z</dcterms:created>
  <dcterms:modified xsi:type="dcterms:W3CDTF">2023-01-20T11:19:00Z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