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5C791D" w:rsidRPr="009B063D" w14:paraId="1A315A7A" w14:textId="77777777" w:rsidTr="00B06A7D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bookmarkStart w:id="0" w:name="_Hlk36730963"/>
          <w:p w14:paraId="6CFEE906" w14:textId="4D985FF9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MXTitle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 xml:space="preserve"> </w:t>
            </w:r>
            <w:proofErr w:type="spellStart"/>
            <w:r w:rsidR="00F35576">
              <w:rPr>
                <w:b/>
                <w:sz w:val="48"/>
                <w:lang w:val="en-US"/>
              </w:rPr>
              <w:t>ComMIf</w:t>
            </w:r>
            <w:proofErr w:type="spellEnd"/>
            <w:r w:rsidR="00F35576">
              <w:rPr>
                <w:b/>
                <w:sz w:val="48"/>
                <w:lang w:val="en-US"/>
              </w:rPr>
              <w:t xml:space="preserve"> </w:t>
            </w:r>
            <w:r w:rsidR="004B756D">
              <w:rPr>
                <w:b/>
                <w:sz w:val="48"/>
                <w:lang w:val="en-US"/>
              </w:rPr>
              <w:t xml:space="preserve">SW Detailed Design 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  <w:p w14:paraId="0A3E7C40" w14:textId="3FDBAF6B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</w:p>
        </w:tc>
      </w:tr>
      <w:tr w:rsidR="005C791D" w:rsidRPr="009B063D" w14:paraId="3D1AE772" w14:textId="77777777" w:rsidTr="00B06A7D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7268A8C6" w14:textId="77777777" w:rsidR="005C791D" w:rsidRPr="00A72150" w:rsidRDefault="005C791D" w:rsidP="00B06A7D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341FA572" w14:textId="1000291D" w:rsidR="005C791D" w:rsidRPr="00A72150" w:rsidRDefault="00F35576" w:rsidP="00B06A7D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  <w:r w:rsidRPr="001F7F2D">
              <w:rPr>
                <w:rFonts w:cs="Arial"/>
                <w:sz w:val="20"/>
              </w:rPr>
              <w:t xml:space="preserve">Software </w:t>
            </w:r>
            <w:r>
              <w:rPr>
                <w:rFonts w:cs="Arial"/>
                <w:sz w:val="20"/>
              </w:rPr>
              <w:t xml:space="preserve">Detailed Design Document of the </w:t>
            </w:r>
            <w:proofErr w:type="spellStart"/>
            <w:r>
              <w:rPr>
                <w:rFonts w:cs="Arial"/>
                <w:sz w:val="20"/>
              </w:rPr>
              <w:t>ComMIf</w:t>
            </w:r>
            <w:proofErr w:type="spellEnd"/>
            <w:r>
              <w:rPr>
                <w:rFonts w:cs="Arial"/>
                <w:sz w:val="20"/>
              </w:rPr>
              <w:t xml:space="preserve"> Component</w:t>
            </w:r>
          </w:p>
        </w:tc>
      </w:tr>
    </w:tbl>
    <w:p w14:paraId="4C2DE2DF" w14:textId="77777777" w:rsidR="005C791D" w:rsidRDefault="005C791D" w:rsidP="005C791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5C791D" w:rsidRPr="00F90EF1" w14:paraId="3F746433" w14:textId="77777777" w:rsidTr="00B06A7D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1765526A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25177856" w14:textId="77777777" w:rsidR="005C791D" w:rsidRPr="00092777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10704E31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5C791D" w:rsidRPr="00F90EF1" w14:paraId="40605916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4CD6B" w14:textId="3617F0E1" w:rsidR="005C791D" w:rsidRDefault="005C791D" w:rsidP="00B06A7D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Title:</w:t>
            </w:r>
            <w:r w:rsidR="00F3557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Andreea Suiu</w:t>
            </w:r>
          </w:p>
          <w:p w14:paraId="57B97A5B" w14:textId="77777777" w:rsidR="005C791D" w:rsidRPr="002E714C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97D1E6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C1A0E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5C791D" w:rsidRPr="00092777" w14:paraId="251911FC" w14:textId="77777777" w:rsidTr="00B06A7D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B4689AB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C1C3571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13B2577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5C791D" w:rsidRPr="00F90EF1" w14:paraId="4EF44190" w14:textId="77777777" w:rsidTr="00B06A7D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4DD3BC86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C791D" w:rsidRPr="00F90EF1" w14:paraId="5372ACF7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405D6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62E09205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4EBB42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bookmarkEnd w:id="0"/>
    </w:tbl>
    <w:p w14:paraId="71625F56" w14:textId="77777777" w:rsidR="005C791D" w:rsidRPr="00430E47" w:rsidRDefault="005C791D" w:rsidP="005C791D">
      <w:pPr>
        <w:spacing w:after="0"/>
      </w:pPr>
    </w:p>
    <w:p w14:paraId="65F05DC0" w14:textId="77777777" w:rsidR="005C791D" w:rsidRDefault="005C791D"/>
    <w:p w14:paraId="51498429" w14:textId="77777777" w:rsidR="003B330A" w:rsidRPr="00296B9F" w:rsidRDefault="003B330A" w:rsidP="00393CFA">
      <w:pPr>
        <w:pStyle w:val="Heading"/>
      </w:pPr>
      <w:bookmarkStart w:id="1" w:name="_Toc221000463"/>
      <w:r w:rsidRPr="00296B9F">
        <w:lastRenderedPageBreak/>
        <w:t>Table of content</w:t>
      </w:r>
    </w:p>
    <w:p w14:paraId="0C600AF0" w14:textId="77777777" w:rsidR="00674DD8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674DD8">
        <w:t>1.</w:t>
      </w:r>
      <w:r w:rsidR="00674DD8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674DD8">
        <w:t>General Information</w:t>
      </w:r>
      <w:r w:rsidR="00674DD8">
        <w:tab/>
      </w:r>
      <w:r w:rsidR="00674DD8">
        <w:fldChar w:fldCharType="begin"/>
      </w:r>
      <w:r w:rsidR="00674DD8">
        <w:instrText xml:space="preserve"> PAGEREF _Toc342390930 \h </w:instrText>
      </w:r>
      <w:r w:rsidR="00674DD8">
        <w:fldChar w:fldCharType="separate"/>
      </w:r>
      <w:r w:rsidR="004B756D">
        <w:t>3</w:t>
      </w:r>
      <w:r w:rsidR="00674DD8">
        <w:fldChar w:fldCharType="end"/>
      </w:r>
    </w:p>
    <w:p w14:paraId="5B905E32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_Toc342390931 \h </w:instrText>
      </w:r>
      <w:r>
        <w:fldChar w:fldCharType="separate"/>
      </w:r>
      <w:r w:rsidR="004B756D">
        <w:t>3</w:t>
      </w:r>
      <w:r>
        <w:fldChar w:fldCharType="end"/>
      </w:r>
    </w:p>
    <w:p w14:paraId="4C7A892B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_Toc342390932 \h </w:instrText>
      </w:r>
      <w:r>
        <w:fldChar w:fldCharType="separate"/>
      </w:r>
      <w:r w:rsidR="004B756D">
        <w:t>3</w:t>
      </w:r>
      <w:r>
        <w:fldChar w:fldCharType="end"/>
      </w:r>
    </w:p>
    <w:p w14:paraId="13ED0AC5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_Toc342390933 \h </w:instrText>
      </w:r>
      <w:r>
        <w:fldChar w:fldCharType="separate"/>
      </w:r>
      <w:r w:rsidR="004B756D">
        <w:t>3</w:t>
      </w:r>
      <w:r>
        <w:fldChar w:fldCharType="end"/>
      </w:r>
    </w:p>
    <w:p w14:paraId="07C2DA5F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External  documents</w:t>
      </w:r>
      <w:r>
        <w:tab/>
      </w:r>
      <w:r>
        <w:fldChar w:fldCharType="begin"/>
      </w:r>
      <w:r>
        <w:instrText xml:space="preserve"> PAGEREF _Toc342390934 \h </w:instrText>
      </w:r>
      <w:r>
        <w:fldChar w:fldCharType="separate"/>
      </w:r>
      <w:r w:rsidR="004B756D">
        <w:t>3</w:t>
      </w:r>
      <w:r>
        <w:fldChar w:fldCharType="end"/>
      </w:r>
    </w:p>
    <w:p w14:paraId="594027D5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Internal Documents</w:t>
      </w:r>
      <w:r>
        <w:tab/>
      </w:r>
      <w:r>
        <w:fldChar w:fldCharType="begin"/>
      </w:r>
      <w:r>
        <w:instrText xml:space="preserve"> PAGEREF _Toc342390935 \h </w:instrText>
      </w:r>
      <w:r>
        <w:fldChar w:fldCharType="separate"/>
      </w:r>
      <w:r w:rsidR="004B756D">
        <w:t>3</w:t>
      </w:r>
      <w:r>
        <w:fldChar w:fldCharType="end"/>
      </w:r>
    </w:p>
    <w:p w14:paraId="0D44EE7F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_Toc342390936 \h </w:instrText>
      </w:r>
      <w:r>
        <w:fldChar w:fldCharType="separate"/>
      </w:r>
      <w:r w:rsidR="004B756D">
        <w:t>3</w:t>
      </w:r>
      <w:r>
        <w:fldChar w:fldCharType="end"/>
      </w:r>
    </w:p>
    <w:p w14:paraId="287E48FE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SW atomic architectural unit design</w:t>
      </w:r>
      <w:r>
        <w:tab/>
      </w:r>
      <w:r>
        <w:fldChar w:fldCharType="begin"/>
      </w:r>
      <w:r>
        <w:instrText xml:space="preserve"> PAGEREF _Toc342390937 \h </w:instrText>
      </w:r>
      <w:r>
        <w:fldChar w:fldCharType="separate"/>
      </w:r>
      <w:r w:rsidR="004B756D">
        <w:t>4</w:t>
      </w:r>
      <w:r>
        <w:fldChar w:fldCharType="end"/>
      </w:r>
    </w:p>
    <w:p w14:paraId="0FC2FD5C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_Toc342390938 \h </w:instrText>
      </w:r>
      <w:r>
        <w:fldChar w:fldCharType="separate"/>
      </w:r>
      <w:r w:rsidR="004B756D">
        <w:t>4</w:t>
      </w:r>
      <w:r>
        <w:fldChar w:fldCharType="end"/>
      </w:r>
    </w:p>
    <w:p w14:paraId="467E7808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_Toc342390939 \h </w:instrText>
      </w:r>
      <w:r>
        <w:fldChar w:fldCharType="separate"/>
      </w:r>
      <w:r w:rsidR="004B756D">
        <w:t>4</w:t>
      </w:r>
      <w:r>
        <w:fldChar w:fldCharType="end"/>
      </w:r>
    </w:p>
    <w:p w14:paraId="7CCF9AED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9F1E20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FEATURES</w:t>
      </w:r>
      <w:r>
        <w:tab/>
      </w:r>
      <w:r>
        <w:fldChar w:fldCharType="begin"/>
      </w:r>
      <w:r>
        <w:instrText xml:space="preserve"> PAGEREF _Toc342390940 \h </w:instrText>
      </w:r>
      <w:r>
        <w:fldChar w:fldCharType="separate"/>
      </w:r>
      <w:r w:rsidR="004B756D">
        <w:t>4</w:t>
      </w:r>
      <w:r>
        <w:fldChar w:fldCharType="end"/>
      </w:r>
    </w:p>
    <w:p w14:paraId="43777600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_Toc342390941 \h </w:instrText>
      </w:r>
      <w:r>
        <w:fldChar w:fldCharType="separate"/>
      </w:r>
      <w:r w:rsidR="004B756D">
        <w:t>4</w:t>
      </w:r>
      <w:r>
        <w:fldChar w:fldCharType="end"/>
      </w:r>
    </w:p>
    <w:p w14:paraId="58F6BA3C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_Toc342390942 \h </w:instrText>
      </w:r>
      <w:r>
        <w:fldChar w:fldCharType="separate"/>
      </w:r>
      <w:r w:rsidR="004B756D">
        <w:t>4</w:t>
      </w:r>
      <w:r>
        <w:fldChar w:fldCharType="end"/>
      </w:r>
    </w:p>
    <w:p w14:paraId="0C5380A4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Types</w:t>
      </w:r>
      <w:r>
        <w:tab/>
      </w:r>
      <w:r>
        <w:fldChar w:fldCharType="begin"/>
      </w:r>
      <w:r>
        <w:instrText xml:space="preserve"> PAGEREF _Toc342390943 \h </w:instrText>
      </w:r>
      <w:r>
        <w:fldChar w:fldCharType="separate"/>
      </w:r>
      <w:r w:rsidR="004B756D">
        <w:t>5</w:t>
      </w:r>
      <w:r>
        <w:fldChar w:fldCharType="end"/>
      </w:r>
    </w:p>
    <w:p w14:paraId="7A7ADC2E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_Toc342390944 \h </w:instrText>
      </w:r>
      <w:r>
        <w:fldChar w:fldCharType="separate"/>
      </w:r>
      <w:r w:rsidR="004B756D">
        <w:t>5</w:t>
      </w:r>
      <w:r>
        <w:fldChar w:fldCharType="end"/>
      </w:r>
    </w:p>
    <w:p w14:paraId="565DD149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_Toc342390945 \h </w:instrText>
      </w:r>
      <w:r>
        <w:fldChar w:fldCharType="separate"/>
      </w:r>
      <w:r w:rsidR="004B756D">
        <w:t>5</w:t>
      </w:r>
      <w:r>
        <w:fldChar w:fldCharType="end"/>
      </w:r>
    </w:p>
    <w:p w14:paraId="6832D208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_Toc342390946 \h </w:instrText>
      </w:r>
      <w:r>
        <w:fldChar w:fldCharType="separate"/>
      </w:r>
      <w:r w:rsidR="004B756D">
        <w:t>5</w:t>
      </w:r>
      <w:r>
        <w:fldChar w:fldCharType="end"/>
      </w:r>
    </w:p>
    <w:p w14:paraId="00B0680F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_Toc342390947 \h </w:instrText>
      </w:r>
      <w:r>
        <w:fldChar w:fldCharType="separate"/>
      </w:r>
      <w:r w:rsidR="004B756D">
        <w:t>5</w:t>
      </w:r>
      <w:r>
        <w:fldChar w:fldCharType="end"/>
      </w:r>
    </w:p>
    <w:p w14:paraId="0A94B130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_Toc342390948 \h </w:instrText>
      </w:r>
      <w:r>
        <w:fldChar w:fldCharType="separate"/>
      </w:r>
      <w:r w:rsidR="004B756D">
        <w:t>5</w:t>
      </w:r>
      <w:r>
        <w:fldChar w:fldCharType="end"/>
      </w:r>
    </w:p>
    <w:p w14:paraId="055E3896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_Toc342390949 \h </w:instrText>
      </w:r>
      <w:r>
        <w:fldChar w:fldCharType="separate"/>
      </w:r>
      <w:r w:rsidR="004B756D">
        <w:t>5</w:t>
      </w:r>
      <w:r>
        <w:fldChar w:fldCharType="end"/>
      </w:r>
    </w:p>
    <w:p w14:paraId="0AAD8FAD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14:paraId="3F6D8C05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2" w:name="_Toc342390930"/>
      <w:r w:rsidR="001278D5" w:rsidRPr="00296B9F">
        <w:lastRenderedPageBreak/>
        <w:t>General Information</w:t>
      </w:r>
      <w:bookmarkEnd w:id="2"/>
    </w:p>
    <w:p w14:paraId="68A1656E" w14:textId="77777777" w:rsidR="00AA61CF" w:rsidRPr="00296B9F" w:rsidRDefault="00AA61CF" w:rsidP="00936489">
      <w:pPr>
        <w:pStyle w:val="Heading2"/>
      </w:pPr>
      <w:bookmarkStart w:id="3" w:name="_Toc342390931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3647D7B8" w14:textId="77777777" w:rsidTr="001079B6">
        <w:tc>
          <w:tcPr>
            <w:tcW w:w="1125" w:type="dxa"/>
            <w:shd w:val="clear" w:color="auto" w:fill="000080"/>
          </w:tcPr>
          <w:p w14:paraId="12BD2BBE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7E43D86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0BD128EE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721BF9B7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14:paraId="08442822" w14:textId="77777777" w:rsidTr="001079B6">
        <w:tc>
          <w:tcPr>
            <w:tcW w:w="1125" w:type="dxa"/>
            <w:shd w:val="clear" w:color="auto" w:fill="auto"/>
          </w:tcPr>
          <w:p w14:paraId="7D2B7998" w14:textId="1E672EC6" w:rsidR="00536511" w:rsidRPr="001079B6" w:rsidRDefault="00F35576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1.0.</w:t>
            </w:r>
          </w:p>
        </w:tc>
        <w:tc>
          <w:tcPr>
            <w:tcW w:w="1325" w:type="dxa"/>
            <w:shd w:val="clear" w:color="auto" w:fill="auto"/>
          </w:tcPr>
          <w:p w14:paraId="07E4AE90" w14:textId="1846D44F" w:rsidR="00536511" w:rsidRPr="001079B6" w:rsidRDefault="00F35576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09.12.2022</w:t>
            </w:r>
          </w:p>
        </w:tc>
        <w:tc>
          <w:tcPr>
            <w:tcW w:w="2008" w:type="dxa"/>
            <w:shd w:val="clear" w:color="auto" w:fill="auto"/>
          </w:tcPr>
          <w:p w14:paraId="6B0984FB" w14:textId="334FE943" w:rsidR="00536511" w:rsidRPr="001079B6" w:rsidRDefault="00F35576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Andreea Suiu</w:t>
            </w:r>
          </w:p>
        </w:tc>
        <w:tc>
          <w:tcPr>
            <w:tcW w:w="4720" w:type="dxa"/>
            <w:shd w:val="clear" w:color="auto" w:fill="auto"/>
          </w:tcPr>
          <w:p w14:paraId="673F73A3" w14:textId="19F7E970" w:rsidR="00536511" w:rsidRPr="001079B6" w:rsidRDefault="00F35576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revision.</w:t>
            </w:r>
          </w:p>
        </w:tc>
      </w:tr>
      <w:tr w:rsidR="00536511" w:rsidRPr="001079B6" w14:paraId="05363369" w14:textId="77777777" w:rsidTr="001079B6">
        <w:tc>
          <w:tcPr>
            <w:tcW w:w="1125" w:type="dxa"/>
            <w:shd w:val="clear" w:color="auto" w:fill="auto"/>
          </w:tcPr>
          <w:p w14:paraId="39C453C1" w14:textId="444A5E39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3BCDDDD1" w14:textId="740D7A6F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63C3786F" w14:textId="441EEA56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5CF02E89" w14:textId="7110C260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14:paraId="7E0156B6" w14:textId="77777777" w:rsidTr="001079B6">
        <w:tc>
          <w:tcPr>
            <w:tcW w:w="1125" w:type="dxa"/>
            <w:shd w:val="clear" w:color="auto" w:fill="auto"/>
          </w:tcPr>
          <w:p w14:paraId="0B5EFD5E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562AB7CB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3FD9CCE0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219576F5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4688FC9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0A60DBAD" w14:textId="77777777" w:rsidR="001278D5" w:rsidRDefault="001278D5" w:rsidP="00936489">
      <w:pPr>
        <w:pStyle w:val="Heading2"/>
      </w:pPr>
      <w:bookmarkStart w:id="4" w:name="_Toc342390932"/>
      <w:r w:rsidRPr="00296B9F">
        <w:t>Purpose</w:t>
      </w:r>
      <w:r w:rsidR="007A1E23" w:rsidRPr="00296B9F">
        <w:t xml:space="preserve"> and Scope</w:t>
      </w:r>
      <w:bookmarkEnd w:id="4"/>
    </w:p>
    <w:p w14:paraId="5EC6FB13" w14:textId="22DB987C" w:rsidR="00A1577A" w:rsidRPr="00B746D6" w:rsidRDefault="00A1577A" w:rsidP="00A1577A">
      <w:pPr>
        <w:ind w:firstLine="720"/>
        <w:jc w:val="both"/>
        <w:rPr>
          <w:rStyle w:val="Blue"/>
          <w:color w:val="auto"/>
        </w:rPr>
      </w:pPr>
      <w:bookmarkStart w:id="5" w:name="_Toc221000464"/>
      <w:bookmarkStart w:id="6" w:name="_Toc342390933"/>
      <w:r w:rsidRPr="00B746D6">
        <w:rPr>
          <w:rStyle w:val="Blue"/>
          <w:color w:val="auto"/>
        </w:rPr>
        <w:t xml:space="preserve">The purpose of this document is to provide an overview of the </w:t>
      </w:r>
      <w:proofErr w:type="spellStart"/>
      <w:r>
        <w:rPr>
          <w:rStyle w:val="Blue"/>
          <w:color w:val="auto"/>
        </w:rPr>
        <w:t>ComMIf</w:t>
      </w:r>
      <w:proofErr w:type="spellEnd"/>
      <w:r w:rsidRPr="00B746D6">
        <w:rPr>
          <w:rStyle w:val="Blue"/>
          <w:color w:val="auto"/>
        </w:rPr>
        <w:t xml:space="preserve"> SW Component operation principle, and to present the implementation choices in terms of module and function splitting.</w:t>
      </w:r>
    </w:p>
    <w:p w14:paraId="30460B1A" w14:textId="77777777" w:rsidR="001278D5" w:rsidRPr="00296B9F" w:rsidRDefault="001278D5" w:rsidP="00936489">
      <w:pPr>
        <w:pStyle w:val="Heading2"/>
      </w:pPr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14:paraId="0A24A99C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42390934"/>
      <w:r>
        <w:t xml:space="preserve">External </w:t>
      </w:r>
      <w:r w:rsidR="001278D5" w:rsidRPr="00296B9F">
        <w:t xml:space="preserve"> documents</w:t>
      </w:r>
      <w:bookmarkEnd w:id="7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511AD574" w14:textId="77777777" w:rsidTr="001079B6">
        <w:tc>
          <w:tcPr>
            <w:tcW w:w="993" w:type="dxa"/>
            <w:shd w:val="clear" w:color="auto" w:fill="000080"/>
          </w:tcPr>
          <w:p w14:paraId="3B8B6BE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6EB6AF5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7172830F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0D399857" w14:textId="77777777" w:rsidTr="001079B6">
        <w:tc>
          <w:tcPr>
            <w:tcW w:w="993" w:type="dxa"/>
            <w:shd w:val="clear" w:color="auto" w:fill="auto"/>
          </w:tcPr>
          <w:p w14:paraId="0D7B987D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995A29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5C8C4B8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335EBB5A" w14:textId="77777777" w:rsidTr="001079B6">
        <w:tc>
          <w:tcPr>
            <w:tcW w:w="993" w:type="dxa"/>
            <w:shd w:val="clear" w:color="auto" w:fill="auto"/>
          </w:tcPr>
          <w:p w14:paraId="7595FA79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15B6EEF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25FB43A4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5A93EB67" w14:textId="77777777" w:rsidTr="001079B6">
        <w:tc>
          <w:tcPr>
            <w:tcW w:w="993" w:type="dxa"/>
            <w:shd w:val="clear" w:color="auto" w:fill="auto"/>
          </w:tcPr>
          <w:p w14:paraId="54463E31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25CCB71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999C12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BAC061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42390935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28F91F66" w14:textId="77777777" w:rsidTr="001079B6">
        <w:tc>
          <w:tcPr>
            <w:tcW w:w="993" w:type="dxa"/>
            <w:shd w:val="clear" w:color="auto" w:fill="000080"/>
          </w:tcPr>
          <w:p w14:paraId="52735401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2D6A937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6CA8F62D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5D7DA109" w14:textId="77777777" w:rsidTr="001079B6">
        <w:tc>
          <w:tcPr>
            <w:tcW w:w="993" w:type="dxa"/>
            <w:shd w:val="clear" w:color="auto" w:fill="auto"/>
          </w:tcPr>
          <w:p w14:paraId="78365A0D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829A84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512A43F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4BAB7A57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3797B55B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2152ACA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1117733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49038C52" w14:textId="77777777" w:rsidTr="001079B6">
        <w:tc>
          <w:tcPr>
            <w:tcW w:w="993" w:type="dxa"/>
            <w:shd w:val="clear" w:color="auto" w:fill="auto"/>
          </w:tcPr>
          <w:p w14:paraId="0C813D64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51CDA6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EF285C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4F85579B" w14:textId="77777777" w:rsidTr="001079B6">
        <w:tc>
          <w:tcPr>
            <w:tcW w:w="993" w:type="dxa"/>
            <w:shd w:val="clear" w:color="auto" w:fill="auto"/>
          </w:tcPr>
          <w:p w14:paraId="282AFBE2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140DDBA1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72AF70C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7EB7D7" w14:textId="77777777" w:rsidR="003040B8" w:rsidRDefault="00936489" w:rsidP="009B7FCF">
      <w:pPr>
        <w:pStyle w:val="Heading2"/>
      </w:pPr>
      <w:bookmarkStart w:id="9" w:name="_Toc342390936"/>
      <w:r w:rsidRPr="00936489">
        <w:t>Terminology and definitions</w:t>
      </w:r>
      <w:bookmarkEnd w:id="9"/>
    </w:p>
    <w:p w14:paraId="1D5F877A" w14:textId="77777777" w:rsidR="003040B8" w:rsidRPr="005F7491" w:rsidRDefault="003040B8" w:rsidP="003040B8">
      <w:pPr>
        <w:rPr>
          <w:rFonts w:ascii="Arial" w:hAnsi="Arial"/>
          <w:color w:val="0000FF" w:themeColor="hyperlink"/>
          <w:sz w:val="20"/>
          <w:szCs w:val="20"/>
          <w:u w:val="single"/>
        </w:rPr>
      </w:pPr>
      <w:bookmarkStart w:id="10" w:name="_Hlk36732142"/>
      <w:r>
        <w:t xml:space="preserve">The generic </w:t>
      </w:r>
      <w:r>
        <w:rPr>
          <w:rFonts w:ascii="Arial" w:hAnsi="Arial"/>
          <w:sz w:val="20"/>
          <w:szCs w:val="20"/>
        </w:rPr>
        <w:t xml:space="preserve">acronyms are available in the </w:t>
      </w:r>
      <w:hyperlink r:id="rId8" w:history="1">
        <w:r w:rsidRPr="00AB5045">
          <w:rPr>
            <w:rStyle w:val="Hyperlink"/>
            <w:rFonts w:ascii="Arial" w:hAnsi="Arial"/>
            <w:sz w:val="20"/>
            <w:szCs w:val="20"/>
          </w:rPr>
          <w:t>AEM process and method wiki</w:t>
        </w:r>
      </w:hyperlink>
      <w:bookmarkEnd w:id="10"/>
    </w:p>
    <w:p w14:paraId="74DD1B06" w14:textId="77777777" w:rsidR="003040B8" w:rsidRPr="003040B8" w:rsidRDefault="003040B8" w:rsidP="003040B8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706E5454" w14:textId="77777777" w:rsidTr="00936489">
        <w:tc>
          <w:tcPr>
            <w:tcW w:w="1858" w:type="dxa"/>
            <w:shd w:val="clear" w:color="auto" w:fill="000080"/>
          </w:tcPr>
          <w:p w14:paraId="6162AEDD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21DB2D87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12CFFBBF" w14:textId="77777777" w:rsidTr="00936489">
        <w:tc>
          <w:tcPr>
            <w:tcW w:w="1858" w:type="dxa"/>
            <w:shd w:val="clear" w:color="auto" w:fill="auto"/>
          </w:tcPr>
          <w:p w14:paraId="53A614DF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257BA0AE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936489" w:rsidRPr="001079B6" w14:paraId="224A4604" w14:textId="77777777" w:rsidTr="00936489">
        <w:tc>
          <w:tcPr>
            <w:tcW w:w="1858" w:type="dxa"/>
            <w:shd w:val="clear" w:color="auto" w:fill="auto"/>
          </w:tcPr>
          <w:p w14:paraId="4FF97B45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30FAD857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936489" w:rsidRPr="001079B6" w14:paraId="20C67AD6" w14:textId="77777777" w:rsidTr="00936489">
        <w:tc>
          <w:tcPr>
            <w:tcW w:w="1858" w:type="dxa"/>
            <w:shd w:val="clear" w:color="auto" w:fill="auto"/>
          </w:tcPr>
          <w:p w14:paraId="166CDB13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691D36A6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963393B" w14:textId="77777777" w:rsidR="00936489" w:rsidRPr="00936489" w:rsidRDefault="00936489" w:rsidP="00936489"/>
    <w:p w14:paraId="6E97964D" w14:textId="77777777" w:rsidR="00936489" w:rsidRPr="00936489" w:rsidRDefault="00936489" w:rsidP="00936489"/>
    <w:p w14:paraId="486DEA34" w14:textId="77777777" w:rsidR="00936489" w:rsidRPr="00936489" w:rsidRDefault="00936489" w:rsidP="00936489"/>
    <w:p w14:paraId="3BBEABD3" w14:textId="77777777" w:rsidR="00501E39" w:rsidRPr="00296B9F" w:rsidRDefault="000E0290" w:rsidP="000827F5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1" w:name="_Toc342390937"/>
      <w:r w:rsidR="00C70364" w:rsidRPr="00C87ACD">
        <w:t xml:space="preserve">SW </w:t>
      </w:r>
      <w:r w:rsidR="000827F5">
        <w:t>Module Detailed Design</w:t>
      </w:r>
      <w:bookmarkEnd w:id="11"/>
    </w:p>
    <w:p w14:paraId="1CD29CD0" w14:textId="77777777" w:rsidR="00055C49" w:rsidRDefault="00527700" w:rsidP="00FA0F12">
      <w:pPr>
        <w:pStyle w:val="Heading2"/>
      </w:pPr>
      <w:bookmarkStart w:id="12" w:name="_Toc342390938"/>
      <w:r>
        <w:t>O</w:t>
      </w:r>
      <w:r w:rsidR="00E74832">
        <w:t>verview</w:t>
      </w:r>
      <w:bookmarkEnd w:id="12"/>
    </w:p>
    <w:p w14:paraId="038EE30B" w14:textId="1DDC424D" w:rsidR="00206304" w:rsidRPr="00206304" w:rsidRDefault="00C9098B" w:rsidP="00C9098B">
      <w:pPr>
        <w:ind w:left="720"/>
        <w:jc w:val="both"/>
      </w:pPr>
      <w:r>
        <w:t xml:space="preserve">The aim of </w:t>
      </w:r>
      <w:proofErr w:type="spellStart"/>
      <w:r>
        <w:t>ComMIf</w:t>
      </w:r>
      <w:proofErr w:type="spellEnd"/>
      <w:r>
        <w:t xml:space="preserve"> component is to indicate the communication type.</w:t>
      </w:r>
    </w:p>
    <w:p w14:paraId="1BA8DF76" w14:textId="77777777" w:rsidR="00C117CB" w:rsidRDefault="00C117CB" w:rsidP="00FA0F12">
      <w:pPr>
        <w:pStyle w:val="Heading2"/>
      </w:pPr>
      <w:bookmarkStart w:id="13" w:name="_Toc342390939"/>
      <w:r>
        <w:t>Traceability</w:t>
      </w:r>
      <w:bookmarkEnd w:id="13"/>
    </w:p>
    <w:p w14:paraId="724F7248" w14:textId="77777777" w:rsidR="007572D8" w:rsidRDefault="007572D8" w:rsidP="00FA0F12"/>
    <w:p w14:paraId="6CE0164F" w14:textId="77777777" w:rsidR="00106D26" w:rsidRPr="00C87ACD" w:rsidRDefault="00C70364" w:rsidP="000827F5">
      <w:pPr>
        <w:pStyle w:val="Heading1"/>
      </w:pPr>
      <w:bookmarkStart w:id="14" w:name="_Toc342390940"/>
      <w:r w:rsidRPr="000827F5">
        <w:t>F</w:t>
      </w:r>
      <w:r w:rsidR="000827F5">
        <w:t>eatures</w:t>
      </w:r>
      <w:bookmarkEnd w:id="14"/>
    </w:p>
    <w:p w14:paraId="6BC4D31A" w14:textId="77777777" w:rsidR="009F03F6" w:rsidRPr="009F03F6" w:rsidRDefault="009F03F6" w:rsidP="009F03F6"/>
    <w:p w14:paraId="78E376C4" w14:textId="7EFB4E9D" w:rsidR="004700BC" w:rsidRDefault="00A07C3C">
      <w:pPr>
        <w:pStyle w:val="Heading2"/>
      </w:pPr>
      <w:r>
        <w:t>Services</w:t>
      </w:r>
    </w:p>
    <w:p w14:paraId="717C0B71" w14:textId="0F21A53A" w:rsidR="003C3DFF" w:rsidRDefault="003C3DFF" w:rsidP="003C3DFF">
      <w:pPr>
        <w:pStyle w:val="Heading3"/>
      </w:pPr>
      <w:proofErr w:type="spellStart"/>
      <w:r w:rsidRPr="003C3DFF">
        <w:t>ComM_BusSM_ModeIndication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2286"/>
        <w:gridCol w:w="3420"/>
        <w:gridCol w:w="1420"/>
      </w:tblGrid>
      <w:tr w:rsidR="003C3DFF" w14:paraId="459017DA" w14:textId="77777777" w:rsidTr="00027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5" w:type="dxa"/>
            <w:gridSpan w:val="4"/>
          </w:tcPr>
          <w:p w14:paraId="3ECFD0F5" w14:textId="77777777" w:rsidR="003C3DFF" w:rsidRDefault="003C3DFF" w:rsidP="0002796B">
            <w:r>
              <w:t>Object</w:t>
            </w:r>
          </w:p>
        </w:tc>
      </w:tr>
      <w:tr w:rsidR="003C3DFF" w14:paraId="64642B96" w14:textId="77777777" w:rsidTr="0002796B">
        <w:tc>
          <w:tcPr>
            <w:tcW w:w="9885" w:type="dxa"/>
            <w:gridSpan w:val="4"/>
          </w:tcPr>
          <w:p w14:paraId="43EFDFA9" w14:textId="60E8FC0C" w:rsidR="003C3DFF" w:rsidRPr="00B2311D" w:rsidRDefault="003C3DFF" w:rsidP="0002796B">
            <w:r w:rsidRPr="003C3DFF">
              <w:t>Function used to indicate the communication type.</w:t>
            </w:r>
          </w:p>
        </w:tc>
      </w:tr>
      <w:tr w:rsidR="003C3DFF" w14:paraId="13D112C4" w14:textId="77777777" w:rsidTr="0002796B">
        <w:tc>
          <w:tcPr>
            <w:tcW w:w="9885" w:type="dxa"/>
            <w:gridSpan w:val="4"/>
            <w:shd w:val="clear" w:color="auto" w:fill="000080"/>
          </w:tcPr>
          <w:p w14:paraId="71E9077C" w14:textId="77777777" w:rsidR="003C3DFF" w:rsidRDefault="003C3DFF" w:rsidP="0002796B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</w:tr>
      <w:tr w:rsidR="003C3DFF" w14:paraId="10168AAE" w14:textId="77777777" w:rsidTr="0002796B">
        <w:tc>
          <w:tcPr>
            <w:tcW w:w="9885" w:type="dxa"/>
            <w:gridSpan w:val="4"/>
          </w:tcPr>
          <w:p w14:paraId="56C9A046" w14:textId="2EDB8E85" w:rsidR="003C3DFF" w:rsidRPr="00B2311D" w:rsidRDefault="003C3DFF" w:rsidP="003C3DFF">
            <w:pPr>
              <w:rPr>
                <w:bCs/>
              </w:rPr>
            </w:pPr>
            <w:r w:rsidRPr="003C3DFF">
              <w:rPr>
                <w:bCs/>
              </w:rPr>
              <w:t xml:space="preserve">extern FUNC(void, COMM_CODE) </w:t>
            </w:r>
            <w:proofErr w:type="spellStart"/>
            <w:r w:rsidRPr="003C3DFF">
              <w:rPr>
                <w:bCs/>
              </w:rPr>
              <w:t>ComM_BusSM_ModeIndication</w:t>
            </w:r>
            <w:proofErr w:type="spellEnd"/>
            <w:r>
              <w:rPr>
                <w:bCs/>
              </w:rPr>
              <w:t xml:space="preserve"> </w:t>
            </w:r>
            <w:r w:rsidRPr="003C3DFF">
              <w:rPr>
                <w:bCs/>
              </w:rPr>
              <w:t>(</w:t>
            </w:r>
            <w:proofErr w:type="spellStart"/>
            <w:r w:rsidRPr="003C3DFF">
              <w:rPr>
                <w:bCs/>
              </w:rPr>
              <w:t>NetworkHandleType</w:t>
            </w:r>
            <w:proofErr w:type="spellEnd"/>
            <w:r w:rsidRPr="003C3DFF">
              <w:rPr>
                <w:bCs/>
              </w:rPr>
              <w:t xml:space="preserve"> Channel, P2VAR(uint8, AUTOMATIC, COMM_APPL_DATA) </w:t>
            </w:r>
            <w:proofErr w:type="spellStart"/>
            <w:r w:rsidRPr="003C3DFF">
              <w:rPr>
                <w:bCs/>
              </w:rPr>
              <w:t>ComMode</w:t>
            </w:r>
            <w:proofErr w:type="spellEnd"/>
            <w:r w:rsidRPr="003C3DFF">
              <w:rPr>
                <w:bCs/>
              </w:rPr>
              <w:t>);</w:t>
            </w:r>
          </w:p>
        </w:tc>
      </w:tr>
      <w:tr w:rsidR="003C3DFF" w14:paraId="743E44BA" w14:textId="77777777" w:rsidTr="0002796B">
        <w:tc>
          <w:tcPr>
            <w:tcW w:w="9885" w:type="dxa"/>
            <w:gridSpan w:val="4"/>
            <w:shd w:val="clear" w:color="auto" w:fill="000080"/>
          </w:tcPr>
          <w:p w14:paraId="4BD2E23E" w14:textId="77777777" w:rsidR="003C3DFF" w:rsidRDefault="003C3DFF" w:rsidP="0002796B">
            <w:pPr>
              <w:rPr>
                <w:b/>
              </w:rPr>
            </w:pPr>
            <w:r>
              <w:rPr>
                <w:b/>
              </w:rPr>
              <w:t>Detailed Design Requirement</w:t>
            </w:r>
          </w:p>
        </w:tc>
      </w:tr>
      <w:tr w:rsidR="003C3DFF" w14:paraId="048255AE" w14:textId="77777777" w:rsidTr="0002796B">
        <w:tc>
          <w:tcPr>
            <w:tcW w:w="9885" w:type="dxa"/>
            <w:gridSpan w:val="4"/>
          </w:tcPr>
          <w:p w14:paraId="13DF9C78" w14:textId="5D5B5C06" w:rsidR="003C3DFF" w:rsidRPr="00B2311D" w:rsidRDefault="00B53757" w:rsidP="0002796B">
            <w:proofErr w:type="spellStart"/>
            <w:r w:rsidRPr="00B53757">
              <w:t>DSG_ComMIf_ComM_BusSM_ModeIndication</w:t>
            </w:r>
            <w:proofErr w:type="spellEnd"/>
          </w:p>
        </w:tc>
      </w:tr>
      <w:tr w:rsidR="003C3DFF" w14:paraId="660A8FE0" w14:textId="77777777" w:rsidTr="0002796B">
        <w:tc>
          <w:tcPr>
            <w:tcW w:w="9885" w:type="dxa"/>
            <w:gridSpan w:val="4"/>
            <w:shd w:val="clear" w:color="auto" w:fill="000080"/>
          </w:tcPr>
          <w:p w14:paraId="171D9C86" w14:textId="77777777" w:rsidR="003C3DFF" w:rsidRDefault="003C3DFF" w:rsidP="0002796B">
            <w:pPr>
              <w:rPr>
                <w:b/>
              </w:rPr>
            </w:pPr>
            <w:r>
              <w:rPr>
                <w:b/>
              </w:rPr>
              <w:t>Architecture Requirement</w:t>
            </w:r>
          </w:p>
        </w:tc>
      </w:tr>
      <w:tr w:rsidR="003C3DFF" w14:paraId="7F6853D2" w14:textId="77777777" w:rsidTr="0002796B">
        <w:tc>
          <w:tcPr>
            <w:tcW w:w="9885" w:type="dxa"/>
            <w:gridSpan w:val="4"/>
          </w:tcPr>
          <w:p w14:paraId="3E3E845A" w14:textId="375D21C9" w:rsidR="003C3DFF" w:rsidRPr="00B2311D" w:rsidRDefault="00B53757" w:rsidP="0002796B">
            <w:proofErr w:type="spellStart"/>
            <w:r w:rsidRPr="00B53757">
              <w:t>ARCH_SW_ComMIf_ComM_BusSM_ModeIndication</w:t>
            </w:r>
            <w:proofErr w:type="spellEnd"/>
          </w:p>
        </w:tc>
      </w:tr>
      <w:tr w:rsidR="003C3DFF" w14:paraId="11108209" w14:textId="77777777" w:rsidTr="0002796B">
        <w:tc>
          <w:tcPr>
            <w:tcW w:w="9885" w:type="dxa"/>
            <w:gridSpan w:val="4"/>
            <w:shd w:val="clear" w:color="auto" w:fill="000080"/>
          </w:tcPr>
          <w:p w14:paraId="6064AB67" w14:textId="77777777" w:rsidR="003C3DFF" w:rsidRDefault="003C3DFF" w:rsidP="0002796B">
            <w:pPr>
              <w:rPr>
                <w:b/>
              </w:rPr>
            </w:pPr>
            <w:r>
              <w:rPr>
                <w:b/>
              </w:rPr>
              <w:t>Input parameters</w:t>
            </w:r>
          </w:p>
        </w:tc>
      </w:tr>
      <w:tr w:rsidR="003C3DFF" w14:paraId="1E62DA00" w14:textId="77777777" w:rsidTr="0050156C">
        <w:tc>
          <w:tcPr>
            <w:tcW w:w="2759" w:type="dxa"/>
            <w:shd w:val="clear" w:color="auto" w:fill="C6D9F1"/>
          </w:tcPr>
          <w:p w14:paraId="41595129" w14:textId="77777777" w:rsidR="003C3DFF" w:rsidRPr="00B2311D" w:rsidRDefault="003C3DFF" w:rsidP="0002796B"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2286" w:type="dxa"/>
            <w:shd w:val="clear" w:color="auto" w:fill="C6D9F1"/>
          </w:tcPr>
          <w:p w14:paraId="1A8B6D16" w14:textId="77777777" w:rsidR="003C3DFF" w:rsidRPr="00EC669B" w:rsidRDefault="003C3DFF" w:rsidP="0002796B">
            <w:pPr>
              <w:rPr>
                <w:bCs/>
              </w:rPr>
            </w:pPr>
            <w:r w:rsidRPr="00EC669B">
              <w:rPr>
                <w:bCs/>
              </w:rPr>
              <w:t>Type</w:t>
            </w:r>
          </w:p>
        </w:tc>
        <w:tc>
          <w:tcPr>
            <w:tcW w:w="3420" w:type="dxa"/>
            <w:shd w:val="clear" w:color="auto" w:fill="C6D9F1"/>
          </w:tcPr>
          <w:p w14:paraId="71E49AA3" w14:textId="77777777" w:rsidR="003C3DFF" w:rsidRPr="00EC669B" w:rsidRDefault="003C3DFF" w:rsidP="0002796B">
            <w:pPr>
              <w:rPr>
                <w:bCs/>
              </w:rPr>
            </w:pPr>
            <w:r w:rsidRPr="00EC669B">
              <w:rPr>
                <w:bCs/>
              </w:rPr>
              <w:t>Description</w:t>
            </w:r>
          </w:p>
        </w:tc>
        <w:tc>
          <w:tcPr>
            <w:tcW w:w="1420" w:type="dxa"/>
            <w:shd w:val="clear" w:color="auto" w:fill="C6D9F1"/>
          </w:tcPr>
          <w:p w14:paraId="6A0D6183" w14:textId="77777777" w:rsidR="003C3DFF" w:rsidRPr="00EC669B" w:rsidRDefault="003C3DFF" w:rsidP="0002796B">
            <w:pPr>
              <w:rPr>
                <w:bCs/>
              </w:rPr>
            </w:pPr>
            <w:r w:rsidRPr="00EC669B">
              <w:rPr>
                <w:bCs/>
              </w:rPr>
              <w:t>Range</w:t>
            </w:r>
          </w:p>
        </w:tc>
      </w:tr>
      <w:tr w:rsidR="003C3DFF" w14:paraId="79EA90FF" w14:textId="77777777" w:rsidTr="0050156C">
        <w:tc>
          <w:tcPr>
            <w:tcW w:w="2759" w:type="dxa"/>
          </w:tcPr>
          <w:p w14:paraId="5151EBB2" w14:textId="7366FC3A" w:rsidR="003C3DFF" w:rsidRPr="00EC669B" w:rsidRDefault="00B53757" w:rsidP="0002796B">
            <w:pPr>
              <w:rPr>
                <w:bCs/>
              </w:rPr>
            </w:pPr>
            <w:r w:rsidRPr="00B53757">
              <w:rPr>
                <w:bCs/>
              </w:rPr>
              <w:t>Channel</w:t>
            </w:r>
          </w:p>
        </w:tc>
        <w:tc>
          <w:tcPr>
            <w:tcW w:w="2286" w:type="dxa"/>
          </w:tcPr>
          <w:p w14:paraId="4ECBE042" w14:textId="77777777" w:rsidR="003C3DFF" w:rsidRPr="00EC669B" w:rsidRDefault="003C3DFF" w:rsidP="0002796B">
            <w:pPr>
              <w:rPr>
                <w:bCs/>
              </w:rPr>
            </w:pPr>
            <w:proofErr w:type="spellStart"/>
            <w:r w:rsidRPr="00EC669B">
              <w:rPr>
                <w:bCs/>
              </w:rPr>
              <w:t>NetworkHandleType</w:t>
            </w:r>
            <w:proofErr w:type="spellEnd"/>
          </w:p>
        </w:tc>
        <w:tc>
          <w:tcPr>
            <w:tcW w:w="3420" w:type="dxa"/>
          </w:tcPr>
          <w:p w14:paraId="7E672096" w14:textId="77777777" w:rsidR="003C3DFF" w:rsidRPr="00EC669B" w:rsidRDefault="003C3DFF" w:rsidP="0002796B">
            <w:pPr>
              <w:rPr>
                <w:bCs/>
              </w:rPr>
            </w:pPr>
            <w:r w:rsidRPr="00EC669B">
              <w:rPr>
                <w:bCs/>
              </w:rPr>
              <w:t>the identifier of a communication channel</w:t>
            </w:r>
          </w:p>
        </w:tc>
        <w:tc>
          <w:tcPr>
            <w:tcW w:w="1420" w:type="dxa"/>
          </w:tcPr>
          <w:p w14:paraId="555A07D0" w14:textId="77777777" w:rsidR="003C3DFF" w:rsidRPr="00EC669B" w:rsidRDefault="003C3DFF" w:rsidP="000279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3C3DFF" w14:paraId="6DA84805" w14:textId="77777777" w:rsidTr="0002796B">
        <w:tc>
          <w:tcPr>
            <w:tcW w:w="9885" w:type="dxa"/>
            <w:gridSpan w:val="4"/>
            <w:shd w:val="clear" w:color="auto" w:fill="000080"/>
          </w:tcPr>
          <w:p w14:paraId="36C9900E" w14:textId="77777777" w:rsidR="003C3DFF" w:rsidRDefault="003C3DFF" w:rsidP="0002796B">
            <w:pPr>
              <w:rPr>
                <w:b/>
              </w:rPr>
            </w:pPr>
            <w:r>
              <w:rPr>
                <w:b/>
              </w:rPr>
              <w:t>Output parameters</w:t>
            </w:r>
          </w:p>
        </w:tc>
      </w:tr>
      <w:tr w:rsidR="003C3DFF" w14:paraId="4D66DD5A" w14:textId="77777777" w:rsidTr="0050156C">
        <w:tc>
          <w:tcPr>
            <w:tcW w:w="2759" w:type="dxa"/>
            <w:shd w:val="clear" w:color="auto" w:fill="C6D9F1"/>
          </w:tcPr>
          <w:p w14:paraId="6BDFC6F9" w14:textId="77777777" w:rsidR="003C3DFF" w:rsidRDefault="003C3DFF" w:rsidP="0002796B">
            <w:pPr>
              <w:rPr>
                <w:b/>
              </w:rPr>
            </w:pPr>
            <w:r>
              <w:rPr>
                <w:bCs/>
              </w:rPr>
              <w:t>Name</w:t>
            </w:r>
          </w:p>
        </w:tc>
        <w:tc>
          <w:tcPr>
            <w:tcW w:w="2286" w:type="dxa"/>
            <w:shd w:val="clear" w:color="auto" w:fill="C6D9F1"/>
          </w:tcPr>
          <w:p w14:paraId="02E132AD" w14:textId="77777777" w:rsidR="003C3DFF" w:rsidRDefault="003C3DFF" w:rsidP="0002796B">
            <w:pPr>
              <w:rPr>
                <w:b/>
              </w:rPr>
            </w:pPr>
            <w:r w:rsidRPr="00EC669B">
              <w:rPr>
                <w:bCs/>
              </w:rPr>
              <w:t>Type</w:t>
            </w:r>
          </w:p>
        </w:tc>
        <w:tc>
          <w:tcPr>
            <w:tcW w:w="3420" w:type="dxa"/>
            <w:shd w:val="clear" w:color="auto" w:fill="C6D9F1"/>
          </w:tcPr>
          <w:p w14:paraId="1461BFD6" w14:textId="77777777" w:rsidR="003C3DFF" w:rsidRDefault="003C3DFF" w:rsidP="0002796B">
            <w:pPr>
              <w:rPr>
                <w:b/>
              </w:rPr>
            </w:pPr>
            <w:r w:rsidRPr="00EC669B">
              <w:rPr>
                <w:bCs/>
              </w:rPr>
              <w:t>Description</w:t>
            </w:r>
          </w:p>
        </w:tc>
        <w:tc>
          <w:tcPr>
            <w:tcW w:w="1420" w:type="dxa"/>
            <w:shd w:val="clear" w:color="auto" w:fill="C6D9F1"/>
          </w:tcPr>
          <w:p w14:paraId="050935F0" w14:textId="77777777" w:rsidR="003C3DFF" w:rsidRDefault="003C3DFF" w:rsidP="0002796B">
            <w:pPr>
              <w:rPr>
                <w:b/>
              </w:rPr>
            </w:pPr>
            <w:r w:rsidRPr="00EC669B">
              <w:rPr>
                <w:bCs/>
              </w:rPr>
              <w:t>Range</w:t>
            </w:r>
          </w:p>
        </w:tc>
      </w:tr>
      <w:tr w:rsidR="003C3DFF" w14:paraId="4A84C1E9" w14:textId="77777777" w:rsidTr="0050156C">
        <w:tc>
          <w:tcPr>
            <w:tcW w:w="2759" w:type="dxa"/>
          </w:tcPr>
          <w:p w14:paraId="7E46A321" w14:textId="78E667FE" w:rsidR="003C3DFF" w:rsidRPr="00EC669B" w:rsidRDefault="00B53757" w:rsidP="0002796B">
            <w:pPr>
              <w:rPr>
                <w:bCs/>
              </w:rPr>
            </w:pPr>
            <w:proofErr w:type="spellStart"/>
            <w:r w:rsidRPr="00B53757">
              <w:rPr>
                <w:bCs/>
              </w:rPr>
              <w:t>ComMode</w:t>
            </w:r>
            <w:proofErr w:type="spellEnd"/>
          </w:p>
        </w:tc>
        <w:tc>
          <w:tcPr>
            <w:tcW w:w="2286" w:type="dxa"/>
          </w:tcPr>
          <w:p w14:paraId="76ED163B" w14:textId="79054DE2" w:rsidR="003C3DFF" w:rsidRPr="00EC669B" w:rsidRDefault="00B53757" w:rsidP="0002796B">
            <w:pPr>
              <w:rPr>
                <w:bCs/>
              </w:rPr>
            </w:pPr>
            <w:r w:rsidRPr="00B53757">
              <w:rPr>
                <w:bCs/>
              </w:rPr>
              <w:t>P2VAR</w:t>
            </w:r>
          </w:p>
        </w:tc>
        <w:tc>
          <w:tcPr>
            <w:tcW w:w="3420" w:type="dxa"/>
          </w:tcPr>
          <w:p w14:paraId="007ACF59" w14:textId="0B14DAE2" w:rsidR="003C3DFF" w:rsidRPr="00EC669B" w:rsidRDefault="00B53757" w:rsidP="0002796B">
            <w:pPr>
              <w:rPr>
                <w:bCs/>
              </w:rPr>
            </w:pPr>
            <w:r w:rsidRPr="00B53757">
              <w:rPr>
                <w:bCs/>
              </w:rPr>
              <w:t>communication mode</w:t>
            </w:r>
          </w:p>
        </w:tc>
        <w:tc>
          <w:tcPr>
            <w:tcW w:w="1420" w:type="dxa"/>
          </w:tcPr>
          <w:p w14:paraId="02712AD4" w14:textId="77777777" w:rsidR="003C3DFF" w:rsidRPr="00EC669B" w:rsidRDefault="003C3DFF" w:rsidP="000279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3C3DFF" w14:paraId="16B0182A" w14:textId="77777777" w:rsidTr="0002796B">
        <w:tc>
          <w:tcPr>
            <w:tcW w:w="9885" w:type="dxa"/>
            <w:gridSpan w:val="4"/>
            <w:shd w:val="clear" w:color="auto" w:fill="000080"/>
          </w:tcPr>
          <w:p w14:paraId="620FE424" w14:textId="77777777" w:rsidR="003C3DFF" w:rsidRDefault="003C3DFF" w:rsidP="0002796B">
            <w:pPr>
              <w:rPr>
                <w:b/>
              </w:rPr>
            </w:pPr>
            <w:r>
              <w:rPr>
                <w:b/>
              </w:rPr>
              <w:t>Return value</w:t>
            </w:r>
          </w:p>
        </w:tc>
      </w:tr>
      <w:tr w:rsidR="003C3DFF" w14:paraId="58F42075" w14:textId="77777777" w:rsidTr="0002796B">
        <w:tc>
          <w:tcPr>
            <w:tcW w:w="2759" w:type="dxa"/>
            <w:shd w:val="clear" w:color="auto" w:fill="C6D9F1"/>
          </w:tcPr>
          <w:p w14:paraId="7C9BC9FD" w14:textId="77777777" w:rsidR="003C3DFF" w:rsidRPr="00EC669B" w:rsidRDefault="003C3DFF" w:rsidP="0002796B">
            <w:pPr>
              <w:rPr>
                <w:bCs/>
              </w:rPr>
            </w:pPr>
            <w:r w:rsidRPr="00EC669B">
              <w:rPr>
                <w:bCs/>
              </w:rPr>
              <w:t>Type</w:t>
            </w:r>
          </w:p>
        </w:tc>
        <w:tc>
          <w:tcPr>
            <w:tcW w:w="7126" w:type="dxa"/>
            <w:gridSpan w:val="3"/>
            <w:shd w:val="clear" w:color="auto" w:fill="C6D9F1"/>
          </w:tcPr>
          <w:p w14:paraId="7FA0DABA" w14:textId="77777777" w:rsidR="003C3DFF" w:rsidRDefault="003C3DFF" w:rsidP="0002796B">
            <w:pPr>
              <w:rPr>
                <w:b/>
              </w:rPr>
            </w:pPr>
            <w:r w:rsidRPr="00EC669B">
              <w:rPr>
                <w:bCs/>
              </w:rPr>
              <w:t>Description</w:t>
            </w:r>
          </w:p>
        </w:tc>
      </w:tr>
      <w:tr w:rsidR="003C3DFF" w14:paraId="23BA161A" w14:textId="77777777" w:rsidTr="0002796B">
        <w:tc>
          <w:tcPr>
            <w:tcW w:w="2759" w:type="dxa"/>
          </w:tcPr>
          <w:p w14:paraId="288E1155" w14:textId="77777777" w:rsidR="003C3DFF" w:rsidRPr="00EC669B" w:rsidRDefault="003C3DFF" w:rsidP="000279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7126" w:type="dxa"/>
            <w:gridSpan w:val="3"/>
          </w:tcPr>
          <w:p w14:paraId="6D3BA1C6" w14:textId="77777777" w:rsidR="003C3DFF" w:rsidRPr="00EC669B" w:rsidRDefault="003C3DFF" w:rsidP="000279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3C3DFF" w14:paraId="43E0C236" w14:textId="77777777" w:rsidTr="0002796B">
        <w:tc>
          <w:tcPr>
            <w:tcW w:w="9885" w:type="dxa"/>
            <w:gridSpan w:val="4"/>
            <w:shd w:val="clear" w:color="auto" w:fill="000080"/>
          </w:tcPr>
          <w:p w14:paraId="34EEAFF3" w14:textId="77777777" w:rsidR="003C3DFF" w:rsidRDefault="003C3DFF" w:rsidP="0002796B">
            <w:pPr>
              <w:rPr>
                <w:b/>
              </w:rPr>
            </w:pPr>
            <w:r>
              <w:rPr>
                <w:b/>
              </w:rPr>
              <w:t>Dynamic aspect</w:t>
            </w:r>
          </w:p>
        </w:tc>
      </w:tr>
      <w:tr w:rsidR="003C3DFF" w14:paraId="6F2F769D" w14:textId="77777777" w:rsidTr="0002796B">
        <w:tc>
          <w:tcPr>
            <w:tcW w:w="2759" w:type="dxa"/>
            <w:shd w:val="clear" w:color="auto" w:fill="C6D9F1"/>
          </w:tcPr>
          <w:p w14:paraId="20876FA8" w14:textId="77777777" w:rsidR="003C3DFF" w:rsidRPr="00EC669B" w:rsidRDefault="003C3DFF" w:rsidP="0002796B">
            <w:pPr>
              <w:rPr>
                <w:bCs/>
              </w:rPr>
            </w:pPr>
            <w:r w:rsidRPr="00EC669B">
              <w:rPr>
                <w:bCs/>
              </w:rPr>
              <w:t>Who (callers)</w:t>
            </w:r>
          </w:p>
        </w:tc>
        <w:tc>
          <w:tcPr>
            <w:tcW w:w="7126" w:type="dxa"/>
            <w:gridSpan w:val="3"/>
            <w:shd w:val="clear" w:color="auto" w:fill="C6D9F1"/>
          </w:tcPr>
          <w:p w14:paraId="06D331F0" w14:textId="77777777" w:rsidR="003C3DFF" w:rsidRDefault="003C3DFF" w:rsidP="0002796B">
            <w:pPr>
              <w:rPr>
                <w:b/>
              </w:rPr>
            </w:pPr>
            <w:r w:rsidRPr="00EC669B">
              <w:rPr>
                <w:bCs/>
              </w:rPr>
              <w:t>Description</w:t>
            </w:r>
          </w:p>
        </w:tc>
      </w:tr>
      <w:tr w:rsidR="003C3DFF" w14:paraId="0288FF16" w14:textId="77777777" w:rsidTr="0002796B">
        <w:tc>
          <w:tcPr>
            <w:tcW w:w="2759" w:type="dxa"/>
          </w:tcPr>
          <w:p w14:paraId="0AE6483E" w14:textId="3FBB52F8" w:rsidR="003C3DFF" w:rsidRPr="00EC669B" w:rsidRDefault="00232795" w:rsidP="0002796B">
            <w:pPr>
              <w:rPr>
                <w:bCs/>
              </w:rPr>
            </w:pPr>
            <w:proofErr w:type="spellStart"/>
            <w:r w:rsidRPr="00232795">
              <w:rPr>
                <w:bCs/>
              </w:rPr>
              <w:t>Tresos</w:t>
            </w:r>
            <w:proofErr w:type="spellEnd"/>
            <w:r w:rsidRPr="00232795">
              <w:rPr>
                <w:bCs/>
              </w:rPr>
              <w:t xml:space="preserve"> BSW generated module.</w:t>
            </w:r>
          </w:p>
        </w:tc>
        <w:tc>
          <w:tcPr>
            <w:tcW w:w="7126" w:type="dxa"/>
            <w:gridSpan w:val="3"/>
          </w:tcPr>
          <w:p w14:paraId="3F6E38E2" w14:textId="7A79987B" w:rsidR="003C3DFF" w:rsidRPr="00EC669B" w:rsidRDefault="00232795" w:rsidP="0002796B">
            <w:pPr>
              <w:rPr>
                <w:bCs/>
              </w:rPr>
            </w:pPr>
            <w:r w:rsidRPr="00232795">
              <w:rPr>
                <w:bCs/>
              </w:rPr>
              <w:t>Called in CANSM_CALL_SM_MODEINDICATION function</w:t>
            </w:r>
          </w:p>
        </w:tc>
      </w:tr>
      <w:tr w:rsidR="003C3DFF" w14:paraId="3222ECB3" w14:textId="77777777" w:rsidTr="0002796B">
        <w:tc>
          <w:tcPr>
            <w:tcW w:w="9885" w:type="dxa"/>
            <w:gridSpan w:val="4"/>
            <w:shd w:val="clear" w:color="auto" w:fill="000080"/>
          </w:tcPr>
          <w:p w14:paraId="5CAE9F52" w14:textId="77777777" w:rsidR="003C3DFF" w:rsidRDefault="003C3DFF" w:rsidP="0002796B">
            <w:pPr>
              <w:rPr>
                <w:b/>
              </w:rPr>
            </w:pPr>
            <w:r>
              <w:rPr>
                <w:b/>
              </w:rPr>
              <w:t>Static aspect</w:t>
            </w:r>
          </w:p>
        </w:tc>
      </w:tr>
      <w:tr w:rsidR="003C3DFF" w14:paraId="165977BA" w14:textId="77777777" w:rsidTr="0002796B">
        <w:tc>
          <w:tcPr>
            <w:tcW w:w="9885" w:type="dxa"/>
            <w:gridSpan w:val="4"/>
          </w:tcPr>
          <w:p w14:paraId="00DF6CB1" w14:textId="77777777" w:rsidR="003C3DFF" w:rsidRPr="00EC669B" w:rsidRDefault="003C3DFF" w:rsidP="0002796B">
            <w:pPr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="003C3DFF" w14:paraId="63A5BDC7" w14:textId="77777777" w:rsidTr="0002796B">
        <w:tc>
          <w:tcPr>
            <w:tcW w:w="9885" w:type="dxa"/>
            <w:gridSpan w:val="4"/>
            <w:shd w:val="clear" w:color="auto" w:fill="000080"/>
          </w:tcPr>
          <w:p w14:paraId="0152E19C" w14:textId="77777777" w:rsidR="003C3DFF" w:rsidRDefault="003C3DFF" w:rsidP="0002796B">
            <w:pPr>
              <w:rPr>
                <w:b/>
              </w:rPr>
            </w:pPr>
            <w:r>
              <w:rPr>
                <w:b/>
              </w:rPr>
              <w:t>Constrains</w:t>
            </w:r>
          </w:p>
        </w:tc>
      </w:tr>
      <w:tr w:rsidR="003C3DFF" w14:paraId="6DAEF079" w14:textId="77777777" w:rsidTr="0002796B">
        <w:tc>
          <w:tcPr>
            <w:tcW w:w="9885" w:type="dxa"/>
            <w:gridSpan w:val="4"/>
          </w:tcPr>
          <w:p w14:paraId="686E61E8" w14:textId="77777777" w:rsidR="003C3DFF" w:rsidRPr="00EC669B" w:rsidRDefault="003C3DFF" w:rsidP="0002796B">
            <w:pPr>
              <w:rPr>
                <w:bCs/>
              </w:rPr>
            </w:pPr>
          </w:p>
        </w:tc>
      </w:tr>
    </w:tbl>
    <w:p w14:paraId="0A03D97F" w14:textId="77777777" w:rsidR="003C3DFF" w:rsidRPr="003C3DFF" w:rsidRDefault="003C3DFF" w:rsidP="003C3DFF"/>
    <w:p w14:paraId="495033D0" w14:textId="77777777" w:rsidR="004700BC" w:rsidRDefault="00A07C3C">
      <w:pPr>
        <w:pStyle w:val="Heading2"/>
      </w:pPr>
      <w:proofErr w:type="spellStart"/>
      <w:r>
        <w:t>Variabiles</w:t>
      </w:r>
      <w:proofErr w:type="spellEnd"/>
    </w:p>
    <w:p w14:paraId="24E0A115" w14:textId="77777777" w:rsidR="004700BC" w:rsidRDefault="00A07C3C">
      <w:r>
        <w:t xml:space="preserve"> </w:t>
      </w:r>
    </w:p>
    <w:p w14:paraId="58907965" w14:textId="77777777" w:rsidR="004700BC" w:rsidRDefault="00A07C3C">
      <w:pPr>
        <w:pStyle w:val="Heading2"/>
      </w:pPr>
      <w:r>
        <w:lastRenderedPageBreak/>
        <w:t>Macros</w:t>
      </w:r>
    </w:p>
    <w:p w14:paraId="398DFE92" w14:textId="77777777" w:rsidR="004700BC" w:rsidRDefault="00A07C3C">
      <w:pPr>
        <w:pStyle w:val="Heading3"/>
      </w:pPr>
      <w:r>
        <w:t>COMM_FULL_COMMUNICATION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1"/>
        <w:gridCol w:w="3274"/>
      </w:tblGrid>
      <w:tr w:rsidR="004700BC" w14:paraId="0B9BB68B" w14:textId="77777777" w:rsidTr="00470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76BE994" w14:textId="77777777" w:rsidR="004700BC" w:rsidRDefault="00A07C3C">
            <w:r>
              <w:t>Name</w:t>
            </w:r>
          </w:p>
        </w:tc>
        <w:tc>
          <w:tcPr>
            <w:tcW w:w="3355" w:type="dxa"/>
          </w:tcPr>
          <w:p w14:paraId="21EC91A2" w14:textId="77777777" w:rsidR="004700BC" w:rsidRDefault="00A07C3C">
            <w:r>
              <w:t>Value</w:t>
            </w:r>
          </w:p>
        </w:tc>
      </w:tr>
      <w:tr w:rsidR="004700BC" w14:paraId="22B0B968" w14:textId="77777777" w:rsidTr="004700BC">
        <w:tc>
          <w:tcPr>
            <w:tcW w:w="6710" w:type="dxa"/>
          </w:tcPr>
          <w:p w14:paraId="6FB698EF" w14:textId="77777777" w:rsidR="004700BC" w:rsidRDefault="00A07C3C">
            <w:r>
              <w:t>COMM_FULL_COMMUNICATION</w:t>
            </w:r>
          </w:p>
        </w:tc>
        <w:tc>
          <w:tcPr>
            <w:tcW w:w="3355" w:type="dxa"/>
          </w:tcPr>
          <w:p w14:paraId="4B15E9A2" w14:textId="77777777" w:rsidR="004700BC" w:rsidRDefault="00A07C3C">
            <w:r>
              <w:t xml:space="preserve"> 2U</w:t>
            </w:r>
          </w:p>
        </w:tc>
      </w:tr>
      <w:tr w:rsidR="004700BC" w14:paraId="63869BC7" w14:textId="77777777" w:rsidTr="004700BC">
        <w:tc>
          <w:tcPr>
            <w:tcW w:w="10065" w:type="dxa"/>
            <w:gridSpan w:val="2"/>
            <w:shd w:val="clear" w:color="auto" w:fill="000080"/>
          </w:tcPr>
          <w:p w14:paraId="70C57E2E" w14:textId="77777777" w:rsidR="004700BC" w:rsidRDefault="00A07C3C">
            <w:r>
              <w:rPr>
                <w:b/>
              </w:rPr>
              <w:t>Definition</w:t>
            </w:r>
          </w:p>
        </w:tc>
      </w:tr>
      <w:tr w:rsidR="004700BC" w14:paraId="79C8D28E" w14:textId="77777777" w:rsidTr="004700BC">
        <w:tc>
          <w:tcPr>
            <w:tcW w:w="10065" w:type="dxa"/>
            <w:gridSpan w:val="2"/>
          </w:tcPr>
          <w:p w14:paraId="3E12FEE1" w14:textId="77777777" w:rsidR="004700BC" w:rsidRDefault="00A07C3C">
            <w:r>
              <w:t>#define COMM_FULL_COMMUNICATION 2U</w:t>
            </w:r>
          </w:p>
        </w:tc>
      </w:tr>
      <w:tr w:rsidR="004700BC" w14:paraId="1AAC5D7B" w14:textId="77777777" w:rsidTr="004700BC">
        <w:tc>
          <w:tcPr>
            <w:tcW w:w="10065" w:type="dxa"/>
            <w:gridSpan w:val="2"/>
            <w:shd w:val="clear" w:color="auto" w:fill="000080"/>
          </w:tcPr>
          <w:p w14:paraId="2842831B" w14:textId="77777777" w:rsidR="004700BC" w:rsidRDefault="00A07C3C">
            <w:r>
              <w:rPr>
                <w:b/>
              </w:rPr>
              <w:t>Description</w:t>
            </w:r>
          </w:p>
        </w:tc>
      </w:tr>
      <w:tr w:rsidR="004700BC" w14:paraId="2AB6E6B2" w14:textId="77777777" w:rsidTr="004700BC">
        <w:tc>
          <w:tcPr>
            <w:tcW w:w="10065" w:type="dxa"/>
            <w:gridSpan w:val="2"/>
          </w:tcPr>
          <w:p w14:paraId="618AF3C6" w14:textId="77777777" w:rsidR="004700BC" w:rsidRDefault="00A07C3C">
            <w:r>
              <w:t>Full communication value.</w:t>
            </w:r>
          </w:p>
        </w:tc>
      </w:tr>
    </w:tbl>
    <w:p w14:paraId="45BD067E" w14:textId="77777777" w:rsidR="004700BC" w:rsidRDefault="00A07C3C">
      <w:pPr>
        <w:pStyle w:val="Heading3"/>
      </w:pPr>
      <w:r>
        <w:t>COMM_NO_COMMUNICATION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8"/>
        <w:gridCol w:w="3277"/>
      </w:tblGrid>
      <w:tr w:rsidR="004700BC" w14:paraId="7477D459" w14:textId="77777777" w:rsidTr="00470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FAEE2B7" w14:textId="77777777" w:rsidR="004700BC" w:rsidRDefault="00A07C3C">
            <w:r>
              <w:t>Name</w:t>
            </w:r>
          </w:p>
        </w:tc>
        <w:tc>
          <w:tcPr>
            <w:tcW w:w="3355" w:type="dxa"/>
          </w:tcPr>
          <w:p w14:paraId="733C899A" w14:textId="77777777" w:rsidR="004700BC" w:rsidRDefault="00A07C3C">
            <w:r>
              <w:t>Value</w:t>
            </w:r>
          </w:p>
        </w:tc>
      </w:tr>
      <w:tr w:rsidR="004700BC" w14:paraId="1BB16621" w14:textId="77777777" w:rsidTr="004700BC">
        <w:tc>
          <w:tcPr>
            <w:tcW w:w="6710" w:type="dxa"/>
          </w:tcPr>
          <w:p w14:paraId="341A60D4" w14:textId="77777777" w:rsidR="004700BC" w:rsidRDefault="00A07C3C">
            <w:r>
              <w:t>COMM_NO_COMMUNICATION</w:t>
            </w:r>
          </w:p>
        </w:tc>
        <w:tc>
          <w:tcPr>
            <w:tcW w:w="3355" w:type="dxa"/>
          </w:tcPr>
          <w:p w14:paraId="730180A6" w14:textId="77777777" w:rsidR="004700BC" w:rsidRDefault="00A07C3C">
            <w:r>
              <w:t xml:space="preserve"> 0U</w:t>
            </w:r>
          </w:p>
        </w:tc>
      </w:tr>
      <w:tr w:rsidR="004700BC" w14:paraId="61FE127C" w14:textId="77777777" w:rsidTr="004700BC">
        <w:tc>
          <w:tcPr>
            <w:tcW w:w="10065" w:type="dxa"/>
            <w:gridSpan w:val="2"/>
            <w:shd w:val="clear" w:color="auto" w:fill="000080"/>
          </w:tcPr>
          <w:p w14:paraId="7FA7C358" w14:textId="77777777" w:rsidR="004700BC" w:rsidRDefault="00A07C3C">
            <w:r>
              <w:rPr>
                <w:b/>
              </w:rPr>
              <w:t>Definition</w:t>
            </w:r>
          </w:p>
        </w:tc>
      </w:tr>
      <w:tr w:rsidR="004700BC" w14:paraId="12F5DFA8" w14:textId="77777777" w:rsidTr="004700BC">
        <w:tc>
          <w:tcPr>
            <w:tcW w:w="10065" w:type="dxa"/>
            <w:gridSpan w:val="2"/>
          </w:tcPr>
          <w:p w14:paraId="6B180147" w14:textId="77777777" w:rsidR="004700BC" w:rsidRDefault="00A07C3C">
            <w:r>
              <w:t>#define COMM_NO_COMMUNICATION 0U</w:t>
            </w:r>
          </w:p>
        </w:tc>
      </w:tr>
      <w:tr w:rsidR="004700BC" w14:paraId="6098467C" w14:textId="77777777" w:rsidTr="004700BC">
        <w:tc>
          <w:tcPr>
            <w:tcW w:w="10065" w:type="dxa"/>
            <w:gridSpan w:val="2"/>
            <w:shd w:val="clear" w:color="auto" w:fill="000080"/>
          </w:tcPr>
          <w:p w14:paraId="7D91E201" w14:textId="77777777" w:rsidR="004700BC" w:rsidRDefault="00A07C3C">
            <w:r>
              <w:rPr>
                <w:b/>
              </w:rPr>
              <w:t>Description</w:t>
            </w:r>
          </w:p>
        </w:tc>
      </w:tr>
      <w:tr w:rsidR="004700BC" w14:paraId="1DF9B8D4" w14:textId="77777777" w:rsidTr="004700BC">
        <w:tc>
          <w:tcPr>
            <w:tcW w:w="10065" w:type="dxa"/>
            <w:gridSpan w:val="2"/>
          </w:tcPr>
          <w:p w14:paraId="4CD4E248" w14:textId="77777777" w:rsidR="004700BC" w:rsidRDefault="00A07C3C">
            <w:r>
              <w:t>No communication value.</w:t>
            </w:r>
          </w:p>
        </w:tc>
      </w:tr>
    </w:tbl>
    <w:p w14:paraId="10345A3C" w14:textId="77777777" w:rsidR="004700BC" w:rsidRDefault="00A07C3C">
      <w:pPr>
        <w:pStyle w:val="Heading3"/>
      </w:pPr>
      <w:r>
        <w:t>COMM_SILENT_COMMUNICATION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5"/>
        <w:gridCol w:w="3270"/>
      </w:tblGrid>
      <w:tr w:rsidR="004700BC" w14:paraId="72AFF86B" w14:textId="77777777" w:rsidTr="00470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37672A2" w14:textId="77777777" w:rsidR="004700BC" w:rsidRDefault="00A07C3C">
            <w:r>
              <w:t>Name</w:t>
            </w:r>
          </w:p>
        </w:tc>
        <w:tc>
          <w:tcPr>
            <w:tcW w:w="3355" w:type="dxa"/>
          </w:tcPr>
          <w:p w14:paraId="32188B97" w14:textId="77777777" w:rsidR="004700BC" w:rsidRDefault="00A07C3C">
            <w:r>
              <w:t>Value</w:t>
            </w:r>
          </w:p>
        </w:tc>
      </w:tr>
      <w:tr w:rsidR="004700BC" w14:paraId="7C57B87F" w14:textId="77777777" w:rsidTr="004700BC">
        <w:tc>
          <w:tcPr>
            <w:tcW w:w="6710" w:type="dxa"/>
          </w:tcPr>
          <w:p w14:paraId="63DA1588" w14:textId="77777777" w:rsidR="004700BC" w:rsidRDefault="00A07C3C">
            <w:r>
              <w:t>COMM_SILENT_COMMUNICATION</w:t>
            </w:r>
          </w:p>
        </w:tc>
        <w:tc>
          <w:tcPr>
            <w:tcW w:w="3355" w:type="dxa"/>
          </w:tcPr>
          <w:p w14:paraId="4078FB91" w14:textId="77777777" w:rsidR="004700BC" w:rsidRDefault="00A07C3C">
            <w:r>
              <w:t xml:space="preserve"> 1U</w:t>
            </w:r>
          </w:p>
        </w:tc>
      </w:tr>
      <w:tr w:rsidR="004700BC" w14:paraId="6322B5A9" w14:textId="77777777" w:rsidTr="004700BC">
        <w:tc>
          <w:tcPr>
            <w:tcW w:w="10065" w:type="dxa"/>
            <w:gridSpan w:val="2"/>
            <w:shd w:val="clear" w:color="auto" w:fill="000080"/>
          </w:tcPr>
          <w:p w14:paraId="4C4DE3A3" w14:textId="77777777" w:rsidR="004700BC" w:rsidRDefault="00A07C3C">
            <w:r>
              <w:rPr>
                <w:b/>
              </w:rPr>
              <w:t>Definition</w:t>
            </w:r>
          </w:p>
        </w:tc>
      </w:tr>
      <w:tr w:rsidR="004700BC" w14:paraId="260FC81D" w14:textId="77777777" w:rsidTr="004700BC">
        <w:tc>
          <w:tcPr>
            <w:tcW w:w="10065" w:type="dxa"/>
            <w:gridSpan w:val="2"/>
          </w:tcPr>
          <w:p w14:paraId="459FFF3E" w14:textId="77777777" w:rsidR="004700BC" w:rsidRDefault="00A07C3C">
            <w:r>
              <w:t>#define COMM_SILENT_COMMUNICATION 1U</w:t>
            </w:r>
          </w:p>
        </w:tc>
      </w:tr>
      <w:tr w:rsidR="004700BC" w14:paraId="3C8AE0CD" w14:textId="77777777" w:rsidTr="004700BC">
        <w:tc>
          <w:tcPr>
            <w:tcW w:w="10065" w:type="dxa"/>
            <w:gridSpan w:val="2"/>
            <w:shd w:val="clear" w:color="auto" w:fill="000080"/>
          </w:tcPr>
          <w:p w14:paraId="467CCB2A" w14:textId="77777777" w:rsidR="004700BC" w:rsidRDefault="00A07C3C">
            <w:r>
              <w:rPr>
                <w:b/>
              </w:rPr>
              <w:t>Description</w:t>
            </w:r>
          </w:p>
        </w:tc>
      </w:tr>
      <w:tr w:rsidR="004700BC" w14:paraId="20D4E651" w14:textId="77777777" w:rsidTr="004700BC">
        <w:tc>
          <w:tcPr>
            <w:tcW w:w="10065" w:type="dxa"/>
            <w:gridSpan w:val="2"/>
          </w:tcPr>
          <w:p w14:paraId="36DEEA72" w14:textId="77777777" w:rsidR="004700BC" w:rsidRDefault="00A07C3C">
            <w:r>
              <w:t>Silent communication value.</w:t>
            </w:r>
          </w:p>
        </w:tc>
      </w:tr>
    </w:tbl>
    <w:p w14:paraId="22946F2B" w14:textId="77777777" w:rsidR="004700BC" w:rsidRDefault="00A07C3C">
      <w:r>
        <w:t xml:space="preserve"> </w:t>
      </w:r>
    </w:p>
    <w:p w14:paraId="337991E0" w14:textId="77777777" w:rsidR="004700BC" w:rsidRDefault="00A07C3C">
      <w:pPr>
        <w:pStyle w:val="Heading1"/>
      </w:pPr>
      <w:r>
        <w:t>EEPROM</w:t>
      </w:r>
    </w:p>
    <w:p w14:paraId="59DDFC44" w14:textId="77777777" w:rsidR="004700BC" w:rsidRDefault="00A07C3C">
      <w:r>
        <w:t xml:space="preserve"> </w:t>
      </w:r>
    </w:p>
    <w:p w14:paraId="342397E4" w14:textId="77777777" w:rsidR="004700BC" w:rsidRDefault="00A07C3C">
      <w:pPr>
        <w:pStyle w:val="Heading1"/>
      </w:pPr>
      <w:r>
        <w:t>Configuration</w:t>
      </w:r>
    </w:p>
    <w:p w14:paraId="5486E1D7" w14:textId="77777777" w:rsidR="004700BC" w:rsidRDefault="00A07C3C">
      <w:r>
        <w:t xml:space="preserve"> </w:t>
      </w:r>
    </w:p>
    <w:p w14:paraId="5592D10B" w14:textId="77777777" w:rsidR="004700BC" w:rsidRDefault="00A07C3C">
      <w:pPr>
        <w:pStyle w:val="Heading1"/>
      </w:pPr>
      <w:r>
        <w:t>Compilation Options</w:t>
      </w:r>
    </w:p>
    <w:p w14:paraId="7C6A67F6" w14:textId="77777777" w:rsidR="004700BC" w:rsidRDefault="00A07C3C">
      <w:r>
        <w:t xml:space="preserve"> </w:t>
      </w:r>
    </w:p>
    <w:sectPr w:rsidR="004700BC" w:rsidSect="00B36BB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434D" w14:textId="77777777" w:rsidR="00A20872" w:rsidRDefault="00A20872">
      <w:r>
        <w:separator/>
      </w:r>
    </w:p>
  </w:endnote>
  <w:endnote w:type="continuationSeparator" w:id="0">
    <w:p w14:paraId="5164986F" w14:textId="77777777" w:rsidR="00A20872" w:rsidRDefault="00A2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06DF" w14:textId="77777777" w:rsidR="007F7E48" w:rsidRDefault="007F7E48">
    <w:pPr>
      <w:pStyle w:val="Footer"/>
    </w:pPr>
  </w:p>
  <w:p w14:paraId="4208897B" w14:textId="77777777" w:rsidR="007F7E48" w:rsidRDefault="007F7E48"/>
  <w:p w14:paraId="5C8EFFE2" w14:textId="77777777" w:rsidR="007F7E48" w:rsidRDefault="007F7E48"/>
  <w:p w14:paraId="74FB76E3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2A63" w14:textId="77777777" w:rsidR="005C791D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</w:p>
  <w:tbl>
    <w:tblPr>
      <w:tblStyle w:val="TableGridLight"/>
      <w:tblW w:w="10349" w:type="dxa"/>
      <w:tblInd w:w="-289" w:type="dxa"/>
      <w:tblLook w:val="04A0" w:firstRow="1" w:lastRow="0" w:firstColumn="1" w:lastColumn="0" w:noHBand="0" w:noVBand="1"/>
    </w:tblPr>
    <w:tblGrid>
      <w:gridCol w:w="4956"/>
      <w:gridCol w:w="5393"/>
    </w:tblGrid>
    <w:tr w:rsidR="005C791D" w14:paraId="303B3830" w14:textId="77777777" w:rsidTr="00B06A7D">
      <w:trPr>
        <w:trHeight w:val="20"/>
      </w:trPr>
      <w:tc>
        <w:tcPr>
          <w:tcW w:w="4956" w:type="dxa"/>
        </w:tcPr>
        <w:p w14:paraId="0CF905E3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rPr>
              <w:rFonts w:ascii="Arial" w:hAnsi="Arial" w:cs="Arial"/>
              <w:sz w:val="16"/>
            </w:rPr>
          </w:pPr>
          <w:bookmarkStart w:id="33" w:name="_Hlk36730967"/>
          <w:bookmarkStart w:id="34" w:name="_Hlk36730968"/>
          <w:bookmarkStart w:id="35" w:name="_Hlk36731048"/>
          <w:bookmarkStart w:id="36" w:name="_Hlk36731049"/>
          <w:bookmarkStart w:id="37" w:name="_Hlk36731113"/>
          <w:bookmarkStart w:id="38" w:name="_Hlk36731114"/>
          <w:bookmarkStart w:id="39" w:name="_Hlk36732118"/>
          <w:bookmarkStart w:id="40" w:name="_Hlk36732119"/>
          <w:bookmarkStart w:id="41" w:name="_Hlk36736477"/>
          <w:bookmarkStart w:id="42" w:name="_Hlk36736478"/>
          <w:bookmarkStart w:id="43" w:name="_Hlk36736864"/>
          <w:bookmarkStart w:id="44" w:name="_Hlk36736865"/>
          <w:bookmarkStart w:id="45" w:name="_Hlk36740550"/>
          <w:bookmarkStart w:id="46" w:name="_Hlk36740551"/>
          <w:r w:rsidRPr="00F1292D">
            <w:rPr>
              <w:rFonts w:ascii="Arial" w:hAnsi="Arial" w:cs="Arial"/>
              <w:sz w:val="16"/>
            </w:rPr>
            <w:t>Copyright Autoliv Inc., All Rights Reserved</w:t>
          </w:r>
        </w:p>
      </w:tc>
      <w:tc>
        <w:tcPr>
          <w:tcW w:w="5393" w:type="dxa"/>
        </w:tcPr>
        <w:p w14:paraId="48639AEC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 w:rsidRPr="00F1292D">
            <w:rPr>
              <w:rFonts w:ascii="Arial" w:hAnsi="Arial" w:cs="Arial"/>
              <w:noProof/>
              <w:sz w:val="16"/>
            </w:rPr>
            <w:t xml:space="preserve">Page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PAGE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  <w:r w:rsidRPr="00F1292D">
            <w:rPr>
              <w:rFonts w:ascii="Arial" w:hAnsi="Arial" w:cs="Arial"/>
              <w:noProof/>
              <w:sz w:val="16"/>
            </w:rPr>
            <w:t xml:space="preserve"> of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NUMPAGES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</w:p>
      </w:tc>
    </w:tr>
  </w:tbl>
  <w:p w14:paraId="6AE744DA" w14:textId="77777777" w:rsidR="007F7E48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  <w:r w:rsidRPr="007B345C">
      <w:rPr>
        <w:rFonts w:ascii="Arial" w:hAnsi="Arial" w:cs="Arial"/>
        <w:sz w:val="14"/>
        <w:szCs w:val="22"/>
      </w:rPr>
      <w:fldChar w:fldCharType="begin"/>
    </w:r>
    <w:r w:rsidRPr="007B345C">
      <w:rPr>
        <w:rFonts w:ascii="Arial" w:hAnsi="Arial" w:cs="Arial"/>
        <w:sz w:val="14"/>
        <w:szCs w:val="22"/>
      </w:rPr>
      <w:instrText xml:space="preserve"> FILENAME   \* MERGEFORMAT </w:instrText>
    </w:r>
    <w:r w:rsidRPr="007B345C">
      <w:rPr>
        <w:rFonts w:ascii="Arial" w:hAnsi="Arial" w:cs="Arial"/>
        <w:sz w:val="14"/>
        <w:szCs w:val="22"/>
      </w:rPr>
      <w:fldChar w:fldCharType="separate"/>
    </w:r>
    <w:r w:rsidR="004B756D">
      <w:rPr>
        <w:rFonts w:ascii="Arial" w:hAnsi="Arial" w:cs="Arial"/>
        <w:noProof/>
        <w:sz w:val="14"/>
        <w:szCs w:val="22"/>
      </w:rPr>
      <w:t>SW03TEM001 - SW Detailed Design (DD).docx</w:t>
    </w:r>
    <w:r w:rsidRPr="007B345C">
      <w:rPr>
        <w:rFonts w:ascii="Arial" w:hAnsi="Arial" w:cs="Arial"/>
        <w:sz w:val="14"/>
        <w:szCs w:val="22"/>
      </w:rPr>
      <w:fldChar w:fldCharType="end"/>
    </w:r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065"/>
    </w:tblGrid>
    <w:tr w:rsidR="007F7E48" w:rsidRPr="00F90EF1" w14:paraId="62BC4269" w14:textId="77777777" w:rsidTr="001043EF">
      <w:trPr>
        <w:jc w:val="center"/>
      </w:trPr>
      <w:tc>
        <w:tcPr>
          <w:tcW w:w="10200" w:type="dxa"/>
        </w:tcPr>
        <w:p w14:paraId="1164CA94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6B4C9B20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938F" w14:textId="77777777" w:rsidR="00A20872" w:rsidRDefault="00A20872">
      <w:r>
        <w:separator/>
      </w:r>
    </w:p>
  </w:footnote>
  <w:footnote w:type="continuationSeparator" w:id="0">
    <w:p w14:paraId="474D98B2" w14:textId="77777777" w:rsidR="00A20872" w:rsidRDefault="00A20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4B31" w14:textId="77777777" w:rsidR="005C791D" w:rsidRPr="00F90EF1" w:rsidRDefault="005C791D" w:rsidP="005C791D">
    <w:pPr>
      <w:pStyle w:val="Header"/>
      <w:tabs>
        <w:tab w:val="clear" w:pos="9480"/>
        <w:tab w:val="right" w:pos="9840"/>
      </w:tabs>
      <w:ind w:left="0"/>
      <w:rPr>
        <w:vertAlign w:val="subscript"/>
      </w:rPr>
    </w:pPr>
    <w:bookmarkStart w:id="15" w:name="_Hlk36730153"/>
    <w:bookmarkStart w:id="16" w:name="_Hlk36730154"/>
    <w:bookmarkStart w:id="17" w:name="_Hlk36730155"/>
    <w:bookmarkStart w:id="18" w:name="_Hlk36730156"/>
    <w:bookmarkStart w:id="19" w:name="_Hlk36730965"/>
    <w:bookmarkStart w:id="20" w:name="_Hlk36730966"/>
    <w:bookmarkStart w:id="21" w:name="_Hlk36731046"/>
    <w:bookmarkStart w:id="22" w:name="_Hlk36731047"/>
    <w:bookmarkStart w:id="23" w:name="_Hlk36731111"/>
    <w:bookmarkStart w:id="24" w:name="_Hlk36731112"/>
    <w:bookmarkStart w:id="25" w:name="_Hlk36732116"/>
    <w:bookmarkStart w:id="26" w:name="_Hlk36732117"/>
    <w:bookmarkStart w:id="27" w:name="_Hlk36736475"/>
    <w:bookmarkStart w:id="28" w:name="_Hlk36736476"/>
    <w:bookmarkStart w:id="29" w:name="_Hlk36736862"/>
    <w:bookmarkStart w:id="30" w:name="_Hlk36736863"/>
    <w:bookmarkStart w:id="31" w:name="_Hlk36740548"/>
    <w:bookmarkStart w:id="32" w:name="_Hlk36740549"/>
    <w:r w:rsidRPr="00F90EF1">
      <w:tab/>
    </w:r>
    <w:r w:rsidRPr="00F90EF1">
      <w:tab/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4536"/>
      <w:gridCol w:w="1417"/>
      <w:gridCol w:w="1412"/>
      <w:gridCol w:w="1575"/>
    </w:tblGrid>
    <w:tr w:rsidR="005C791D" w:rsidRPr="00F90EF1" w14:paraId="7298336B" w14:textId="77777777" w:rsidTr="00B06A7D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26FC5D03" w14:textId="77777777" w:rsidR="005C791D" w:rsidRPr="00F90EF1" w:rsidRDefault="005C791D" w:rsidP="005C791D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2206203C" wp14:editId="600F577D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A88F722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41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37DB249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12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782D79AD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03A1D5EA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5C791D" w:rsidRPr="00D01285" w14:paraId="31A30E16" w14:textId="77777777" w:rsidTr="00B06A7D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3F97FAA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5A376E6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MXAuthority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Process and method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41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B151CBD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PRWB ref</w:t>
          </w:r>
        </w:p>
      </w:tc>
      <w:tc>
        <w:tcPr>
          <w:tcW w:w="1412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43FC4791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Draft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525566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2021-8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5C791D" w:rsidRPr="00F90EF1" w14:paraId="491C4749" w14:textId="77777777" w:rsidTr="00B06A7D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7602846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1EF5EDCF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2829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BB0D2A6" w14:textId="77777777" w:rsidR="005C791D" w:rsidRPr="002C397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98E09D7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5C791D" w:rsidRPr="00D01285" w14:paraId="4B718B99" w14:textId="77777777" w:rsidTr="00B06A7D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CE78E9D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A5707BC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SW Detailed Design (DD)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2829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7D083F3" w14:textId="77777777" w:rsidR="005C791D" w:rsidRPr="00F1292D" w:rsidRDefault="005C791D" w:rsidP="005C791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MXDocTemplate_Name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TemplateVersion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1.16.00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562D426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MXRevision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MXVersion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5E054598" w14:textId="77777777" w:rsidR="007F7E48" w:rsidRPr="005C791D" w:rsidRDefault="007F7E48" w:rsidP="005C791D">
    <w:pPr>
      <w:pStyle w:val="Header"/>
      <w:ind w:left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FB03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479C515E" wp14:editId="52EA5FC2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 w:rsidR="004B756D">
      <w:rPr>
        <w:rFonts w:ascii="Arial" w:hAnsi="Arial" w:cs="Arial"/>
      </w:rPr>
      <w:t>SW03TEM001 - SW Detailed Design (DD).docx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046882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6pt;height:35.3pt" fillcolor="window">
          <v:imagedata r:id="rId2" o:title=""/>
        </v:shape>
        <o:OLEObject Type="Embed" ProgID="PBrush" ShapeID="_x0000_i1025" DrawAspect="Content" ObjectID="_1733138602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120FAB79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1EBF71AB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31785CDA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718EE5B8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63D24F68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E31FC86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Process and method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EB18A07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5C09175E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Draft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1AA498B6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163D35F4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454B9E11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00FBD682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860F505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4B406E6D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7833F88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1290DD6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 xml:space="preserve"> SW Detailed Design (DD)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F04A4E1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0363948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01D91B53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5612BA3"/>
    <w:multiLevelType w:val="multilevel"/>
    <w:tmpl w:val="49D25B62"/>
    <w:numStyleLink w:val="Bulleted"/>
  </w:abstractNum>
  <w:abstractNum w:abstractNumId="5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30277C96"/>
    <w:multiLevelType w:val="multilevel"/>
    <w:tmpl w:val="4E4E7D9A"/>
    <w:numStyleLink w:val="Numbered"/>
  </w:abstractNum>
  <w:abstractNum w:abstractNumId="8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0209D9"/>
    <w:multiLevelType w:val="multilevel"/>
    <w:tmpl w:val="49D25B62"/>
    <w:numStyleLink w:val="Bulleted"/>
  </w:abstractNum>
  <w:abstractNum w:abstractNumId="11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0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06526"/>
    <w:rsid w:val="00023BB5"/>
    <w:rsid w:val="000259E9"/>
    <w:rsid w:val="000264EA"/>
    <w:rsid w:val="0004125B"/>
    <w:rsid w:val="00055C49"/>
    <w:rsid w:val="000729CE"/>
    <w:rsid w:val="00080478"/>
    <w:rsid w:val="000827F5"/>
    <w:rsid w:val="000860ED"/>
    <w:rsid w:val="000876A2"/>
    <w:rsid w:val="00091EE5"/>
    <w:rsid w:val="00092777"/>
    <w:rsid w:val="00097215"/>
    <w:rsid w:val="000A0DF9"/>
    <w:rsid w:val="000A26F5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41501"/>
    <w:rsid w:val="00160850"/>
    <w:rsid w:val="001A5158"/>
    <w:rsid w:val="001A604D"/>
    <w:rsid w:val="001D5953"/>
    <w:rsid w:val="001F153E"/>
    <w:rsid w:val="001F1918"/>
    <w:rsid w:val="001F36BA"/>
    <w:rsid w:val="00206304"/>
    <w:rsid w:val="00232795"/>
    <w:rsid w:val="00261017"/>
    <w:rsid w:val="00262D88"/>
    <w:rsid w:val="00276D74"/>
    <w:rsid w:val="00285AE0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40B8"/>
    <w:rsid w:val="00304191"/>
    <w:rsid w:val="0030519C"/>
    <w:rsid w:val="00313FB4"/>
    <w:rsid w:val="0031650B"/>
    <w:rsid w:val="00320C23"/>
    <w:rsid w:val="00333763"/>
    <w:rsid w:val="00341CE2"/>
    <w:rsid w:val="00342D44"/>
    <w:rsid w:val="0037544A"/>
    <w:rsid w:val="003927FE"/>
    <w:rsid w:val="00393CFA"/>
    <w:rsid w:val="003A0519"/>
    <w:rsid w:val="003A2EAC"/>
    <w:rsid w:val="003B330A"/>
    <w:rsid w:val="003B5D38"/>
    <w:rsid w:val="003C3DFF"/>
    <w:rsid w:val="003D63FD"/>
    <w:rsid w:val="003E40E7"/>
    <w:rsid w:val="003F3058"/>
    <w:rsid w:val="00403F17"/>
    <w:rsid w:val="00405789"/>
    <w:rsid w:val="004062F9"/>
    <w:rsid w:val="00407223"/>
    <w:rsid w:val="00416BCA"/>
    <w:rsid w:val="004241B9"/>
    <w:rsid w:val="00425E86"/>
    <w:rsid w:val="0042676B"/>
    <w:rsid w:val="004317E4"/>
    <w:rsid w:val="00433683"/>
    <w:rsid w:val="00437C8D"/>
    <w:rsid w:val="00446DAC"/>
    <w:rsid w:val="004473C3"/>
    <w:rsid w:val="004700BC"/>
    <w:rsid w:val="004A53B8"/>
    <w:rsid w:val="004A6F07"/>
    <w:rsid w:val="004B756D"/>
    <w:rsid w:val="004D7902"/>
    <w:rsid w:val="004F304F"/>
    <w:rsid w:val="0050156C"/>
    <w:rsid w:val="00501E39"/>
    <w:rsid w:val="00527700"/>
    <w:rsid w:val="00527967"/>
    <w:rsid w:val="00536511"/>
    <w:rsid w:val="005479AC"/>
    <w:rsid w:val="00562C96"/>
    <w:rsid w:val="005673E3"/>
    <w:rsid w:val="005858FA"/>
    <w:rsid w:val="00590C7A"/>
    <w:rsid w:val="005914A2"/>
    <w:rsid w:val="0059231A"/>
    <w:rsid w:val="005C791D"/>
    <w:rsid w:val="005D3FE3"/>
    <w:rsid w:val="005E20A9"/>
    <w:rsid w:val="005F2A5E"/>
    <w:rsid w:val="005F343B"/>
    <w:rsid w:val="005F58F3"/>
    <w:rsid w:val="006069F0"/>
    <w:rsid w:val="0061558D"/>
    <w:rsid w:val="00620476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B5E43"/>
    <w:rsid w:val="006B6F79"/>
    <w:rsid w:val="006C5629"/>
    <w:rsid w:val="006D0367"/>
    <w:rsid w:val="006E6B3E"/>
    <w:rsid w:val="00702C3A"/>
    <w:rsid w:val="0073064C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973"/>
    <w:rsid w:val="007D2C18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7478C"/>
    <w:rsid w:val="0087669F"/>
    <w:rsid w:val="008835F6"/>
    <w:rsid w:val="00886823"/>
    <w:rsid w:val="00887772"/>
    <w:rsid w:val="0089553A"/>
    <w:rsid w:val="008A3E9F"/>
    <w:rsid w:val="008C714E"/>
    <w:rsid w:val="008D36E8"/>
    <w:rsid w:val="008E1C99"/>
    <w:rsid w:val="00911A72"/>
    <w:rsid w:val="0091320C"/>
    <w:rsid w:val="0091694D"/>
    <w:rsid w:val="00920FB7"/>
    <w:rsid w:val="00921854"/>
    <w:rsid w:val="00934D0F"/>
    <w:rsid w:val="00936489"/>
    <w:rsid w:val="009779D6"/>
    <w:rsid w:val="00987BE7"/>
    <w:rsid w:val="009B4BE5"/>
    <w:rsid w:val="009E12E6"/>
    <w:rsid w:val="009E44EC"/>
    <w:rsid w:val="009E48C7"/>
    <w:rsid w:val="009F03F6"/>
    <w:rsid w:val="00A04572"/>
    <w:rsid w:val="00A07C3C"/>
    <w:rsid w:val="00A1577A"/>
    <w:rsid w:val="00A20872"/>
    <w:rsid w:val="00A21CF3"/>
    <w:rsid w:val="00A27350"/>
    <w:rsid w:val="00A64437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1545F"/>
    <w:rsid w:val="00B21326"/>
    <w:rsid w:val="00B36BB7"/>
    <w:rsid w:val="00B50A71"/>
    <w:rsid w:val="00B51DAD"/>
    <w:rsid w:val="00B53757"/>
    <w:rsid w:val="00B546C7"/>
    <w:rsid w:val="00B556FD"/>
    <w:rsid w:val="00B5594C"/>
    <w:rsid w:val="00B57B2B"/>
    <w:rsid w:val="00B647F9"/>
    <w:rsid w:val="00B659F6"/>
    <w:rsid w:val="00B77856"/>
    <w:rsid w:val="00BA0E78"/>
    <w:rsid w:val="00BA7436"/>
    <w:rsid w:val="00BB7E59"/>
    <w:rsid w:val="00BC3B44"/>
    <w:rsid w:val="00BD01E4"/>
    <w:rsid w:val="00C07B67"/>
    <w:rsid w:val="00C106E9"/>
    <w:rsid w:val="00C117CB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5AD2"/>
    <w:rsid w:val="00C87ACD"/>
    <w:rsid w:val="00C9098B"/>
    <w:rsid w:val="00C92C07"/>
    <w:rsid w:val="00C934FD"/>
    <w:rsid w:val="00C95592"/>
    <w:rsid w:val="00CA1627"/>
    <w:rsid w:val="00CA30E6"/>
    <w:rsid w:val="00CA36D8"/>
    <w:rsid w:val="00CA78C5"/>
    <w:rsid w:val="00CB7102"/>
    <w:rsid w:val="00CC5FBB"/>
    <w:rsid w:val="00CC6679"/>
    <w:rsid w:val="00CC7005"/>
    <w:rsid w:val="00CD128F"/>
    <w:rsid w:val="00CE17AA"/>
    <w:rsid w:val="00CE74F4"/>
    <w:rsid w:val="00CF5576"/>
    <w:rsid w:val="00D01285"/>
    <w:rsid w:val="00D05D1A"/>
    <w:rsid w:val="00D17587"/>
    <w:rsid w:val="00D2294A"/>
    <w:rsid w:val="00D64184"/>
    <w:rsid w:val="00D7559E"/>
    <w:rsid w:val="00D84D02"/>
    <w:rsid w:val="00D94743"/>
    <w:rsid w:val="00DA1F91"/>
    <w:rsid w:val="00DA4C01"/>
    <w:rsid w:val="00DB555E"/>
    <w:rsid w:val="00DC168D"/>
    <w:rsid w:val="00DD4C64"/>
    <w:rsid w:val="00DF3D6E"/>
    <w:rsid w:val="00E107BF"/>
    <w:rsid w:val="00E16206"/>
    <w:rsid w:val="00E25DBF"/>
    <w:rsid w:val="00E45021"/>
    <w:rsid w:val="00E63826"/>
    <w:rsid w:val="00E74832"/>
    <w:rsid w:val="00E85557"/>
    <w:rsid w:val="00E87D0B"/>
    <w:rsid w:val="00EA5D8E"/>
    <w:rsid w:val="00EB1D44"/>
    <w:rsid w:val="00EB3189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35576"/>
    <w:rsid w:val="00F371F3"/>
    <w:rsid w:val="00F50763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54C0C"/>
  <w15:docId w15:val="{2087EAF3-2671-467A-BA30-28616E6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link w:val="Heading3Char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table" w:styleId="TableGridLight">
    <w:name w:val="Grid Table Light"/>
    <w:basedOn w:val="TableNormal"/>
    <w:uiPriority w:val="40"/>
    <w:rsid w:val="00D75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040B8"/>
    <w:rPr>
      <w:color w:val="0000FF" w:themeColor="hyperlink"/>
      <w:u w:val="single"/>
    </w:rPr>
  </w:style>
  <w:style w:type="paragraph" w:customStyle="1" w:styleId="Firstpage">
    <w:name w:val="Firstpage"/>
    <w:basedOn w:val="Footer"/>
    <w:rsid w:val="005C791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3C3DFF"/>
    <w:rPr>
      <w:rFonts w:ascii="Arial" w:hAnsi="Arial" w:cs="Arial"/>
      <w:bCs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teams.alv.autoliv.int/sites/aeuaeequalityassurance/AEM%20Process%20wiki/acronyms.aspx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7034-8CE2-438A-8C39-C5988A8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25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 Electronics and Mechatronics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subject/>
  <dc:creator>Marion.Rakotonoelina</dc:creator>
  <cp:keywords/>
  <dc:description/>
  <cp:lastModifiedBy>Andreea Suiu</cp:lastModifiedBy>
  <cp:revision>100</cp:revision>
  <cp:lastPrinted>2011-02-23T12:47:00Z</cp:lastPrinted>
  <dcterms:created xsi:type="dcterms:W3CDTF">2012-07-31T07:47:00Z</dcterms:created>
  <dcterms:modified xsi:type="dcterms:W3CDTF">2022-12-21T12:37:00Z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Process and method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Draft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TBD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 SW Detailed Design (DD)</vt:lpwstr>
  </property>
  <property fmtid="{D5CDD505-2E9C-101B-9397-08002B2CF9AE}" pid="41" name="MXType">
    <vt:lpwstr>Template</vt:lpwstr>
  </property>
  <property fmtid="{D5CDD505-2E9C-101B-9397-08002B2CF9AE}" pid="42" name="MXType.Localized">
    <vt:lpwstr>Template</vt:lpwstr>
  </property>
  <property fmtid="{D5CDD505-2E9C-101B-9397-08002B2CF9AE}" pid="43" name="MXUser">
    <vt:lpwstr>[Name]</vt:lpwstr>
  </property>
  <property fmtid="{D5CDD505-2E9C-101B-9397-08002B2CF9AE}" pid="44" name="MXVersion">
    <vt:lpwstr>TBD</vt:lpwstr>
  </property>
  <property fmtid="{D5CDD505-2E9C-101B-9397-08002B2CF9AE}" pid="45" name="MXActual_state_Released">
    <vt:lpwstr>2021-8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  <property fmtid="{D5CDD505-2E9C-101B-9397-08002B2CF9AE}" pid="54" name="MXDocTemplate_Rev">
    <vt:lpwstr>AEM_PROCESS_1.16.00 </vt:lpwstr>
  </property>
  <property fmtid="{D5CDD505-2E9C-101B-9397-08002B2CF9AE}" pid="55" name="TemplateVersion">
    <vt:lpwstr>1.16.00 </vt:lpwstr>
  </property>
  <property fmtid="{D5CDD505-2E9C-101B-9397-08002B2CF9AE}" pid="56" name="MXDocTemplate_State">
    <vt:lpwstr>Release</vt:lpwstr>
  </property>
  <property fmtid="{D5CDD505-2E9C-101B-9397-08002B2CF9AE}" pid="57" name="MXDocTemplate_Name">
    <vt:lpwstr>SW03TEM001</vt:lpwstr>
  </property>
</Properties>
</file>