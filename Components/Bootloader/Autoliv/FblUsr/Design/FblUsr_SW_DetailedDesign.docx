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16A802B9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bookmarkStart w:id="0" w:name="_Hlk36730963"/>
          <w:p w14:paraId="5E218605" w14:textId="3F2A68CA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</w:t>
            </w:r>
            <w:proofErr w:type="spellStart"/>
            <w:r w:rsidR="005E152E" w:rsidRPr="005E152E">
              <w:rPr>
                <w:b/>
                <w:sz w:val="48"/>
                <w:lang w:val="en-US"/>
              </w:rPr>
              <w:t>FblUsr</w:t>
            </w:r>
            <w:proofErr w:type="spellEnd"/>
            <w:r w:rsidR="005E152E">
              <w:rPr>
                <w:b/>
                <w:sz w:val="48"/>
                <w:lang w:val="en-US"/>
              </w:rPr>
              <w:t xml:space="preserve"> </w:t>
            </w:r>
            <w:r w:rsidR="004B756D">
              <w:rPr>
                <w:b/>
                <w:sz w:val="48"/>
                <w:lang w:val="en-US"/>
              </w:rPr>
              <w:t>SW Detailed Design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471F4BB4" w14:textId="035B8F39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MXName  \* MERGEFORMAT </w:instrText>
            </w:r>
            <w:r w:rsidR="00CC0485">
              <w:rPr>
                <w:b/>
                <w:sz w:val="48"/>
                <w:lang w:val="en-US"/>
              </w:rPr>
              <w:fldChar w:fldCharType="separate"/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</w:tc>
      </w:tr>
      <w:tr w:rsidR="005C791D" w:rsidRPr="009B063D" w14:paraId="359FD4C8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467D2DE0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4B55CCD5" w14:textId="785C9ED9" w:rsidR="005C791D" w:rsidRPr="00A72150" w:rsidRDefault="005E152E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 xml:space="preserve">Detailed Design Document of the </w:t>
            </w:r>
            <w:proofErr w:type="spellStart"/>
            <w:r>
              <w:rPr>
                <w:rFonts w:cs="Arial"/>
                <w:sz w:val="20"/>
              </w:rPr>
              <w:t>FblUsr</w:t>
            </w:r>
            <w:proofErr w:type="spellEnd"/>
            <w:r>
              <w:rPr>
                <w:rFonts w:cs="Arial"/>
                <w:sz w:val="20"/>
              </w:rPr>
              <w:t xml:space="preserve"> Component</w:t>
            </w:r>
          </w:p>
        </w:tc>
      </w:tr>
    </w:tbl>
    <w:p w14:paraId="4FB2C87C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45853361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8C20FFF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7EC6008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22D0E29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73F5FBA7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0ED14" w14:textId="74C6819E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8E7A2C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Andreea Suiu</w:t>
            </w:r>
          </w:p>
          <w:p w14:paraId="7E63CDC3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9A634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9F62E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72536FB6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EC437AB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987AA9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A64935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1D5AB594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5F183D2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27B61BC6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4C1A3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37B56002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105BE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105434ED" w14:textId="77777777" w:rsidR="005C791D" w:rsidRPr="00430E47" w:rsidRDefault="005C791D" w:rsidP="005C791D">
      <w:pPr>
        <w:spacing w:after="0"/>
      </w:pPr>
    </w:p>
    <w:p w14:paraId="097F3235" w14:textId="77777777" w:rsidR="005C791D" w:rsidRDefault="005C791D"/>
    <w:p w14:paraId="6FB5C104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2ABAA546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55633AC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5AD2E80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681BC7B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0CCA2874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427EA39C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0F577DB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2A7F0B2F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66DCCFE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4020DC3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47ACD0CB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4BD2D90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72DCE736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1F9F049F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328100EF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1A0D9B02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1700487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00E89B35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7696E68A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1617355F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1367387C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79EE9EA5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52492995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25C5A8D7" w14:textId="77777777" w:rsidTr="001079B6">
        <w:tc>
          <w:tcPr>
            <w:tcW w:w="1125" w:type="dxa"/>
            <w:shd w:val="clear" w:color="auto" w:fill="000080"/>
          </w:tcPr>
          <w:p w14:paraId="5BCD2CE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6940190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5B0CA7C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0F8CC09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7E3E3442" w14:textId="77777777" w:rsidTr="001079B6">
        <w:tc>
          <w:tcPr>
            <w:tcW w:w="1125" w:type="dxa"/>
            <w:shd w:val="clear" w:color="auto" w:fill="auto"/>
          </w:tcPr>
          <w:p w14:paraId="2AEB123A" w14:textId="709B3CD8" w:rsidR="00536511" w:rsidRPr="001079B6" w:rsidRDefault="008E7A2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172717E9" w14:textId="22CE907D" w:rsidR="00536511" w:rsidRPr="001079B6" w:rsidRDefault="008E7A2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09.12.2022</w:t>
            </w:r>
          </w:p>
        </w:tc>
        <w:tc>
          <w:tcPr>
            <w:tcW w:w="2008" w:type="dxa"/>
            <w:shd w:val="clear" w:color="auto" w:fill="auto"/>
          </w:tcPr>
          <w:p w14:paraId="51CCFB24" w14:textId="48EEFF11" w:rsidR="00536511" w:rsidRPr="001079B6" w:rsidRDefault="008E7A2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3FCB8871" w14:textId="0C00DE0B" w:rsidR="00536511" w:rsidRPr="001079B6" w:rsidRDefault="008E7A2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536511" w:rsidRPr="001079B6" w14:paraId="4514BB26" w14:textId="77777777" w:rsidTr="001079B6">
        <w:tc>
          <w:tcPr>
            <w:tcW w:w="1125" w:type="dxa"/>
            <w:shd w:val="clear" w:color="auto" w:fill="auto"/>
          </w:tcPr>
          <w:p w14:paraId="3367C6AE" w14:textId="1D22AECD" w:rsidR="00536511" w:rsidRPr="001079B6" w:rsidRDefault="00362E8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</w:t>
            </w:r>
          </w:p>
        </w:tc>
        <w:tc>
          <w:tcPr>
            <w:tcW w:w="1325" w:type="dxa"/>
            <w:shd w:val="clear" w:color="auto" w:fill="auto"/>
          </w:tcPr>
          <w:p w14:paraId="2F3DE10C" w14:textId="38BCA916" w:rsidR="00536511" w:rsidRPr="001079B6" w:rsidRDefault="00362E8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21.12.2022</w:t>
            </w:r>
          </w:p>
        </w:tc>
        <w:tc>
          <w:tcPr>
            <w:tcW w:w="2008" w:type="dxa"/>
            <w:shd w:val="clear" w:color="auto" w:fill="auto"/>
          </w:tcPr>
          <w:p w14:paraId="73EF490C" w14:textId="1F8644A3" w:rsidR="00536511" w:rsidRPr="001079B6" w:rsidRDefault="00362E8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3DD23A56" w14:textId="5525C3D9" w:rsidR="00536511" w:rsidRPr="001079B6" w:rsidRDefault="00362E8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Second</w:t>
            </w:r>
            <w:r>
              <w:rPr>
                <w:rFonts w:ascii="Arial" w:hAnsi="Arial"/>
                <w:sz w:val="20"/>
                <w:szCs w:val="20"/>
              </w:rPr>
              <w:t xml:space="preserve"> revision.</w:t>
            </w:r>
          </w:p>
        </w:tc>
      </w:tr>
      <w:tr w:rsidR="00536511" w:rsidRPr="001079B6" w14:paraId="74B79254" w14:textId="77777777" w:rsidTr="001079B6">
        <w:tc>
          <w:tcPr>
            <w:tcW w:w="1125" w:type="dxa"/>
            <w:shd w:val="clear" w:color="auto" w:fill="auto"/>
          </w:tcPr>
          <w:p w14:paraId="475C8CB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448E9E7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2E61591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67A309B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175A836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59C2F7A8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5A5188A4" w14:textId="77777777" w:rsidR="00B778F7" w:rsidRPr="00B778F7" w:rsidRDefault="00B778F7" w:rsidP="00B778F7">
      <w:pPr>
        <w:ind w:firstLine="720"/>
        <w:jc w:val="both"/>
        <w:rPr>
          <w:rStyle w:val="Blue"/>
          <w:color w:val="000000" w:themeColor="text1"/>
        </w:rPr>
      </w:pPr>
      <w:bookmarkStart w:id="5" w:name="_Toc221000464"/>
      <w:bookmarkStart w:id="6" w:name="_Toc342390933"/>
      <w:r w:rsidRPr="00B778F7">
        <w:rPr>
          <w:rStyle w:val="Blue"/>
          <w:color w:val="000000" w:themeColor="text1"/>
        </w:rPr>
        <w:t xml:space="preserve">The purpose of this document is to provide an overview of the </w:t>
      </w:r>
      <w:proofErr w:type="spellStart"/>
      <w:r w:rsidRPr="00B778F7">
        <w:rPr>
          <w:rStyle w:val="Blue"/>
          <w:color w:val="000000" w:themeColor="text1"/>
        </w:rPr>
        <w:t>FblUsr</w:t>
      </w:r>
      <w:proofErr w:type="spellEnd"/>
      <w:r w:rsidRPr="00B778F7">
        <w:rPr>
          <w:rStyle w:val="Blue"/>
          <w:color w:val="000000" w:themeColor="text1"/>
        </w:rPr>
        <w:t xml:space="preserve"> SW Component operation principle, and to present the implementation choices in terms of module and function splitting.</w:t>
      </w:r>
    </w:p>
    <w:p w14:paraId="3226FE05" w14:textId="77777777" w:rsidR="001278D5" w:rsidRPr="00296B9F" w:rsidRDefault="001278D5" w:rsidP="00936489">
      <w:pPr>
        <w:pStyle w:val="Heading2"/>
      </w:pPr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1CEBD95D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proofErr w:type="gramStart"/>
      <w:r>
        <w:t xml:space="preserve">External </w:t>
      </w:r>
      <w:r w:rsidR="001278D5" w:rsidRPr="00296B9F">
        <w:t xml:space="preserve"> documents</w:t>
      </w:r>
      <w:bookmarkEnd w:id="7"/>
      <w:proofErr w:type="gramEnd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001BD3DD" w14:textId="77777777" w:rsidTr="001079B6">
        <w:tc>
          <w:tcPr>
            <w:tcW w:w="993" w:type="dxa"/>
            <w:shd w:val="clear" w:color="auto" w:fill="000080"/>
          </w:tcPr>
          <w:p w14:paraId="1EFE8C9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266370F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4FF188D9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402CAD3C" w14:textId="77777777" w:rsidTr="001079B6">
        <w:tc>
          <w:tcPr>
            <w:tcW w:w="993" w:type="dxa"/>
            <w:shd w:val="clear" w:color="auto" w:fill="auto"/>
          </w:tcPr>
          <w:p w14:paraId="469B6F65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40D52A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1E29AF0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6180010D" w14:textId="77777777" w:rsidTr="001079B6">
        <w:tc>
          <w:tcPr>
            <w:tcW w:w="993" w:type="dxa"/>
            <w:shd w:val="clear" w:color="auto" w:fill="auto"/>
          </w:tcPr>
          <w:p w14:paraId="0CFE9CC9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ED1712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3EEF6D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C9CF728" w14:textId="77777777" w:rsidTr="001079B6">
        <w:tc>
          <w:tcPr>
            <w:tcW w:w="993" w:type="dxa"/>
            <w:shd w:val="clear" w:color="auto" w:fill="auto"/>
          </w:tcPr>
          <w:p w14:paraId="06B527FE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ECBEDB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06ACF3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C28282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52C5D7FE" w14:textId="77777777" w:rsidTr="001079B6">
        <w:tc>
          <w:tcPr>
            <w:tcW w:w="993" w:type="dxa"/>
            <w:shd w:val="clear" w:color="auto" w:fill="000080"/>
          </w:tcPr>
          <w:p w14:paraId="7D15B24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4465542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7E59B6C6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179DA5B9" w14:textId="77777777" w:rsidTr="001079B6">
        <w:tc>
          <w:tcPr>
            <w:tcW w:w="993" w:type="dxa"/>
            <w:shd w:val="clear" w:color="auto" w:fill="auto"/>
          </w:tcPr>
          <w:p w14:paraId="0AFC141A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39BE15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E20B3C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DEFA468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15EB682D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308422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EDE36F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B0AED73" w14:textId="77777777" w:rsidTr="001079B6">
        <w:tc>
          <w:tcPr>
            <w:tcW w:w="993" w:type="dxa"/>
            <w:shd w:val="clear" w:color="auto" w:fill="auto"/>
          </w:tcPr>
          <w:p w14:paraId="4D83124E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8622316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7E8DA4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624DEF60" w14:textId="77777777" w:rsidTr="001079B6">
        <w:tc>
          <w:tcPr>
            <w:tcW w:w="993" w:type="dxa"/>
            <w:shd w:val="clear" w:color="auto" w:fill="auto"/>
          </w:tcPr>
          <w:p w14:paraId="5D4420D4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9AC4CD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20DB10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E523CC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0B9B2580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59FA518D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064836C9" w14:textId="77777777" w:rsidTr="00936489">
        <w:tc>
          <w:tcPr>
            <w:tcW w:w="1858" w:type="dxa"/>
            <w:shd w:val="clear" w:color="auto" w:fill="000080"/>
          </w:tcPr>
          <w:p w14:paraId="731774F2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65EE693D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10A0A022" w14:textId="77777777" w:rsidTr="00936489">
        <w:tc>
          <w:tcPr>
            <w:tcW w:w="1858" w:type="dxa"/>
            <w:shd w:val="clear" w:color="auto" w:fill="auto"/>
          </w:tcPr>
          <w:p w14:paraId="1B6A6688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5BEC3B02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01B49C2D" w14:textId="77777777" w:rsidTr="00936489">
        <w:tc>
          <w:tcPr>
            <w:tcW w:w="1858" w:type="dxa"/>
            <w:shd w:val="clear" w:color="auto" w:fill="auto"/>
          </w:tcPr>
          <w:p w14:paraId="7D2BFB1C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1B4D5B4F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56630095" w14:textId="77777777" w:rsidTr="00936489">
        <w:tc>
          <w:tcPr>
            <w:tcW w:w="1858" w:type="dxa"/>
            <w:shd w:val="clear" w:color="auto" w:fill="auto"/>
          </w:tcPr>
          <w:p w14:paraId="08D81FDA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64A95D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F1A3A7B" w14:textId="77777777" w:rsidR="00936489" w:rsidRPr="00936489" w:rsidRDefault="00936489" w:rsidP="00936489"/>
    <w:p w14:paraId="1C425F2C" w14:textId="77777777" w:rsidR="00936489" w:rsidRPr="00936489" w:rsidRDefault="00936489" w:rsidP="00936489"/>
    <w:p w14:paraId="3949D056" w14:textId="77777777" w:rsidR="00936489" w:rsidRPr="00936489" w:rsidRDefault="00936489" w:rsidP="00936489"/>
    <w:p w14:paraId="5FCA334E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6B1F1CC9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176F9923" w14:textId="77777777" w:rsidR="006C5E2E" w:rsidRPr="006C5E2E" w:rsidRDefault="006C5E2E" w:rsidP="006C5E2E">
      <w:pPr>
        <w:spacing w:after="0"/>
        <w:ind w:firstLine="720"/>
        <w:jc w:val="both"/>
        <w:rPr>
          <w:rStyle w:val="Blue"/>
          <w:color w:val="000000" w:themeColor="text1"/>
          <w:szCs w:val="22"/>
        </w:rPr>
      </w:pPr>
      <w:r w:rsidRPr="006C5E2E">
        <w:rPr>
          <w:rStyle w:val="Blue"/>
          <w:color w:val="000000" w:themeColor="text1"/>
          <w:szCs w:val="22"/>
        </w:rPr>
        <w:t xml:space="preserve">The aim of the </w:t>
      </w:r>
      <w:proofErr w:type="spellStart"/>
      <w:r w:rsidRPr="006C5E2E">
        <w:rPr>
          <w:rStyle w:val="Blue"/>
          <w:color w:val="000000" w:themeColor="text1"/>
          <w:szCs w:val="22"/>
        </w:rPr>
        <w:t>FblUsr</w:t>
      </w:r>
      <w:proofErr w:type="spellEnd"/>
      <w:r w:rsidRPr="006C5E2E">
        <w:rPr>
          <w:rStyle w:val="Blue"/>
          <w:color w:val="000000" w:themeColor="text1"/>
          <w:szCs w:val="22"/>
        </w:rPr>
        <w:t xml:space="preserve"> component is to be a software router between all the communication stack and the bootloader core. </w:t>
      </w:r>
    </w:p>
    <w:p w14:paraId="2F52913B" w14:textId="77777777" w:rsidR="006C5E2E" w:rsidRPr="006C5E2E" w:rsidRDefault="006C5E2E" w:rsidP="006C5E2E">
      <w:pPr>
        <w:spacing w:after="0"/>
        <w:ind w:firstLine="720"/>
        <w:jc w:val="both"/>
        <w:rPr>
          <w:rStyle w:val="Blue"/>
          <w:color w:val="000000" w:themeColor="text1"/>
          <w:szCs w:val="22"/>
        </w:rPr>
      </w:pPr>
      <w:r w:rsidRPr="006C5E2E">
        <w:rPr>
          <w:rStyle w:val="Blue"/>
          <w:color w:val="000000" w:themeColor="text1"/>
          <w:szCs w:val="22"/>
        </w:rPr>
        <w:t>This component is responsible for the following aspects:</w:t>
      </w:r>
    </w:p>
    <w:p w14:paraId="0D9A6325" w14:textId="2D6AD188" w:rsidR="006C5E2E" w:rsidRPr="006C5E2E" w:rsidRDefault="006C5E2E" w:rsidP="006C5E2E">
      <w:pPr>
        <w:pStyle w:val="ListParagraph"/>
        <w:numPr>
          <w:ilvl w:val="0"/>
          <w:numId w:val="16"/>
        </w:numPr>
        <w:jc w:val="both"/>
        <w:rPr>
          <w:rStyle w:val="Blue"/>
          <w:rFonts w:ascii="Times New Roman" w:hAnsi="Times New Roman" w:cs="Times New Roman"/>
          <w:color w:val="000000" w:themeColor="text1"/>
          <w:sz w:val="22"/>
          <w:szCs w:val="22"/>
        </w:rPr>
      </w:pPr>
      <w:r w:rsidRPr="006C5E2E">
        <w:rPr>
          <w:rStyle w:val="Blue"/>
          <w:rFonts w:ascii="Times New Roman" w:hAnsi="Times New Roman" w:cs="Times New Roman"/>
          <w:color w:val="000000" w:themeColor="text1"/>
          <w:sz w:val="22"/>
          <w:szCs w:val="22"/>
        </w:rPr>
        <w:t xml:space="preserve">Software and hardware initialization of </w:t>
      </w:r>
      <w:proofErr w:type="spellStart"/>
      <w:r w:rsidR="00F7721A">
        <w:rPr>
          <w:rStyle w:val="Blue"/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Pr="006C5E2E">
        <w:rPr>
          <w:rStyle w:val="Blue"/>
          <w:rFonts w:ascii="Times New Roman" w:hAnsi="Times New Roman" w:cs="Times New Roman"/>
          <w:color w:val="000000" w:themeColor="text1"/>
          <w:sz w:val="22"/>
          <w:szCs w:val="22"/>
        </w:rPr>
        <w:t>ootmanager</w:t>
      </w:r>
      <w:proofErr w:type="spellEnd"/>
    </w:p>
    <w:p w14:paraId="571C5F55" w14:textId="1153D3D4" w:rsidR="00206304" w:rsidRPr="006C5E2E" w:rsidRDefault="006C5E2E" w:rsidP="006C5E2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C5E2E">
        <w:rPr>
          <w:rStyle w:val="Blue"/>
          <w:rFonts w:ascii="Times New Roman" w:hAnsi="Times New Roman" w:cs="Times New Roman"/>
          <w:color w:val="000000" w:themeColor="text1"/>
          <w:sz w:val="22"/>
          <w:szCs w:val="22"/>
        </w:rPr>
        <w:t>Implementation of functions for CAN communication</w:t>
      </w:r>
    </w:p>
    <w:p w14:paraId="2E76B8D9" w14:textId="574DD420" w:rsidR="007572D8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1B9E26A4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1D3D11D6" w14:textId="77777777" w:rsidR="009F03F6" w:rsidRPr="009F03F6" w:rsidRDefault="009F03F6" w:rsidP="009F03F6"/>
    <w:p w14:paraId="4AE1F152" w14:textId="77777777" w:rsidR="00763E70" w:rsidRDefault="00304C18">
      <w:pPr>
        <w:pStyle w:val="Heading2"/>
      </w:pPr>
      <w:r>
        <w:t>Services</w:t>
      </w:r>
    </w:p>
    <w:p w14:paraId="58F3A191" w14:textId="77777777" w:rsidR="00763E70" w:rsidRDefault="00304C18">
      <w:pPr>
        <w:pStyle w:val="Heading3"/>
      </w:pPr>
      <w:proofErr w:type="spellStart"/>
      <w:r>
        <w:t>BlPduR_Custom_Com_Deactivate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47"/>
        <w:gridCol w:w="2471"/>
        <w:gridCol w:w="2451"/>
      </w:tblGrid>
      <w:tr w:rsidR="00763E70" w14:paraId="6E66F44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158A1C28" w14:textId="77777777" w:rsidR="00763E70" w:rsidRDefault="00304C18">
            <w:r>
              <w:t>Object</w:t>
            </w:r>
          </w:p>
        </w:tc>
      </w:tr>
      <w:tr w:rsidR="00763E70" w14:paraId="13AF300D" w14:textId="77777777" w:rsidTr="00763E70">
        <w:tc>
          <w:tcPr>
            <w:tcW w:w="10064" w:type="dxa"/>
            <w:gridSpan w:val="4"/>
          </w:tcPr>
          <w:p w14:paraId="7EB57DFC" w14:textId="77777777" w:rsidR="00763E70" w:rsidRDefault="00304C18">
            <w:r>
              <w:t>Deactivate communication.</w:t>
            </w:r>
          </w:p>
        </w:tc>
      </w:tr>
      <w:tr w:rsidR="00763E70" w14:paraId="35C582AF" w14:textId="77777777" w:rsidTr="00763E70">
        <w:tc>
          <w:tcPr>
            <w:tcW w:w="10064" w:type="dxa"/>
            <w:gridSpan w:val="4"/>
            <w:shd w:val="clear" w:color="auto" w:fill="000080"/>
          </w:tcPr>
          <w:p w14:paraId="42D30DCE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4C4A6BE3" w14:textId="77777777" w:rsidTr="00763E70">
        <w:tc>
          <w:tcPr>
            <w:tcW w:w="10064" w:type="dxa"/>
            <w:gridSpan w:val="4"/>
          </w:tcPr>
          <w:p w14:paraId="75334E29" w14:textId="77777777" w:rsidR="00763E70" w:rsidRDefault="00304C18">
            <w:r>
              <w:t xml:space="preserve">void </w:t>
            </w:r>
            <w:proofErr w:type="spellStart"/>
            <w:r>
              <w:t>BlPduR_Custom_Com_Deactivate</w:t>
            </w:r>
            <w:proofErr w:type="spellEnd"/>
            <w:r>
              <w:t xml:space="preserve"> (void)</w:t>
            </w:r>
          </w:p>
        </w:tc>
      </w:tr>
      <w:tr w:rsidR="00763E70" w14:paraId="1C01B0B3" w14:textId="77777777" w:rsidTr="00763E70">
        <w:tc>
          <w:tcPr>
            <w:tcW w:w="10064" w:type="dxa"/>
            <w:gridSpan w:val="4"/>
            <w:shd w:val="clear" w:color="auto" w:fill="000080"/>
          </w:tcPr>
          <w:p w14:paraId="5E19BA01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66BF1533" w14:textId="77777777" w:rsidTr="00763E70">
        <w:tc>
          <w:tcPr>
            <w:tcW w:w="10064" w:type="dxa"/>
            <w:gridSpan w:val="4"/>
          </w:tcPr>
          <w:p w14:paraId="07E491EE" w14:textId="77777777" w:rsidR="00763E70" w:rsidRDefault="00304C18">
            <w:r>
              <w:t>None.</w:t>
            </w:r>
          </w:p>
        </w:tc>
      </w:tr>
      <w:tr w:rsidR="00763E70" w14:paraId="69A5FE54" w14:textId="77777777" w:rsidTr="00763E70">
        <w:tc>
          <w:tcPr>
            <w:tcW w:w="10064" w:type="dxa"/>
            <w:gridSpan w:val="4"/>
            <w:shd w:val="clear" w:color="auto" w:fill="000080"/>
          </w:tcPr>
          <w:p w14:paraId="4B9D3924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41C60E30" w14:textId="77777777" w:rsidTr="00763E70">
        <w:tc>
          <w:tcPr>
            <w:tcW w:w="10064" w:type="dxa"/>
            <w:gridSpan w:val="4"/>
          </w:tcPr>
          <w:p w14:paraId="201ADE12" w14:textId="77777777" w:rsidR="00763E70" w:rsidRDefault="00304C18">
            <w:proofErr w:type="spellStart"/>
            <w:r>
              <w:t>DSG_FblUsr_BlPduR_Custom_Com_Deactivate</w:t>
            </w:r>
            <w:proofErr w:type="spellEnd"/>
          </w:p>
        </w:tc>
      </w:tr>
      <w:tr w:rsidR="00763E70" w14:paraId="3A28EED8" w14:textId="77777777" w:rsidTr="00763E70">
        <w:tc>
          <w:tcPr>
            <w:tcW w:w="10064" w:type="dxa"/>
            <w:gridSpan w:val="4"/>
            <w:shd w:val="clear" w:color="auto" w:fill="000080"/>
          </w:tcPr>
          <w:p w14:paraId="661B235F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24921FAB" w14:textId="77777777" w:rsidTr="00763E70">
        <w:tc>
          <w:tcPr>
            <w:tcW w:w="10064" w:type="dxa"/>
            <w:gridSpan w:val="4"/>
          </w:tcPr>
          <w:p w14:paraId="4F5FAD8F" w14:textId="77777777" w:rsidR="00763E70" w:rsidRDefault="00304C18">
            <w:proofErr w:type="spellStart"/>
            <w:r>
              <w:t>ARCH_SW_FblUsr_BlPduR_Custom_Com_Deactivate</w:t>
            </w:r>
            <w:proofErr w:type="spellEnd"/>
          </w:p>
        </w:tc>
      </w:tr>
      <w:tr w:rsidR="00763E70" w14:paraId="615B391D" w14:textId="77777777" w:rsidTr="00763E70">
        <w:tc>
          <w:tcPr>
            <w:tcW w:w="10064" w:type="dxa"/>
            <w:gridSpan w:val="4"/>
            <w:shd w:val="clear" w:color="auto" w:fill="000080"/>
          </w:tcPr>
          <w:p w14:paraId="14D598FF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4B201221" w14:textId="77777777" w:rsidTr="00763E70">
        <w:tc>
          <w:tcPr>
            <w:tcW w:w="2516" w:type="dxa"/>
            <w:shd w:val="clear" w:color="auto" w:fill="C6D9F1"/>
          </w:tcPr>
          <w:p w14:paraId="03AAFC82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1A5BB14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E06BC6A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37719A8" w14:textId="77777777" w:rsidR="00763E70" w:rsidRDefault="00304C18">
            <w:r>
              <w:t>Range</w:t>
            </w:r>
          </w:p>
        </w:tc>
      </w:tr>
      <w:tr w:rsidR="00763E70" w14:paraId="4B318C9E" w14:textId="77777777" w:rsidTr="00763E70">
        <w:tc>
          <w:tcPr>
            <w:tcW w:w="2516" w:type="dxa"/>
          </w:tcPr>
          <w:p w14:paraId="28645C7F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D3D4C2E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3A04499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56746AC9" w14:textId="77777777" w:rsidR="00763E70" w:rsidRDefault="00304C18">
            <w:r>
              <w:t>NA</w:t>
            </w:r>
          </w:p>
        </w:tc>
      </w:tr>
      <w:tr w:rsidR="00763E70" w14:paraId="74B677B1" w14:textId="77777777" w:rsidTr="00763E70">
        <w:tc>
          <w:tcPr>
            <w:tcW w:w="10064" w:type="dxa"/>
            <w:gridSpan w:val="4"/>
            <w:shd w:val="clear" w:color="auto" w:fill="000080"/>
          </w:tcPr>
          <w:p w14:paraId="46EC5CF2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74B88C6E" w14:textId="77777777" w:rsidTr="00763E70">
        <w:tc>
          <w:tcPr>
            <w:tcW w:w="2516" w:type="dxa"/>
            <w:shd w:val="clear" w:color="auto" w:fill="C6D9F1"/>
          </w:tcPr>
          <w:p w14:paraId="171AC1F5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88F82D5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49B1360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C43163A" w14:textId="77777777" w:rsidR="00763E70" w:rsidRDefault="00304C18">
            <w:r>
              <w:t>Range</w:t>
            </w:r>
          </w:p>
        </w:tc>
      </w:tr>
      <w:tr w:rsidR="00763E70" w14:paraId="762E6984" w14:textId="77777777" w:rsidTr="00763E70">
        <w:tc>
          <w:tcPr>
            <w:tcW w:w="2516" w:type="dxa"/>
          </w:tcPr>
          <w:p w14:paraId="66F03E3C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99081C1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7CE898E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397FC828" w14:textId="77777777" w:rsidR="00763E70" w:rsidRDefault="00304C18">
            <w:r>
              <w:t>NA</w:t>
            </w:r>
          </w:p>
        </w:tc>
      </w:tr>
      <w:tr w:rsidR="00763E70" w14:paraId="351A51E3" w14:textId="77777777" w:rsidTr="00763E70">
        <w:tc>
          <w:tcPr>
            <w:tcW w:w="10064" w:type="dxa"/>
            <w:gridSpan w:val="4"/>
            <w:shd w:val="clear" w:color="auto" w:fill="000080"/>
          </w:tcPr>
          <w:p w14:paraId="6D92D5A0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7BFD9494" w14:textId="77777777" w:rsidTr="00763E70">
        <w:tc>
          <w:tcPr>
            <w:tcW w:w="2516" w:type="dxa"/>
            <w:shd w:val="clear" w:color="auto" w:fill="C6D9F1"/>
          </w:tcPr>
          <w:p w14:paraId="4DC4478F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DFA0778" w14:textId="77777777" w:rsidR="00763E70" w:rsidRDefault="00304C18">
            <w:r>
              <w:t>Description</w:t>
            </w:r>
          </w:p>
        </w:tc>
      </w:tr>
      <w:tr w:rsidR="00763E70" w14:paraId="4AB72CA8" w14:textId="77777777" w:rsidTr="00763E70">
        <w:tc>
          <w:tcPr>
            <w:tcW w:w="2516" w:type="dxa"/>
          </w:tcPr>
          <w:p w14:paraId="4A39FA0F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2D3AFAE0" w14:textId="77777777" w:rsidR="00763E70" w:rsidRDefault="00304C18">
            <w:r>
              <w:t>None.</w:t>
            </w:r>
          </w:p>
        </w:tc>
      </w:tr>
      <w:tr w:rsidR="00763E70" w14:paraId="5424CE38" w14:textId="77777777" w:rsidTr="00763E70">
        <w:tc>
          <w:tcPr>
            <w:tcW w:w="10064" w:type="dxa"/>
            <w:gridSpan w:val="4"/>
            <w:shd w:val="clear" w:color="auto" w:fill="000080"/>
          </w:tcPr>
          <w:p w14:paraId="7038F53B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2C0E429A" w14:textId="77777777" w:rsidTr="00763E70">
        <w:tc>
          <w:tcPr>
            <w:tcW w:w="2516" w:type="dxa"/>
            <w:shd w:val="clear" w:color="auto" w:fill="C6D9F1"/>
          </w:tcPr>
          <w:p w14:paraId="230828DD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B147D0E" w14:textId="77777777" w:rsidR="00763E70" w:rsidRDefault="00304C18">
            <w:r>
              <w:t>Description</w:t>
            </w:r>
          </w:p>
        </w:tc>
      </w:tr>
      <w:tr w:rsidR="00763E70" w14:paraId="6FDB4AB1" w14:textId="77777777" w:rsidTr="00763E70">
        <w:tc>
          <w:tcPr>
            <w:tcW w:w="2516" w:type="dxa"/>
          </w:tcPr>
          <w:p w14:paraId="3A1DD07B" w14:textId="77777777" w:rsidR="00763E70" w:rsidRDefault="00304C18">
            <w:proofErr w:type="spellStart"/>
            <w:r>
              <w:t>Prog_Cust_AppliCheck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24D3E3EA" w14:textId="77777777" w:rsidR="00763E70" w:rsidRDefault="00304C18">
            <w:r>
              <w:t xml:space="preserve">Called in </w:t>
            </w:r>
            <w:proofErr w:type="spellStart"/>
            <w:r>
              <w:t>PROG_SwitchApplicationMode</w:t>
            </w:r>
            <w:proofErr w:type="spellEnd"/>
            <w:r>
              <w:t xml:space="preserve"> function.</w:t>
            </w:r>
          </w:p>
        </w:tc>
      </w:tr>
      <w:tr w:rsidR="00763E70" w14:paraId="433AC51D" w14:textId="77777777" w:rsidTr="00763E70">
        <w:tc>
          <w:tcPr>
            <w:tcW w:w="10064" w:type="dxa"/>
            <w:gridSpan w:val="4"/>
            <w:shd w:val="clear" w:color="auto" w:fill="000080"/>
          </w:tcPr>
          <w:p w14:paraId="4ACD5B77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248FF4BB" w14:textId="77777777" w:rsidTr="00763E70">
        <w:tc>
          <w:tcPr>
            <w:tcW w:w="10064" w:type="dxa"/>
            <w:gridSpan w:val="4"/>
          </w:tcPr>
          <w:p w14:paraId="40A8BE0E" w14:textId="77777777" w:rsidR="00763E70" w:rsidRDefault="00304C18">
            <w:r>
              <w:t>*</w:t>
            </w:r>
          </w:p>
        </w:tc>
      </w:tr>
      <w:tr w:rsidR="00763E70" w14:paraId="1011CE15" w14:textId="77777777" w:rsidTr="00763E70">
        <w:tc>
          <w:tcPr>
            <w:tcW w:w="10064" w:type="dxa"/>
            <w:gridSpan w:val="4"/>
            <w:shd w:val="clear" w:color="auto" w:fill="000080"/>
          </w:tcPr>
          <w:p w14:paraId="41AC7503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3FF6C686" w14:textId="77777777" w:rsidTr="00763E70">
        <w:tc>
          <w:tcPr>
            <w:tcW w:w="10064" w:type="dxa"/>
            <w:gridSpan w:val="4"/>
          </w:tcPr>
          <w:p w14:paraId="161BB4E1" w14:textId="77777777" w:rsidR="00763E70" w:rsidRDefault="00304C18">
            <w:r>
              <w:t>None.</w:t>
            </w:r>
          </w:p>
        </w:tc>
      </w:tr>
    </w:tbl>
    <w:p w14:paraId="7AB9DEBD" w14:textId="49A86631" w:rsidR="00763E70" w:rsidRDefault="00304C18">
      <w:pPr>
        <w:jc w:val="center"/>
      </w:pPr>
      <w:r>
        <w:object w:dxaOrig="6105" w:dyaOrig="3045" w14:anchorId="00E76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52.15pt" o:ole="">
            <v:imagedata r:id="rId9" o:title=""/>
          </v:shape>
          <o:OLEObject Type="Embed" ProgID="PBrush" ShapeID="_x0000_i1025" DrawAspect="Content" ObjectID="_1733138242" r:id="rId10"/>
        </w:object>
      </w:r>
    </w:p>
    <w:p w14:paraId="47A2E83A" w14:textId="77777777" w:rsidR="00763E70" w:rsidRDefault="00304C18">
      <w:pPr>
        <w:pStyle w:val="Heading3"/>
      </w:pPr>
      <w:proofErr w:type="spellStart"/>
      <w:r>
        <w:t>BlPduR_Custom_Com_Init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458"/>
        <w:gridCol w:w="2479"/>
        <w:gridCol w:w="2462"/>
      </w:tblGrid>
      <w:tr w:rsidR="00763E70" w14:paraId="435B278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FB3E4BE" w14:textId="77777777" w:rsidR="00763E70" w:rsidRDefault="00304C18">
            <w:r>
              <w:t>Object</w:t>
            </w:r>
          </w:p>
        </w:tc>
      </w:tr>
      <w:tr w:rsidR="00763E70" w14:paraId="3473F269" w14:textId="77777777" w:rsidTr="00763E70">
        <w:tc>
          <w:tcPr>
            <w:tcW w:w="10064" w:type="dxa"/>
            <w:gridSpan w:val="4"/>
          </w:tcPr>
          <w:p w14:paraId="1B089CCC" w14:textId="77777777" w:rsidR="00763E70" w:rsidRDefault="00304C18">
            <w:r>
              <w:t>Initialization of modules of communication stack.</w:t>
            </w:r>
          </w:p>
        </w:tc>
      </w:tr>
      <w:tr w:rsidR="00763E70" w14:paraId="08298673" w14:textId="77777777" w:rsidTr="00763E70">
        <w:tc>
          <w:tcPr>
            <w:tcW w:w="10064" w:type="dxa"/>
            <w:gridSpan w:val="4"/>
            <w:shd w:val="clear" w:color="auto" w:fill="000080"/>
          </w:tcPr>
          <w:p w14:paraId="5F2777BD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6FD92537" w14:textId="77777777" w:rsidTr="00763E70">
        <w:tc>
          <w:tcPr>
            <w:tcW w:w="10064" w:type="dxa"/>
            <w:gridSpan w:val="4"/>
          </w:tcPr>
          <w:p w14:paraId="3C1795C3" w14:textId="77777777" w:rsidR="00763E70" w:rsidRDefault="00304C18">
            <w:r>
              <w:t xml:space="preserve">void </w:t>
            </w:r>
            <w:proofErr w:type="spellStart"/>
            <w:r>
              <w:t>BlPduR_Custom_Com_Init</w:t>
            </w:r>
            <w:proofErr w:type="spellEnd"/>
            <w:r>
              <w:t xml:space="preserve"> (void)</w:t>
            </w:r>
          </w:p>
        </w:tc>
      </w:tr>
      <w:tr w:rsidR="00763E70" w14:paraId="5441C1AB" w14:textId="77777777" w:rsidTr="00763E70">
        <w:tc>
          <w:tcPr>
            <w:tcW w:w="10064" w:type="dxa"/>
            <w:gridSpan w:val="4"/>
            <w:shd w:val="clear" w:color="auto" w:fill="000080"/>
          </w:tcPr>
          <w:p w14:paraId="7875A4D7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60396D4C" w14:textId="77777777" w:rsidTr="00763E70">
        <w:tc>
          <w:tcPr>
            <w:tcW w:w="10064" w:type="dxa"/>
            <w:gridSpan w:val="4"/>
          </w:tcPr>
          <w:p w14:paraId="79AF96CF" w14:textId="77777777" w:rsidR="00763E70" w:rsidRDefault="00304C18">
            <w:r>
              <w:t>None.</w:t>
            </w:r>
          </w:p>
        </w:tc>
      </w:tr>
      <w:tr w:rsidR="00763E70" w14:paraId="52B4BE00" w14:textId="77777777" w:rsidTr="00763E70">
        <w:tc>
          <w:tcPr>
            <w:tcW w:w="10064" w:type="dxa"/>
            <w:gridSpan w:val="4"/>
            <w:shd w:val="clear" w:color="auto" w:fill="000080"/>
          </w:tcPr>
          <w:p w14:paraId="1622DE3E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782ED8EE" w14:textId="77777777" w:rsidTr="00763E70">
        <w:tc>
          <w:tcPr>
            <w:tcW w:w="10064" w:type="dxa"/>
            <w:gridSpan w:val="4"/>
          </w:tcPr>
          <w:p w14:paraId="7AE9D8CB" w14:textId="77777777" w:rsidR="00763E70" w:rsidRDefault="00304C18">
            <w:proofErr w:type="spellStart"/>
            <w:r>
              <w:t>DSG_FblUsr_BlPduR_Custom_Com_Init</w:t>
            </w:r>
            <w:proofErr w:type="spellEnd"/>
          </w:p>
        </w:tc>
      </w:tr>
      <w:tr w:rsidR="00763E70" w14:paraId="4FCE1FD0" w14:textId="77777777" w:rsidTr="00763E70">
        <w:tc>
          <w:tcPr>
            <w:tcW w:w="10064" w:type="dxa"/>
            <w:gridSpan w:val="4"/>
            <w:shd w:val="clear" w:color="auto" w:fill="000080"/>
          </w:tcPr>
          <w:p w14:paraId="384525F6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7C1DEBBB" w14:textId="77777777" w:rsidTr="00763E70">
        <w:tc>
          <w:tcPr>
            <w:tcW w:w="10064" w:type="dxa"/>
            <w:gridSpan w:val="4"/>
          </w:tcPr>
          <w:p w14:paraId="31A75969" w14:textId="77777777" w:rsidR="00763E70" w:rsidRDefault="00304C18">
            <w:proofErr w:type="spellStart"/>
            <w:r>
              <w:t>ARCH_SW_FblUsr_BlPduR_Custom_Com_Init</w:t>
            </w:r>
            <w:proofErr w:type="spellEnd"/>
          </w:p>
        </w:tc>
      </w:tr>
      <w:tr w:rsidR="00763E70" w14:paraId="6C923BA3" w14:textId="77777777" w:rsidTr="00763E70">
        <w:tc>
          <w:tcPr>
            <w:tcW w:w="10064" w:type="dxa"/>
            <w:gridSpan w:val="4"/>
            <w:shd w:val="clear" w:color="auto" w:fill="000080"/>
          </w:tcPr>
          <w:p w14:paraId="22E955ED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131D99B8" w14:textId="77777777" w:rsidTr="00763E70">
        <w:tc>
          <w:tcPr>
            <w:tcW w:w="2516" w:type="dxa"/>
            <w:shd w:val="clear" w:color="auto" w:fill="C6D9F1"/>
          </w:tcPr>
          <w:p w14:paraId="4106D48D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E14F446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4EBED1B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9F4102F" w14:textId="77777777" w:rsidR="00763E70" w:rsidRDefault="00304C18">
            <w:r>
              <w:t>Range</w:t>
            </w:r>
          </w:p>
        </w:tc>
      </w:tr>
      <w:tr w:rsidR="00763E70" w14:paraId="75531E40" w14:textId="77777777" w:rsidTr="00763E70">
        <w:tc>
          <w:tcPr>
            <w:tcW w:w="2516" w:type="dxa"/>
          </w:tcPr>
          <w:p w14:paraId="719ED59F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75763449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52C0DAB7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B93849B" w14:textId="77777777" w:rsidR="00763E70" w:rsidRDefault="00304C18">
            <w:r>
              <w:t>NA</w:t>
            </w:r>
          </w:p>
        </w:tc>
      </w:tr>
      <w:tr w:rsidR="00763E70" w14:paraId="26880688" w14:textId="77777777" w:rsidTr="00763E70">
        <w:tc>
          <w:tcPr>
            <w:tcW w:w="10064" w:type="dxa"/>
            <w:gridSpan w:val="4"/>
            <w:shd w:val="clear" w:color="auto" w:fill="000080"/>
          </w:tcPr>
          <w:p w14:paraId="10BC6554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09BA19C0" w14:textId="77777777" w:rsidTr="00763E70">
        <w:tc>
          <w:tcPr>
            <w:tcW w:w="2516" w:type="dxa"/>
            <w:shd w:val="clear" w:color="auto" w:fill="C6D9F1"/>
          </w:tcPr>
          <w:p w14:paraId="4B6F6007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AC3D778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62DD1CA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6D5F8E3" w14:textId="77777777" w:rsidR="00763E70" w:rsidRDefault="00304C18">
            <w:r>
              <w:t>Range</w:t>
            </w:r>
          </w:p>
        </w:tc>
      </w:tr>
      <w:tr w:rsidR="00763E70" w14:paraId="6B5BE1F6" w14:textId="77777777" w:rsidTr="00763E70">
        <w:tc>
          <w:tcPr>
            <w:tcW w:w="2516" w:type="dxa"/>
          </w:tcPr>
          <w:p w14:paraId="437A82D6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DFA2C66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1862B09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632DB3E9" w14:textId="77777777" w:rsidR="00763E70" w:rsidRDefault="00304C18">
            <w:r>
              <w:t>NA</w:t>
            </w:r>
          </w:p>
        </w:tc>
      </w:tr>
      <w:tr w:rsidR="00763E70" w14:paraId="5E29F495" w14:textId="77777777" w:rsidTr="00763E70">
        <w:tc>
          <w:tcPr>
            <w:tcW w:w="10064" w:type="dxa"/>
            <w:gridSpan w:val="4"/>
            <w:shd w:val="clear" w:color="auto" w:fill="000080"/>
          </w:tcPr>
          <w:p w14:paraId="3EF87EEC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537D6F23" w14:textId="77777777" w:rsidTr="00763E70">
        <w:tc>
          <w:tcPr>
            <w:tcW w:w="2516" w:type="dxa"/>
            <w:shd w:val="clear" w:color="auto" w:fill="C6D9F1"/>
          </w:tcPr>
          <w:p w14:paraId="0A98D199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3AD896A" w14:textId="77777777" w:rsidR="00763E70" w:rsidRDefault="00304C18">
            <w:r>
              <w:t>Description</w:t>
            </w:r>
          </w:p>
        </w:tc>
      </w:tr>
      <w:tr w:rsidR="00763E70" w14:paraId="2B992911" w14:textId="77777777" w:rsidTr="00763E70">
        <w:tc>
          <w:tcPr>
            <w:tcW w:w="2516" w:type="dxa"/>
          </w:tcPr>
          <w:p w14:paraId="0E1D846F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1D6E4D53" w14:textId="77777777" w:rsidR="00763E70" w:rsidRDefault="00304C18">
            <w:r>
              <w:t>None.</w:t>
            </w:r>
          </w:p>
        </w:tc>
      </w:tr>
      <w:tr w:rsidR="00763E70" w14:paraId="1DF68E23" w14:textId="77777777" w:rsidTr="00763E70">
        <w:tc>
          <w:tcPr>
            <w:tcW w:w="10064" w:type="dxa"/>
            <w:gridSpan w:val="4"/>
            <w:shd w:val="clear" w:color="auto" w:fill="000080"/>
          </w:tcPr>
          <w:p w14:paraId="2DC948B2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73DF1486" w14:textId="77777777" w:rsidTr="00763E70">
        <w:tc>
          <w:tcPr>
            <w:tcW w:w="2516" w:type="dxa"/>
            <w:shd w:val="clear" w:color="auto" w:fill="C6D9F1"/>
          </w:tcPr>
          <w:p w14:paraId="16B79468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BC51C65" w14:textId="77777777" w:rsidR="00763E70" w:rsidRDefault="00304C18">
            <w:r>
              <w:t>Description</w:t>
            </w:r>
          </w:p>
        </w:tc>
      </w:tr>
      <w:tr w:rsidR="00763E70" w14:paraId="48B67FFD" w14:textId="77777777" w:rsidTr="00763E70">
        <w:tc>
          <w:tcPr>
            <w:tcW w:w="2516" w:type="dxa"/>
          </w:tcPr>
          <w:p w14:paraId="50233D9C" w14:textId="77777777" w:rsidR="00763E70" w:rsidRDefault="00304C18">
            <w:proofErr w:type="spellStart"/>
            <w:r>
              <w:t>BlPduR_Prg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72FF56EC" w14:textId="77777777" w:rsidR="00763E70" w:rsidRDefault="00304C18">
            <w:r>
              <w:t>Called in BlPduR_Init1 function.</w:t>
            </w:r>
          </w:p>
        </w:tc>
      </w:tr>
      <w:tr w:rsidR="00763E70" w14:paraId="19D2A2D7" w14:textId="77777777" w:rsidTr="00763E70">
        <w:tc>
          <w:tcPr>
            <w:tcW w:w="10064" w:type="dxa"/>
            <w:gridSpan w:val="4"/>
            <w:shd w:val="clear" w:color="auto" w:fill="000080"/>
          </w:tcPr>
          <w:p w14:paraId="1C58E840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4A660168" w14:textId="77777777" w:rsidTr="00763E70">
        <w:tc>
          <w:tcPr>
            <w:tcW w:w="10064" w:type="dxa"/>
            <w:gridSpan w:val="4"/>
          </w:tcPr>
          <w:p w14:paraId="40BDBF70" w14:textId="77777777" w:rsidR="00763E70" w:rsidRDefault="00304C18">
            <w:r>
              <w:t>*</w:t>
            </w:r>
          </w:p>
        </w:tc>
      </w:tr>
      <w:tr w:rsidR="00763E70" w14:paraId="239BCEE3" w14:textId="77777777" w:rsidTr="00763E70">
        <w:tc>
          <w:tcPr>
            <w:tcW w:w="10064" w:type="dxa"/>
            <w:gridSpan w:val="4"/>
            <w:shd w:val="clear" w:color="auto" w:fill="000080"/>
          </w:tcPr>
          <w:p w14:paraId="4650C4D4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19A9DD9F" w14:textId="77777777" w:rsidTr="00763E70">
        <w:tc>
          <w:tcPr>
            <w:tcW w:w="10064" w:type="dxa"/>
            <w:gridSpan w:val="4"/>
          </w:tcPr>
          <w:p w14:paraId="2B5C9416" w14:textId="77777777" w:rsidR="00763E70" w:rsidRDefault="00304C18">
            <w:r>
              <w:t>None.</w:t>
            </w:r>
          </w:p>
        </w:tc>
      </w:tr>
    </w:tbl>
    <w:p w14:paraId="55F4F9EF" w14:textId="082F5D47" w:rsidR="00763E70" w:rsidRDefault="008020BA">
      <w:pPr>
        <w:jc w:val="center"/>
      </w:pPr>
      <w:r>
        <w:object w:dxaOrig="9165" w:dyaOrig="11235" w14:anchorId="3531E636">
          <v:shape id="_x0000_i1026" type="#_x0000_t75" style="width:258.8pt;height:317.2pt" o:ole="">
            <v:imagedata r:id="rId11" o:title=""/>
          </v:shape>
          <o:OLEObject Type="Embed" ProgID="PBrush" ShapeID="_x0000_i1026" DrawAspect="Content" ObjectID="_1733138243" r:id="rId12"/>
        </w:object>
      </w:r>
    </w:p>
    <w:p w14:paraId="322523B6" w14:textId="77777777" w:rsidR="00763E70" w:rsidRDefault="00304C18">
      <w:pPr>
        <w:pStyle w:val="Heading3"/>
      </w:pPr>
      <w:proofErr w:type="spellStart"/>
      <w:r>
        <w:t>BlPduR_Custom_RequestCommunicationDown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452"/>
        <w:gridCol w:w="2480"/>
        <w:gridCol w:w="2454"/>
      </w:tblGrid>
      <w:tr w:rsidR="00763E70" w14:paraId="520B417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5D7C772" w14:textId="77777777" w:rsidR="00763E70" w:rsidRDefault="00304C18">
            <w:r>
              <w:t>Object</w:t>
            </w:r>
          </w:p>
        </w:tc>
      </w:tr>
      <w:tr w:rsidR="00763E70" w14:paraId="208DFC6A" w14:textId="77777777" w:rsidTr="00763E70">
        <w:tc>
          <w:tcPr>
            <w:tcW w:w="10064" w:type="dxa"/>
            <w:gridSpan w:val="4"/>
          </w:tcPr>
          <w:p w14:paraId="14DA94DF" w14:textId="77777777" w:rsidR="00763E70" w:rsidRDefault="00304C18">
            <w:r>
              <w:t>Request communication mode = down.</w:t>
            </w:r>
          </w:p>
        </w:tc>
      </w:tr>
      <w:tr w:rsidR="00763E70" w14:paraId="1CDFC831" w14:textId="77777777" w:rsidTr="00763E70">
        <w:tc>
          <w:tcPr>
            <w:tcW w:w="10064" w:type="dxa"/>
            <w:gridSpan w:val="4"/>
            <w:shd w:val="clear" w:color="auto" w:fill="000080"/>
          </w:tcPr>
          <w:p w14:paraId="02193A57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05CDAE6E" w14:textId="77777777" w:rsidTr="00763E70">
        <w:tc>
          <w:tcPr>
            <w:tcW w:w="10064" w:type="dxa"/>
            <w:gridSpan w:val="4"/>
          </w:tcPr>
          <w:p w14:paraId="500FB633" w14:textId="77777777" w:rsidR="00763E70" w:rsidRDefault="00304C18">
            <w:r>
              <w:t xml:space="preserve">LOCAL void </w:t>
            </w:r>
            <w:proofErr w:type="spellStart"/>
            <w:r>
              <w:t>BlPduR_Custom_RequestCommunicationDown</w:t>
            </w:r>
            <w:proofErr w:type="spellEnd"/>
            <w:r>
              <w:t xml:space="preserve"> (void)</w:t>
            </w:r>
          </w:p>
        </w:tc>
      </w:tr>
      <w:tr w:rsidR="00763E70" w14:paraId="01216855" w14:textId="77777777" w:rsidTr="00763E70">
        <w:tc>
          <w:tcPr>
            <w:tcW w:w="10064" w:type="dxa"/>
            <w:gridSpan w:val="4"/>
            <w:shd w:val="clear" w:color="auto" w:fill="000080"/>
          </w:tcPr>
          <w:p w14:paraId="3EA954A7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5F45895E" w14:textId="77777777" w:rsidTr="00763E70">
        <w:tc>
          <w:tcPr>
            <w:tcW w:w="10064" w:type="dxa"/>
            <w:gridSpan w:val="4"/>
          </w:tcPr>
          <w:p w14:paraId="79AC3A4D" w14:textId="77777777" w:rsidR="00763E70" w:rsidRDefault="00304C18">
            <w:r>
              <w:t>None.</w:t>
            </w:r>
          </w:p>
        </w:tc>
      </w:tr>
      <w:tr w:rsidR="00763E70" w14:paraId="510D3EBC" w14:textId="77777777" w:rsidTr="00763E70">
        <w:tc>
          <w:tcPr>
            <w:tcW w:w="10064" w:type="dxa"/>
            <w:gridSpan w:val="4"/>
            <w:shd w:val="clear" w:color="auto" w:fill="000080"/>
          </w:tcPr>
          <w:p w14:paraId="09B3C806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3A54000B" w14:textId="77777777" w:rsidTr="00763E70">
        <w:tc>
          <w:tcPr>
            <w:tcW w:w="10064" w:type="dxa"/>
            <w:gridSpan w:val="4"/>
          </w:tcPr>
          <w:p w14:paraId="042C80C0" w14:textId="77777777" w:rsidR="00763E70" w:rsidRDefault="00304C18">
            <w:proofErr w:type="spellStart"/>
            <w:r>
              <w:t>DSG_FblUsr_BlPduR_Custom_RequestCommunicationDown</w:t>
            </w:r>
            <w:proofErr w:type="spellEnd"/>
          </w:p>
        </w:tc>
      </w:tr>
      <w:tr w:rsidR="00763E70" w14:paraId="6810B176" w14:textId="77777777" w:rsidTr="00763E70">
        <w:tc>
          <w:tcPr>
            <w:tcW w:w="10064" w:type="dxa"/>
            <w:gridSpan w:val="4"/>
            <w:shd w:val="clear" w:color="auto" w:fill="000080"/>
          </w:tcPr>
          <w:p w14:paraId="43928BF9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1795ABA1" w14:textId="77777777" w:rsidTr="00763E70">
        <w:tc>
          <w:tcPr>
            <w:tcW w:w="10064" w:type="dxa"/>
            <w:gridSpan w:val="4"/>
          </w:tcPr>
          <w:p w14:paraId="6374EC2F" w14:textId="77777777" w:rsidR="00763E70" w:rsidRDefault="00304C18">
            <w:r>
              <w:t>None.</w:t>
            </w:r>
          </w:p>
        </w:tc>
      </w:tr>
      <w:tr w:rsidR="00763E70" w14:paraId="0C07CCF8" w14:textId="77777777" w:rsidTr="00763E70">
        <w:tc>
          <w:tcPr>
            <w:tcW w:w="10064" w:type="dxa"/>
            <w:gridSpan w:val="4"/>
            <w:shd w:val="clear" w:color="auto" w:fill="000080"/>
          </w:tcPr>
          <w:p w14:paraId="63E6102F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52A02E9B" w14:textId="77777777" w:rsidTr="00763E70">
        <w:tc>
          <w:tcPr>
            <w:tcW w:w="2516" w:type="dxa"/>
            <w:shd w:val="clear" w:color="auto" w:fill="C6D9F1"/>
          </w:tcPr>
          <w:p w14:paraId="224EFD2B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B532181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F392542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E57352F" w14:textId="77777777" w:rsidR="00763E70" w:rsidRDefault="00304C18">
            <w:r>
              <w:t>Range</w:t>
            </w:r>
          </w:p>
        </w:tc>
      </w:tr>
      <w:tr w:rsidR="00763E70" w14:paraId="74D937C8" w14:textId="77777777" w:rsidTr="00763E70">
        <w:tc>
          <w:tcPr>
            <w:tcW w:w="2516" w:type="dxa"/>
          </w:tcPr>
          <w:p w14:paraId="6628C4AD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50E0EEB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75F20B1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775FF8B" w14:textId="77777777" w:rsidR="00763E70" w:rsidRDefault="00304C18">
            <w:r>
              <w:t>NA</w:t>
            </w:r>
          </w:p>
        </w:tc>
      </w:tr>
      <w:tr w:rsidR="00763E70" w14:paraId="7EE0DAC1" w14:textId="77777777" w:rsidTr="00763E70">
        <w:tc>
          <w:tcPr>
            <w:tcW w:w="10064" w:type="dxa"/>
            <w:gridSpan w:val="4"/>
            <w:shd w:val="clear" w:color="auto" w:fill="000080"/>
          </w:tcPr>
          <w:p w14:paraId="4C3DEE04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3D680F55" w14:textId="77777777" w:rsidTr="00763E70">
        <w:tc>
          <w:tcPr>
            <w:tcW w:w="2516" w:type="dxa"/>
            <w:shd w:val="clear" w:color="auto" w:fill="C6D9F1"/>
          </w:tcPr>
          <w:p w14:paraId="13350D03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540D8F8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3D09ABA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4CCBC7F" w14:textId="77777777" w:rsidR="00763E70" w:rsidRDefault="00304C18">
            <w:r>
              <w:t>Range</w:t>
            </w:r>
          </w:p>
        </w:tc>
      </w:tr>
      <w:tr w:rsidR="00763E70" w14:paraId="47201896" w14:textId="77777777" w:rsidTr="00763E70">
        <w:tc>
          <w:tcPr>
            <w:tcW w:w="2516" w:type="dxa"/>
          </w:tcPr>
          <w:p w14:paraId="5C20F663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77990AE1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5434E8D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22957F5" w14:textId="77777777" w:rsidR="00763E70" w:rsidRDefault="00304C18">
            <w:r>
              <w:t>NA</w:t>
            </w:r>
          </w:p>
        </w:tc>
      </w:tr>
      <w:tr w:rsidR="00763E70" w14:paraId="27ED2392" w14:textId="77777777" w:rsidTr="00763E70">
        <w:tc>
          <w:tcPr>
            <w:tcW w:w="10064" w:type="dxa"/>
            <w:gridSpan w:val="4"/>
            <w:shd w:val="clear" w:color="auto" w:fill="000080"/>
          </w:tcPr>
          <w:p w14:paraId="355C1061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4C7E0105" w14:textId="77777777" w:rsidTr="00763E70">
        <w:tc>
          <w:tcPr>
            <w:tcW w:w="2516" w:type="dxa"/>
            <w:shd w:val="clear" w:color="auto" w:fill="C6D9F1"/>
          </w:tcPr>
          <w:p w14:paraId="4F7A52B5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2C3CC36" w14:textId="77777777" w:rsidR="00763E70" w:rsidRDefault="00304C18">
            <w:r>
              <w:t>Description</w:t>
            </w:r>
          </w:p>
        </w:tc>
      </w:tr>
      <w:tr w:rsidR="00763E70" w14:paraId="3F19E53A" w14:textId="77777777" w:rsidTr="00763E70">
        <w:tc>
          <w:tcPr>
            <w:tcW w:w="2516" w:type="dxa"/>
          </w:tcPr>
          <w:p w14:paraId="18F9E8A6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465ED4E3" w14:textId="77777777" w:rsidR="00763E70" w:rsidRDefault="00304C18">
            <w:r>
              <w:t>None.</w:t>
            </w:r>
          </w:p>
        </w:tc>
      </w:tr>
      <w:tr w:rsidR="00763E70" w14:paraId="2826F3DB" w14:textId="77777777" w:rsidTr="00763E70">
        <w:tc>
          <w:tcPr>
            <w:tcW w:w="10064" w:type="dxa"/>
            <w:gridSpan w:val="4"/>
            <w:shd w:val="clear" w:color="auto" w:fill="000080"/>
          </w:tcPr>
          <w:p w14:paraId="5F7BB6F6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711BF0B7" w14:textId="77777777" w:rsidTr="00763E70">
        <w:tc>
          <w:tcPr>
            <w:tcW w:w="2516" w:type="dxa"/>
            <w:shd w:val="clear" w:color="auto" w:fill="C6D9F1"/>
          </w:tcPr>
          <w:p w14:paraId="7965CF07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1C441C5" w14:textId="77777777" w:rsidR="00763E70" w:rsidRDefault="00304C18">
            <w:r>
              <w:t>Description</w:t>
            </w:r>
          </w:p>
        </w:tc>
      </w:tr>
      <w:tr w:rsidR="00763E70" w14:paraId="502749BE" w14:textId="77777777" w:rsidTr="00763E70">
        <w:tc>
          <w:tcPr>
            <w:tcW w:w="2516" w:type="dxa"/>
          </w:tcPr>
          <w:p w14:paraId="57EE87A0" w14:textId="77777777" w:rsidR="00763E70" w:rsidRDefault="00304C18">
            <w:proofErr w:type="spellStart"/>
            <w:r>
              <w:t>BlPduR_Cbk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74D5FBBC" w14:textId="77777777" w:rsidR="00763E70" w:rsidRDefault="00304C18">
            <w:r>
              <w:t xml:space="preserve">Called in </w:t>
            </w:r>
            <w:proofErr w:type="spellStart"/>
            <w:r>
              <w:t>BlPduR_Custom_Com_Init</w:t>
            </w:r>
            <w:proofErr w:type="spellEnd"/>
            <w:r>
              <w:t xml:space="preserve"> function.</w:t>
            </w:r>
          </w:p>
        </w:tc>
      </w:tr>
      <w:tr w:rsidR="00763E70" w14:paraId="009E9C08" w14:textId="77777777" w:rsidTr="00763E70">
        <w:tc>
          <w:tcPr>
            <w:tcW w:w="10064" w:type="dxa"/>
            <w:gridSpan w:val="4"/>
            <w:shd w:val="clear" w:color="auto" w:fill="000080"/>
          </w:tcPr>
          <w:p w14:paraId="0E44CDFA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79F7C026" w14:textId="77777777" w:rsidTr="00763E70">
        <w:tc>
          <w:tcPr>
            <w:tcW w:w="10064" w:type="dxa"/>
            <w:gridSpan w:val="4"/>
          </w:tcPr>
          <w:p w14:paraId="5FD498D3" w14:textId="77777777" w:rsidR="00763E70" w:rsidRDefault="00304C18">
            <w:r>
              <w:t>*</w:t>
            </w:r>
          </w:p>
        </w:tc>
      </w:tr>
      <w:tr w:rsidR="00763E70" w14:paraId="23D1652B" w14:textId="77777777" w:rsidTr="00763E70">
        <w:tc>
          <w:tcPr>
            <w:tcW w:w="10064" w:type="dxa"/>
            <w:gridSpan w:val="4"/>
            <w:shd w:val="clear" w:color="auto" w:fill="000080"/>
          </w:tcPr>
          <w:p w14:paraId="309373E2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5C39DAB5" w14:textId="77777777" w:rsidTr="00763E70">
        <w:tc>
          <w:tcPr>
            <w:tcW w:w="10064" w:type="dxa"/>
            <w:gridSpan w:val="4"/>
          </w:tcPr>
          <w:p w14:paraId="3322E1B6" w14:textId="77777777" w:rsidR="00763E70" w:rsidRDefault="00304C18">
            <w:r>
              <w:t>None.</w:t>
            </w:r>
          </w:p>
        </w:tc>
      </w:tr>
    </w:tbl>
    <w:p w14:paraId="2EEE8185" w14:textId="0C972745" w:rsidR="00763E70" w:rsidRDefault="00304C18">
      <w:pPr>
        <w:jc w:val="center"/>
      </w:pPr>
      <w:r>
        <w:object w:dxaOrig="9060" w:dyaOrig="3045" w14:anchorId="6F68FBB1">
          <v:shape id="_x0000_i1027" type="#_x0000_t75" style="width:453.05pt;height:152.15pt" o:ole="">
            <v:imagedata r:id="rId13" o:title=""/>
          </v:shape>
          <o:OLEObject Type="Embed" ProgID="PBrush" ShapeID="_x0000_i1027" DrawAspect="Content" ObjectID="_1733138244" r:id="rId14"/>
        </w:object>
      </w:r>
    </w:p>
    <w:p w14:paraId="0EEB8E4E" w14:textId="77777777" w:rsidR="00763E70" w:rsidRDefault="00304C18">
      <w:pPr>
        <w:pStyle w:val="Heading3"/>
      </w:pPr>
      <w:proofErr w:type="spellStart"/>
      <w:r>
        <w:t>BlPduR_Custom_RequestCommunicationUp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454"/>
        <w:gridCol w:w="2480"/>
        <w:gridCol w:w="2456"/>
      </w:tblGrid>
      <w:tr w:rsidR="00763E70" w14:paraId="24BB98A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DBF08A5" w14:textId="77777777" w:rsidR="00763E70" w:rsidRDefault="00304C18">
            <w:r>
              <w:t>Object</w:t>
            </w:r>
          </w:p>
        </w:tc>
      </w:tr>
      <w:tr w:rsidR="00763E70" w14:paraId="3188A4D0" w14:textId="77777777" w:rsidTr="00763E70">
        <w:tc>
          <w:tcPr>
            <w:tcW w:w="10064" w:type="dxa"/>
            <w:gridSpan w:val="4"/>
          </w:tcPr>
          <w:p w14:paraId="4BDB278A" w14:textId="77777777" w:rsidR="00763E70" w:rsidRDefault="00304C18">
            <w:r>
              <w:t>Request communication mode = up.</w:t>
            </w:r>
          </w:p>
        </w:tc>
      </w:tr>
      <w:tr w:rsidR="00763E70" w14:paraId="2115BA0B" w14:textId="77777777" w:rsidTr="00763E70">
        <w:tc>
          <w:tcPr>
            <w:tcW w:w="10064" w:type="dxa"/>
            <w:gridSpan w:val="4"/>
            <w:shd w:val="clear" w:color="auto" w:fill="000080"/>
          </w:tcPr>
          <w:p w14:paraId="62278492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5FD19A3E" w14:textId="77777777" w:rsidTr="00763E70">
        <w:tc>
          <w:tcPr>
            <w:tcW w:w="10064" w:type="dxa"/>
            <w:gridSpan w:val="4"/>
          </w:tcPr>
          <w:p w14:paraId="598F0C24" w14:textId="77777777" w:rsidR="00763E70" w:rsidRDefault="00304C18">
            <w:r>
              <w:t xml:space="preserve">LOCAL void </w:t>
            </w:r>
            <w:proofErr w:type="spellStart"/>
            <w:r>
              <w:t>BlPduR_Custom_RequestCommunicationUp</w:t>
            </w:r>
            <w:proofErr w:type="spellEnd"/>
            <w:r>
              <w:t xml:space="preserve"> (void)</w:t>
            </w:r>
          </w:p>
        </w:tc>
      </w:tr>
      <w:tr w:rsidR="00763E70" w14:paraId="1CA1F55F" w14:textId="77777777" w:rsidTr="00763E70">
        <w:tc>
          <w:tcPr>
            <w:tcW w:w="10064" w:type="dxa"/>
            <w:gridSpan w:val="4"/>
            <w:shd w:val="clear" w:color="auto" w:fill="000080"/>
          </w:tcPr>
          <w:p w14:paraId="07171C36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4F00C33B" w14:textId="77777777" w:rsidTr="00763E70">
        <w:tc>
          <w:tcPr>
            <w:tcW w:w="10064" w:type="dxa"/>
            <w:gridSpan w:val="4"/>
          </w:tcPr>
          <w:p w14:paraId="0C4F085E" w14:textId="77777777" w:rsidR="00763E70" w:rsidRDefault="00304C18">
            <w:r>
              <w:t>None.</w:t>
            </w:r>
          </w:p>
        </w:tc>
      </w:tr>
      <w:tr w:rsidR="00763E70" w14:paraId="418657CE" w14:textId="77777777" w:rsidTr="00763E70">
        <w:tc>
          <w:tcPr>
            <w:tcW w:w="10064" w:type="dxa"/>
            <w:gridSpan w:val="4"/>
            <w:shd w:val="clear" w:color="auto" w:fill="000080"/>
          </w:tcPr>
          <w:p w14:paraId="6B4E9A67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0102660A" w14:textId="77777777" w:rsidTr="00763E70">
        <w:tc>
          <w:tcPr>
            <w:tcW w:w="10064" w:type="dxa"/>
            <w:gridSpan w:val="4"/>
          </w:tcPr>
          <w:p w14:paraId="59E35360" w14:textId="77777777" w:rsidR="00763E70" w:rsidRDefault="00304C18">
            <w:proofErr w:type="spellStart"/>
            <w:r>
              <w:t>DSG_FblUsr_BlPduR_Custom_RequestCommunicationUp</w:t>
            </w:r>
            <w:proofErr w:type="spellEnd"/>
          </w:p>
        </w:tc>
      </w:tr>
      <w:tr w:rsidR="00763E70" w14:paraId="3762C52C" w14:textId="77777777" w:rsidTr="00763E70">
        <w:tc>
          <w:tcPr>
            <w:tcW w:w="10064" w:type="dxa"/>
            <w:gridSpan w:val="4"/>
            <w:shd w:val="clear" w:color="auto" w:fill="000080"/>
          </w:tcPr>
          <w:p w14:paraId="54115124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32F838C1" w14:textId="77777777" w:rsidTr="00763E70">
        <w:tc>
          <w:tcPr>
            <w:tcW w:w="10064" w:type="dxa"/>
            <w:gridSpan w:val="4"/>
          </w:tcPr>
          <w:p w14:paraId="6332E7EC" w14:textId="77777777" w:rsidR="00763E70" w:rsidRDefault="00304C18">
            <w:r>
              <w:t>None.</w:t>
            </w:r>
          </w:p>
        </w:tc>
      </w:tr>
      <w:tr w:rsidR="00763E70" w14:paraId="3845A8EE" w14:textId="77777777" w:rsidTr="00763E70">
        <w:tc>
          <w:tcPr>
            <w:tcW w:w="10064" w:type="dxa"/>
            <w:gridSpan w:val="4"/>
            <w:shd w:val="clear" w:color="auto" w:fill="000080"/>
          </w:tcPr>
          <w:p w14:paraId="77A60CCA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40372913" w14:textId="77777777" w:rsidTr="00763E70">
        <w:tc>
          <w:tcPr>
            <w:tcW w:w="2516" w:type="dxa"/>
            <w:shd w:val="clear" w:color="auto" w:fill="C6D9F1"/>
          </w:tcPr>
          <w:p w14:paraId="636E7C90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0AD92CE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DE5B14B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FCF5686" w14:textId="77777777" w:rsidR="00763E70" w:rsidRDefault="00304C18">
            <w:r>
              <w:t>Range</w:t>
            </w:r>
          </w:p>
        </w:tc>
      </w:tr>
      <w:tr w:rsidR="00763E70" w14:paraId="5A2D922D" w14:textId="77777777" w:rsidTr="00763E70">
        <w:tc>
          <w:tcPr>
            <w:tcW w:w="2516" w:type="dxa"/>
          </w:tcPr>
          <w:p w14:paraId="1F2F81F1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7C98AB53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07F198E0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5A827774" w14:textId="77777777" w:rsidR="00763E70" w:rsidRDefault="00304C18">
            <w:r>
              <w:t>NA</w:t>
            </w:r>
          </w:p>
        </w:tc>
      </w:tr>
      <w:tr w:rsidR="00763E70" w14:paraId="3E7B6D42" w14:textId="77777777" w:rsidTr="00763E70">
        <w:tc>
          <w:tcPr>
            <w:tcW w:w="10064" w:type="dxa"/>
            <w:gridSpan w:val="4"/>
            <w:shd w:val="clear" w:color="auto" w:fill="000080"/>
          </w:tcPr>
          <w:p w14:paraId="214DBDEA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671C9815" w14:textId="77777777" w:rsidTr="00763E70">
        <w:tc>
          <w:tcPr>
            <w:tcW w:w="2516" w:type="dxa"/>
            <w:shd w:val="clear" w:color="auto" w:fill="C6D9F1"/>
          </w:tcPr>
          <w:p w14:paraId="201B601C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542D18F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F6E4E69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5C30ED3" w14:textId="77777777" w:rsidR="00763E70" w:rsidRDefault="00304C18">
            <w:r>
              <w:t>Range</w:t>
            </w:r>
          </w:p>
        </w:tc>
      </w:tr>
      <w:tr w:rsidR="00763E70" w14:paraId="5635DBAD" w14:textId="77777777" w:rsidTr="00763E70">
        <w:tc>
          <w:tcPr>
            <w:tcW w:w="2516" w:type="dxa"/>
          </w:tcPr>
          <w:p w14:paraId="4F0338E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9AA65CF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9108E0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7B2504CB" w14:textId="77777777" w:rsidR="00763E70" w:rsidRDefault="00304C18">
            <w:r>
              <w:t>NA</w:t>
            </w:r>
          </w:p>
        </w:tc>
      </w:tr>
      <w:tr w:rsidR="00763E70" w14:paraId="141CF5A5" w14:textId="77777777" w:rsidTr="00763E70">
        <w:tc>
          <w:tcPr>
            <w:tcW w:w="10064" w:type="dxa"/>
            <w:gridSpan w:val="4"/>
            <w:shd w:val="clear" w:color="auto" w:fill="000080"/>
          </w:tcPr>
          <w:p w14:paraId="6B396678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72E659D2" w14:textId="77777777" w:rsidTr="00763E70">
        <w:tc>
          <w:tcPr>
            <w:tcW w:w="2516" w:type="dxa"/>
            <w:shd w:val="clear" w:color="auto" w:fill="C6D9F1"/>
          </w:tcPr>
          <w:p w14:paraId="36086BB8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C195532" w14:textId="77777777" w:rsidR="00763E70" w:rsidRDefault="00304C18">
            <w:r>
              <w:t>Description</w:t>
            </w:r>
          </w:p>
        </w:tc>
      </w:tr>
      <w:tr w:rsidR="00763E70" w14:paraId="0BE2A332" w14:textId="77777777" w:rsidTr="00763E70">
        <w:tc>
          <w:tcPr>
            <w:tcW w:w="2516" w:type="dxa"/>
          </w:tcPr>
          <w:p w14:paraId="0A10B478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3DE817B7" w14:textId="77777777" w:rsidR="00763E70" w:rsidRDefault="00304C18">
            <w:r>
              <w:t>None.</w:t>
            </w:r>
          </w:p>
        </w:tc>
      </w:tr>
      <w:tr w:rsidR="00763E70" w14:paraId="36ED1786" w14:textId="77777777" w:rsidTr="00763E70">
        <w:tc>
          <w:tcPr>
            <w:tcW w:w="10064" w:type="dxa"/>
            <w:gridSpan w:val="4"/>
            <w:shd w:val="clear" w:color="auto" w:fill="000080"/>
          </w:tcPr>
          <w:p w14:paraId="109B753B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565C0E94" w14:textId="77777777" w:rsidTr="00763E70">
        <w:tc>
          <w:tcPr>
            <w:tcW w:w="2516" w:type="dxa"/>
            <w:shd w:val="clear" w:color="auto" w:fill="C6D9F1"/>
          </w:tcPr>
          <w:p w14:paraId="40AC4745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C3708DF" w14:textId="77777777" w:rsidR="00763E70" w:rsidRDefault="00304C18">
            <w:r>
              <w:t>Description</w:t>
            </w:r>
          </w:p>
        </w:tc>
      </w:tr>
      <w:tr w:rsidR="00763E70" w14:paraId="0443D9F2" w14:textId="77777777" w:rsidTr="00763E70">
        <w:tc>
          <w:tcPr>
            <w:tcW w:w="2516" w:type="dxa"/>
          </w:tcPr>
          <w:p w14:paraId="24A82D1E" w14:textId="77777777" w:rsidR="00763E70" w:rsidRDefault="00304C18">
            <w:proofErr w:type="spellStart"/>
            <w:r>
              <w:t>BlPduR_Cbk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62D79A35" w14:textId="77777777" w:rsidR="00763E70" w:rsidRDefault="00304C18">
            <w:r>
              <w:t xml:space="preserve">Called in </w:t>
            </w:r>
            <w:proofErr w:type="spellStart"/>
            <w:r>
              <w:t>BlPduR_Custom_Com_Init</w:t>
            </w:r>
            <w:proofErr w:type="spellEnd"/>
            <w:r>
              <w:t xml:space="preserve"> function.</w:t>
            </w:r>
          </w:p>
        </w:tc>
      </w:tr>
      <w:tr w:rsidR="00763E70" w14:paraId="166BFCA0" w14:textId="77777777" w:rsidTr="00763E70">
        <w:tc>
          <w:tcPr>
            <w:tcW w:w="10064" w:type="dxa"/>
            <w:gridSpan w:val="4"/>
            <w:shd w:val="clear" w:color="auto" w:fill="000080"/>
          </w:tcPr>
          <w:p w14:paraId="3A0CC19A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439A3C5B" w14:textId="77777777" w:rsidTr="00763E70">
        <w:tc>
          <w:tcPr>
            <w:tcW w:w="10064" w:type="dxa"/>
            <w:gridSpan w:val="4"/>
          </w:tcPr>
          <w:p w14:paraId="47C74B22" w14:textId="77777777" w:rsidR="00763E70" w:rsidRDefault="00304C18">
            <w:r>
              <w:t>*</w:t>
            </w:r>
          </w:p>
        </w:tc>
      </w:tr>
      <w:tr w:rsidR="00763E70" w14:paraId="17C0FB0F" w14:textId="77777777" w:rsidTr="00763E70">
        <w:tc>
          <w:tcPr>
            <w:tcW w:w="10064" w:type="dxa"/>
            <w:gridSpan w:val="4"/>
            <w:shd w:val="clear" w:color="auto" w:fill="000080"/>
          </w:tcPr>
          <w:p w14:paraId="0F0A4335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0D3E88AF" w14:textId="77777777" w:rsidTr="00763E70">
        <w:tc>
          <w:tcPr>
            <w:tcW w:w="10064" w:type="dxa"/>
            <w:gridSpan w:val="4"/>
          </w:tcPr>
          <w:p w14:paraId="616C27C5" w14:textId="77777777" w:rsidR="00763E70" w:rsidRDefault="00304C18">
            <w:r>
              <w:t>None.</w:t>
            </w:r>
          </w:p>
        </w:tc>
      </w:tr>
    </w:tbl>
    <w:p w14:paraId="4B627D0B" w14:textId="7E22B4EC" w:rsidR="00763E70" w:rsidRDefault="00304C18">
      <w:pPr>
        <w:jc w:val="center"/>
      </w:pPr>
      <w:r>
        <w:object w:dxaOrig="9345" w:dyaOrig="3045" w14:anchorId="744B3ABF">
          <v:shape id="_x0000_i1028" type="#_x0000_t75" style="width:467.3pt;height:152.15pt" o:ole="">
            <v:imagedata r:id="rId15" o:title=""/>
          </v:shape>
          <o:OLEObject Type="Embed" ProgID="PBrush" ShapeID="_x0000_i1028" DrawAspect="Content" ObjectID="_1733138245" r:id="rId16"/>
        </w:object>
      </w:r>
    </w:p>
    <w:p w14:paraId="1C63FAF8" w14:textId="77777777" w:rsidR="00763E70" w:rsidRDefault="00304C18">
      <w:pPr>
        <w:pStyle w:val="Heading3"/>
      </w:pPr>
      <w:proofErr w:type="spellStart"/>
      <w:r>
        <w:lastRenderedPageBreak/>
        <w:t>BlPduR_GetGroupIdVal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59"/>
        <w:gridCol w:w="2479"/>
        <w:gridCol w:w="2464"/>
      </w:tblGrid>
      <w:tr w:rsidR="00763E70" w14:paraId="0766747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29FCC1E" w14:textId="77777777" w:rsidR="00763E70" w:rsidRDefault="00304C18">
            <w:r>
              <w:t>Object</w:t>
            </w:r>
          </w:p>
        </w:tc>
      </w:tr>
      <w:tr w:rsidR="00763E70" w14:paraId="5A5F16B4" w14:textId="77777777" w:rsidTr="00763E70">
        <w:tc>
          <w:tcPr>
            <w:tcW w:w="10064" w:type="dxa"/>
            <w:gridSpan w:val="4"/>
          </w:tcPr>
          <w:p w14:paraId="008DC8DA" w14:textId="163FBE78" w:rsidR="00763E70" w:rsidRDefault="00304C18">
            <w:r>
              <w:t xml:space="preserve">This service is at system initialization by </w:t>
            </w:r>
            <w:proofErr w:type="spellStart"/>
            <w:r>
              <w:t>BlPduR</w:t>
            </w:r>
            <w:proofErr w:type="spellEnd"/>
            <w:r>
              <w:t xml:space="preserve"> module to retrieve Group Id use in the ECU. The Group ID shall be retrieve depending on the system architecture (</w:t>
            </w:r>
            <w:proofErr w:type="gramStart"/>
            <w:r>
              <w:t>e.g.</w:t>
            </w:r>
            <w:proofErr w:type="gramEnd"/>
            <w:r>
              <w:t xml:space="preserve"> from NVM, from a specific I/O</w:t>
            </w:r>
            <w:r w:rsidR="00137AE4">
              <w:t>, etc.</w:t>
            </w:r>
            <w:r>
              <w:t>). It shall then be returned.</w:t>
            </w:r>
          </w:p>
        </w:tc>
      </w:tr>
      <w:tr w:rsidR="00763E70" w14:paraId="778E55FC" w14:textId="77777777" w:rsidTr="00763E70">
        <w:tc>
          <w:tcPr>
            <w:tcW w:w="10064" w:type="dxa"/>
            <w:gridSpan w:val="4"/>
            <w:shd w:val="clear" w:color="auto" w:fill="000080"/>
          </w:tcPr>
          <w:p w14:paraId="0CF6EA7C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61A1476E" w14:textId="77777777" w:rsidTr="00763E70">
        <w:tc>
          <w:tcPr>
            <w:tcW w:w="10064" w:type="dxa"/>
            <w:gridSpan w:val="4"/>
          </w:tcPr>
          <w:p w14:paraId="2A859491" w14:textId="77777777" w:rsidR="00763E70" w:rsidRDefault="00304C18">
            <w:r>
              <w:t xml:space="preserve">u8 </w:t>
            </w:r>
            <w:proofErr w:type="spellStart"/>
            <w:r>
              <w:t>BlPduR_GetGroupIdVal</w:t>
            </w:r>
            <w:proofErr w:type="spellEnd"/>
            <w:r>
              <w:t xml:space="preserve"> (void)</w:t>
            </w:r>
          </w:p>
        </w:tc>
      </w:tr>
      <w:tr w:rsidR="00763E70" w14:paraId="03A23172" w14:textId="77777777" w:rsidTr="00763E70">
        <w:tc>
          <w:tcPr>
            <w:tcW w:w="10064" w:type="dxa"/>
            <w:gridSpan w:val="4"/>
            <w:shd w:val="clear" w:color="auto" w:fill="000080"/>
          </w:tcPr>
          <w:p w14:paraId="033E2F1E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0AEAF554" w14:textId="77777777" w:rsidTr="00763E70">
        <w:tc>
          <w:tcPr>
            <w:tcW w:w="10064" w:type="dxa"/>
            <w:gridSpan w:val="4"/>
          </w:tcPr>
          <w:p w14:paraId="004FA7F4" w14:textId="77777777" w:rsidR="00763E70" w:rsidRDefault="00304C18">
            <w:r>
              <w:t>None.</w:t>
            </w:r>
          </w:p>
        </w:tc>
      </w:tr>
      <w:tr w:rsidR="00763E70" w14:paraId="0B41077F" w14:textId="77777777" w:rsidTr="00763E70">
        <w:tc>
          <w:tcPr>
            <w:tcW w:w="10064" w:type="dxa"/>
            <w:gridSpan w:val="4"/>
            <w:shd w:val="clear" w:color="auto" w:fill="000080"/>
          </w:tcPr>
          <w:p w14:paraId="72D25CDA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3F6FA6A2" w14:textId="77777777" w:rsidTr="00763E70">
        <w:tc>
          <w:tcPr>
            <w:tcW w:w="10064" w:type="dxa"/>
            <w:gridSpan w:val="4"/>
          </w:tcPr>
          <w:p w14:paraId="58C95932" w14:textId="77777777" w:rsidR="00763E70" w:rsidRDefault="00304C18">
            <w:proofErr w:type="spellStart"/>
            <w:r>
              <w:t>DSG_FblUsr_BlPduR_GetGroupIdVal</w:t>
            </w:r>
            <w:proofErr w:type="spellEnd"/>
          </w:p>
        </w:tc>
      </w:tr>
      <w:tr w:rsidR="00763E70" w14:paraId="129AF6F5" w14:textId="77777777" w:rsidTr="00763E70">
        <w:tc>
          <w:tcPr>
            <w:tcW w:w="10064" w:type="dxa"/>
            <w:gridSpan w:val="4"/>
            <w:shd w:val="clear" w:color="auto" w:fill="000080"/>
          </w:tcPr>
          <w:p w14:paraId="39587C07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5E547126" w14:textId="77777777" w:rsidTr="00763E70">
        <w:tc>
          <w:tcPr>
            <w:tcW w:w="10064" w:type="dxa"/>
            <w:gridSpan w:val="4"/>
          </w:tcPr>
          <w:p w14:paraId="5E00C362" w14:textId="77777777" w:rsidR="00763E70" w:rsidRDefault="00304C18">
            <w:proofErr w:type="spellStart"/>
            <w:r>
              <w:t>ARCH_SW_FblUsr_BlPduR_GetGroupIdVal</w:t>
            </w:r>
            <w:proofErr w:type="spellEnd"/>
          </w:p>
        </w:tc>
      </w:tr>
      <w:tr w:rsidR="00763E70" w14:paraId="69ECF036" w14:textId="77777777" w:rsidTr="00763E70">
        <w:tc>
          <w:tcPr>
            <w:tcW w:w="10064" w:type="dxa"/>
            <w:gridSpan w:val="4"/>
            <w:shd w:val="clear" w:color="auto" w:fill="000080"/>
          </w:tcPr>
          <w:p w14:paraId="6885A3E1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54C69787" w14:textId="77777777" w:rsidTr="00763E70">
        <w:tc>
          <w:tcPr>
            <w:tcW w:w="2516" w:type="dxa"/>
            <w:shd w:val="clear" w:color="auto" w:fill="C6D9F1"/>
          </w:tcPr>
          <w:p w14:paraId="41C84306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AC01D3D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72E81C0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E34A5B9" w14:textId="77777777" w:rsidR="00763E70" w:rsidRDefault="00304C18">
            <w:r>
              <w:t>Range</w:t>
            </w:r>
          </w:p>
        </w:tc>
      </w:tr>
      <w:tr w:rsidR="00763E70" w14:paraId="7620F7C9" w14:textId="77777777" w:rsidTr="00763E70">
        <w:tc>
          <w:tcPr>
            <w:tcW w:w="2516" w:type="dxa"/>
          </w:tcPr>
          <w:p w14:paraId="61AFF068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35A6A1DE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549CA48E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861AC70" w14:textId="77777777" w:rsidR="00763E70" w:rsidRDefault="00304C18">
            <w:r>
              <w:t>NA</w:t>
            </w:r>
          </w:p>
        </w:tc>
      </w:tr>
      <w:tr w:rsidR="00763E70" w14:paraId="3EE45679" w14:textId="77777777" w:rsidTr="00763E70">
        <w:tc>
          <w:tcPr>
            <w:tcW w:w="10064" w:type="dxa"/>
            <w:gridSpan w:val="4"/>
            <w:shd w:val="clear" w:color="auto" w:fill="000080"/>
          </w:tcPr>
          <w:p w14:paraId="69CED593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57516124" w14:textId="77777777" w:rsidTr="00763E70">
        <w:tc>
          <w:tcPr>
            <w:tcW w:w="2516" w:type="dxa"/>
            <w:shd w:val="clear" w:color="auto" w:fill="C6D9F1"/>
          </w:tcPr>
          <w:p w14:paraId="58D63347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C7A0409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FF98D8E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3B87AF3" w14:textId="77777777" w:rsidR="00763E70" w:rsidRDefault="00304C18">
            <w:r>
              <w:t>Range</w:t>
            </w:r>
          </w:p>
        </w:tc>
      </w:tr>
      <w:tr w:rsidR="00763E70" w14:paraId="521B2FEC" w14:textId="77777777" w:rsidTr="00763E70">
        <w:tc>
          <w:tcPr>
            <w:tcW w:w="2516" w:type="dxa"/>
          </w:tcPr>
          <w:p w14:paraId="68088A00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AA31FBB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F051AD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1E32550" w14:textId="77777777" w:rsidR="00763E70" w:rsidRDefault="00304C18">
            <w:r>
              <w:t>NA</w:t>
            </w:r>
          </w:p>
        </w:tc>
      </w:tr>
      <w:tr w:rsidR="00763E70" w14:paraId="41AA2F3C" w14:textId="77777777" w:rsidTr="00763E70">
        <w:tc>
          <w:tcPr>
            <w:tcW w:w="10064" w:type="dxa"/>
            <w:gridSpan w:val="4"/>
            <w:shd w:val="clear" w:color="auto" w:fill="000080"/>
          </w:tcPr>
          <w:p w14:paraId="780A63F9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5DDFF1B0" w14:textId="77777777" w:rsidTr="00763E70">
        <w:tc>
          <w:tcPr>
            <w:tcW w:w="2516" w:type="dxa"/>
            <w:shd w:val="clear" w:color="auto" w:fill="C6D9F1"/>
          </w:tcPr>
          <w:p w14:paraId="38E2DA4D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1DD9D14" w14:textId="77777777" w:rsidR="00763E70" w:rsidRDefault="00304C18">
            <w:r>
              <w:t>Description</w:t>
            </w:r>
          </w:p>
        </w:tc>
      </w:tr>
      <w:tr w:rsidR="00763E70" w14:paraId="50BA5258" w14:textId="77777777" w:rsidTr="00763E70">
        <w:tc>
          <w:tcPr>
            <w:tcW w:w="2516" w:type="dxa"/>
          </w:tcPr>
          <w:p w14:paraId="7347DCA7" w14:textId="77777777" w:rsidR="00763E70" w:rsidRDefault="00304C18">
            <w:r>
              <w:t>u8</w:t>
            </w:r>
          </w:p>
        </w:tc>
        <w:tc>
          <w:tcPr>
            <w:tcW w:w="7548" w:type="dxa"/>
            <w:gridSpan w:val="3"/>
          </w:tcPr>
          <w:p w14:paraId="26E8EC34" w14:textId="77777777" w:rsidR="00763E70" w:rsidRDefault="00304C18">
            <w:r>
              <w:t>u8Side = value of the Group ID that shall be used in by the bootloader to run.</w:t>
            </w:r>
          </w:p>
        </w:tc>
      </w:tr>
      <w:tr w:rsidR="00763E70" w14:paraId="6F4A23B0" w14:textId="77777777" w:rsidTr="00763E70">
        <w:tc>
          <w:tcPr>
            <w:tcW w:w="10064" w:type="dxa"/>
            <w:gridSpan w:val="4"/>
            <w:shd w:val="clear" w:color="auto" w:fill="000080"/>
          </w:tcPr>
          <w:p w14:paraId="16F5D070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6658A816" w14:textId="77777777" w:rsidTr="00763E70">
        <w:tc>
          <w:tcPr>
            <w:tcW w:w="2516" w:type="dxa"/>
            <w:shd w:val="clear" w:color="auto" w:fill="C6D9F1"/>
          </w:tcPr>
          <w:p w14:paraId="0A481053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9A6FD86" w14:textId="77777777" w:rsidR="00763E70" w:rsidRDefault="00304C18">
            <w:r>
              <w:t>Description</w:t>
            </w:r>
          </w:p>
        </w:tc>
      </w:tr>
      <w:tr w:rsidR="00763E70" w14:paraId="753608D8" w14:textId="77777777" w:rsidTr="00763E70">
        <w:tc>
          <w:tcPr>
            <w:tcW w:w="2516" w:type="dxa"/>
          </w:tcPr>
          <w:p w14:paraId="72354CD9" w14:textId="77777777" w:rsidR="00763E70" w:rsidRDefault="00304C18">
            <w:proofErr w:type="spellStart"/>
            <w:r>
              <w:t>BlPduR_Prg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01D22084" w14:textId="77777777" w:rsidR="00763E70" w:rsidRDefault="00304C18">
            <w:r>
              <w:t>Called in BlPduR_Init2 function.</w:t>
            </w:r>
          </w:p>
        </w:tc>
      </w:tr>
      <w:tr w:rsidR="00763E70" w14:paraId="186BCE70" w14:textId="77777777" w:rsidTr="00763E70">
        <w:tc>
          <w:tcPr>
            <w:tcW w:w="10064" w:type="dxa"/>
            <w:gridSpan w:val="4"/>
            <w:shd w:val="clear" w:color="auto" w:fill="000080"/>
          </w:tcPr>
          <w:p w14:paraId="34FE3CB5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4C30B851" w14:textId="77777777" w:rsidTr="00763E70">
        <w:tc>
          <w:tcPr>
            <w:tcW w:w="10064" w:type="dxa"/>
            <w:gridSpan w:val="4"/>
          </w:tcPr>
          <w:p w14:paraId="7ADB5AA0" w14:textId="77777777" w:rsidR="00763E70" w:rsidRDefault="00304C18">
            <w:r>
              <w:t>*</w:t>
            </w:r>
          </w:p>
        </w:tc>
      </w:tr>
      <w:tr w:rsidR="00763E70" w14:paraId="39F6ED34" w14:textId="77777777" w:rsidTr="00763E70">
        <w:tc>
          <w:tcPr>
            <w:tcW w:w="10064" w:type="dxa"/>
            <w:gridSpan w:val="4"/>
            <w:shd w:val="clear" w:color="auto" w:fill="000080"/>
          </w:tcPr>
          <w:p w14:paraId="041BCF93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25B9B685" w14:textId="77777777" w:rsidTr="00763E70">
        <w:tc>
          <w:tcPr>
            <w:tcW w:w="10064" w:type="dxa"/>
            <w:gridSpan w:val="4"/>
          </w:tcPr>
          <w:p w14:paraId="50F6C393" w14:textId="77777777" w:rsidR="00763E70" w:rsidRDefault="00304C18">
            <w:r>
              <w:t>None.</w:t>
            </w:r>
          </w:p>
        </w:tc>
      </w:tr>
    </w:tbl>
    <w:p w14:paraId="559A7811" w14:textId="55061C5C" w:rsidR="00763E70" w:rsidRDefault="00304C18">
      <w:pPr>
        <w:jc w:val="center"/>
      </w:pPr>
      <w:r>
        <w:object w:dxaOrig="6360" w:dyaOrig="5280" w14:anchorId="083EFADB">
          <v:shape id="_x0000_i1029" type="#_x0000_t75" style="width:317.9pt;height:264.25pt" o:ole="">
            <v:imagedata r:id="rId17" o:title=""/>
          </v:shape>
          <o:OLEObject Type="Embed" ProgID="PBrush" ShapeID="_x0000_i1029" DrawAspect="Content" ObjectID="_1733138246" r:id="rId18"/>
        </w:object>
      </w:r>
    </w:p>
    <w:p w14:paraId="21FD1026" w14:textId="77777777" w:rsidR="00763E70" w:rsidRDefault="00304C18">
      <w:pPr>
        <w:pStyle w:val="Heading3"/>
      </w:pPr>
      <w:proofErr w:type="spellStart"/>
      <w:r>
        <w:lastRenderedPageBreak/>
        <w:t>BlPduR_GetRxPduId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2460"/>
        <w:gridCol w:w="2483"/>
        <w:gridCol w:w="2463"/>
      </w:tblGrid>
      <w:tr w:rsidR="00763E70" w14:paraId="248D0B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46151D5" w14:textId="77777777" w:rsidR="00763E70" w:rsidRDefault="00304C18">
            <w:r>
              <w:t>Object</w:t>
            </w:r>
          </w:p>
        </w:tc>
      </w:tr>
      <w:tr w:rsidR="00763E70" w14:paraId="109EE343" w14:textId="77777777" w:rsidTr="00763E70">
        <w:tc>
          <w:tcPr>
            <w:tcW w:w="10064" w:type="dxa"/>
            <w:gridSpan w:val="4"/>
          </w:tcPr>
          <w:p w14:paraId="520122BF" w14:textId="77777777" w:rsidR="00763E70" w:rsidRDefault="00304C18">
            <w:r>
              <w:t xml:space="preserve">Get the Rx </w:t>
            </w:r>
            <w:proofErr w:type="spellStart"/>
            <w:r>
              <w:t>Pdu</w:t>
            </w:r>
            <w:proofErr w:type="spellEnd"/>
            <w:r>
              <w:t xml:space="preserve"> Identifier on which the response after reset shall be sent.</w:t>
            </w:r>
          </w:p>
        </w:tc>
      </w:tr>
      <w:tr w:rsidR="00763E70" w14:paraId="0D9CBC05" w14:textId="77777777" w:rsidTr="00763E70">
        <w:tc>
          <w:tcPr>
            <w:tcW w:w="10064" w:type="dxa"/>
            <w:gridSpan w:val="4"/>
            <w:shd w:val="clear" w:color="auto" w:fill="000080"/>
          </w:tcPr>
          <w:p w14:paraId="3A814E11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17AF2004" w14:textId="77777777" w:rsidTr="00763E70">
        <w:tc>
          <w:tcPr>
            <w:tcW w:w="10064" w:type="dxa"/>
            <w:gridSpan w:val="4"/>
          </w:tcPr>
          <w:p w14:paraId="50E5B720" w14:textId="77777777" w:rsidR="00763E70" w:rsidRDefault="00304C18">
            <w:r>
              <w:t xml:space="preserve">void </w:t>
            </w:r>
            <w:proofErr w:type="spellStart"/>
            <w:r>
              <w:t>BlPduR_GetRxPduId</w:t>
            </w:r>
            <w:proofErr w:type="spellEnd"/>
            <w:r>
              <w:t xml:space="preserve"> (u8 * </w:t>
            </w:r>
            <w:proofErr w:type="spellStart"/>
            <w:r>
              <w:t>ubRxPduId</w:t>
            </w:r>
            <w:proofErr w:type="spellEnd"/>
            <w:r>
              <w:t>)</w:t>
            </w:r>
          </w:p>
        </w:tc>
      </w:tr>
      <w:tr w:rsidR="00763E70" w14:paraId="2F6F69F7" w14:textId="77777777" w:rsidTr="00763E70">
        <w:tc>
          <w:tcPr>
            <w:tcW w:w="10064" w:type="dxa"/>
            <w:gridSpan w:val="4"/>
            <w:shd w:val="clear" w:color="auto" w:fill="000080"/>
          </w:tcPr>
          <w:p w14:paraId="346C07AE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36F8A4A3" w14:textId="77777777" w:rsidTr="00763E70">
        <w:tc>
          <w:tcPr>
            <w:tcW w:w="10064" w:type="dxa"/>
            <w:gridSpan w:val="4"/>
          </w:tcPr>
          <w:p w14:paraId="6040F4B5" w14:textId="77777777" w:rsidR="00763E70" w:rsidRDefault="00304C18">
            <w:r>
              <w:t>None.</w:t>
            </w:r>
          </w:p>
        </w:tc>
      </w:tr>
      <w:tr w:rsidR="00763E70" w14:paraId="15A462F1" w14:textId="77777777" w:rsidTr="00763E70">
        <w:tc>
          <w:tcPr>
            <w:tcW w:w="10064" w:type="dxa"/>
            <w:gridSpan w:val="4"/>
            <w:shd w:val="clear" w:color="auto" w:fill="000080"/>
          </w:tcPr>
          <w:p w14:paraId="7BD0D5BB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36C71459" w14:textId="77777777" w:rsidTr="00763E70">
        <w:tc>
          <w:tcPr>
            <w:tcW w:w="10064" w:type="dxa"/>
            <w:gridSpan w:val="4"/>
          </w:tcPr>
          <w:p w14:paraId="5E7482B4" w14:textId="77777777" w:rsidR="00763E70" w:rsidRDefault="00304C18">
            <w:proofErr w:type="spellStart"/>
            <w:r>
              <w:t>DSG_FblUsr_BlPduR_GetRxPduId</w:t>
            </w:r>
            <w:proofErr w:type="spellEnd"/>
          </w:p>
        </w:tc>
      </w:tr>
      <w:tr w:rsidR="00763E70" w14:paraId="3F08CAD0" w14:textId="77777777" w:rsidTr="00763E70">
        <w:tc>
          <w:tcPr>
            <w:tcW w:w="10064" w:type="dxa"/>
            <w:gridSpan w:val="4"/>
            <w:shd w:val="clear" w:color="auto" w:fill="000080"/>
          </w:tcPr>
          <w:p w14:paraId="0E6475D3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31B8C4EC" w14:textId="77777777" w:rsidTr="00763E70">
        <w:tc>
          <w:tcPr>
            <w:tcW w:w="10064" w:type="dxa"/>
            <w:gridSpan w:val="4"/>
          </w:tcPr>
          <w:p w14:paraId="4F595904" w14:textId="77777777" w:rsidR="00763E70" w:rsidRDefault="00304C18">
            <w:proofErr w:type="spellStart"/>
            <w:r>
              <w:t>ARCH_SW_FblUsr_BlPduR_GetRxPduId</w:t>
            </w:r>
            <w:proofErr w:type="spellEnd"/>
          </w:p>
        </w:tc>
      </w:tr>
      <w:tr w:rsidR="00763E70" w14:paraId="505D91AE" w14:textId="77777777" w:rsidTr="00763E70">
        <w:tc>
          <w:tcPr>
            <w:tcW w:w="10064" w:type="dxa"/>
            <w:gridSpan w:val="4"/>
            <w:shd w:val="clear" w:color="auto" w:fill="000080"/>
          </w:tcPr>
          <w:p w14:paraId="18675CBE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6AA65B04" w14:textId="77777777" w:rsidTr="00763E70">
        <w:tc>
          <w:tcPr>
            <w:tcW w:w="2516" w:type="dxa"/>
            <w:shd w:val="clear" w:color="auto" w:fill="C6D9F1"/>
          </w:tcPr>
          <w:p w14:paraId="30AAA3F1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D602553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C84B3A7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9ECC09E" w14:textId="77777777" w:rsidR="00763E70" w:rsidRDefault="00304C18">
            <w:r>
              <w:t>Range</w:t>
            </w:r>
          </w:p>
        </w:tc>
      </w:tr>
      <w:tr w:rsidR="00763E70" w14:paraId="4787B3C7" w14:textId="77777777" w:rsidTr="00763E70">
        <w:tc>
          <w:tcPr>
            <w:tcW w:w="2516" w:type="dxa"/>
          </w:tcPr>
          <w:p w14:paraId="0AFE9EB2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651AB7E7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D0DFD52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CBC1BEA" w14:textId="77777777" w:rsidR="00763E70" w:rsidRDefault="00304C18">
            <w:r>
              <w:t>NA</w:t>
            </w:r>
          </w:p>
        </w:tc>
      </w:tr>
      <w:tr w:rsidR="00763E70" w14:paraId="353A2C1C" w14:textId="77777777" w:rsidTr="00763E70">
        <w:tc>
          <w:tcPr>
            <w:tcW w:w="10064" w:type="dxa"/>
            <w:gridSpan w:val="4"/>
            <w:shd w:val="clear" w:color="auto" w:fill="000080"/>
          </w:tcPr>
          <w:p w14:paraId="3C08B5FB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07F6AC70" w14:textId="77777777" w:rsidTr="00763E70">
        <w:tc>
          <w:tcPr>
            <w:tcW w:w="2516" w:type="dxa"/>
            <w:shd w:val="clear" w:color="auto" w:fill="C6D9F1"/>
          </w:tcPr>
          <w:p w14:paraId="13BB046B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8A532F9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4A1337A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740B1EC" w14:textId="77777777" w:rsidR="00763E70" w:rsidRDefault="00304C18">
            <w:r>
              <w:t>Range</w:t>
            </w:r>
          </w:p>
        </w:tc>
      </w:tr>
      <w:tr w:rsidR="00763E70" w14:paraId="2FFE86B1" w14:textId="77777777" w:rsidTr="00763E70">
        <w:tc>
          <w:tcPr>
            <w:tcW w:w="2516" w:type="dxa"/>
          </w:tcPr>
          <w:p w14:paraId="1D42085A" w14:textId="77777777" w:rsidR="00763E70" w:rsidRDefault="00304C18">
            <w:proofErr w:type="spellStart"/>
            <w:r>
              <w:t>ubRxPduId</w:t>
            </w:r>
            <w:proofErr w:type="spellEnd"/>
          </w:p>
        </w:tc>
        <w:tc>
          <w:tcPr>
            <w:tcW w:w="2516" w:type="dxa"/>
          </w:tcPr>
          <w:p w14:paraId="09471900" w14:textId="77777777" w:rsidR="00763E70" w:rsidRDefault="00304C18">
            <w:r>
              <w:t>uint8</w:t>
            </w:r>
          </w:p>
        </w:tc>
        <w:tc>
          <w:tcPr>
            <w:tcW w:w="2516" w:type="dxa"/>
          </w:tcPr>
          <w:p w14:paraId="0796C03D" w14:textId="77777777" w:rsidR="00763E70" w:rsidRDefault="00304C18">
            <w:proofErr w:type="spellStart"/>
            <w:r>
              <w:t>pubRxpduId</w:t>
            </w:r>
            <w:proofErr w:type="spellEnd"/>
            <w:r>
              <w:t xml:space="preserve"> Rx </w:t>
            </w:r>
            <w:proofErr w:type="spellStart"/>
            <w:r>
              <w:t>Pdu</w:t>
            </w:r>
            <w:proofErr w:type="spellEnd"/>
            <w:r>
              <w:t xml:space="preserve"> Identifier pointer</w:t>
            </w:r>
          </w:p>
        </w:tc>
        <w:tc>
          <w:tcPr>
            <w:tcW w:w="2516" w:type="dxa"/>
          </w:tcPr>
          <w:p w14:paraId="3D599038" w14:textId="59A32159" w:rsidR="00763E70" w:rsidRDefault="00274021">
            <w:r>
              <w:t>NA</w:t>
            </w:r>
          </w:p>
        </w:tc>
      </w:tr>
      <w:tr w:rsidR="00763E70" w14:paraId="603A85B5" w14:textId="77777777" w:rsidTr="00763E70">
        <w:tc>
          <w:tcPr>
            <w:tcW w:w="10064" w:type="dxa"/>
            <w:gridSpan w:val="4"/>
            <w:shd w:val="clear" w:color="auto" w:fill="000080"/>
          </w:tcPr>
          <w:p w14:paraId="5281FFAE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076FF7E0" w14:textId="77777777" w:rsidTr="00763E70">
        <w:tc>
          <w:tcPr>
            <w:tcW w:w="2516" w:type="dxa"/>
            <w:shd w:val="clear" w:color="auto" w:fill="C6D9F1"/>
          </w:tcPr>
          <w:p w14:paraId="4028663E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8E72B2B" w14:textId="77777777" w:rsidR="00763E70" w:rsidRDefault="00304C18">
            <w:r>
              <w:t>Description</w:t>
            </w:r>
          </w:p>
        </w:tc>
      </w:tr>
      <w:tr w:rsidR="00763E70" w14:paraId="00271434" w14:textId="77777777" w:rsidTr="00763E70">
        <w:tc>
          <w:tcPr>
            <w:tcW w:w="2516" w:type="dxa"/>
          </w:tcPr>
          <w:p w14:paraId="6D850B63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2412CBF4" w14:textId="77777777" w:rsidR="00763E70" w:rsidRDefault="00304C18">
            <w:r>
              <w:t>None.</w:t>
            </w:r>
          </w:p>
        </w:tc>
      </w:tr>
      <w:tr w:rsidR="00763E70" w14:paraId="61DB7480" w14:textId="77777777" w:rsidTr="00763E70">
        <w:tc>
          <w:tcPr>
            <w:tcW w:w="10064" w:type="dxa"/>
            <w:gridSpan w:val="4"/>
            <w:shd w:val="clear" w:color="auto" w:fill="000080"/>
          </w:tcPr>
          <w:p w14:paraId="763ECA15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02514B59" w14:textId="77777777" w:rsidTr="00763E70">
        <w:tc>
          <w:tcPr>
            <w:tcW w:w="2516" w:type="dxa"/>
            <w:shd w:val="clear" w:color="auto" w:fill="C6D9F1"/>
          </w:tcPr>
          <w:p w14:paraId="3B1137E1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E99835D" w14:textId="77777777" w:rsidR="00763E70" w:rsidRDefault="00304C18">
            <w:r>
              <w:t>Description</w:t>
            </w:r>
          </w:p>
        </w:tc>
      </w:tr>
      <w:tr w:rsidR="00763E70" w14:paraId="70783C21" w14:textId="77777777" w:rsidTr="00763E70">
        <w:tc>
          <w:tcPr>
            <w:tcW w:w="2516" w:type="dxa"/>
          </w:tcPr>
          <w:p w14:paraId="03C45088" w14:textId="77777777" w:rsidR="00763E70" w:rsidRDefault="00304C18">
            <w:proofErr w:type="spellStart"/>
            <w:r>
              <w:t>BlPduR_Prg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1D52118E" w14:textId="77777777" w:rsidR="00763E70" w:rsidRDefault="00304C18">
            <w:r>
              <w:t xml:space="preserve">Called in </w:t>
            </w:r>
            <w:proofErr w:type="spellStart"/>
            <w:r>
              <w:t>BlPduR_RetrieveConnectionInfo</w:t>
            </w:r>
            <w:proofErr w:type="spellEnd"/>
            <w:r>
              <w:t xml:space="preserve"> function.</w:t>
            </w:r>
          </w:p>
        </w:tc>
      </w:tr>
      <w:tr w:rsidR="00763E70" w14:paraId="719E3AFE" w14:textId="77777777" w:rsidTr="00763E70">
        <w:tc>
          <w:tcPr>
            <w:tcW w:w="10064" w:type="dxa"/>
            <w:gridSpan w:val="4"/>
            <w:shd w:val="clear" w:color="auto" w:fill="000080"/>
          </w:tcPr>
          <w:p w14:paraId="4FA7C0DA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59EBF897" w14:textId="77777777" w:rsidTr="00763E70">
        <w:tc>
          <w:tcPr>
            <w:tcW w:w="10064" w:type="dxa"/>
            <w:gridSpan w:val="4"/>
          </w:tcPr>
          <w:p w14:paraId="5E4A0D45" w14:textId="77777777" w:rsidR="00763E70" w:rsidRDefault="00304C18">
            <w:r>
              <w:t>*</w:t>
            </w:r>
          </w:p>
        </w:tc>
      </w:tr>
      <w:tr w:rsidR="00763E70" w14:paraId="15C08E9A" w14:textId="77777777" w:rsidTr="00763E70">
        <w:tc>
          <w:tcPr>
            <w:tcW w:w="10064" w:type="dxa"/>
            <w:gridSpan w:val="4"/>
            <w:shd w:val="clear" w:color="auto" w:fill="000080"/>
          </w:tcPr>
          <w:p w14:paraId="4CACA19B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792F816D" w14:textId="77777777" w:rsidTr="00763E70">
        <w:tc>
          <w:tcPr>
            <w:tcW w:w="10064" w:type="dxa"/>
            <w:gridSpan w:val="4"/>
          </w:tcPr>
          <w:p w14:paraId="172B74E0" w14:textId="77777777" w:rsidR="00763E70" w:rsidRDefault="00304C18">
            <w:r>
              <w:t>None.</w:t>
            </w:r>
          </w:p>
        </w:tc>
      </w:tr>
    </w:tbl>
    <w:p w14:paraId="43547E53" w14:textId="3B84C20F" w:rsidR="00763E70" w:rsidRDefault="00304C18">
      <w:pPr>
        <w:jc w:val="center"/>
      </w:pPr>
      <w:r>
        <w:object w:dxaOrig="7800" w:dyaOrig="6420" w14:anchorId="31B256B0">
          <v:shape id="_x0000_i1030" type="#_x0000_t75" style="width:389.9pt;height:321.3pt" o:ole="">
            <v:imagedata r:id="rId19" o:title=""/>
          </v:shape>
          <o:OLEObject Type="Embed" ProgID="PBrush" ShapeID="_x0000_i1030" DrawAspect="Content" ObjectID="_1733138247" r:id="rId20"/>
        </w:object>
      </w:r>
    </w:p>
    <w:p w14:paraId="1B7F1A1C" w14:textId="77777777" w:rsidR="00763E70" w:rsidRDefault="00304C18">
      <w:pPr>
        <w:pStyle w:val="Heading3"/>
      </w:pPr>
      <w:proofErr w:type="spellStart"/>
      <w:r>
        <w:lastRenderedPageBreak/>
        <w:t>BlPduR_StoreRxPduId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59"/>
        <w:gridCol w:w="2481"/>
        <w:gridCol w:w="2463"/>
      </w:tblGrid>
      <w:tr w:rsidR="00763E70" w14:paraId="470A788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619637C" w14:textId="77777777" w:rsidR="00763E70" w:rsidRDefault="00304C18">
            <w:r>
              <w:t>Object</w:t>
            </w:r>
          </w:p>
        </w:tc>
      </w:tr>
      <w:tr w:rsidR="00763E70" w14:paraId="001121E2" w14:textId="77777777" w:rsidTr="00763E70">
        <w:tc>
          <w:tcPr>
            <w:tcW w:w="10064" w:type="dxa"/>
            <w:gridSpan w:val="4"/>
          </w:tcPr>
          <w:p w14:paraId="77BF46EE" w14:textId="77777777" w:rsidR="00763E70" w:rsidRDefault="00304C18">
            <w:r>
              <w:t xml:space="preserve">Store the Rx </w:t>
            </w:r>
            <w:proofErr w:type="spellStart"/>
            <w:r>
              <w:t>Pdu</w:t>
            </w:r>
            <w:proofErr w:type="spellEnd"/>
            <w:r>
              <w:t xml:space="preserve"> Identifier on which the request shall be responded after reset has been received.</w:t>
            </w:r>
          </w:p>
        </w:tc>
      </w:tr>
      <w:tr w:rsidR="00763E70" w14:paraId="37270CA5" w14:textId="77777777" w:rsidTr="00763E70">
        <w:tc>
          <w:tcPr>
            <w:tcW w:w="10064" w:type="dxa"/>
            <w:gridSpan w:val="4"/>
            <w:shd w:val="clear" w:color="auto" w:fill="000080"/>
          </w:tcPr>
          <w:p w14:paraId="2C4D93AD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21611ABE" w14:textId="77777777" w:rsidTr="00763E70">
        <w:tc>
          <w:tcPr>
            <w:tcW w:w="10064" w:type="dxa"/>
            <w:gridSpan w:val="4"/>
          </w:tcPr>
          <w:p w14:paraId="701CF147" w14:textId="77777777" w:rsidR="00763E70" w:rsidRDefault="00304C18">
            <w:r>
              <w:t xml:space="preserve">void </w:t>
            </w:r>
            <w:proofErr w:type="spellStart"/>
            <w:r>
              <w:t>BlPduR_StoreRxPduId</w:t>
            </w:r>
            <w:proofErr w:type="spellEnd"/>
            <w:r>
              <w:t xml:space="preserve"> (u8 </w:t>
            </w:r>
            <w:proofErr w:type="spellStart"/>
            <w:r>
              <w:t>ubRxPduId</w:t>
            </w:r>
            <w:proofErr w:type="spellEnd"/>
            <w:r>
              <w:t>)</w:t>
            </w:r>
          </w:p>
        </w:tc>
      </w:tr>
      <w:tr w:rsidR="00763E70" w14:paraId="65E62E4D" w14:textId="77777777" w:rsidTr="00763E70">
        <w:tc>
          <w:tcPr>
            <w:tcW w:w="10064" w:type="dxa"/>
            <w:gridSpan w:val="4"/>
            <w:shd w:val="clear" w:color="auto" w:fill="000080"/>
          </w:tcPr>
          <w:p w14:paraId="254BBEDF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58C2ABB2" w14:textId="77777777" w:rsidTr="00763E70">
        <w:tc>
          <w:tcPr>
            <w:tcW w:w="10064" w:type="dxa"/>
            <w:gridSpan w:val="4"/>
          </w:tcPr>
          <w:p w14:paraId="4A8B3024" w14:textId="77777777" w:rsidR="00763E70" w:rsidRDefault="00304C18">
            <w:r>
              <w:t>None.</w:t>
            </w:r>
          </w:p>
        </w:tc>
      </w:tr>
      <w:tr w:rsidR="00763E70" w14:paraId="54549916" w14:textId="77777777" w:rsidTr="00763E70">
        <w:tc>
          <w:tcPr>
            <w:tcW w:w="10064" w:type="dxa"/>
            <w:gridSpan w:val="4"/>
            <w:shd w:val="clear" w:color="auto" w:fill="000080"/>
          </w:tcPr>
          <w:p w14:paraId="3F41A49B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29817CB0" w14:textId="77777777" w:rsidTr="00763E70">
        <w:tc>
          <w:tcPr>
            <w:tcW w:w="10064" w:type="dxa"/>
            <w:gridSpan w:val="4"/>
          </w:tcPr>
          <w:p w14:paraId="4C81C578" w14:textId="77777777" w:rsidR="00763E70" w:rsidRDefault="00304C18">
            <w:proofErr w:type="spellStart"/>
            <w:r>
              <w:t>DSG_FblUsr_BlPduR_StoreRxPduId</w:t>
            </w:r>
            <w:proofErr w:type="spellEnd"/>
          </w:p>
        </w:tc>
      </w:tr>
      <w:tr w:rsidR="00763E70" w14:paraId="7C8FC68D" w14:textId="77777777" w:rsidTr="00763E70">
        <w:tc>
          <w:tcPr>
            <w:tcW w:w="10064" w:type="dxa"/>
            <w:gridSpan w:val="4"/>
            <w:shd w:val="clear" w:color="auto" w:fill="000080"/>
          </w:tcPr>
          <w:p w14:paraId="67993B96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312974FD" w14:textId="77777777" w:rsidTr="00763E70">
        <w:tc>
          <w:tcPr>
            <w:tcW w:w="10064" w:type="dxa"/>
            <w:gridSpan w:val="4"/>
          </w:tcPr>
          <w:p w14:paraId="32C0FFFE" w14:textId="77777777" w:rsidR="00763E70" w:rsidRDefault="00304C18">
            <w:proofErr w:type="spellStart"/>
            <w:r>
              <w:t>ARCH_SW_FblUsr_BlPduR_StoreRxPduId</w:t>
            </w:r>
            <w:proofErr w:type="spellEnd"/>
          </w:p>
        </w:tc>
      </w:tr>
      <w:tr w:rsidR="00763E70" w14:paraId="41B490DA" w14:textId="77777777" w:rsidTr="00763E70">
        <w:tc>
          <w:tcPr>
            <w:tcW w:w="10064" w:type="dxa"/>
            <w:gridSpan w:val="4"/>
            <w:shd w:val="clear" w:color="auto" w:fill="000080"/>
          </w:tcPr>
          <w:p w14:paraId="1E79CCDA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7EAD328B" w14:textId="77777777" w:rsidTr="00763E70">
        <w:tc>
          <w:tcPr>
            <w:tcW w:w="2516" w:type="dxa"/>
            <w:shd w:val="clear" w:color="auto" w:fill="C6D9F1"/>
          </w:tcPr>
          <w:p w14:paraId="4725C3E0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ED8498F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A8ABCFB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780AE57" w14:textId="77777777" w:rsidR="00763E70" w:rsidRDefault="00304C18">
            <w:r>
              <w:t>Range</w:t>
            </w:r>
          </w:p>
        </w:tc>
      </w:tr>
      <w:tr w:rsidR="00763E70" w14:paraId="40E61968" w14:textId="77777777" w:rsidTr="00763E70">
        <w:tc>
          <w:tcPr>
            <w:tcW w:w="2516" w:type="dxa"/>
          </w:tcPr>
          <w:p w14:paraId="5578F0C3" w14:textId="77777777" w:rsidR="00763E70" w:rsidRDefault="00304C18">
            <w:proofErr w:type="spellStart"/>
            <w:r>
              <w:t>ubRxPduId</w:t>
            </w:r>
            <w:proofErr w:type="spellEnd"/>
          </w:p>
        </w:tc>
        <w:tc>
          <w:tcPr>
            <w:tcW w:w="2516" w:type="dxa"/>
          </w:tcPr>
          <w:p w14:paraId="1BB942D5" w14:textId="77777777" w:rsidR="00763E70" w:rsidRDefault="00304C18">
            <w:r>
              <w:t>uint8</w:t>
            </w:r>
          </w:p>
        </w:tc>
        <w:tc>
          <w:tcPr>
            <w:tcW w:w="2516" w:type="dxa"/>
          </w:tcPr>
          <w:p w14:paraId="2D459EA0" w14:textId="77777777" w:rsidR="00763E70" w:rsidRDefault="00304C18">
            <w:proofErr w:type="spellStart"/>
            <w:r>
              <w:t>pubRxpduId</w:t>
            </w:r>
            <w:proofErr w:type="spellEnd"/>
            <w:r>
              <w:t xml:space="preserve"> Rx </w:t>
            </w:r>
            <w:proofErr w:type="spellStart"/>
            <w:r>
              <w:t>Pdu</w:t>
            </w:r>
            <w:proofErr w:type="spellEnd"/>
            <w:r>
              <w:t xml:space="preserve"> Identifier</w:t>
            </w:r>
          </w:p>
        </w:tc>
        <w:tc>
          <w:tcPr>
            <w:tcW w:w="2516" w:type="dxa"/>
          </w:tcPr>
          <w:p w14:paraId="62E33145" w14:textId="07E7CBE7" w:rsidR="00763E70" w:rsidRDefault="00901EA3">
            <w:r>
              <w:t>NA</w:t>
            </w:r>
          </w:p>
        </w:tc>
      </w:tr>
      <w:tr w:rsidR="00763E70" w14:paraId="25E6FDE8" w14:textId="77777777" w:rsidTr="00763E70">
        <w:tc>
          <w:tcPr>
            <w:tcW w:w="10064" w:type="dxa"/>
            <w:gridSpan w:val="4"/>
            <w:shd w:val="clear" w:color="auto" w:fill="000080"/>
          </w:tcPr>
          <w:p w14:paraId="56696F7D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5DA18037" w14:textId="77777777" w:rsidTr="00763E70">
        <w:tc>
          <w:tcPr>
            <w:tcW w:w="2516" w:type="dxa"/>
            <w:shd w:val="clear" w:color="auto" w:fill="C6D9F1"/>
          </w:tcPr>
          <w:p w14:paraId="29A76B8C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6D5B187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F084F74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CDCCC97" w14:textId="77777777" w:rsidR="00763E70" w:rsidRDefault="00304C18">
            <w:r>
              <w:t>Range</w:t>
            </w:r>
          </w:p>
        </w:tc>
      </w:tr>
      <w:tr w:rsidR="00763E70" w14:paraId="7DC4C7DC" w14:textId="77777777" w:rsidTr="00763E70">
        <w:tc>
          <w:tcPr>
            <w:tcW w:w="2516" w:type="dxa"/>
          </w:tcPr>
          <w:p w14:paraId="17C0A323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543F316F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7584040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FA59152" w14:textId="77777777" w:rsidR="00763E70" w:rsidRDefault="00304C18">
            <w:r>
              <w:t>NA</w:t>
            </w:r>
          </w:p>
        </w:tc>
      </w:tr>
      <w:tr w:rsidR="00763E70" w14:paraId="4A53D327" w14:textId="77777777" w:rsidTr="00763E70">
        <w:tc>
          <w:tcPr>
            <w:tcW w:w="10064" w:type="dxa"/>
            <w:gridSpan w:val="4"/>
            <w:shd w:val="clear" w:color="auto" w:fill="000080"/>
          </w:tcPr>
          <w:p w14:paraId="0134314C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727CDE6A" w14:textId="77777777" w:rsidTr="00763E70">
        <w:tc>
          <w:tcPr>
            <w:tcW w:w="2516" w:type="dxa"/>
            <w:shd w:val="clear" w:color="auto" w:fill="C6D9F1"/>
          </w:tcPr>
          <w:p w14:paraId="0CD84EE5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1577052" w14:textId="77777777" w:rsidR="00763E70" w:rsidRDefault="00304C18">
            <w:r>
              <w:t>Description</w:t>
            </w:r>
          </w:p>
        </w:tc>
      </w:tr>
      <w:tr w:rsidR="00763E70" w14:paraId="6C9902AF" w14:textId="77777777" w:rsidTr="00763E70">
        <w:tc>
          <w:tcPr>
            <w:tcW w:w="2516" w:type="dxa"/>
          </w:tcPr>
          <w:p w14:paraId="3B6D868A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73CF23B0" w14:textId="77777777" w:rsidR="00763E70" w:rsidRDefault="00304C18">
            <w:r>
              <w:t>None.</w:t>
            </w:r>
          </w:p>
        </w:tc>
      </w:tr>
      <w:tr w:rsidR="00763E70" w14:paraId="7EE81FCD" w14:textId="77777777" w:rsidTr="00763E70">
        <w:tc>
          <w:tcPr>
            <w:tcW w:w="10064" w:type="dxa"/>
            <w:gridSpan w:val="4"/>
            <w:shd w:val="clear" w:color="auto" w:fill="000080"/>
          </w:tcPr>
          <w:p w14:paraId="4508D535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0E13368F" w14:textId="77777777" w:rsidTr="00763E70">
        <w:tc>
          <w:tcPr>
            <w:tcW w:w="2516" w:type="dxa"/>
            <w:shd w:val="clear" w:color="auto" w:fill="C6D9F1"/>
          </w:tcPr>
          <w:p w14:paraId="2A18FB9A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B790DCD" w14:textId="77777777" w:rsidR="00763E70" w:rsidRDefault="00304C18">
            <w:r>
              <w:t>Description</w:t>
            </w:r>
          </w:p>
        </w:tc>
      </w:tr>
      <w:tr w:rsidR="00763E70" w14:paraId="70C16BFE" w14:textId="77777777" w:rsidTr="00763E70">
        <w:tc>
          <w:tcPr>
            <w:tcW w:w="2516" w:type="dxa"/>
          </w:tcPr>
          <w:p w14:paraId="1220D190" w14:textId="77777777" w:rsidR="00763E70" w:rsidRDefault="00304C18">
            <w:proofErr w:type="spellStart"/>
            <w:r>
              <w:t>BlPduR_Prg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10142AFA" w14:textId="77777777" w:rsidR="00763E70" w:rsidRDefault="00304C18">
            <w:r>
              <w:t xml:space="preserve">Called in </w:t>
            </w:r>
            <w:proofErr w:type="spellStart"/>
            <w:r>
              <w:t>BlPduR_StoreConnectionInfo</w:t>
            </w:r>
            <w:proofErr w:type="spellEnd"/>
            <w:r>
              <w:t xml:space="preserve"> function.</w:t>
            </w:r>
          </w:p>
        </w:tc>
      </w:tr>
      <w:tr w:rsidR="00763E70" w14:paraId="3A410922" w14:textId="77777777" w:rsidTr="00763E70">
        <w:tc>
          <w:tcPr>
            <w:tcW w:w="10064" w:type="dxa"/>
            <w:gridSpan w:val="4"/>
            <w:shd w:val="clear" w:color="auto" w:fill="000080"/>
          </w:tcPr>
          <w:p w14:paraId="4758F1CC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1259C30E" w14:textId="77777777" w:rsidTr="00763E70">
        <w:tc>
          <w:tcPr>
            <w:tcW w:w="10064" w:type="dxa"/>
            <w:gridSpan w:val="4"/>
          </w:tcPr>
          <w:p w14:paraId="6C083803" w14:textId="77777777" w:rsidR="00763E70" w:rsidRDefault="00304C18">
            <w:r>
              <w:t>*</w:t>
            </w:r>
          </w:p>
        </w:tc>
      </w:tr>
      <w:tr w:rsidR="00763E70" w14:paraId="4B21E9A8" w14:textId="77777777" w:rsidTr="00763E70">
        <w:tc>
          <w:tcPr>
            <w:tcW w:w="10064" w:type="dxa"/>
            <w:gridSpan w:val="4"/>
            <w:shd w:val="clear" w:color="auto" w:fill="000080"/>
          </w:tcPr>
          <w:p w14:paraId="189C9C39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7D7E398A" w14:textId="77777777" w:rsidTr="00763E70">
        <w:tc>
          <w:tcPr>
            <w:tcW w:w="10064" w:type="dxa"/>
            <w:gridSpan w:val="4"/>
          </w:tcPr>
          <w:p w14:paraId="6F0DBFA6" w14:textId="77777777" w:rsidR="00763E70" w:rsidRDefault="00304C18">
            <w:r>
              <w:t>None.</w:t>
            </w:r>
          </w:p>
        </w:tc>
      </w:tr>
    </w:tbl>
    <w:p w14:paraId="333D444E" w14:textId="73D4C81F" w:rsidR="00763E70" w:rsidRDefault="00304C18">
      <w:pPr>
        <w:jc w:val="center"/>
      </w:pPr>
      <w:r>
        <w:object w:dxaOrig="5220" w:dyaOrig="3045" w14:anchorId="14F117F7">
          <v:shape id="_x0000_i1031" type="#_x0000_t75" style="width:260.85pt;height:152.15pt" o:ole="">
            <v:imagedata r:id="rId21" o:title=""/>
          </v:shape>
          <o:OLEObject Type="Embed" ProgID="PBrush" ShapeID="_x0000_i1031" DrawAspect="Content" ObjectID="_1733138248" r:id="rId22"/>
        </w:object>
      </w:r>
    </w:p>
    <w:p w14:paraId="507225E6" w14:textId="77777777" w:rsidR="00763E70" w:rsidRDefault="00304C18">
      <w:pPr>
        <w:pStyle w:val="Heading3"/>
      </w:pPr>
      <w:proofErr w:type="spellStart"/>
      <w:r>
        <w:t>BM_HardwareInit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59"/>
        <w:gridCol w:w="2479"/>
        <w:gridCol w:w="2464"/>
      </w:tblGrid>
      <w:tr w:rsidR="00763E70" w14:paraId="0AE392A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624BFEC" w14:textId="77777777" w:rsidR="00763E70" w:rsidRDefault="00304C18">
            <w:r>
              <w:t>Object</w:t>
            </w:r>
          </w:p>
        </w:tc>
      </w:tr>
      <w:tr w:rsidR="00763E70" w14:paraId="752C98E1" w14:textId="77777777" w:rsidTr="00763E70">
        <w:tc>
          <w:tcPr>
            <w:tcW w:w="10064" w:type="dxa"/>
            <w:gridSpan w:val="4"/>
          </w:tcPr>
          <w:p w14:paraId="577D18C8" w14:textId="00A84BD9" w:rsidR="00763E70" w:rsidRDefault="00BC7569">
            <w:r w:rsidRPr="00BC7569">
              <w:t xml:space="preserve">This function is used for </w:t>
            </w:r>
            <w:proofErr w:type="spellStart"/>
            <w:r>
              <w:t>B</w:t>
            </w:r>
            <w:r w:rsidRPr="00BC7569">
              <w:rPr>
                <w:u w:val="single"/>
              </w:rPr>
              <w:t>ootmanager</w:t>
            </w:r>
            <w:proofErr w:type="spellEnd"/>
            <w:r w:rsidRPr="00BC7569">
              <w:t xml:space="preserve"> HW initialization.</w:t>
            </w:r>
          </w:p>
        </w:tc>
      </w:tr>
      <w:tr w:rsidR="00763E70" w14:paraId="3C9D78BF" w14:textId="77777777" w:rsidTr="00763E70">
        <w:tc>
          <w:tcPr>
            <w:tcW w:w="10064" w:type="dxa"/>
            <w:gridSpan w:val="4"/>
            <w:shd w:val="clear" w:color="auto" w:fill="000080"/>
          </w:tcPr>
          <w:p w14:paraId="4AF1E2FA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01F8D404" w14:textId="77777777" w:rsidTr="00763E70">
        <w:tc>
          <w:tcPr>
            <w:tcW w:w="10064" w:type="dxa"/>
            <w:gridSpan w:val="4"/>
          </w:tcPr>
          <w:p w14:paraId="002E0EC2" w14:textId="77777777" w:rsidR="00763E70" w:rsidRDefault="00304C18">
            <w:r>
              <w:t xml:space="preserve">void </w:t>
            </w:r>
            <w:proofErr w:type="spellStart"/>
            <w:r>
              <w:t>BM_HardwareInit</w:t>
            </w:r>
            <w:proofErr w:type="spellEnd"/>
            <w:r>
              <w:t xml:space="preserve"> (void)</w:t>
            </w:r>
          </w:p>
        </w:tc>
      </w:tr>
      <w:tr w:rsidR="00763E70" w14:paraId="5280996A" w14:textId="77777777" w:rsidTr="00763E70">
        <w:tc>
          <w:tcPr>
            <w:tcW w:w="10064" w:type="dxa"/>
            <w:gridSpan w:val="4"/>
            <w:shd w:val="clear" w:color="auto" w:fill="000080"/>
          </w:tcPr>
          <w:p w14:paraId="41EA3F06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1A78F150" w14:textId="77777777" w:rsidTr="00763E70">
        <w:tc>
          <w:tcPr>
            <w:tcW w:w="10064" w:type="dxa"/>
            <w:gridSpan w:val="4"/>
          </w:tcPr>
          <w:p w14:paraId="2A8A6607" w14:textId="77777777" w:rsidR="00763E70" w:rsidRDefault="00304C18">
            <w:r>
              <w:t>None.</w:t>
            </w:r>
          </w:p>
        </w:tc>
      </w:tr>
      <w:tr w:rsidR="00763E70" w14:paraId="010FD24E" w14:textId="77777777" w:rsidTr="00763E70">
        <w:tc>
          <w:tcPr>
            <w:tcW w:w="10064" w:type="dxa"/>
            <w:gridSpan w:val="4"/>
            <w:shd w:val="clear" w:color="auto" w:fill="000080"/>
          </w:tcPr>
          <w:p w14:paraId="2CCE4A94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44E4C294" w14:textId="77777777" w:rsidTr="00763E70">
        <w:tc>
          <w:tcPr>
            <w:tcW w:w="10064" w:type="dxa"/>
            <w:gridSpan w:val="4"/>
          </w:tcPr>
          <w:p w14:paraId="5703B933" w14:textId="77777777" w:rsidR="00763E70" w:rsidRDefault="00304C18">
            <w:proofErr w:type="spellStart"/>
            <w:r>
              <w:t>DSG_FblUsr_BM_HardwareInit</w:t>
            </w:r>
            <w:proofErr w:type="spellEnd"/>
            <w:r>
              <w:t>.</w:t>
            </w:r>
          </w:p>
        </w:tc>
      </w:tr>
      <w:tr w:rsidR="00763E70" w14:paraId="62818BB2" w14:textId="77777777" w:rsidTr="00763E70">
        <w:tc>
          <w:tcPr>
            <w:tcW w:w="10064" w:type="dxa"/>
            <w:gridSpan w:val="4"/>
            <w:shd w:val="clear" w:color="auto" w:fill="000080"/>
          </w:tcPr>
          <w:p w14:paraId="17098009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081C4760" w14:textId="77777777" w:rsidTr="00763E70">
        <w:tc>
          <w:tcPr>
            <w:tcW w:w="10064" w:type="dxa"/>
            <w:gridSpan w:val="4"/>
          </w:tcPr>
          <w:p w14:paraId="1ED90EDF" w14:textId="77777777" w:rsidR="00763E70" w:rsidRDefault="00304C18">
            <w:proofErr w:type="spellStart"/>
            <w:r>
              <w:t>ARCH_SW_FblUsr_BM_HardwareInit</w:t>
            </w:r>
            <w:proofErr w:type="spellEnd"/>
          </w:p>
        </w:tc>
      </w:tr>
      <w:tr w:rsidR="00763E70" w14:paraId="2E4D4878" w14:textId="77777777" w:rsidTr="00763E70">
        <w:tc>
          <w:tcPr>
            <w:tcW w:w="10064" w:type="dxa"/>
            <w:gridSpan w:val="4"/>
            <w:shd w:val="clear" w:color="auto" w:fill="000080"/>
          </w:tcPr>
          <w:p w14:paraId="3FEAD07E" w14:textId="77777777" w:rsidR="00763E70" w:rsidRDefault="00304C18">
            <w:r>
              <w:rPr>
                <w:b/>
              </w:rPr>
              <w:lastRenderedPageBreak/>
              <w:t>Input parameters</w:t>
            </w:r>
          </w:p>
        </w:tc>
      </w:tr>
      <w:tr w:rsidR="00763E70" w14:paraId="5F614748" w14:textId="77777777" w:rsidTr="00763E70">
        <w:tc>
          <w:tcPr>
            <w:tcW w:w="2516" w:type="dxa"/>
            <w:shd w:val="clear" w:color="auto" w:fill="C6D9F1"/>
          </w:tcPr>
          <w:p w14:paraId="65E1DD23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4ED74BD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4A43527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A97DF60" w14:textId="77777777" w:rsidR="00763E70" w:rsidRDefault="00304C18">
            <w:r>
              <w:t>Range</w:t>
            </w:r>
          </w:p>
        </w:tc>
      </w:tr>
      <w:tr w:rsidR="00763E70" w14:paraId="6AE8BAF9" w14:textId="77777777" w:rsidTr="00763E70">
        <w:tc>
          <w:tcPr>
            <w:tcW w:w="2516" w:type="dxa"/>
          </w:tcPr>
          <w:p w14:paraId="31F87417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38A758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1CB16A8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3730EC5F" w14:textId="77777777" w:rsidR="00763E70" w:rsidRDefault="00304C18">
            <w:r>
              <w:t>NA</w:t>
            </w:r>
          </w:p>
        </w:tc>
      </w:tr>
      <w:tr w:rsidR="00763E70" w14:paraId="774319CC" w14:textId="77777777" w:rsidTr="00763E70">
        <w:tc>
          <w:tcPr>
            <w:tcW w:w="10064" w:type="dxa"/>
            <w:gridSpan w:val="4"/>
            <w:shd w:val="clear" w:color="auto" w:fill="000080"/>
          </w:tcPr>
          <w:p w14:paraId="7D59C0B7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2E92222B" w14:textId="77777777" w:rsidTr="00763E70">
        <w:tc>
          <w:tcPr>
            <w:tcW w:w="2516" w:type="dxa"/>
            <w:shd w:val="clear" w:color="auto" w:fill="C6D9F1"/>
          </w:tcPr>
          <w:p w14:paraId="6441A7E9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5D378C6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CCD29AE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5C4EBAD" w14:textId="77777777" w:rsidR="00763E70" w:rsidRDefault="00304C18">
            <w:r>
              <w:t>Range</w:t>
            </w:r>
          </w:p>
        </w:tc>
      </w:tr>
      <w:tr w:rsidR="00763E70" w14:paraId="512FD057" w14:textId="77777777" w:rsidTr="00763E70">
        <w:tc>
          <w:tcPr>
            <w:tcW w:w="2516" w:type="dxa"/>
          </w:tcPr>
          <w:p w14:paraId="373588B0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1BC9A33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186BE83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947590B" w14:textId="77777777" w:rsidR="00763E70" w:rsidRDefault="00304C18">
            <w:r>
              <w:t>NA</w:t>
            </w:r>
          </w:p>
        </w:tc>
      </w:tr>
      <w:tr w:rsidR="00763E70" w14:paraId="05ADD576" w14:textId="77777777" w:rsidTr="00763E70">
        <w:tc>
          <w:tcPr>
            <w:tcW w:w="10064" w:type="dxa"/>
            <w:gridSpan w:val="4"/>
            <w:shd w:val="clear" w:color="auto" w:fill="000080"/>
          </w:tcPr>
          <w:p w14:paraId="32586F2D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2E6D78D0" w14:textId="77777777" w:rsidTr="00763E70">
        <w:tc>
          <w:tcPr>
            <w:tcW w:w="2516" w:type="dxa"/>
            <w:shd w:val="clear" w:color="auto" w:fill="C6D9F1"/>
          </w:tcPr>
          <w:p w14:paraId="78E2C79C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F10B145" w14:textId="77777777" w:rsidR="00763E70" w:rsidRDefault="00304C18">
            <w:r>
              <w:t>Description</w:t>
            </w:r>
          </w:p>
        </w:tc>
      </w:tr>
      <w:tr w:rsidR="00763E70" w14:paraId="0EA0A359" w14:textId="77777777" w:rsidTr="00763E70">
        <w:tc>
          <w:tcPr>
            <w:tcW w:w="2516" w:type="dxa"/>
          </w:tcPr>
          <w:p w14:paraId="38C087BF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4D248F77" w14:textId="77777777" w:rsidR="00763E70" w:rsidRDefault="00304C18">
            <w:r>
              <w:t>None.</w:t>
            </w:r>
          </w:p>
        </w:tc>
      </w:tr>
      <w:tr w:rsidR="00763E70" w14:paraId="01B61F27" w14:textId="77777777" w:rsidTr="00763E70">
        <w:tc>
          <w:tcPr>
            <w:tcW w:w="10064" w:type="dxa"/>
            <w:gridSpan w:val="4"/>
            <w:shd w:val="clear" w:color="auto" w:fill="000080"/>
          </w:tcPr>
          <w:p w14:paraId="43A73C03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681DC014" w14:textId="77777777" w:rsidTr="00763E70">
        <w:tc>
          <w:tcPr>
            <w:tcW w:w="2516" w:type="dxa"/>
            <w:shd w:val="clear" w:color="auto" w:fill="C6D9F1"/>
          </w:tcPr>
          <w:p w14:paraId="42D5C966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E9C2AAC" w14:textId="77777777" w:rsidR="00763E70" w:rsidRDefault="00304C18">
            <w:r>
              <w:t>Description</w:t>
            </w:r>
          </w:p>
        </w:tc>
      </w:tr>
      <w:tr w:rsidR="00763E70" w14:paraId="42C1528F" w14:textId="77777777" w:rsidTr="00763E70">
        <w:tc>
          <w:tcPr>
            <w:tcW w:w="2516" w:type="dxa"/>
          </w:tcPr>
          <w:p w14:paraId="585EB6ED" w14:textId="77777777" w:rsidR="00763E70" w:rsidRDefault="00304C18">
            <w:proofErr w:type="spellStart"/>
            <w:r>
              <w:t>BM_Prg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449C7F02" w14:textId="77777777" w:rsidR="00763E70" w:rsidRDefault="00304C18">
            <w:r>
              <w:t>Called by BM startup function.</w:t>
            </w:r>
          </w:p>
        </w:tc>
      </w:tr>
      <w:tr w:rsidR="00763E70" w14:paraId="5C17FF9A" w14:textId="77777777" w:rsidTr="00763E70">
        <w:tc>
          <w:tcPr>
            <w:tcW w:w="10064" w:type="dxa"/>
            <w:gridSpan w:val="4"/>
            <w:shd w:val="clear" w:color="auto" w:fill="000080"/>
          </w:tcPr>
          <w:p w14:paraId="0D8901D5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12BFA95C" w14:textId="77777777" w:rsidTr="00763E70">
        <w:tc>
          <w:tcPr>
            <w:tcW w:w="10064" w:type="dxa"/>
            <w:gridSpan w:val="4"/>
          </w:tcPr>
          <w:p w14:paraId="1FB58BC4" w14:textId="77777777" w:rsidR="00763E70" w:rsidRDefault="00304C18">
            <w:r>
              <w:t>*</w:t>
            </w:r>
          </w:p>
        </w:tc>
      </w:tr>
      <w:tr w:rsidR="00763E70" w14:paraId="328819F1" w14:textId="77777777" w:rsidTr="00763E70">
        <w:tc>
          <w:tcPr>
            <w:tcW w:w="10064" w:type="dxa"/>
            <w:gridSpan w:val="4"/>
            <w:shd w:val="clear" w:color="auto" w:fill="000080"/>
          </w:tcPr>
          <w:p w14:paraId="5DD0E904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0DA1185C" w14:textId="77777777" w:rsidTr="00763E70">
        <w:tc>
          <w:tcPr>
            <w:tcW w:w="10064" w:type="dxa"/>
            <w:gridSpan w:val="4"/>
          </w:tcPr>
          <w:p w14:paraId="2A580413" w14:textId="77777777" w:rsidR="00763E70" w:rsidRDefault="00304C18">
            <w:r>
              <w:t>None.</w:t>
            </w:r>
          </w:p>
        </w:tc>
      </w:tr>
    </w:tbl>
    <w:p w14:paraId="6BE8D30B" w14:textId="285B9A83" w:rsidR="00763E70" w:rsidRDefault="00304C18">
      <w:pPr>
        <w:jc w:val="center"/>
      </w:pPr>
      <w:r>
        <w:object w:dxaOrig="2685" w:dyaOrig="2220" w14:anchorId="213FA78F">
          <v:shape id="_x0000_i1032" type="#_x0000_t75" style="width:134.5pt;height:110.7pt" o:ole="">
            <v:imagedata r:id="rId23" o:title=""/>
          </v:shape>
          <o:OLEObject Type="Embed" ProgID="PBrush" ShapeID="_x0000_i1032" DrawAspect="Content" ObjectID="_1733138249" r:id="rId24"/>
        </w:object>
      </w:r>
    </w:p>
    <w:p w14:paraId="5DF54674" w14:textId="77777777" w:rsidR="00763E70" w:rsidRDefault="00304C18">
      <w:pPr>
        <w:pStyle w:val="Heading3"/>
      </w:pPr>
      <w:proofErr w:type="spellStart"/>
      <w:r>
        <w:t>BM_SoftwareInit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59"/>
        <w:gridCol w:w="2479"/>
        <w:gridCol w:w="2464"/>
      </w:tblGrid>
      <w:tr w:rsidR="00763E70" w14:paraId="08BB76A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59CBAEA" w14:textId="77777777" w:rsidR="00763E70" w:rsidRDefault="00304C18">
            <w:r>
              <w:t>Object</w:t>
            </w:r>
          </w:p>
        </w:tc>
      </w:tr>
      <w:tr w:rsidR="00763E70" w14:paraId="3E487354" w14:textId="77777777" w:rsidTr="00763E70">
        <w:tc>
          <w:tcPr>
            <w:tcW w:w="10064" w:type="dxa"/>
            <w:gridSpan w:val="4"/>
          </w:tcPr>
          <w:p w14:paraId="1AC2CD3E" w14:textId="647A7ACB" w:rsidR="00763E70" w:rsidRDefault="00304C18">
            <w:r>
              <w:t xml:space="preserve">This function is used for </w:t>
            </w:r>
            <w:proofErr w:type="spellStart"/>
            <w:r w:rsidR="00A10DAC">
              <w:t>B</w:t>
            </w:r>
            <w:r>
              <w:t>ootmanager</w:t>
            </w:r>
            <w:proofErr w:type="spellEnd"/>
            <w:r>
              <w:t xml:space="preserve"> SW initialization.</w:t>
            </w:r>
          </w:p>
        </w:tc>
      </w:tr>
      <w:tr w:rsidR="00763E70" w14:paraId="6A1AB73B" w14:textId="77777777" w:rsidTr="00763E70">
        <w:tc>
          <w:tcPr>
            <w:tcW w:w="10064" w:type="dxa"/>
            <w:gridSpan w:val="4"/>
            <w:shd w:val="clear" w:color="auto" w:fill="000080"/>
          </w:tcPr>
          <w:p w14:paraId="7C7D3301" w14:textId="77777777" w:rsidR="00763E70" w:rsidRDefault="00304C18">
            <w:r>
              <w:rPr>
                <w:b/>
              </w:rPr>
              <w:t>Prototype</w:t>
            </w:r>
          </w:p>
        </w:tc>
      </w:tr>
      <w:tr w:rsidR="00763E70" w14:paraId="3C953C9E" w14:textId="77777777" w:rsidTr="00763E70">
        <w:tc>
          <w:tcPr>
            <w:tcW w:w="10064" w:type="dxa"/>
            <w:gridSpan w:val="4"/>
          </w:tcPr>
          <w:p w14:paraId="1DF434AB" w14:textId="77777777" w:rsidR="00763E70" w:rsidRDefault="00304C18">
            <w:r>
              <w:t xml:space="preserve">void </w:t>
            </w:r>
            <w:proofErr w:type="spellStart"/>
            <w:r>
              <w:t>BM_SoftwareInit</w:t>
            </w:r>
            <w:proofErr w:type="spellEnd"/>
            <w:r>
              <w:t xml:space="preserve"> (void)</w:t>
            </w:r>
          </w:p>
        </w:tc>
      </w:tr>
      <w:tr w:rsidR="00763E70" w14:paraId="659DDFAD" w14:textId="77777777" w:rsidTr="00763E70">
        <w:tc>
          <w:tcPr>
            <w:tcW w:w="10064" w:type="dxa"/>
            <w:gridSpan w:val="4"/>
            <w:shd w:val="clear" w:color="auto" w:fill="000080"/>
          </w:tcPr>
          <w:p w14:paraId="44435197" w14:textId="77777777" w:rsidR="00763E70" w:rsidRDefault="00304C18">
            <w:r>
              <w:rPr>
                <w:b/>
              </w:rPr>
              <w:t>Precondition</w:t>
            </w:r>
          </w:p>
        </w:tc>
      </w:tr>
      <w:tr w:rsidR="00763E70" w14:paraId="733D9F54" w14:textId="77777777" w:rsidTr="00763E70">
        <w:tc>
          <w:tcPr>
            <w:tcW w:w="10064" w:type="dxa"/>
            <w:gridSpan w:val="4"/>
          </w:tcPr>
          <w:p w14:paraId="749AD72C" w14:textId="77777777" w:rsidR="00763E70" w:rsidRDefault="00304C18">
            <w:r>
              <w:t>None.</w:t>
            </w:r>
          </w:p>
        </w:tc>
      </w:tr>
      <w:tr w:rsidR="00763E70" w14:paraId="5882D05A" w14:textId="77777777" w:rsidTr="00763E70">
        <w:tc>
          <w:tcPr>
            <w:tcW w:w="10064" w:type="dxa"/>
            <w:gridSpan w:val="4"/>
            <w:shd w:val="clear" w:color="auto" w:fill="000080"/>
          </w:tcPr>
          <w:p w14:paraId="1E164C88" w14:textId="77777777" w:rsidR="00763E70" w:rsidRDefault="00304C18">
            <w:r>
              <w:rPr>
                <w:b/>
              </w:rPr>
              <w:t>Detailed Design Requirement</w:t>
            </w:r>
          </w:p>
        </w:tc>
      </w:tr>
      <w:tr w:rsidR="00763E70" w14:paraId="1F2C0266" w14:textId="77777777" w:rsidTr="00763E70">
        <w:tc>
          <w:tcPr>
            <w:tcW w:w="10064" w:type="dxa"/>
            <w:gridSpan w:val="4"/>
          </w:tcPr>
          <w:p w14:paraId="2D7FE975" w14:textId="77777777" w:rsidR="00763E70" w:rsidRDefault="00304C18">
            <w:proofErr w:type="spellStart"/>
            <w:r>
              <w:t>DSG_FblUsr_BM_SoftwareInit</w:t>
            </w:r>
            <w:proofErr w:type="spellEnd"/>
            <w:r>
              <w:t>.</w:t>
            </w:r>
          </w:p>
        </w:tc>
      </w:tr>
      <w:tr w:rsidR="00763E70" w14:paraId="1552FC30" w14:textId="77777777" w:rsidTr="00763E70">
        <w:tc>
          <w:tcPr>
            <w:tcW w:w="10064" w:type="dxa"/>
            <w:gridSpan w:val="4"/>
            <w:shd w:val="clear" w:color="auto" w:fill="000080"/>
          </w:tcPr>
          <w:p w14:paraId="7664D52C" w14:textId="77777777" w:rsidR="00763E70" w:rsidRDefault="00304C18">
            <w:r>
              <w:rPr>
                <w:b/>
              </w:rPr>
              <w:t>Architecture Requirement</w:t>
            </w:r>
          </w:p>
        </w:tc>
      </w:tr>
      <w:tr w:rsidR="00763E70" w14:paraId="6BC60F0E" w14:textId="77777777" w:rsidTr="00763E70">
        <w:tc>
          <w:tcPr>
            <w:tcW w:w="10064" w:type="dxa"/>
            <w:gridSpan w:val="4"/>
          </w:tcPr>
          <w:p w14:paraId="2BA17303" w14:textId="77777777" w:rsidR="00763E70" w:rsidRDefault="00304C18">
            <w:proofErr w:type="spellStart"/>
            <w:r>
              <w:t>ARCH_SW_FblUsr_BM_SoftwareInit</w:t>
            </w:r>
            <w:proofErr w:type="spellEnd"/>
          </w:p>
        </w:tc>
      </w:tr>
      <w:tr w:rsidR="00763E70" w14:paraId="35C205EC" w14:textId="77777777" w:rsidTr="00763E70">
        <w:tc>
          <w:tcPr>
            <w:tcW w:w="10064" w:type="dxa"/>
            <w:gridSpan w:val="4"/>
            <w:shd w:val="clear" w:color="auto" w:fill="000080"/>
          </w:tcPr>
          <w:p w14:paraId="283C8B8A" w14:textId="77777777" w:rsidR="00763E70" w:rsidRDefault="00304C18">
            <w:r>
              <w:rPr>
                <w:b/>
              </w:rPr>
              <w:t>Input parameters</w:t>
            </w:r>
          </w:p>
        </w:tc>
      </w:tr>
      <w:tr w:rsidR="00763E70" w14:paraId="0E0806BA" w14:textId="77777777" w:rsidTr="00763E70">
        <w:tc>
          <w:tcPr>
            <w:tcW w:w="2516" w:type="dxa"/>
            <w:shd w:val="clear" w:color="auto" w:fill="C6D9F1"/>
          </w:tcPr>
          <w:p w14:paraId="6F6A11F0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33F10E8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57883B3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B6147AF" w14:textId="77777777" w:rsidR="00763E70" w:rsidRDefault="00304C18">
            <w:r>
              <w:t>Range</w:t>
            </w:r>
          </w:p>
        </w:tc>
      </w:tr>
      <w:tr w:rsidR="00763E70" w14:paraId="6593080A" w14:textId="77777777" w:rsidTr="00763E70">
        <w:tc>
          <w:tcPr>
            <w:tcW w:w="2516" w:type="dxa"/>
          </w:tcPr>
          <w:p w14:paraId="64F6D4AD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6C49D925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681C5AA6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22CE7609" w14:textId="77777777" w:rsidR="00763E70" w:rsidRDefault="00304C18">
            <w:r>
              <w:t>NA</w:t>
            </w:r>
          </w:p>
        </w:tc>
      </w:tr>
      <w:tr w:rsidR="00763E70" w14:paraId="5A8A9B16" w14:textId="77777777" w:rsidTr="00763E70">
        <w:tc>
          <w:tcPr>
            <w:tcW w:w="10064" w:type="dxa"/>
            <w:gridSpan w:val="4"/>
            <w:shd w:val="clear" w:color="auto" w:fill="000080"/>
          </w:tcPr>
          <w:p w14:paraId="54A8607E" w14:textId="77777777" w:rsidR="00763E70" w:rsidRDefault="00304C18">
            <w:r>
              <w:rPr>
                <w:b/>
              </w:rPr>
              <w:t>Output parameters</w:t>
            </w:r>
          </w:p>
        </w:tc>
      </w:tr>
      <w:tr w:rsidR="00763E70" w14:paraId="20DF7D02" w14:textId="77777777" w:rsidTr="00763E70">
        <w:tc>
          <w:tcPr>
            <w:tcW w:w="2516" w:type="dxa"/>
            <w:shd w:val="clear" w:color="auto" w:fill="C6D9F1"/>
          </w:tcPr>
          <w:p w14:paraId="126C889E" w14:textId="77777777" w:rsidR="00763E70" w:rsidRDefault="00304C18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8C1BEE8" w14:textId="77777777" w:rsidR="00763E70" w:rsidRDefault="00304C18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BC5BC3F" w14:textId="77777777" w:rsidR="00763E70" w:rsidRDefault="00304C18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BD3A14B" w14:textId="77777777" w:rsidR="00763E70" w:rsidRDefault="00304C18">
            <w:r>
              <w:t>Range</w:t>
            </w:r>
          </w:p>
        </w:tc>
      </w:tr>
      <w:tr w:rsidR="00763E70" w14:paraId="1F03B631" w14:textId="77777777" w:rsidTr="00763E70">
        <w:tc>
          <w:tcPr>
            <w:tcW w:w="2516" w:type="dxa"/>
          </w:tcPr>
          <w:p w14:paraId="38CB897F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7366A9D2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448DD194" w14:textId="77777777" w:rsidR="00763E70" w:rsidRDefault="00304C18">
            <w:r>
              <w:t>NA</w:t>
            </w:r>
          </w:p>
        </w:tc>
        <w:tc>
          <w:tcPr>
            <w:tcW w:w="2516" w:type="dxa"/>
          </w:tcPr>
          <w:p w14:paraId="0FADF103" w14:textId="77777777" w:rsidR="00763E70" w:rsidRDefault="00304C18">
            <w:r>
              <w:t>NA</w:t>
            </w:r>
          </w:p>
        </w:tc>
      </w:tr>
      <w:tr w:rsidR="00763E70" w14:paraId="4D1E10E5" w14:textId="77777777" w:rsidTr="00763E70">
        <w:tc>
          <w:tcPr>
            <w:tcW w:w="10064" w:type="dxa"/>
            <w:gridSpan w:val="4"/>
            <w:shd w:val="clear" w:color="auto" w:fill="000080"/>
          </w:tcPr>
          <w:p w14:paraId="6C712ED2" w14:textId="77777777" w:rsidR="00763E70" w:rsidRDefault="00304C18">
            <w:r>
              <w:rPr>
                <w:b/>
              </w:rPr>
              <w:t>Return value</w:t>
            </w:r>
          </w:p>
        </w:tc>
      </w:tr>
      <w:tr w:rsidR="00763E70" w14:paraId="0F30D3F9" w14:textId="77777777" w:rsidTr="00763E70">
        <w:tc>
          <w:tcPr>
            <w:tcW w:w="2516" w:type="dxa"/>
            <w:shd w:val="clear" w:color="auto" w:fill="C6D9F1"/>
          </w:tcPr>
          <w:p w14:paraId="157AFC88" w14:textId="77777777" w:rsidR="00763E70" w:rsidRDefault="00304C18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A36B0FE" w14:textId="77777777" w:rsidR="00763E70" w:rsidRDefault="00304C18">
            <w:r>
              <w:t>Description</w:t>
            </w:r>
          </w:p>
        </w:tc>
      </w:tr>
      <w:tr w:rsidR="00763E70" w14:paraId="5FFD758A" w14:textId="77777777" w:rsidTr="00763E70">
        <w:tc>
          <w:tcPr>
            <w:tcW w:w="2516" w:type="dxa"/>
          </w:tcPr>
          <w:p w14:paraId="5F40A6CF" w14:textId="77777777" w:rsidR="00763E70" w:rsidRDefault="00304C18">
            <w:r>
              <w:t>NA</w:t>
            </w:r>
          </w:p>
        </w:tc>
        <w:tc>
          <w:tcPr>
            <w:tcW w:w="7548" w:type="dxa"/>
            <w:gridSpan w:val="3"/>
          </w:tcPr>
          <w:p w14:paraId="4E4C4B9C" w14:textId="77777777" w:rsidR="00763E70" w:rsidRDefault="00304C18">
            <w:r>
              <w:t>None.</w:t>
            </w:r>
          </w:p>
        </w:tc>
      </w:tr>
      <w:tr w:rsidR="00763E70" w14:paraId="39B7BF86" w14:textId="77777777" w:rsidTr="00763E70">
        <w:tc>
          <w:tcPr>
            <w:tcW w:w="10064" w:type="dxa"/>
            <w:gridSpan w:val="4"/>
            <w:shd w:val="clear" w:color="auto" w:fill="000080"/>
          </w:tcPr>
          <w:p w14:paraId="19930F1E" w14:textId="77777777" w:rsidR="00763E70" w:rsidRDefault="00304C18">
            <w:r>
              <w:rPr>
                <w:b/>
              </w:rPr>
              <w:t>Dynamic aspect</w:t>
            </w:r>
          </w:p>
        </w:tc>
      </w:tr>
      <w:tr w:rsidR="00763E70" w14:paraId="3D1FCD3E" w14:textId="77777777" w:rsidTr="00763E70">
        <w:tc>
          <w:tcPr>
            <w:tcW w:w="2516" w:type="dxa"/>
            <w:shd w:val="clear" w:color="auto" w:fill="C6D9F1"/>
          </w:tcPr>
          <w:p w14:paraId="593B5869" w14:textId="77777777" w:rsidR="00763E70" w:rsidRDefault="00304C18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4BBA117" w14:textId="77777777" w:rsidR="00763E70" w:rsidRDefault="00304C18">
            <w:r>
              <w:t>Description</w:t>
            </w:r>
          </w:p>
        </w:tc>
      </w:tr>
      <w:tr w:rsidR="00763E70" w14:paraId="3B4A2487" w14:textId="77777777" w:rsidTr="00763E70">
        <w:tc>
          <w:tcPr>
            <w:tcW w:w="2516" w:type="dxa"/>
          </w:tcPr>
          <w:p w14:paraId="08118DDB" w14:textId="77777777" w:rsidR="00763E70" w:rsidRDefault="00304C18">
            <w:proofErr w:type="spellStart"/>
            <w:r>
              <w:t>BM_Prg</w:t>
            </w:r>
            <w:proofErr w:type="spellEnd"/>
            <w:r>
              <w:t xml:space="preserve"> module.</w:t>
            </w:r>
          </w:p>
        </w:tc>
        <w:tc>
          <w:tcPr>
            <w:tcW w:w="7548" w:type="dxa"/>
            <w:gridSpan w:val="3"/>
          </w:tcPr>
          <w:p w14:paraId="247BC53B" w14:textId="77777777" w:rsidR="00763E70" w:rsidRDefault="00304C18">
            <w:r>
              <w:t>Called by BM startup function.</w:t>
            </w:r>
          </w:p>
        </w:tc>
      </w:tr>
      <w:tr w:rsidR="00763E70" w14:paraId="03180D3F" w14:textId="77777777" w:rsidTr="00763E70">
        <w:tc>
          <w:tcPr>
            <w:tcW w:w="10064" w:type="dxa"/>
            <w:gridSpan w:val="4"/>
            <w:shd w:val="clear" w:color="auto" w:fill="000080"/>
          </w:tcPr>
          <w:p w14:paraId="26681C72" w14:textId="77777777" w:rsidR="00763E70" w:rsidRDefault="00304C18">
            <w:r>
              <w:rPr>
                <w:b/>
              </w:rPr>
              <w:t>Static aspect</w:t>
            </w:r>
          </w:p>
        </w:tc>
      </w:tr>
      <w:tr w:rsidR="00763E70" w14:paraId="1CF0965C" w14:textId="77777777" w:rsidTr="00763E70">
        <w:tc>
          <w:tcPr>
            <w:tcW w:w="10064" w:type="dxa"/>
            <w:gridSpan w:val="4"/>
          </w:tcPr>
          <w:p w14:paraId="4CC0D678" w14:textId="77777777" w:rsidR="00763E70" w:rsidRDefault="00304C18">
            <w:r>
              <w:t>*</w:t>
            </w:r>
          </w:p>
        </w:tc>
      </w:tr>
      <w:tr w:rsidR="00763E70" w14:paraId="268EDC10" w14:textId="77777777" w:rsidTr="00763E70">
        <w:tc>
          <w:tcPr>
            <w:tcW w:w="10064" w:type="dxa"/>
            <w:gridSpan w:val="4"/>
            <w:shd w:val="clear" w:color="auto" w:fill="000080"/>
          </w:tcPr>
          <w:p w14:paraId="54C50CF4" w14:textId="77777777" w:rsidR="00763E70" w:rsidRDefault="00304C18">
            <w:r>
              <w:rPr>
                <w:b/>
              </w:rPr>
              <w:t>Constrains</w:t>
            </w:r>
          </w:p>
        </w:tc>
      </w:tr>
      <w:tr w:rsidR="00763E70" w14:paraId="107352F6" w14:textId="77777777" w:rsidTr="00763E70">
        <w:tc>
          <w:tcPr>
            <w:tcW w:w="10064" w:type="dxa"/>
            <w:gridSpan w:val="4"/>
          </w:tcPr>
          <w:p w14:paraId="519D091C" w14:textId="77777777" w:rsidR="00763E70" w:rsidRDefault="00304C18">
            <w:r>
              <w:t>None.</w:t>
            </w:r>
          </w:p>
        </w:tc>
      </w:tr>
    </w:tbl>
    <w:p w14:paraId="16922064" w14:textId="655080D2" w:rsidR="00763E70" w:rsidRDefault="000F7B52">
      <w:pPr>
        <w:jc w:val="center"/>
      </w:pPr>
      <w:r>
        <w:object w:dxaOrig="2595" w:dyaOrig="2220" w14:anchorId="0F852C33">
          <v:shape id="_x0000_i1033" type="#_x0000_t75" style="width:110.05pt;height:93.75pt" o:ole="">
            <v:imagedata r:id="rId25" o:title=""/>
          </v:shape>
          <o:OLEObject Type="Embed" ProgID="PBrush" ShapeID="_x0000_i1033" DrawAspect="Content" ObjectID="_1733138250" r:id="rId26"/>
        </w:object>
      </w:r>
    </w:p>
    <w:p w14:paraId="7EF14DED" w14:textId="77777777" w:rsidR="00763E70" w:rsidRDefault="00304C18">
      <w:pPr>
        <w:pStyle w:val="Heading2"/>
      </w:pPr>
      <w:proofErr w:type="spellStart"/>
      <w:r>
        <w:t>Variabiles</w:t>
      </w:r>
      <w:proofErr w:type="spellEnd"/>
    </w:p>
    <w:p w14:paraId="0A4786BF" w14:textId="77777777" w:rsidR="00763E70" w:rsidRDefault="00304C18">
      <w:pPr>
        <w:pStyle w:val="Heading3"/>
      </w:pPr>
      <w:proofErr w:type="spellStart"/>
      <w:r>
        <w:t>gFlag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287"/>
      </w:tblGrid>
      <w:tr w:rsidR="00763E70" w14:paraId="16B1E656" w14:textId="77777777" w:rsidTr="009D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9" w:type="dxa"/>
          </w:tcPr>
          <w:p w14:paraId="7508F46C" w14:textId="77777777" w:rsidR="00763E70" w:rsidRDefault="00304C18">
            <w:r>
              <w:t>Type</w:t>
            </w:r>
          </w:p>
        </w:tc>
        <w:tc>
          <w:tcPr>
            <w:tcW w:w="3299" w:type="dxa"/>
          </w:tcPr>
          <w:p w14:paraId="7395C56C" w14:textId="77777777" w:rsidR="00763E70" w:rsidRDefault="00304C18">
            <w:r>
              <w:t>Value</w:t>
            </w:r>
          </w:p>
        </w:tc>
        <w:tc>
          <w:tcPr>
            <w:tcW w:w="3287" w:type="dxa"/>
          </w:tcPr>
          <w:p w14:paraId="53C3B98B" w14:textId="77777777" w:rsidR="00763E70" w:rsidRDefault="00763E70"/>
        </w:tc>
      </w:tr>
      <w:tr w:rsidR="00763E70" w14:paraId="2D106464" w14:textId="77777777" w:rsidTr="009D7B0B">
        <w:tc>
          <w:tcPr>
            <w:tcW w:w="3299" w:type="dxa"/>
          </w:tcPr>
          <w:p w14:paraId="41DE26BE" w14:textId="77777777" w:rsidR="00763E70" w:rsidRDefault="00304C18">
            <w:r>
              <w:t xml:space="preserve">uint8 </w:t>
            </w:r>
            <w:proofErr w:type="spellStart"/>
            <w:r>
              <w:t>gFlag</w:t>
            </w:r>
            <w:proofErr w:type="spellEnd"/>
          </w:p>
        </w:tc>
        <w:tc>
          <w:tcPr>
            <w:tcW w:w="6586" w:type="dxa"/>
            <w:gridSpan w:val="2"/>
          </w:tcPr>
          <w:p w14:paraId="02811507" w14:textId="77777777" w:rsidR="00763E70" w:rsidRDefault="00304C18">
            <w:r>
              <w:t>NA</w:t>
            </w:r>
          </w:p>
        </w:tc>
      </w:tr>
      <w:tr w:rsidR="00763E70" w14:paraId="2D6D1EE2" w14:textId="77777777" w:rsidTr="009D7B0B">
        <w:tc>
          <w:tcPr>
            <w:tcW w:w="9885" w:type="dxa"/>
            <w:gridSpan w:val="3"/>
            <w:shd w:val="clear" w:color="auto" w:fill="000080"/>
          </w:tcPr>
          <w:p w14:paraId="68E828A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5935ED2" w14:textId="77777777" w:rsidTr="009D7B0B">
        <w:tc>
          <w:tcPr>
            <w:tcW w:w="9885" w:type="dxa"/>
            <w:gridSpan w:val="3"/>
          </w:tcPr>
          <w:p w14:paraId="4E469A1E" w14:textId="18D96C37" w:rsidR="00763E70" w:rsidRDefault="00E2610E">
            <w:r>
              <w:t>This variable is used to indicate that a programming request has been received by the application.</w:t>
            </w:r>
          </w:p>
        </w:tc>
      </w:tr>
      <w:tr w:rsidR="00763E70" w14:paraId="5A619EF7" w14:textId="77777777" w:rsidTr="009D7B0B">
        <w:tc>
          <w:tcPr>
            <w:tcW w:w="9885" w:type="dxa"/>
            <w:gridSpan w:val="3"/>
            <w:shd w:val="clear" w:color="auto" w:fill="000080"/>
          </w:tcPr>
          <w:p w14:paraId="01A963A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F27E05A" w14:textId="77777777" w:rsidTr="009D7B0B">
        <w:tc>
          <w:tcPr>
            <w:tcW w:w="9885" w:type="dxa"/>
            <w:gridSpan w:val="3"/>
          </w:tcPr>
          <w:p w14:paraId="6E1C4FA2" w14:textId="77777777" w:rsidR="00763E70" w:rsidRDefault="00304C18">
            <w:r>
              <w:t xml:space="preserve">uint8 </w:t>
            </w:r>
            <w:proofErr w:type="spellStart"/>
            <w:r>
              <w:t>gFlag</w:t>
            </w:r>
            <w:proofErr w:type="spellEnd"/>
            <w:r>
              <w:t xml:space="preserve"> [extern]</w:t>
            </w:r>
          </w:p>
        </w:tc>
      </w:tr>
    </w:tbl>
    <w:p w14:paraId="3C88241C" w14:textId="247F33BB" w:rsidR="00763E70" w:rsidRDefault="009D7B0B">
      <w:pPr>
        <w:pStyle w:val="Heading3"/>
      </w:pPr>
      <w:proofErr w:type="spellStart"/>
      <w:r w:rsidRPr="009D7B0B">
        <w:t>Dem_OperationCycleStateType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1"/>
        <w:gridCol w:w="3281"/>
      </w:tblGrid>
      <w:tr w:rsidR="00763E70" w14:paraId="4938A10F" w14:textId="77777777" w:rsidTr="009D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3" w:type="dxa"/>
          </w:tcPr>
          <w:p w14:paraId="4DDE2AE0" w14:textId="77777777" w:rsidR="00763E70" w:rsidRDefault="00304C18">
            <w:r>
              <w:t>Type</w:t>
            </w:r>
          </w:p>
        </w:tc>
        <w:tc>
          <w:tcPr>
            <w:tcW w:w="3301" w:type="dxa"/>
          </w:tcPr>
          <w:p w14:paraId="5F1FB202" w14:textId="77777777" w:rsidR="00763E70" w:rsidRDefault="00304C18">
            <w:r>
              <w:t>Value</w:t>
            </w:r>
          </w:p>
        </w:tc>
        <w:tc>
          <w:tcPr>
            <w:tcW w:w="3281" w:type="dxa"/>
          </w:tcPr>
          <w:p w14:paraId="5DFCE060" w14:textId="77777777" w:rsidR="00763E70" w:rsidRDefault="00763E70"/>
        </w:tc>
      </w:tr>
      <w:tr w:rsidR="00763E70" w14:paraId="7CD66EEE" w14:textId="77777777" w:rsidTr="009D7B0B">
        <w:tc>
          <w:tcPr>
            <w:tcW w:w="3303" w:type="dxa"/>
          </w:tcPr>
          <w:p w14:paraId="1C87A2A7" w14:textId="099E0FDF" w:rsidR="00763E70" w:rsidRDefault="009D7B0B">
            <w:bookmarkStart w:id="15" w:name="_Hlk121488853"/>
            <w:r w:rsidRPr="009D7B0B">
              <w:t>uint8</w:t>
            </w:r>
          </w:p>
        </w:tc>
        <w:tc>
          <w:tcPr>
            <w:tcW w:w="6582" w:type="dxa"/>
            <w:gridSpan w:val="2"/>
          </w:tcPr>
          <w:p w14:paraId="1A77B138" w14:textId="77777777" w:rsidR="00763E70" w:rsidRDefault="00304C18">
            <w:r>
              <w:t>NA</w:t>
            </w:r>
          </w:p>
        </w:tc>
      </w:tr>
      <w:bookmarkEnd w:id="15"/>
      <w:tr w:rsidR="00763E70" w14:paraId="1C689713" w14:textId="77777777" w:rsidTr="009D7B0B">
        <w:tc>
          <w:tcPr>
            <w:tcW w:w="9885" w:type="dxa"/>
            <w:gridSpan w:val="3"/>
            <w:shd w:val="clear" w:color="auto" w:fill="000080"/>
          </w:tcPr>
          <w:p w14:paraId="496AAC8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E4518D9" w14:textId="77777777" w:rsidTr="009D7B0B">
        <w:tc>
          <w:tcPr>
            <w:tcW w:w="9885" w:type="dxa"/>
            <w:gridSpan w:val="3"/>
          </w:tcPr>
          <w:p w14:paraId="73786EF1" w14:textId="01BE9B9B" w:rsidR="00763E70" w:rsidRDefault="009D7B0B">
            <w:r>
              <w:t>Operation cycle state type.</w:t>
            </w:r>
          </w:p>
        </w:tc>
      </w:tr>
      <w:tr w:rsidR="00763E70" w14:paraId="365C8CEC" w14:textId="77777777" w:rsidTr="009D7B0B">
        <w:tc>
          <w:tcPr>
            <w:tcW w:w="9885" w:type="dxa"/>
            <w:gridSpan w:val="3"/>
            <w:shd w:val="clear" w:color="auto" w:fill="000080"/>
          </w:tcPr>
          <w:p w14:paraId="6BD71C1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9AE553" w14:textId="77777777" w:rsidTr="009D7B0B">
        <w:tc>
          <w:tcPr>
            <w:tcW w:w="9885" w:type="dxa"/>
            <w:gridSpan w:val="3"/>
          </w:tcPr>
          <w:p w14:paraId="1796FDFF" w14:textId="77777777" w:rsidR="00763E70" w:rsidRDefault="00304C18">
            <w:proofErr w:type="spellStart"/>
            <w:r>
              <w:t>Dem_OperationCycleStateType</w:t>
            </w:r>
            <w:proofErr w:type="spellEnd"/>
            <w:r>
              <w:t xml:space="preserve"> </w:t>
            </w:r>
            <w:proofErr w:type="spellStart"/>
            <w:r>
              <w:t>CycleState</w:t>
            </w:r>
            <w:proofErr w:type="spellEnd"/>
          </w:p>
        </w:tc>
      </w:tr>
    </w:tbl>
    <w:p w14:paraId="2AA72232" w14:textId="34196E23" w:rsidR="00763E70" w:rsidRDefault="009D7B0B">
      <w:pPr>
        <w:pStyle w:val="Heading3"/>
      </w:pPr>
      <w:proofErr w:type="spellStart"/>
      <w:r w:rsidRPr="009D7B0B">
        <w:t>Dem_DataKindType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286"/>
      </w:tblGrid>
      <w:tr w:rsidR="00763E70" w14:paraId="021F63AB" w14:textId="77777777" w:rsidTr="0003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9" w:type="dxa"/>
          </w:tcPr>
          <w:p w14:paraId="68D7A869" w14:textId="77777777" w:rsidR="00763E70" w:rsidRDefault="00304C18">
            <w:r>
              <w:t>Type</w:t>
            </w:r>
          </w:p>
        </w:tc>
        <w:tc>
          <w:tcPr>
            <w:tcW w:w="3300" w:type="dxa"/>
          </w:tcPr>
          <w:p w14:paraId="3464B297" w14:textId="77777777" w:rsidR="00763E70" w:rsidRDefault="00304C18">
            <w:r>
              <w:t>Value</w:t>
            </w:r>
          </w:p>
        </w:tc>
        <w:tc>
          <w:tcPr>
            <w:tcW w:w="3286" w:type="dxa"/>
          </w:tcPr>
          <w:p w14:paraId="16241AA8" w14:textId="77777777" w:rsidR="00763E70" w:rsidRDefault="00763E70"/>
        </w:tc>
      </w:tr>
      <w:tr w:rsidR="00763E70" w14:paraId="65A93D90" w14:textId="77777777" w:rsidTr="00037140">
        <w:tc>
          <w:tcPr>
            <w:tcW w:w="3299" w:type="dxa"/>
          </w:tcPr>
          <w:p w14:paraId="093F5949" w14:textId="3DA3C18E" w:rsidR="00763E70" w:rsidRDefault="009D7B0B">
            <w:r>
              <w:t>uint8</w:t>
            </w:r>
          </w:p>
        </w:tc>
        <w:tc>
          <w:tcPr>
            <w:tcW w:w="6586" w:type="dxa"/>
            <w:gridSpan w:val="2"/>
          </w:tcPr>
          <w:p w14:paraId="5E5107E8" w14:textId="77777777" w:rsidR="00763E70" w:rsidRDefault="00304C18">
            <w:r>
              <w:t>NA</w:t>
            </w:r>
          </w:p>
        </w:tc>
      </w:tr>
      <w:tr w:rsidR="00763E70" w14:paraId="5F6FC42D" w14:textId="77777777" w:rsidTr="00037140">
        <w:tc>
          <w:tcPr>
            <w:tcW w:w="9885" w:type="dxa"/>
            <w:gridSpan w:val="3"/>
            <w:shd w:val="clear" w:color="auto" w:fill="000080"/>
          </w:tcPr>
          <w:p w14:paraId="28ABBC9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9CF4CC0" w14:textId="77777777" w:rsidTr="00037140">
        <w:tc>
          <w:tcPr>
            <w:tcW w:w="9885" w:type="dxa"/>
            <w:gridSpan w:val="3"/>
          </w:tcPr>
          <w:p w14:paraId="5DC5D6D3" w14:textId="4EE5FC83" w:rsidR="00763E70" w:rsidRDefault="009D7B0B">
            <w:r>
              <w:t>Data kind type.</w:t>
            </w:r>
          </w:p>
        </w:tc>
      </w:tr>
      <w:tr w:rsidR="00763E70" w14:paraId="12743555" w14:textId="77777777" w:rsidTr="00037140">
        <w:tc>
          <w:tcPr>
            <w:tcW w:w="9885" w:type="dxa"/>
            <w:gridSpan w:val="3"/>
            <w:shd w:val="clear" w:color="auto" w:fill="000080"/>
          </w:tcPr>
          <w:p w14:paraId="70C00B0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CC19E7" w14:textId="77777777" w:rsidTr="00037140">
        <w:tc>
          <w:tcPr>
            <w:tcW w:w="9885" w:type="dxa"/>
            <w:gridSpan w:val="3"/>
          </w:tcPr>
          <w:p w14:paraId="0F2EC870" w14:textId="77777777" w:rsidR="00763E70" w:rsidRDefault="00304C18">
            <w:proofErr w:type="spellStart"/>
            <w:r>
              <w:t>Dem_DataKindType</w:t>
            </w:r>
            <w:proofErr w:type="spellEnd"/>
            <w:r>
              <w:t xml:space="preserve"> </w:t>
            </w:r>
            <w:proofErr w:type="spellStart"/>
            <w:r>
              <w:t>DataKind</w:t>
            </w:r>
            <w:proofErr w:type="spellEnd"/>
          </w:p>
        </w:tc>
      </w:tr>
    </w:tbl>
    <w:p w14:paraId="69262746" w14:textId="7C83BAFE" w:rsidR="00763E70" w:rsidRDefault="00037140">
      <w:pPr>
        <w:pStyle w:val="Heading3"/>
      </w:pPr>
      <w:proofErr w:type="spellStart"/>
      <w:r w:rsidRPr="00037140">
        <w:t>Dem_DTCFormatType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285"/>
      </w:tblGrid>
      <w:tr w:rsidR="00763E70" w14:paraId="6A3F4E65" w14:textId="77777777" w:rsidTr="0004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0" w:type="dxa"/>
          </w:tcPr>
          <w:p w14:paraId="77BDA5A2" w14:textId="77777777" w:rsidR="00763E70" w:rsidRDefault="00304C18">
            <w:r>
              <w:t>Type</w:t>
            </w:r>
          </w:p>
        </w:tc>
        <w:tc>
          <w:tcPr>
            <w:tcW w:w="3300" w:type="dxa"/>
          </w:tcPr>
          <w:p w14:paraId="418825B2" w14:textId="77777777" w:rsidR="00763E70" w:rsidRDefault="00304C18">
            <w:r>
              <w:t>Value</w:t>
            </w:r>
          </w:p>
        </w:tc>
        <w:tc>
          <w:tcPr>
            <w:tcW w:w="3285" w:type="dxa"/>
          </w:tcPr>
          <w:p w14:paraId="1F1B0298" w14:textId="77777777" w:rsidR="00763E70" w:rsidRDefault="00763E70"/>
        </w:tc>
      </w:tr>
      <w:tr w:rsidR="00763E70" w14:paraId="7C89C89F" w14:textId="77777777" w:rsidTr="00041050">
        <w:tc>
          <w:tcPr>
            <w:tcW w:w="3300" w:type="dxa"/>
          </w:tcPr>
          <w:p w14:paraId="19AF55FB" w14:textId="3278CF2B" w:rsidR="00763E70" w:rsidRDefault="00037140">
            <w:r>
              <w:t>uint8</w:t>
            </w:r>
          </w:p>
        </w:tc>
        <w:tc>
          <w:tcPr>
            <w:tcW w:w="6585" w:type="dxa"/>
            <w:gridSpan w:val="2"/>
          </w:tcPr>
          <w:p w14:paraId="76823720" w14:textId="77777777" w:rsidR="00763E70" w:rsidRDefault="00304C18">
            <w:r>
              <w:t>NA</w:t>
            </w:r>
          </w:p>
        </w:tc>
      </w:tr>
      <w:tr w:rsidR="00763E70" w14:paraId="2894FAA6" w14:textId="77777777" w:rsidTr="00041050">
        <w:tc>
          <w:tcPr>
            <w:tcW w:w="9885" w:type="dxa"/>
            <w:gridSpan w:val="3"/>
            <w:shd w:val="clear" w:color="auto" w:fill="000080"/>
          </w:tcPr>
          <w:p w14:paraId="4CE281A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0F5D8B9" w14:textId="77777777" w:rsidTr="00041050">
        <w:tc>
          <w:tcPr>
            <w:tcW w:w="9885" w:type="dxa"/>
            <w:gridSpan w:val="3"/>
          </w:tcPr>
          <w:p w14:paraId="76608C5E" w14:textId="76994827" w:rsidR="00763E70" w:rsidRDefault="00037140">
            <w:r>
              <w:t>DTC format type.</w:t>
            </w:r>
          </w:p>
        </w:tc>
      </w:tr>
      <w:tr w:rsidR="00763E70" w14:paraId="5BF3B0E0" w14:textId="77777777" w:rsidTr="00041050">
        <w:tc>
          <w:tcPr>
            <w:tcW w:w="9885" w:type="dxa"/>
            <w:gridSpan w:val="3"/>
            <w:shd w:val="clear" w:color="auto" w:fill="000080"/>
          </w:tcPr>
          <w:p w14:paraId="228824A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C946212" w14:textId="77777777" w:rsidTr="00041050">
        <w:tc>
          <w:tcPr>
            <w:tcW w:w="9885" w:type="dxa"/>
            <w:gridSpan w:val="3"/>
          </w:tcPr>
          <w:p w14:paraId="2ED56BC6" w14:textId="77777777" w:rsidR="00763E70" w:rsidRDefault="00304C18">
            <w:proofErr w:type="spellStart"/>
            <w:r>
              <w:t>Dem_DTCFormatType</w:t>
            </w:r>
            <w:proofErr w:type="spellEnd"/>
            <w:r>
              <w:t xml:space="preserve"> </w:t>
            </w:r>
            <w:proofErr w:type="spellStart"/>
            <w:r>
              <w:t>DTCFormat</w:t>
            </w:r>
            <w:proofErr w:type="spellEnd"/>
          </w:p>
        </w:tc>
      </w:tr>
    </w:tbl>
    <w:p w14:paraId="73832FE4" w14:textId="1354CB53" w:rsidR="00763E70" w:rsidRDefault="00041050">
      <w:pPr>
        <w:pStyle w:val="Heading3"/>
      </w:pPr>
      <w:proofErr w:type="spellStart"/>
      <w:r w:rsidRPr="00041050">
        <w:t>Dem_DTCKindType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4"/>
        <w:gridCol w:w="3288"/>
        <w:gridCol w:w="3273"/>
      </w:tblGrid>
      <w:tr w:rsidR="00763E70" w14:paraId="7F88ECA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0AD1387D" w14:textId="77777777" w:rsidR="00763E70" w:rsidRDefault="00304C18">
            <w:r>
              <w:t>Type</w:t>
            </w:r>
          </w:p>
        </w:tc>
        <w:tc>
          <w:tcPr>
            <w:tcW w:w="3355" w:type="dxa"/>
          </w:tcPr>
          <w:p w14:paraId="1770D43A" w14:textId="77777777" w:rsidR="00763E70" w:rsidRDefault="00304C18">
            <w:r>
              <w:t>Value</w:t>
            </w:r>
          </w:p>
        </w:tc>
        <w:tc>
          <w:tcPr>
            <w:tcW w:w="3355" w:type="dxa"/>
          </w:tcPr>
          <w:p w14:paraId="5E8A6D1D" w14:textId="77777777" w:rsidR="00763E70" w:rsidRDefault="00763E70"/>
        </w:tc>
      </w:tr>
      <w:tr w:rsidR="00763E70" w14:paraId="0B3D0E40" w14:textId="77777777" w:rsidTr="00763E70">
        <w:tc>
          <w:tcPr>
            <w:tcW w:w="3355" w:type="dxa"/>
          </w:tcPr>
          <w:p w14:paraId="42EB3A20" w14:textId="77777777" w:rsidR="00763E70" w:rsidRDefault="00304C18">
            <w:proofErr w:type="spellStart"/>
            <w:r>
              <w:t>Dem_DTCKindType</w:t>
            </w:r>
            <w:proofErr w:type="spellEnd"/>
          </w:p>
        </w:tc>
        <w:tc>
          <w:tcPr>
            <w:tcW w:w="6710" w:type="dxa"/>
            <w:gridSpan w:val="2"/>
          </w:tcPr>
          <w:p w14:paraId="5521C2DA" w14:textId="77777777" w:rsidR="00763E70" w:rsidRDefault="00304C18">
            <w:r>
              <w:t>NA</w:t>
            </w:r>
          </w:p>
        </w:tc>
      </w:tr>
      <w:tr w:rsidR="00763E70" w14:paraId="178F67BF" w14:textId="77777777" w:rsidTr="00763E70">
        <w:tc>
          <w:tcPr>
            <w:tcW w:w="10065" w:type="dxa"/>
            <w:gridSpan w:val="3"/>
            <w:shd w:val="clear" w:color="auto" w:fill="000080"/>
          </w:tcPr>
          <w:p w14:paraId="405853B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6E7EBF3" w14:textId="77777777" w:rsidTr="00763E70">
        <w:tc>
          <w:tcPr>
            <w:tcW w:w="10065" w:type="dxa"/>
            <w:gridSpan w:val="3"/>
          </w:tcPr>
          <w:p w14:paraId="738BD7EF" w14:textId="77777777" w:rsidR="00763E70" w:rsidRDefault="00304C18">
            <w:r>
              <w:t>This variable is used to ...</w:t>
            </w:r>
          </w:p>
        </w:tc>
      </w:tr>
      <w:tr w:rsidR="00763E70" w14:paraId="19265F39" w14:textId="77777777" w:rsidTr="00763E70">
        <w:tc>
          <w:tcPr>
            <w:tcW w:w="10065" w:type="dxa"/>
            <w:gridSpan w:val="3"/>
            <w:shd w:val="clear" w:color="auto" w:fill="000080"/>
          </w:tcPr>
          <w:p w14:paraId="1A53BA7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FFA9A74" w14:textId="77777777" w:rsidTr="00763E70">
        <w:tc>
          <w:tcPr>
            <w:tcW w:w="10065" w:type="dxa"/>
            <w:gridSpan w:val="3"/>
          </w:tcPr>
          <w:p w14:paraId="701FD350" w14:textId="77777777" w:rsidR="00763E70" w:rsidRDefault="00304C18">
            <w:proofErr w:type="spellStart"/>
            <w:r>
              <w:t>Dem_DTCKindType</w:t>
            </w:r>
            <w:proofErr w:type="spellEnd"/>
            <w:r>
              <w:t xml:space="preserve"> </w:t>
            </w:r>
            <w:proofErr w:type="spellStart"/>
            <w:r>
              <w:t>DTCKind</w:t>
            </w:r>
            <w:proofErr w:type="spellEnd"/>
          </w:p>
        </w:tc>
      </w:tr>
    </w:tbl>
    <w:p w14:paraId="1C040752" w14:textId="77777777" w:rsidR="00763E70" w:rsidRDefault="00304C18">
      <w:pPr>
        <w:pStyle w:val="Heading3"/>
      </w:pPr>
      <w:proofErr w:type="spellStart"/>
      <w:r>
        <w:lastRenderedPageBreak/>
        <w:t>Dem_DTCOriginType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285"/>
      </w:tblGrid>
      <w:tr w:rsidR="00763E70" w14:paraId="16EBBB3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61998A96" w14:textId="77777777" w:rsidR="00763E70" w:rsidRDefault="00304C18">
            <w:r>
              <w:t>Type</w:t>
            </w:r>
          </w:p>
        </w:tc>
        <w:tc>
          <w:tcPr>
            <w:tcW w:w="3355" w:type="dxa"/>
          </w:tcPr>
          <w:p w14:paraId="5A66865D" w14:textId="77777777" w:rsidR="00763E70" w:rsidRDefault="00304C18">
            <w:r>
              <w:t>Value</w:t>
            </w:r>
          </w:p>
        </w:tc>
        <w:tc>
          <w:tcPr>
            <w:tcW w:w="3355" w:type="dxa"/>
          </w:tcPr>
          <w:p w14:paraId="2A3D90E0" w14:textId="77777777" w:rsidR="00763E70" w:rsidRDefault="00763E70"/>
        </w:tc>
      </w:tr>
      <w:tr w:rsidR="00763E70" w14:paraId="555FDBC0" w14:textId="77777777" w:rsidTr="00763E70">
        <w:tc>
          <w:tcPr>
            <w:tcW w:w="3355" w:type="dxa"/>
          </w:tcPr>
          <w:p w14:paraId="6C79FEA6" w14:textId="537761F9" w:rsidR="00763E70" w:rsidRDefault="00304C18">
            <w:r>
              <w:t xml:space="preserve"> </w:t>
            </w:r>
            <w:r w:rsidR="00041050" w:rsidRPr="00041050">
              <w:t>uint8</w:t>
            </w:r>
          </w:p>
        </w:tc>
        <w:tc>
          <w:tcPr>
            <w:tcW w:w="6710" w:type="dxa"/>
            <w:gridSpan w:val="2"/>
          </w:tcPr>
          <w:p w14:paraId="1F2B260F" w14:textId="77777777" w:rsidR="00763E70" w:rsidRDefault="00304C18">
            <w:r>
              <w:t>NA</w:t>
            </w:r>
          </w:p>
        </w:tc>
      </w:tr>
      <w:tr w:rsidR="00763E70" w14:paraId="57BD14D0" w14:textId="77777777" w:rsidTr="00763E70">
        <w:tc>
          <w:tcPr>
            <w:tcW w:w="10065" w:type="dxa"/>
            <w:gridSpan w:val="3"/>
            <w:shd w:val="clear" w:color="auto" w:fill="000080"/>
          </w:tcPr>
          <w:p w14:paraId="597E277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B2D5949" w14:textId="77777777" w:rsidTr="00763E70">
        <w:tc>
          <w:tcPr>
            <w:tcW w:w="10065" w:type="dxa"/>
            <w:gridSpan w:val="3"/>
          </w:tcPr>
          <w:p w14:paraId="0BD450D3" w14:textId="2E5BFE0B" w:rsidR="00763E70" w:rsidRDefault="00041050">
            <w:r>
              <w:t>DTC origin type.</w:t>
            </w:r>
          </w:p>
        </w:tc>
      </w:tr>
      <w:tr w:rsidR="00763E70" w14:paraId="051326B1" w14:textId="77777777" w:rsidTr="00763E70">
        <w:tc>
          <w:tcPr>
            <w:tcW w:w="10065" w:type="dxa"/>
            <w:gridSpan w:val="3"/>
            <w:shd w:val="clear" w:color="auto" w:fill="000080"/>
          </w:tcPr>
          <w:p w14:paraId="45C72CE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1596D19" w14:textId="77777777" w:rsidTr="00763E70">
        <w:tc>
          <w:tcPr>
            <w:tcW w:w="10065" w:type="dxa"/>
            <w:gridSpan w:val="3"/>
          </w:tcPr>
          <w:p w14:paraId="4ABFF651" w14:textId="77777777" w:rsidR="00763E70" w:rsidRDefault="00304C18">
            <w:proofErr w:type="spellStart"/>
            <w:r>
              <w:t>Dem_DTCFormatType</w:t>
            </w:r>
            <w:proofErr w:type="spellEnd"/>
            <w:r>
              <w:t xml:space="preserve"> </w:t>
            </w:r>
            <w:proofErr w:type="spellStart"/>
            <w:r>
              <w:t>Dem_DTCOriginType</w:t>
            </w:r>
            <w:proofErr w:type="spellEnd"/>
            <w:r>
              <w:t xml:space="preserve"> </w:t>
            </w:r>
            <w:proofErr w:type="spellStart"/>
            <w:r>
              <w:t>DTCOrigin</w:t>
            </w:r>
            <w:proofErr w:type="spellEnd"/>
          </w:p>
        </w:tc>
      </w:tr>
    </w:tbl>
    <w:p w14:paraId="1EBB3299" w14:textId="082AC50F" w:rsidR="00763E70" w:rsidRDefault="00304C18">
      <w:pPr>
        <w:pStyle w:val="Heading3"/>
      </w:pPr>
      <w:r>
        <w:t xml:space="preserve"> </w:t>
      </w:r>
      <w:proofErr w:type="spellStart"/>
      <w:r w:rsidR="00010625" w:rsidRPr="00010625">
        <w:t>Dem_DTCSeverityType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0"/>
        <w:gridCol w:w="3284"/>
      </w:tblGrid>
      <w:tr w:rsidR="00763E70" w14:paraId="176596B2" w14:textId="77777777" w:rsidTr="00C5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1" w:type="dxa"/>
          </w:tcPr>
          <w:p w14:paraId="0E90DB3F" w14:textId="77777777" w:rsidR="00763E70" w:rsidRDefault="00304C18">
            <w:r>
              <w:t>Type</w:t>
            </w:r>
          </w:p>
        </w:tc>
        <w:tc>
          <w:tcPr>
            <w:tcW w:w="3300" w:type="dxa"/>
          </w:tcPr>
          <w:p w14:paraId="6637B42F" w14:textId="77777777" w:rsidR="00763E70" w:rsidRDefault="00304C18">
            <w:r>
              <w:t>Value</w:t>
            </w:r>
          </w:p>
        </w:tc>
        <w:tc>
          <w:tcPr>
            <w:tcW w:w="3284" w:type="dxa"/>
          </w:tcPr>
          <w:p w14:paraId="0208670A" w14:textId="77777777" w:rsidR="00763E70" w:rsidRDefault="00763E70"/>
        </w:tc>
      </w:tr>
      <w:tr w:rsidR="00763E70" w14:paraId="0CB2A660" w14:textId="77777777" w:rsidTr="00C54DE3">
        <w:tc>
          <w:tcPr>
            <w:tcW w:w="3301" w:type="dxa"/>
          </w:tcPr>
          <w:p w14:paraId="2F52D6A7" w14:textId="1C63A0AB" w:rsidR="00763E70" w:rsidRDefault="00304C18">
            <w:r>
              <w:t xml:space="preserve"> </w:t>
            </w:r>
            <w:r w:rsidR="00010625" w:rsidRPr="00010625">
              <w:t>uint8</w:t>
            </w:r>
          </w:p>
        </w:tc>
        <w:tc>
          <w:tcPr>
            <w:tcW w:w="6584" w:type="dxa"/>
            <w:gridSpan w:val="2"/>
          </w:tcPr>
          <w:p w14:paraId="180180B0" w14:textId="77777777" w:rsidR="00763E70" w:rsidRDefault="00304C18">
            <w:r>
              <w:t>NA</w:t>
            </w:r>
          </w:p>
        </w:tc>
      </w:tr>
      <w:tr w:rsidR="00763E70" w14:paraId="2E8C3371" w14:textId="77777777" w:rsidTr="00C54DE3">
        <w:tc>
          <w:tcPr>
            <w:tcW w:w="9885" w:type="dxa"/>
            <w:gridSpan w:val="3"/>
            <w:shd w:val="clear" w:color="auto" w:fill="000080"/>
          </w:tcPr>
          <w:p w14:paraId="3CA55A7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6A32697" w14:textId="77777777" w:rsidTr="00C54DE3">
        <w:tc>
          <w:tcPr>
            <w:tcW w:w="9885" w:type="dxa"/>
            <w:gridSpan w:val="3"/>
          </w:tcPr>
          <w:p w14:paraId="539E2FF8" w14:textId="46EE124F" w:rsidR="00763E70" w:rsidRDefault="00010625">
            <w:r>
              <w:t>DTC severity type.</w:t>
            </w:r>
          </w:p>
        </w:tc>
      </w:tr>
      <w:tr w:rsidR="00763E70" w14:paraId="329D74C0" w14:textId="77777777" w:rsidTr="00C54DE3">
        <w:tc>
          <w:tcPr>
            <w:tcW w:w="9885" w:type="dxa"/>
            <w:gridSpan w:val="3"/>
            <w:shd w:val="clear" w:color="auto" w:fill="000080"/>
          </w:tcPr>
          <w:p w14:paraId="6C0C657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EAD4EB4" w14:textId="77777777" w:rsidTr="00C54DE3">
        <w:tc>
          <w:tcPr>
            <w:tcW w:w="9885" w:type="dxa"/>
            <w:gridSpan w:val="3"/>
          </w:tcPr>
          <w:p w14:paraId="5D94C097" w14:textId="6B47149F" w:rsidR="00763E70" w:rsidRDefault="00304C18">
            <w:proofErr w:type="spellStart"/>
            <w:r>
              <w:t>Dem_DTCSeverityType</w:t>
            </w:r>
            <w:proofErr w:type="spellEnd"/>
            <w:r>
              <w:t xml:space="preserve"> </w:t>
            </w:r>
          </w:p>
        </w:tc>
      </w:tr>
    </w:tbl>
    <w:p w14:paraId="1C8B903E" w14:textId="7C2CC01E" w:rsidR="00763E70" w:rsidRDefault="00C54DE3">
      <w:pPr>
        <w:pStyle w:val="Heading3"/>
      </w:pPr>
      <w:proofErr w:type="spellStart"/>
      <w:r w:rsidRPr="00C54DE3">
        <w:t>Dem_EventStatusType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285"/>
      </w:tblGrid>
      <w:tr w:rsidR="00763E70" w14:paraId="5B8BF982" w14:textId="77777777" w:rsidTr="00A2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0" w:type="dxa"/>
          </w:tcPr>
          <w:p w14:paraId="312950EC" w14:textId="77777777" w:rsidR="00763E70" w:rsidRDefault="00304C18">
            <w:r>
              <w:t>Type</w:t>
            </w:r>
          </w:p>
        </w:tc>
        <w:tc>
          <w:tcPr>
            <w:tcW w:w="3300" w:type="dxa"/>
          </w:tcPr>
          <w:p w14:paraId="191242A1" w14:textId="77777777" w:rsidR="00763E70" w:rsidRDefault="00304C18">
            <w:r>
              <w:t>Value</w:t>
            </w:r>
          </w:p>
        </w:tc>
        <w:tc>
          <w:tcPr>
            <w:tcW w:w="3285" w:type="dxa"/>
          </w:tcPr>
          <w:p w14:paraId="6C92EC9B" w14:textId="77777777" w:rsidR="00763E70" w:rsidRDefault="00763E70"/>
        </w:tc>
      </w:tr>
      <w:tr w:rsidR="00763E70" w14:paraId="3CAB5629" w14:textId="77777777" w:rsidTr="00A21AFF">
        <w:tc>
          <w:tcPr>
            <w:tcW w:w="3300" w:type="dxa"/>
          </w:tcPr>
          <w:p w14:paraId="23EFCC2A" w14:textId="7F8CAFF9" w:rsidR="00763E70" w:rsidRDefault="00C54DE3">
            <w:r w:rsidRPr="00C54DE3">
              <w:t>uint8</w:t>
            </w:r>
          </w:p>
        </w:tc>
        <w:tc>
          <w:tcPr>
            <w:tcW w:w="6585" w:type="dxa"/>
            <w:gridSpan w:val="2"/>
          </w:tcPr>
          <w:p w14:paraId="41783C3A" w14:textId="77777777" w:rsidR="00763E70" w:rsidRDefault="00304C18">
            <w:r>
              <w:t>NA</w:t>
            </w:r>
          </w:p>
        </w:tc>
      </w:tr>
      <w:tr w:rsidR="00763E70" w14:paraId="0D9CABE9" w14:textId="77777777" w:rsidTr="00A21AFF">
        <w:tc>
          <w:tcPr>
            <w:tcW w:w="9885" w:type="dxa"/>
            <w:gridSpan w:val="3"/>
            <w:shd w:val="clear" w:color="auto" w:fill="000080"/>
          </w:tcPr>
          <w:p w14:paraId="14153B9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F85983A" w14:textId="77777777" w:rsidTr="00A21AFF">
        <w:tc>
          <w:tcPr>
            <w:tcW w:w="9885" w:type="dxa"/>
            <w:gridSpan w:val="3"/>
          </w:tcPr>
          <w:p w14:paraId="4E7BD41F" w14:textId="02BAA55B" w:rsidR="00763E70" w:rsidRDefault="00C54DE3">
            <w:r>
              <w:t>Event status type.</w:t>
            </w:r>
          </w:p>
        </w:tc>
      </w:tr>
      <w:tr w:rsidR="00763E70" w14:paraId="53695374" w14:textId="77777777" w:rsidTr="00A21AFF">
        <w:tc>
          <w:tcPr>
            <w:tcW w:w="9885" w:type="dxa"/>
            <w:gridSpan w:val="3"/>
            <w:shd w:val="clear" w:color="auto" w:fill="000080"/>
          </w:tcPr>
          <w:p w14:paraId="432DE9A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1810AFC" w14:textId="77777777" w:rsidTr="00A21AFF">
        <w:tc>
          <w:tcPr>
            <w:tcW w:w="9885" w:type="dxa"/>
            <w:gridSpan w:val="3"/>
          </w:tcPr>
          <w:p w14:paraId="0AB3744B" w14:textId="77777777" w:rsidR="00763E70" w:rsidRDefault="00304C18">
            <w:proofErr w:type="spellStart"/>
            <w:r>
              <w:t>Dem_EventStatusType</w:t>
            </w:r>
            <w:proofErr w:type="spellEnd"/>
            <w:r>
              <w:t xml:space="preserve"> </w:t>
            </w:r>
            <w:proofErr w:type="spellStart"/>
            <w:r>
              <w:t>EventStatus</w:t>
            </w:r>
            <w:proofErr w:type="spellEnd"/>
          </w:p>
        </w:tc>
      </w:tr>
    </w:tbl>
    <w:p w14:paraId="538466E3" w14:textId="33313A8E" w:rsidR="00763E70" w:rsidRDefault="00A21AFF">
      <w:pPr>
        <w:pStyle w:val="Heading3"/>
      </w:pPr>
      <w:proofErr w:type="spellStart"/>
      <w:r w:rsidRPr="00A21AFF">
        <w:t>Dem_ReturnGetNumberOfFilteredDTCType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302"/>
        <w:gridCol w:w="3274"/>
      </w:tblGrid>
      <w:tr w:rsidR="00763E70" w14:paraId="59F33D0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196BF992" w14:textId="77777777" w:rsidR="00763E70" w:rsidRDefault="00304C18">
            <w:r>
              <w:t>Type</w:t>
            </w:r>
          </w:p>
        </w:tc>
        <w:tc>
          <w:tcPr>
            <w:tcW w:w="3355" w:type="dxa"/>
          </w:tcPr>
          <w:p w14:paraId="5E52071E" w14:textId="77777777" w:rsidR="00763E70" w:rsidRDefault="00304C18">
            <w:r>
              <w:t>Value</w:t>
            </w:r>
          </w:p>
        </w:tc>
        <w:tc>
          <w:tcPr>
            <w:tcW w:w="3355" w:type="dxa"/>
          </w:tcPr>
          <w:p w14:paraId="0BE7E2C4" w14:textId="77777777" w:rsidR="00763E70" w:rsidRDefault="00763E70"/>
        </w:tc>
      </w:tr>
      <w:tr w:rsidR="00763E70" w14:paraId="5D3B5733" w14:textId="77777777" w:rsidTr="00763E70">
        <w:tc>
          <w:tcPr>
            <w:tcW w:w="3355" w:type="dxa"/>
          </w:tcPr>
          <w:p w14:paraId="637884B0" w14:textId="4D5859AB" w:rsidR="00763E70" w:rsidRDefault="00A21AFF">
            <w:r w:rsidRPr="00A21AFF">
              <w:t>uint8</w:t>
            </w:r>
          </w:p>
        </w:tc>
        <w:tc>
          <w:tcPr>
            <w:tcW w:w="6710" w:type="dxa"/>
            <w:gridSpan w:val="2"/>
          </w:tcPr>
          <w:p w14:paraId="218743A8" w14:textId="77777777" w:rsidR="00763E70" w:rsidRDefault="00304C18">
            <w:r>
              <w:t>NA</w:t>
            </w:r>
          </w:p>
        </w:tc>
      </w:tr>
      <w:tr w:rsidR="00763E70" w14:paraId="6BA513B1" w14:textId="77777777" w:rsidTr="00763E70">
        <w:tc>
          <w:tcPr>
            <w:tcW w:w="10065" w:type="dxa"/>
            <w:gridSpan w:val="3"/>
            <w:shd w:val="clear" w:color="auto" w:fill="000080"/>
          </w:tcPr>
          <w:p w14:paraId="488D313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605CAFD" w14:textId="77777777" w:rsidTr="00763E70">
        <w:tc>
          <w:tcPr>
            <w:tcW w:w="10065" w:type="dxa"/>
            <w:gridSpan w:val="3"/>
          </w:tcPr>
          <w:p w14:paraId="36F166E9" w14:textId="701139D3" w:rsidR="00763E70" w:rsidRDefault="00A21AFF">
            <w:r>
              <w:t>Number of filtered DTC type.</w:t>
            </w:r>
          </w:p>
        </w:tc>
      </w:tr>
      <w:tr w:rsidR="00763E70" w14:paraId="1FCEFF2B" w14:textId="77777777" w:rsidTr="00763E70">
        <w:tc>
          <w:tcPr>
            <w:tcW w:w="10065" w:type="dxa"/>
            <w:gridSpan w:val="3"/>
            <w:shd w:val="clear" w:color="auto" w:fill="000080"/>
          </w:tcPr>
          <w:p w14:paraId="07493DA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970E908" w14:textId="77777777" w:rsidTr="00763E70">
        <w:tc>
          <w:tcPr>
            <w:tcW w:w="10065" w:type="dxa"/>
            <w:gridSpan w:val="3"/>
          </w:tcPr>
          <w:p w14:paraId="631FE3BE" w14:textId="0B194A63" w:rsidR="00763E70" w:rsidRDefault="00A90243">
            <w:proofErr w:type="spellStart"/>
            <w:r w:rsidRPr="00A90243">
              <w:t>Dem_ReturnGetNumberOfFilteredDTCType</w:t>
            </w:r>
            <w:proofErr w:type="spellEnd"/>
          </w:p>
        </w:tc>
      </w:tr>
    </w:tbl>
    <w:p w14:paraId="2FFAACD9" w14:textId="77777777" w:rsidR="00763E70" w:rsidRDefault="00304C18">
      <w:pPr>
        <w:pStyle w:val="Heading2"/>
      </w:pPr>
      <w:r>
        <w:t>Macros</w:t>
      </w:r>
    </w:p>
    <w:p w14:paraId="5EC62EF8" w14:textId="77777777" w:rsidR="00763E70" w:rsidRDefault="00304C18">
      <w:pPr>
        <w:pStyle w:val="Heading3"/>
      </w:pPr>
      <w:r>
        <w:t>DEM_AR_RELEASE_MAJOR_VERSION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2"/>
        <w:gridCol w:w="3263"/>
      </w:tblGrid>
      <w:tr w:rsidR="00763E70" w14:paraId="3F2F2D6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04C19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5830A4D" w14:textId="77777777" w:rsidR="00763E70" w:rsidRDefault="00304C18">
            <w:r>
              <w:t>Value</w:t>
            </w:r>
          </w:p>
        </w:tc>
      </w:tr>
      <w:tr w:rsidR="00763E70" w14:paraId="14BEAD9E" w14:textId="77777777" w:rsidTr="00763E70">
        <w:tc>
          <w:tcPr>
            <w:tcW w:w="6710" w:type="dxa"/>
          </w:tcPr>
          <w:p w14:paraId="0FEC8A07" w14:textId="77777777" w:rsidR="00763E70" w:rsidRDefault="00304C18">
            <w:r>
              <w:t>DEM_AR_RELEASE_MAJOR_VERSION</w:t>
            </w:r>
          </w:p>
        </w:tc>
        <w:tc>
          <w:tcPr>
            <w:tcW w:w="3355" w:type="dxa"/>
          </w:tcPr>
          <w:p w14:paraId="0077F355" w14:textId="77777777" w:rsidR="00763E70" w:rsidRDefault="00304C18">
            <w:r>
              <w:t xml:space="preserve"> 4U</w:t>
            </w:r>
          </w:p>
        </w:tc>
      </w:tr>
      <w:tr w:rsidR="00763E70" w14:paraId="0113F80B" w14:textId="77777777" w:rsidTr="00763E70">
        <w:tc>
          <w:tcPr>
            <w:tcW w:w="10065" w:type="dxa"/>
            <w:gridSpan w:val="2"/>
            <w:shd w:val="clear" w:color="auto" w:fill="000080"/>
          </w:tcPr>
          <w:p w14:paraId="7217408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E3D0D0C" w14:textId="77777777" w:rsidTr="00763E70">
        <w:tc>
          <w:tcPr>
            <w:tcW w:w="10065" w:type="dxa"/>
            <w:gridSpan w:val="2"/>
          </w:tcPr>
          <w:p w14:paraId="761F6A4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DEM_AR_RELEASE_MAJOR_VERSION 4U</w:t>
            </w:r>
          </w:p>
        </w:tc>
      </w:tr>
      <w:tr w:rsidR="00763E70" w14:paraId="2D489395" w14:textId="77777777" w:rsidTr="00763E70">
        <w:tc>
          <w:tcPr>
            <w:tcW w:w="10065" w:type="dxa"/>
            <w:gridSpan w:val="2"/>
            <w:shd w:val="clear" w:color="auto" w:fill="000080"/>
          </w:tcPr>
          <w:p w14:paraId="772A4FE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E9FC5F8" w14:textId="77777777" w:rsidTr="00763E70">
        <w:tc>
          <w:tcPr>
            <w:tcW w:w="10065" w:type="dxa"/>
            <w:gridSpan w:val="2"/>
          </w:tcPr>
          <w:p w14:paraId="5452915F" w14:textId="76C29DF3" w:rsidR="00763E70" w:rsidRDefault="00F8266D">
            <w:r>
              <w:t>DEM Major Version.</w:t>
            </w:r>
          </w:p>
        </w:tc>
      </w:tr>
    </w:tbl>
    <w:p w14:paraId="527AC0D7" w14:textId="77777777" w:rsidR="00763E70" w:rsidRDefault="00304C18">
      <w:pPr>
        <w:pStyle w:val="Heading3"/>
      </w:pPr>
      <w:r>
        <w:t>DEM_AR_RELEASE_MINOR_VERSION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763E70" w14:paraId="26DFDCF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A44DAC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E8A3353" w14:textId="77777777" w:rsidR="00763E70" w:rsidRDefault="00304C18">
            <w:r>
              <w:t>Value</w:t>
            </w:r>
          </w:p>
        </w:tc>
      </w:tr>
      <w:tr w:rsidR="00763E70" w14:paraId="2CDEE115" w14:textId="77777777" w:rsidTr="00763E70">
        <w:tc>
          <w:tcPr>
            <w:tcW w:w="6710" w:type="dxa"/>
          </w:tcPr>
          <w:p w14:paraId="752D5D40" w14:textId="77777777" w:rsidR="00763E70" w:rsidRDefault="00304C18">
            <w:r>
              <w:t>DEM_AR_RELEASE_MINOR_VERSION</w:t>
            </w:r>
          </w:p>
        </w:tc>
        <w:tc>
          <w:tcPr>
            <w:tcW w:w="3355" w:type="dxa"/>
          </w:tcPr>
          <w:p w14:paraId="685F58CF" w14:textId="77777777" w:rsidR="00763E70" w:rsidRDefault="00304C18">
            <w:r>
              <w:t xml:space="preserve"> 0U</w:t>
            </w:r>
          </w:p>
        </w:tc>
      </w:tr>
      <w:tr w:rsidR="00763E70" w14:paraId="70DF3312" w14:textId="77777777" w:rsidTr="00763E70">
        <w:tc>
          <w:tcPr>
            <w:tcW w:w="10065" w:type="dxa"/>
            <w:gridSpan w:val="2"/>
            <w:shd w:val="clear" w:color="auto" w:fill="000080"/>
          </w:tcPr>
          <w:p w14:paraId="7D6D9AF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93A7F41" w14:textId="77777777" w:rsidTr="00763E70">
        <w:tc>
          <w:tcPr>
            <w:tcW w:w="10065" w:type="dxa"/>
            <w:gridSpan w:val="2"/>
          </w:tcPr>
          <w:p w14:paraId="3DB73A0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DEM_AR_RELEASE_MINOR_VERSION 0U</w:t>
            </w:r>
          </w:p>
        </w:tc>
      </w:tr>
      <w:tr w:rsidR="00763E70" w14:paraId="2AEF7704" w14:textId="77777777" w:rsidTr="00763E70">
        <w:tc>
          <w:tcPr>
            <w:tcW w:w="10065" w:type="dxa"/>
            <w:gridSpan w:val="2"/>
            <w:shd w:val="clear" w:color="auto" w:fill="000080"/>
          </w:tcPr>
          <w:p w14:paraId="1430B07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3C1D4E6" w14:textId="77777777" w:rsidTr="00763E70">
        <w:tc>
          <w:tcPr>
            <w:tcW w:w="10065" w:type="dxa"/>
            <w:gridSpan w:val="2"/>
          </w:tcPr>
          <w:p w14:paraId="3FB5927E" w14:textId="2996EDDE" w:rsidR="00763E70" w:rsidRDefault="00F8266D">
            <w:r>
              <w:t>Dem Minor Version.</w:t>
            </w:r>
          </w:p>
        </w:tc>
      </w:tr>
    </w:tbl>
    <w:p w14:paraId="2E114F53" w14:textId="77777777" w:rsidR="00763E70" w:rsidRDefault="00304C18">
      <w:pPr>
        <w:pStyle w:val="Heading3"/>
      </w:pPr>
      <w:r>
        <w:lastRenderedPageBreak/>
        <w:t>EBSTUBS_FUNCENABLED_DEM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3279"/>
      </w:tblGrid>
      <w:tr w:rsidR="00763E70" w14:paraId="5A546E2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91CFFD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88FA909" w14:textId="77777777" w:rsidR="00763E70" w:rsidRDefault="00304C18">
            <w:r>
              <w:t>Value</w:t>
            </w:r>
          </w:p>
        </w:tc>
      </w:tr>
      <w:tr w:rsidR="00763E70" w14:paraId="28CEA2AD" w14:textId="77777777" w:rsidTr="00763E70">
        <w:tc>
          <w:tcPr>
            <w:tcW w:w="6710" w:type="dxa"/>
          </w:tcPr>
          <w:p w14:paraId="74128443" w14:textId="77777777" w:rsidR="00763E70" w:rsidRDefault="00304C18">
            <w:r>
              <w:t>EBSTUBS_FUNCENABLED_DEM</w:t>
            </w:r>
          </w:p>
        </w:tc>
        <w:tc>
          <w:tcPr>
            <w:tcW w:w="3355" w:type="dxa"/>
          </w:tcPr>
          <w:p w14:paraId="05690417" w14:textId="77777777" w:rsidR="00763E70" w:rsidRDefault="00304C18">
            <w:r>
              <w:t xml:space="preserve"> STD_ON</w:t>
            </w:r>
          </w:p>
        </w:tc>
      </w:tr>
      <w:tr w:rsidR="00763E70" w14:paraId="2AFD6536" w14:textId="77777777" w:rsidTr="00763E70">
        <w:tc>
          <w:tcPr>
            <w:tcW w:w="10065" w:type="dxa"/>
            <w:gridSpan w:val="2"/>
            <w:shd w:val="clear" w:color="auto" w:fill="000080"/>
          </w:tcPr>
          <w:p w14:paraId="1A4382C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27DE22" w14:textId="77777777" w:rsidTr="00763E70">
        <w:tc>
          <w:tcPr>
            <w:tcW w:w="10065" w:type="dxa"/>
            <w:gridSpan w:val="2"/>
          </w:tcPr>
          <w:p w14:paraId="56209CB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 STD_ON</w:t>
            </w:r>
          </w:p>
        </w:tc>
      </w:tr>
      <w:tr w:rsidR="00763E70" w14:paraId="6836B045" w14:textId="77777777" w:rsidTr="00763E70">
        <w:tc>
          <w:tcPr>
            <w:tcW w:w="10065" w:type="dxa"/>
            <w:gridSpan w:val="2"/>
            <w:shd w:val="clear" w:color="auto" w:fill="000080"/>
          </w:tcPr>
          <w:p w14:paraId="6081A22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AA42786" w14:textId="77777777" w:rsidTr="00763E70">
        <w:tc>
          <w:tcPr>
            <w:tcW w:w="10065" w:type="dxa"/>
            <w:gridSpan w:val="2"/>
          </w:tcPr>
          <w:p w14:paraId="15153BCF" w14:textId="77777777" w:rsidR="00763E70" w:rsidRDefault="00304C18">
            <w:r>
              <w:t>NA</w:t>
            </w:r>
          </w:p>
        </w:tc>
      </w:tr>
    </w:tbl>
    <w:p w14:paraId="368D29C7" w14:textId="77777777" w:rsidR="00763E70" w:rsidRDefault="00304C18">
      <w:pPr>
        <w:pStyle w:val="Heading3"/>
      </w:pPr>
      <w:r>
        <w:t>EBSTUBS_FUNCENABLED_DEM_CLEARDTC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332D9F3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8898E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35F8992" w14:textId="77777777" w:rsidR="00763E70" w:rsidRDefault="00304C18">
            <w:r>
              <w:t>Value</w:t>
            </w:r>
          </w:p>
        </w:tc>
      </w:tr>
      <w:tr w:rsidR="00763E70" w14:paraId="254CE1A5" w14:textId="77777777" w:rsidTr="00763E70">
        <w:tc>
          <w:tcPr>
            <w:tcW w:w="6710" w:type="dxa"/>
          </w:tcPr>
          <w:p w14:paraId="7841366C" w14:textId="77777777" w:rsidR="00763E70" w:rsidRDefault="00304C18">
            <w:r>
              <w:t>EBSTUBS_FUNCENABLED_DEM_CLEARDTC</w:t>
            </w:r>
          </w:p>
        </w:tc>
        <w:tc>
          <w:tcPr>
            <w:tcW w:w="3355" w:type="dxa"/>
          </w:tcPr>
          <w:p w14:paraId="78D1D7B3" w14:textId="69803090" w:rsidR="00763E70" w:rsidRDefault="00304C18">
            <w:r>
              <w:t>EBSTUBS_FUNCENABLED_DEM</w:t>
            </w:r>
          </w:p>
        </w:tc>
      </w:tr>
      <w:tr w:rsidR="00763E70" w14:paraId="71EF8A6F" w14:textId="77777777" w:rsidTr="00763E70">
        <w:tc>
          <w:tcPr>
            <w:tcW w:w="10065" w:type="dxa"/>
            <w:gridSpan w:val="2"/>
            <w:shd w:val="clear" w:color="auto" w:fill="000080"/>
          </w:tcPr>
          <w:p w14:paraId="117934E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E9B8428" w14:textId="77777777" w:rsidTr="00763E70">
        <w:tc>
          <w:tcPr>
            <w:tcW w:w="10065" w:type="dxa"/>
            <w:gridSpan w:val="2"/>
          </w:tcPr>
          <w:p w14:paraId="0D9EC29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EBSTUBS_FUNCENABLED_DEM_CLEARDTC EBSTUBS_FUNCENABLED_DEM</w:t>
            </w:r>
          </w:p>
        </w:tc>
      </w:tr>
      <w:tr w:rsidR="00763E70" w14:paraId="0B9BCEDC" w14:textId="77777777" w:rsidTr="00763E70">
        <w:tc>
          <w:tcPr>
            <w:tcW w:w="10065" w:type="dxa"/>
            <w:gridSpan w:val="2"/>
            <w:shd w:val="clear" w:color="auto" w:fill="000080"/>
          </w:tcPr>
          <w:p w14:paraId="4F29A49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8AB15CA" w14:textId="77777777" w:rsidTr="00763E70">
        <w:tc>
          <w:tcPr>
            <w:tcW w:w="10065" w:type="dxa"/>
            <w:gridSpan w:val="2"/>
          </w:tcPr>
          <w:p w14:paraId="735B8285" w14:textId="77777777" w:rsidR="00763E70" w:rsidRDefault="00304C18">
            <w:r>
              <w:t>NA</w:t>
            </w:r>
          </w:p>
        </w:tc>
      </w:tr>
    </w:tbl>
    <w:p w14:paraId="766FA864" w14:textId="77777777" w:rsidR="00763E70" w:rsidRDefault="00304C18">
      <w:pPr>
        <w:pStyle w:val="Heading3"/>
      </w:pPr>
      <w:r>
        <w:t>EBSTUBS_FUNCENABLED_DEM_CLEARPRESTOREDFREEZEFRAME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3230"/>
      </w:tblGrid>
      <w:tr w:rsidR="00763E70" w14:paraId="76B7E43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49C058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08C0565" w14:textId="77777777" w:rsidR="00763E70" w:rsidRDefault="00304C18">
            <w:r>
              <w:t>Value</w:t>
            </w:r>
          </w:p>
        </w:tc>
      </w:tr>
      <w:tr w:rsidR="00763E70" w14:paraId="6EC44C90" w14:textId="77777777" w:rsidTr="00763E70">
        <w:tc>
          <w:tcPr>
            <w:tcW w:w="6710" w:type="dxa"/>
          </w:tcPr>
          <w:p w14:paraId="07BBA4E5" w14:textId="77777777" w:rsidR="00763E70" w:rsidRDefault="00304C18">
            <w:r>
              <w:t>EBSTUBS_FUNCENABLED_DEM_CLEARPRESTOREDFREEZEFRAME</w:t>
            </w:r>
          </w:p>
        </w:tc>
        <w:tc>
          <w:tcPr>
            <w:tcW w:w="3355" w:type="dxa"/>
          </w:tcPr>
          <w:p w14:paraId="44B1A99A" w14:textId="75D3F022" w:rsidR="00763E70" w:rsidRDefault="00304C18">
            <w:r>
              <w:t>EBSTUBS_FUNCENABLED_DEM</w:t>
            </w:r>
          </w:p>
        </w:tc>
      </w:tr>
      <w:tr w:rsidR="00763E70" w14:paraId="2F3A9CD7" w14:textId="77777777" w:rsidTr="00763E70">
        <w:tc>
          <w:tcPr>
            <w:tcW w:w="10065" w:type="dxa"/>
            <w:gridSpan w:val="2"/>
            <w:shd w:val="clear" w:color="auto" w:fill="000080"/>
          </w:tcPr>
          <w:p w14:paraId="7BBA256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9AE39EE" w14:textId="77777777" w:rsidTr="00763E70">
        <w:tc>
          <w:tcPr>
            <w:tcW w:w="10065" w:type="dxa"/>
            <w:gridSpan w:val="2"/>
          </w:tcPr>
          <w:p w14:paraId="769FC0A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EBSTUBS_FUNCENABLED_DEM_CLEARPRESTOREDFREEZEFRAME EBSTUBS_FUNCENABLED_DEM</w:t>
            </w:r>
          </w:p>
        </w:tc>
      </w:tr>
      <w:tr w:rsidR="00763E70" w14:paraId="50E8085E" w14:textId="77777777" w:rsidTr="00763E70">
        <w:tc>
          <w:tcPr>
            <w:tcW w:w="10065" w:type="dxa"/>
            <w:gridSpan w:val="2"/>
            <w:shd w:val="clear" w:color="auto" w:fill="000080"/>
          </w:tcPr>
          <w:p w14:paraId="5BF13E1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0328F15" w14:textId="77777777" w:rsidTr="00763E70">
        <w:tc>
          <w:tcPr>
            <w:tcW w:w="10065" w:type="dxa"/>
            <w:gridSpan w:val="2"/>
          </w:tcPr>
          <w:p w14:paraId="7095DC55" w14:textId="77777777" w:rsidR="00763E70" w:rsidRDefault="00304C18">
            <w:r>
              <w:t>NA</w:t>
            </w:r>
          </w:p>
        </w:tc>
      </w:tr>
    </w:tbl>
    <w:p w14:paraId="6EA7E92D" w14:textId="77777777" w:rsidR="00763E70" w:rsidRDefault="00304C18">
      <w:pPr>
        <w:pStyle w:val="Heading3"/>
      </w:pPr>
      <w:r>
        <w:t>EBSTUBS_FUNCENABLED_DEM_DCMCANCELOPERATION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6"/>
        <w:gridCol w:w="3559"/>
      </w:tblGrid>
      <w:tr w:rsidR="00763E70" w14:paraId="14D99E8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A9474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213ACE" w14:textId="77777777" w:rsidR="00763E70" w:rsidRDefault="00304C18">
            <w:r>
              <w:t>Value</w:t>
            </w:r>
          </w:p>
        </w:tc>
      </w:tr>
      <w:tr w:rsidR="00763E70" w14:paraId="76C7D18C" w14:textId="77777777" w:rsidTr="00763E70">
        <w:tc>
          <w:tcPr>
            <w:tcW w:w="6710" w:type="dxa"/>
          </w:tcPr>
          <w:p w14:paraId="7BA40CB0" w14:textId="77777777" w:rsidR="00763E70" w:rsidRDefault="00304C18">
            <w:r>
              <w:t>EBSTUBS_FUNCENABLED_DEM_DCMCANCELOPERATION</w:t>
            </w:r>
          </w:p>
        </w:tc>
        <w:tc>
          <w:tcPr>
            <w:tcW w:w="3355" w:type="dxa"/>
          </w:tcPr>
          <w:p w14:paraId="5F87C61B" w14:textId="4A0629D8" w:rsidR="00763E70" w:rsidRDefault="00304C18">
            <w:r>
              <w:t>EBSTUBS_FUNCENABLED_DEM</w:t>
            </w:r>
          </w:p>
        </w:tc>
      </w:tr>
      <w:tr w:rsidR="00763E70" w14:paraId="3721B36C" w14:textId="77777777" w:rsidTr="00763E70">
        <w:tc>
          <w:tcPr>
            <w:tcW w:w="10065" w:type="dxa"/>
            <w:gridSpan w:val="2"/>
            <w:shd w:val="clear" w:color="auto" w:fill="000080"/>
          </w:tcPr>
          <w:p w14:paraId="6ABEDC9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A5528AB" w14:textId="77777777" w:rsidTr="00763E70">
        <w:tc>
          <w:tcPr>
            <w:tcW w:w="10065" w:type="dxa"/>
            <w:gridSpan w:val="2"/>
          </w:tcPr>
          <w:p w14:paraId="22ED07E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EBSTUBS_FUNCENABLED_DEM_DCMCANCELOPERATION EBSTUBS_FUNCENABLED_DEM</w:t>
            </w:r>
          </w:p>
        </w:tc>
      </w:tr>
      <w:tr w:rsidR="00763E70" w14:paraId="75883DDE" w14:textId="77777777" w:rsidTr="00763E70">
        <w:tc>
          <w:tcPr>
            <w:tcW w:w="10065" w:type="dxa"/>
            <w:gridSpan w:val="2"/>
            <w:shd w:val="clear" w:color="auto" w:fill="000080"/>
          </w:tcPr>
          <w:p w14:paraId="30061CB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7014DF1" w14:textId="77777777" w:rsidTr="00763E70">
        <w:tc>
          <w:tcPr>
            <w:tcW w:w="10065" w:type="dxa"/>
            <w:gridSpan w:val="2"/>
          </w:tcPr>
          <w:p w14:paraId="06BA5FFE" w14:textId="77777777" w:rsidR="00763E70" w:rsidRDefault="00304C18">
            <w:r>
              <w:t>NA</w:t>
            </w:r>
          </w:p>
        </w:tc>
      </w:tr>
    </w:tbl>
    <w:p w14:paraId="4817F902" w14:textId="77777777" w:rsidR="00763E70" w:rsidRDefault="00304C18">
      <w:pPr>
        <w:pStyle w:val="Heading3"/>
      </w:pPr>
      <w:r>
        <w:t>EBSTUBS_FUNCENABLED_DEM_DCMCONTROLDTCSTATUSCHANGEDNOTIFICATION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2"/>
        <w:gridCol w:w="2793"/>
      </w:tblGrid>
      <w:tr w:rsidR="00763E70" w14:paraId="402714D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B88F2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557B0D0" w14:textId="77777777" w:rsidR="00763E70" w:rsidRDefault="00304C18">
            <w:r>
              <w:t>Value</w:t>
            </w:r>
          </w:p>
        </w:tc>
      </w:tr>
      <w:tr w:rsidR="00763E70" w14:paraId="76077DA9" w14:textId="77777777" w:rsidTr="00763E70">
        <w:tc>
          <w:tcPr>
            <w:tcW w:w="6710" w:type="dxa"/>
          </w:tcPr>
          <w:p w14:paraId="36588BD9" w14:textId="77777777" w:rsidR="00763E70" w:rsidRDefault="00304C18">
            <w:r>
              <w:t>EBSTUBS_FUNCENABLED_DEM_DCMCONTROLDTCSTATUSCHANGEDNOTIFICATION</w:t>
            </w:r>
          </w:p>
        </w:tc>
        <w:tc>
          <w:tcPr>
            <w:tcW w:w="3355" w:type="dxa"/>
          </w:tcPr>
          <w:p w14:paraId="7DF9DFB1" w14:textId="5EB030CD" w:rsidR="00763E70" w:rsidRDefault="00304C18">
            <w:r>
              <w:t>EBSTUBS_FUNCENABLED_DEM</w:t>
            </w:r>
          </w:p>
        </w:tc>
      </w:tr>
      <w:tr w:rsidR="00763E70" w14:paraId="1F104562" w14:textId="77777777" w:rsidTr="00763E70">
        <w:tc>
          <w:tcPr>
            <w:tcW w:w="10065" w:type="dxa"/>
            <w:gridSpan w:val="2"/>
            <w:shd w:val="clear" w:color="auto" w:fill="000080"/>
          </w:tcPr>
          <w:p w14:paraId="186CC00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7BC45CE" w14:textId="77777777" w:rsidTr="00763E70">
        <w:tc>
          <w:tcPr>
            <w:tcW w:w="10065" w:type="dxa"/>
            <w:gridSpan w:val="2"/>
          </w:tcPr>
          <w:p w14:paraId="4E427CD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EBSTUBS_FUNCENABLED_DEM_DCMCONTROLDTCSTATUSCHANGEDNOTIFICATION EBSTUBS_FUNCENABLED_DEM</w:t>
            </w:r>
          </w:p>
        </w:tc>
      </w:tr>
      <w:tr w:rsidR="00763E70" w14:paraId="6685C7B6" w14:textId="77777777" w:rsidTr="00763E70">
        <w:tc>
          <w:tcPr>
            <w:tcW w:w="10065" w:type="dxa"/>
            <w:gridSpan w:val="2"/>
            <w:shd w:val="clear" w:color="auto" w:fill="000080"/>
          </w:tcPr>
          <w:p w14:paraId="3CCED9C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E74AF93" w14:textId="77777777" w:rsidTr="00763E70">
        <w:tc>
          <w:tcPr>
            <w:tcW w:w="10065" w:type="dxa"/>
            <w:gridSpan w:val="2"/>
          </w:tcPr>
          <w:p w14:paraId="354B8D33" w14:textId="77777777" w:rsidR="00763E70" w:rsidRDefault="00304C18">
            <w:r>
              <w:t>NA</w:t>
            </w:r>
          </w:p>
        </w:tc>
      </w:tr>
    </w:tbl>
    <w:p w14:paraId="4D807045" w14:textId="77777777" w:rsidR="00763E70" w:rsidRDefault="00304C18">
      <w:pPr>
        <w:pStyle w:val="Heading3"/>
      </w:pPr>
      <w:r>
        <w:lastRenderedPageBreak/>
        <w:t>EBSTUBS_FUNCENABLED_DEM_DCMGETNEXTFILTEREDSTOREDDTC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9"/>
        <w:gridCol w:w="3166"/>
      </w:tblGrid>
      <w:tr w:rsidR="00763E70" w14:paraId="3CCD561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35FE70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12FAB5A" w14:textId="77777777" w:rsidR="00763E70" w:rsidRDefault="00304C18">
            <w:r>
              <w:t>Value</w:t>
            </w:r>
          </w:p>
        </w:tc>
      </w:tr>
      <w:tr w:rsidR="00763E70" w14:paraId="6CBAFA1D" w14:textId="77777777" w:rsidTr="00763E70">
        <w:tc>
          <w:tcPr>
            <w:tcW w:w="6710" w:type="dxa"/>
          </w:tcPr>
          <w:p w14:paraId="2C6B90C2" w14:textId="77777777" w:rsidR="00763E70" w:rsidRDefault="00304C18">
            <w:r>
              <w:t>EBSTUBS_FUNCENABLED_DEM_DCMGETNEXTFILTEREDSTOREDDTC</w:t>
            </w:r>
          </w:p>
        </w:tc>
        <w:tc>
          <w:tcPr>
            <w:tcW w:w="3355" w:type="dxa"/>
          </w:tcPr>
          <w:p w14:paraId="359D405D" w14:textId="284D0A68" w:rsidR="00763E70" w:rsidRDefault="00304C18">
            <w:r>
              <w:t>EBSTUBS_FUNCENABLED_DEM</w:t>
            </w:r>
          </w:p>
        </w:tc>
      </w:tr>
      <w:tr w:rsidR="00763E70" w14:paraId="6E3A9C34" w14:textId="77777777" w:rsidTr="00763E70">
        <w:tc>
          <w:tcPr>
            <w:tcW w:w="10065" w:type="dxa"/>
            <w:gridSpan w:val="2"/>
            <w:shd w:val="clear" w:color="auto" w:fill="000080"/>
          </w:tcPr>
          <w:p w14:paraId="5C1A0B9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1ECEFB" w14:textId="77777777" w:rsidTr="00763E70">
        <w:tc>
          <w:tcPr>
            <w:tcW w:w="10065" w:type="dxa"/>
            <w:gridSpan w:val="2"/>
          </w:tcPr>
          <w:p w14:paraId="5987719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EBSTUBS_FUNCENABLED_DEM_DCMGETNEXTFILTEREDSTOREDDTC EBSTUBS_FUNCENABLED_DEM</w:t>
            </w:r>
          </w:p>
        </w:tc>
      </w:tr>
      <w:tr w:rsidR="00763E70" w14:paraId="1F6F440D" w14:textId="77777777" w:rsidTr="00763E70">
        <w:tc>
          <w:tcPr>
            <w:tcW w:w="10065" w:type="dxa"/>
            <w:gridSpan w:val="2"/>
            <w:shd w:val="clear" w:color="auto" w:fill="000080"/>
          </w:tcPr>
          <w:p w14:paraId="04F7547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DA370CB" w14:textId="77777777" w:rsidTr="00763E70">
        <w:tc>
          <w:tcPr>
            <w:tcW w:w="10065" w:type="dxa"/>
            <w:gridSpan w:val="2"/>
          </w:tcPr>
          <w:p w14:paraId="0A9267C4" w14:textId="77777777" w:rsidR="00763E70" w:rsidRDefault="00304C18">
            <w:r>
              <w:t>NA</w:t>
            </w:r>
          </w:p>
        </w:tc>
      </w:tr>
    </w:tbl>
    <w:p w14:paraId="722AE420" w14:textId="77777777" w:rsidR="00763E70" w:rsidRDefault="00304C18">
      <w:pPr>
        <w:pStyle w:val="Heading3"/>
      </w:pPr>
      <w:r>
        <w:t>EBSTUBS_FUNCENABLED_DEM_DCMREADDATAOFPID01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585"/>
      </w:tblGrid>
      <w:tr w:rsidR="00763E70" w14:paraId="1311183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27E8B4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BB2BD32" w14:textId="77777777" w:rsidR="00763E70" w:rsidRDefault="00304C18">
            <w:r>
              <w:t>Value</w:t>
            </w:r>
          </w:p>
        </w:tc>
      </w:tr>
      <w:tr w:rsidR="00763E70" w14:paraId="4ACD915E" w14:textId="77777777" w:rsidTr="00763E70">
        <w:tc>
          <w:tcPr>
            <w:tcW w:w="6710" w:type="dxa"/>
          </w:tcPr>
          <w:p w14:paraId="11DB6D06" w14:textId="77777777" w:rsidR="00763E70" w:rsidRDefault="00304C18">
            <w:r>
              <w:t>EBSTUBS_FUNCENABLED_DEM_DCMREADDATAOFPID01</w:t>
            </w:r>
          </w:p>
        </w:tc>
        <w:tc>
          <w:tcPr>
            <w:tcW w:w="3355" w:type="dxa"/>
          </w:tcPr>
          <w:p w14:paraId="29F22DA3" w14:textId="2E94FAC5" w:rsidR="00763E70" w:rsidRDefault="00304C18">
            <w:r>
              <w:t>EBSTUBS_FUNCENABLED_DEM</w:t>
            </w:r>
          </w:p>
        </w:tc>
      </w:tr>
      <w:tr w:rsidR="00763E70" w14:paraId="22FA7B4C" w14:textId="77777777" w:rsidTr="00763E70">
        <w:tc>
          <w:tcPr>
            <w:tcW w:w="10065" w:type="dxa"/>
            <w:gridSpan w:val="2"/>
            <w:shd w:val="clear" w:color="auto" w:fill="000080"/>
          </w:tcPr>
          <w:p w14:paraId="4B4EA41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34B7CE" w14:textId="77777777" w:rsidTr="00763E70">
        <w:tc>
          <w:tcPr>
            <w:tcW w:w="10065" w:type="dxa"/>
            <w:gridSpan w:val="2"/>
          </w:tcPr>
          <w:p w14:paraId="7E58E42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EBSTUBS_FUNCENABLED_DEM_DCMREADDATAOFPID01 EBSTUBS_FUNCENABLED_DEM</w:t>
            </w:r>
          </w:p>
        </w:tc>
      </w:tr>
      <w:tr w:rsidR="00763E70" w14:paraId="1F58CB36" w14:textId="77777777" w:rsidTr="00763E70">
        <w:tc>
          <w:tcPr>
            <w:tcW w:w="10065" w:type="dxa"/>
            <w:gridSpan w:val="2"/>
            <w:shd w:val="clear" w:color="auto" w:fill="000080"/>
          </w:tcPr>
          <w:p w14:paraId="087C306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B729D0F" w14:textId="77777777" w:rsidTr="00763E70">
        <w:tc>
          <w:tcPr>
            <w:tcW w:w="10065" w:type="dxa"/>
            <w:gridSpan w:val="2"/>
          </w:tcPr>
          <w:p w14:paraId="2C78A585" w14:textId="77777777" w:rsidR="00763E70" w:rsidRDefault="00304C18">
            <w:r>
              <w:t>NA</w:t>
            </w:r>
          </w:p>
        </w:tc>
      </w:tr>
    </w:tbl>
    <w:p w14:paraId="670015B3" w14:textId="77777777" w:rsidR="00763E70" w:rsidRDefault="00304C18">
      <w:pPr>
        <w:pStyle w:val="Heading3"/>
      </w:pPr>
      <w:r>
        <w:t>EBSTUBS_FUNCENABLED_DEM_DCMREADDATAOFPID1C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3"/>
        <w:gridCol w:w="3572"/>
      </w:tblGrid>
      <w:tr w:rsidR="00763E70" w14:paraId="04E114F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94D584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7409D57" w14:textId="77777777" w:rsidR="00763E70" w:rsidRDefault="00304C18">
            <w:r>
              <w:t>Value</w:t>
            </w:r>
          </w:p>
        </w:tc>
      </w:tr>
      <w:tr w:rsidR="00763E70" w14:paraId="59866786" w14:textId="77777777" w:rsidTr="00763E70">
        <w:tc>
          <w:tcPr>
            <w:tcW w:w="6710" w:type="dxa"/>
          </w:tcPr>
          <w:p w14:paraId="49EEBD1F" w14:textId="77777777" w:rsidR="00763E70" w:rsidRDefault="00304C18">
            <w:r>
              <w:t>EBSTUBS_FUNCENABLED_DEM_DCMREADDATAOFPID1C</w:t>
            </w:r>
          </w:p>
        </w:tc>
        <w:tc>
          <w:tcPr>
            <w:tcW w:w="3355" w:type="dxa"/>
          </w:tcPr>
          <w:p w14:paraId="66DA233A" w14:textId="246519E1" w:rsidR="00763E70" w:rsidRDefault="00304C18">
            <w:r>
              <w:t>EBSTUBS_FUNCENABLED_DEM</w:t>
            </w:r>
          </w:p>
        </w:tc>
      </w:tr>
      <w:tr w:rsidR="00763E70" w14:paraId="36D1F6EE" w14:textId="77777777" w:rsidTr="00763E70">
        <w:tc>
          <w:tcPr>
            <w:tcW w:w="10065" w:type="dxa"/>
            <w:gridSpan w:val="2"/>
            <w:shd w:val="clear" w:color="auto" w:fill="000080"/>
          </w:tcPr>
          <w:p w14:paraId="143E586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47B3028" w14:textId="77777777" w:rsidTr="00763E70">
        <w:tc>
          <w:tcPr>
            <w:tcW w:w="10065" w:type="dxa"/>
            <w:gridSpan w:val="2"/>
          </w:tcPr>
          <w:p w14:paraId="2FFAD2F1" w14:textId="77777777" w:rsidR="00763E70" w:rsidRDefault="00304C18" w:rsidP="000F7B52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EBSTUBS_FUNCENABLED_DEM_DCMREADDATAOFPID1C EBSTUBS_FUNCENABLED_DEM</w:t>
            </w:r>
          </w:p>
        </w:tc>
      </w:tr>
      <w:tr w:rsidR="00763E70" w14:paraId="443A9589" w14:textId="77777777" w:rsidTr="00763E70">
        <w:tc>
          <w:tcPr>
            <w:tcW w:w="10065" w:type="dxa"/>
            <w:gridSpan w:val="2"/>
            <w:shd w:val="clear" w:color="auto" w:fill="000080"/>
          </w:tcPr>
          <w:p w14:paraId="44F348B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A426E78" w14:textId="77777777" w:rsidTr="00763E70">
        <w:tc>
          <w:tcPr>
            <w:tcW w:w="10065" w:type="dxa"/>
            <w:gridSpan w:val="2"/>
          </w:tcPr>
          <w:p w14:paraId="168793EB" w14:textId="77777777" w:rsidR="00763E70" w:rsidRDefault="00304C18">
            <w:r>
              <w:t>NA</w:t>
            </w:r>
          </w:p>
        </w:tc>
      </w:tr>
    </w:tbl>
    <w:p w14:paraId="1194D21B" w14:textId="77777777" w:rsidR="00763E70" w:rsidRDefault="00304C18">
      <w:pPr>
        <w:pStyle w:val="Heading3"/>
      </w:pPr>
      <w:r>
        <w:t>EBSTUBS_FUNCENABLED_DEM_DCMREADDATAOFPID21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585"/>
      </w:tblGrid>
      <w:tr w:rsidR="00763E70" w14:paraId="7308CED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54D077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7250A4C" w14:textId="77777777" w:rsidR="00763E70" w:rsidRDefault="00304C18">
            <w:r>
              <w:t>Value</w:t>
            </w:r>
          </w:p>
        </w:tc>
      </w:tr>
      <w:tr w:rsidR="00763E70" w14:paraId="3786E3D5" w14:textId="77777777" w:rsidTr="00763E70">
        <w:tc>
          <w:tcPr>
            <w:tcW w:w="6710" w:type="dxa"/>
          </w:tcPr>
          <w:p w14:paraId="33F2ED29" w14:textId="77777777" w:rsidR="00763E70" w:rsidRDefault="00304C18">
            <w:r>
              <w:t>EBSTUBS_FUNCENABLED_DEM_DCMREADDATAOFPID21</w:t>
            </w:r>
          </w:p>
        </w:tc>
        <w:tc>
          <w:tcPr>
            <w:tcW w:w="3355" w:type="dxa"/>
          </w:tcPr>
          <w:p w14:paraId="09811171" w14:textId="559E9D0F" w:rsidR="00763E70" w:rsidRDefault="00304C18">
            <w:r>
              <w:t>EBSTUBS_FUNCENABLED_DEM</w:t>
            </w:r>
          </w:p>
        </w:tc>
      </w:tr>
      <w:tr w:rsidR="00763E70" w14:paraId="2B27413E" w14:textId="77777777" w:rsidTr="00763E70">
        <w:tc>
          <w:tcPr>
            <w:tcW w:w="10065" w:type="dxa"/>
            <w:gridSpan w:val="2"/>
            <w:shd w:val="clear" w:color="auto" w:fill="000080"/>
          </w:tcPr>
          <w:p w14:paraId="4CDF3CA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38709EA" w14:textId="77777777" w:rsidTr="00763E70">
        <w:tc>
          <w:tcPr>
            <w:tcW w:w="10065" w:type="dxa"/>
            <w:gridSpan w:val="2"/>
          </w:tcPr>
          <w:p w14:paraId="1BFEA83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EBSTUBS_FUNCENABLED_DEM_DCMREADDATAOFPID21 EBSTUBS_FUNCENABLED_DEM</w:t>
            </w:r>
          </w:p>
        </w:tc>
      </w:tr>
      <w:tr w:rsidR="00763E70" w14:paraId="50B56649" w14:textId="77777777" w:rsidTr="00763E70">
        <w:tc>
          <w:tcPr>
            <w:tcW w:w="10065" w:type="dxa"/>
            <w:gridSpan w:val="2"/>
            <w:shd w:val="clear" w:color="auto" w:fill="000080"/>
          </w:tcPr>
          <w:p w14:paraId="3E940CA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2337389" w14:textId="77777777" w:rsidTr="00763E70">
        <w:tc>
          <w:tcPr>
            <w:tcW w:w="10065" w:type="dxa"/>
            <w:gridSpan w:val="2"/>
          </w:tcPr>
          <w:p w14:paraId="5A21EAA4" w14:textId="77777777" w:rsidR="00763E70" w:rsidRDefault="00304C18">
            <w:r>
              <w:t>NA</w:t>
            </w:r>
          </w:p>
        </w:tc>
      </w:tr>
    </w:tbl>
    <w:p w14:paraId="6AE4466D" w14:textId="77777777" w:rsidR="00763E70" w:rsidRDefault="00304C18">
      <w:pPr>
        <w:pStyle w:val="Heading3"/>
      </w:pPr>
      <w:r>
        <w:t>EBSTUBS_FUNCENABLED_DEM_DCMREADDATAOFPID30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585"/>
      </w:tblGrid>
      <w:tr w:rsidR="00763E70" w14:paraId="1594975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6EC6D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ED03BD7" w14:textId="77777777" w:rsidR="00763E70" w:rsidRDefault="00304C18">
            <w:r>
              <w:t>Value</w:t>
            </w:r>
          </w:p>
        </w:tc>
      </w:tr>
      <w:tr w:rsidR="00763E70" w14:paraId="1CF550BD" w14:textId="77777777" w:rsidTr="00763E70">
        <w:tc>
          <w:tcPr>
            <w:tcW w:w="6710" w:type="dxa"/>
          </w:tcPr>
          <w:p w14:paraId="007F0F12" w14:textId="77777777" w:rsidR="00763E70" w:rsidRDefault="00304C18">
            <w:r>
              <w:t>EBSTUBS_FUNCENABLED_DEM_DCMREADDATAOFPID30</w:t>
            </w:r>
          </w:p>
        </w:tc>
        <w:tc>
          <w:tcPr>
            <w:tcW w:w="3355" w:type="dxa"/>
          </w:tcPr>
          <w:p w14:paraId="2571E1EF" w14:textId="40FC3DDD" w:rsidR="00763E70" w:rsidRDefault="00304C18">
            <w:r>
              <w:t>EBSTUBS_FUNCENABLED_DEM</w:t>
            </w:r>
          </w:p>
        </w:tc>
      </w:tr>
      <w:tr w:rsidR="00763E70" w14:paraId="1B701CF5" w14:textId="77777777" w:rsidTr="00763E70">
        <w:tc>
          <w:tcPr>
            <w:tcW w:w="10065" w:type="dxa"/>
            <w:gridSpan w:val="2"/>
            <w:shd w:val="clear" w:color="auto" w:fill="000080"/>
          </w:tcPr>
          <w:p w14:paraId="0A27298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9A3FEB4" w14:textId="77777777" w:rsidTr="00763E70">
        <w:tc>
          <w:tcPr>
            <w:tcW w:w="10065" w:type="dxa"/>
            <w:gridSpan w:val="2"/>
          </w:tcPr>
          <w:p w14:paraId="3713B21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EBSTUBS_FUNCENABLED_DEM_DCMREADDATAOFPID30 EBSTUBS_FUNCENABLED_DEM</w:t>
            </w:r>
          </w:p>
        </w:tc>
      </w:tr>
      <w:tr w:rsidR="00763E70" w14:paraId="01DB26A9" w14:textId="77777777" w:rsidTr="00763E70">
        <w:tc>
          <w:tcPr>
            <w:tcW w:w="10065" w:type="dxa"/>
            <w:gridSpan w:val="2"/>
            <w:shd w:val="clear" w:color="auto" w:fill="000080"/>
          </w:tcPr>
          <w:p w14:paraId="736EEF3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76EFE0" w14:textId="77777777" w:rsidTr="00763E70">
        <w:tc>
          <w:tcPr>
            <w:tcW w:w="10065" w:type="dxa"/>
            <w:gridSpan w:val="2"/>
          </w:tcPr>
          <w:p w14:paraId="4F66DE9C" w14:textId="77777777" w:rsidR="00763E70" w:rsidRDefault="00304C18">
            <w:r>
              <w:t>NA</w:t>
            </w:r>
          </w:p>
        </w:tc>
      </w:tr>
    </w:tbl>
    <w:p w14:paraId="45DD2FC1" w14:textId="77777777" w:rsidR="00763E70" w:rsidRDefault="00304C18">
      <w:pPr>
        <w:pStyle w:val="Heading3"/>
      </w:pPr>
      <w:r>
        <w:lastRenderedPageBreak/>
        <w:t>EBSTUBS_FUNCENABLED_DEM_DCMREADDATAOFPID31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585"/>
      </w:tblGrid>
      <w:tr w:rsidR="00763E70" w14:paraId="6AE6F38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17DCE9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26C2C28" w14:textId="77777777" w:rsidR="00763E70" w:rsidRDefault="00304C18">
            <w:r>
              <w:t>Value</w:t>
            </w:r>
          </w:p>
        </w:tc>
      </w:tr>
      <w:tr w:rsidR="00763E70" w14:paraId="1CEEAD8D" w14:textId="77777777" w:rsidTr="00763E70">
        <w:tc>
          <w:tcPr>
            <w:tcW w:w="6710" w:type="dxa"/>
          </w:tcPr>
          <w:p w14:paraId="3919DC62" w14:textId="77777777" w:rsidR="00763E70" w:rsidRDefault="00304C18">
            <w:r>
              <w:t>EBSTUBS_FUNCENABLED_DEM_DCMREADDATAOFPID31</w:t>
            </w:r>
          </w:p>
        </w:tc>
        <w:tc>
          <w:tcPr>
            <w:tcW w:w="3355" w:type="dxa"/>
          </w:tcPr>
          <w:p w14:paraId="30288121" w14:textId="27DE12F7" w:rsidR="00763E70" w:rsidRDefault="00304C18">
            <w:r>
              <w:t>EBSTUBS_FUNCENABLED_DEM</w:t>
            </w:r>
          </w:p>
        </w:tc>
      </w:tr>
      <w:tr w:rsidR="00763E70" w14:paraId="7D5BAE6F" w14:textId="77777777" w:rsidTr="00763E70">
        <w:tc>
          <w:tcPr>
            <w:tcW w:w="10065" w:type="dxa"/>
            <w:gridSpan w:val="2"/>
            <w:shd w:val="clear" w:color="auto" w:fill="000080"/>
          </w:tcPr>
          <w:p w14:paraId="0B84B68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B2E7019" w14:textId="77777777" w:rsidTr="00763E70">
        <w:tc>
          <w:tcPr>
            <w:tcW w:w="10065" w:type="dxa"/>
            <w:gridSpan w:val="2"/>
          </w:tcPr>
          <w:p w14:paraId="413FE48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EBSTUBS_FUNCENABLED_DEM_DCMREADDATAOFPID31 EBSTUBS_FUNCENABLED_DEM</w:t>
            </w:r>
          </w:p>
        </w:tc>
      </w:tr>
      <w:tr w:rsidR="00763E70" w14:paraId="46D37892" w14:textId="77777777" w:rsidTr="00763E70">
        <w:tc>
          <w:tcPr>
            <w:tcW w:w="10065" w:type="dxa"/>
            <w:gridSpan w:val="2"/>
            <w:shd w:val="clear" w:color="auto" w:fill="000080"/>
          </w:tcPr>
          <w:p w14:paraId="4F8F483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1C73662" w14:textId="77777777" w:rsidTr="00763E70">
        <w:tc>
          <w:tcPr>
            <w:tcW w:w="10065" w:type="dxa"/>
            <w:gridSpan w:val="2"/>
          </w:tcPr>
          <w:p w14:paraId="39C55128" w14:textId="77777777" w:rsidR="00763E70" w:rsidRDefault="00304C18">
            <w:r>
              <w:t>NA</w:t>
            </w:r>
          </w:p>
        </w:tc>
      </w:tr>
    </w:tbl>
    <w:p w14:paraId="327E390D" w14:textId="77777777" w:rsidR="00763E70" w:rsidRDefault="00304C18">
      <w:pPr>
        <w:pStyle w:val="Heading3"/>
      </w:pPr>
      <w:r>
        <w:t>EBSTUBS_FUNCENABLED_DEM_DCMREADDATAOFPID41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585"/>
      </w:tblGrid>
      <w:tr w:rsidR="00763E70" w14:paraId="36A4E87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F5F6D5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AF225E6" w14:textId="77777777" w:rsidR="00763E70" w:rsidRDefault="00304C18">
            <w:r>
              <w:t>Value</w:t>
            </w:r>
          </w:p>
        </w:tc>
      </w:tr>
      <w:tr w:rsidR="00763E70" w14:paraId="0E38809F" w14:textId="77777777" w:rsidTr="00763E70">
        <w:tc>
          <w:tcPr>
            <w:tcW w:w="6710" w:type="dxa"/>
          </w:tcPr>
          <w:p w14:paraId="6F76ACBD" w14:textId="77777777" w:rsidR="00763E70" w:rsidRDefault="00304C18">
            <w:r>
              <w:t>EBSTUBS_FUNCENABLED_DEM_DCMREADDATAOFPID41</w:t>
            </w:r>
          </w:p>
        </w:tc>
        <w:tc>
          <w:tcPr>
            <w:tcW w:w="3355" w:type="dxa"/>
          </w:tcPr>
          <w:p w14:paraId="36CDBF81" w14:textId="0D8A52BE" w:rsidR="00763E70" w:rsidRDefault="00304C18">
            <w:r>
              <w:t>EBSTUBS_FUNCENABLED_DEM</w:t>
            </w:r>
          </w:p>
        </w:tc>
      </w:tr>
      <w:tr w:rsidR="00763E70" w14:paraId="46668821" w14:textId="77777777" w:rsidTr="00763E70">
        <w:tc>
          <w:tcPr>
            <w:tcW w:w="10065" w:type="dxa"/>
            <w:gridSpan w:val="2"/>
            <w:shd w:val="clear" w:color="auto" w:fill="000080"/>
          </w:tcPr>
          <w:p w14:paraId="28AB158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862DE86" w14:textId="77777777" w:rsidTr="00763E70">
        <w:tc>
          <w:tcPr>
            <w:tcW w:w="10065" w:type="dxa"/>
            <w:gridSpan w:val="2"/>
          </w:tcPr>
          <w:p w14:paraId="668145E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EBSTUBS_FUNCENABLED_DEM_DCMREADDATAOFPID41 EBSTUBS_FUNCENABLED_DEM</w:t>
            </w:r>
          </w:p>
        </w:tc>
      </w:tr>
      <w:tr w:rsidR="00763E70" w14:paraId="09C45F9C" w14:textId="77777777" w:rsidTr="00763E70">
        <w:tc>
          <w:tcPr>
            <w:tcW w:w="10065" w:type="dxa"/>
            <w:gridSpan w:val="2"/>
            <w:shd w:val="clear" w:color="auto" w:fill="000080"/>
          </w:tcPr>
          <w:p w14:paraId="53FF71F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B659CB9" w14:textId="77777777" w:rsidTr="00763E70">
        <w:tc>
          <w:tcPr>
            <w:tcW w:w="10065" w:type="dxa"/>
            <w:gridSpan w:val="2"/>
          </w:tcPr>
          <w:p w14:paraId="4D94AAB4" w14:textId="77777777" w:rsidR="00763E70" w:rsidRDefault="00304C18">
            <w:r>
              <w:t>NA</w:t>
            </w:r>
          </w:p>
        </w:tc>
      </w:tr>
    </w:tbl>
    <w:p w14:paraId="643A3D2C" w14:textId="77777777" w:rsidR="00763E70" w:rsidRDefault="00304C18" w:rsidP="000F7B52">
      <w:pPr>
        <w:pStyle w:val="Heading3"/>
        <w:spacing w:before="360"/>
        <w:ind w:left="965" w:hanging="965"/>
      </w:pPr>
      <w:r>
        <w:t>EBSTUBS_FUNCENABLED_DEM_DCMREADDATAOFPID4D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3"/>
        <w:gridCol w:w="3572"/>
      </w:tblGrid>
      <w:tr w:rsidR="00763E70" w14:paraId="010201C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949A44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92F9208" w14:textId="77777777" w:rsidR="00763E70" w:rsidRDefault="00304C18">
            <w:r>
              <w:t>Value</w:t>
            </w:r>
          </w:p>
        </w:tc>
      </w:tr>
      <w:tr w:rsidR="00763E70" w14:paraId="14F23806" w14:textId="77777777" w:rsidTr="00763E70">
        <w:tc>
          <w:tcPr>
            <w:tcW w:w="6710" w:type="dxa"/>
          </w:tcPr>
          <w:p w14:paraId="450A9345" w14:textId="77777777" w:rsidR="00763E70" w:rsidRDefault="00304C18">
            <w:r>
              <w:t>EBSTUBS_FUNCENABLED_DEM_DCMREADDATAOFPID4D</w:t>
            </w:r>
          </w:p>
        </w:tc>
        <w:tc>
          <w:tcPr>
            <w:tcW w:w="3355" w:type="dxa"/>
          </w:tcPr>
          <w:p w14:paraId="41C09A74" w14:textId="0E9501AB" w:rsidR="00763E70" w:rsidRDefault="00304C18">
            <w:r>
              <w:t>EBSTUBS_FUNCENABLED_DEM</w:t>
            </w:r>
          </w:p>
        </w:tc>
      </w:tr>
      <w:tr w:rsidR="00763E70" w14:paraId="020D634D" w14:textId="77777777" w:rsidTr="00763E70">
        <w:tc>
          <w:tcPr>
            <w:tcW w:w="10065" w:type="dxa"/>
            <w:gridSpan w:val="2"/>
            <w:shd w:val="clear" w:color="auto" w:fill="000080"/>
          </w:tcPr>
          <w:p w14:paraId="2B5BF68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79C9110" w14:textId="77777777" w:rsidTr="00763E70">
        <w:tc>
          <w:tcPr>
            <w:tcW w:w="10065" w:type="dxa"/>
            <w:gridSpan w:val="2"/>
          </w:tcPr>
          <w:p w14:paraId="56A734A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EBSTUBS_FUNCENABLED_DEM_DCMREADDATAOFPID4D EBSTUBS_FUNCENABLED_DEM</w:t>
            </w:r>
          </w:p>
        </w:tc>
      </w:tr>
      <w:tr w:rsidR="00763E70" w14:paraId="548B82C0" w14:textId="77777777" w:rsidTr="00763E70">
        <w:tc>
          <w:tcPr>
            <w:tcW w:w="10065" w:type="dxa"/>
            <w:gridSpan w:val="2"/>
            <w:shd w:val="clear" w:color="auto" w:fill="000080"/>
          </w:tcPr>
          <w:p w14:paraId="7C75F6D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792AE2F" w14:textId="77777777" w:rsidTr="00763E70">
        <w:tc>
          <w:tcPr>
            <w:tcW w:w="10065" w:type="dxa"/>
            <w:gridSpan w:val="2"/>
          </w:tcPr>
          <w:p w14:paraId="0723E847" w14:textId="77777777" w:rsidR="00763E70" w:rsidRDefault="00304C18">
            <w:r>
              <w:t>NA</w:t>
            </w:r>
          </w:p>
        </w:tc>
      </w:tr>
    </w:tbl>
    <w:p w14:paraId="2130F201" w14:textId="77777777" w:rsidR="00763E70" w:rsidRDefault="00304C18">
      <w:pPr>
        <w:pStyle w:val="Heading3"/>
      </w:pPr>
      <w:r>
        <w:t>EBSTUBS_FUNCENABLED_DEM_DCMREADDATAOFPID4E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8"/>
        <w:gridCol w:w="3577"/>
      </w:tblGrid>
      <w:tr w:rsidR="00763E70" w14:paraId="7744838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DC0DB4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AA9984D" w14:textId="77777777" w:rsidR="00763E70" w:rsidRDefault="00304C18">
            <w:r>
              <w:t>Value</w:t>
            </w:r>
          </w:p>
        </w:tc>
      </w:tr>
      <w:tr w:rsidR="00763E70" w14:paraId="441F04B5" w14:textId="77777777" w:rsidTr="00763E70">
        <w:tc>
          <w:tcPr>
            <w:tcW w:w="6710" w:type="dxa"/>
          </w:tcPr>
          <w:p w14:paraId="1A76F623" w14:textId="77777777" w:rsidR="00763E70" w:rsidRDefault="00304C18">
            <w:r>
              <w:t>EBSTUBS_FUNCENABLED_DEM_DCMREADDATAOFPID4E</w:t>
            </w:r>
          </w:p>
        </w:tc>
        <w:tc>
          <w:tcPr>
            <w:tcW w:w="3355" w:type="dxa"/>
          </w:tcPr>
          <w:p w14:paraId="60CD6EC2" w14:textId="056DAAE8" w:rsidR="00763E70" w:rsidRDefault="00304C18">
            <w:r>
              <w:t>EBSTUBS_FUNCENABLED_DEM</w:t>
            </w:r>
          </w:p>
        </w:tc>
      </w:tr>
      <w:tr w:rsidR="00763E70" w14:paraId="46D8E749" w14:textId="77777777" w:rsidTr="00763E70">
        <w:tc>
          <w:tcPr>
            <w:tcW w:w="10065" w:type="dxa"/>
            <w:gridSpan w:val="2"/>
            <w:shd w:val="clear" w:color="auto" w:fill="000080"/>
          </w:tcPr>
          <w:p w14:paraId="750473B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79BD033" w14:textId="77777777" w:rsidTr="00763E70">
        <w:tc>
          <w:tcPr>
            <w:tcW w:w="10065" w:type="dxa"/>
            <w:gridSpan w:val="2"/>
          </w:tcPr>
          <w:p w14:paraId="0A2DBC4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EBSTUBS_FUNCENABLED_DEM_DCMREADDATAOFPID4E EBSTUBS_FUNCENABLED_DEM</w:t>
            </w:r>
          </w:p>
        </w:tc>
      </w:tr>
      <w:tr w:rsidR="00763E70" w14:paraId="3902790D" w14:textId="77777777" w:rsidTr="00763E70">
        <w:tc>
          <w:tcPr>
            <w:tcW w:w="10065" w:type="dxa"/>
            <w:gridSpan w:val="2"/>
            <w:shd w:val="clear" w:color="auto" w:fill="000080"/>
          </w:tcPr>
          <w:p w14:paraId="4F8EEC0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0247693" w14:textId="77777777" w:rsidTr="00763E70">
        <w:tc>
          <w:tcPr>
            <w:tcW w:w="10065" w:type="dxa"/>
            <w:gridSpan w:val="2"/>
          </w:tcPr>
          <w:p w14:paraId="2EEAC8C2" w14:textId="77777777" w:rsidR="00763E70" w:rsidRDefault="00304C18">
            <w:r>
              <w:t>NA</w:t>
            </w:r>
          </w:p>
        </w:tc>
      </w:tr>
    </w:tbl>
    <w:p w14:paraId="11E58C71" w14:textId="77777777" w:rsidR="00763E70" w:rsidRDefault="00304C18">
      <w:pPr>
        <w:pStyle w:val="Heading3"/>
      </w:pPr>
      <w:r>
        <w:t>EBSTUBS_FUNCENABLED_DEM_DCMSETSTOREDDTCFILTER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8"/>
        <w:gridCol w:w="3437"/>
      </w:tblGrid>
      <w:tr w:rsidR="00763E70" w14:paraId="7B372D8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4996E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82E170D" w14:textId="77777777" w:rsidR="00763E70" w:rsidRDefault="00304C18">
            <w:r>
              <w:t>Value</w:t>
            </w:r>
          </w:p>
        </w:tc>
      </w:tr>
      <w:tr w:rsidR="00763E70" w14:paraId="38B85160" w14:textId="77777777" w:rsidTr="00763E70">
        <w:tc>
          <w:tcPr>
            <w:tcW w:w="6710" w:type="dxa"/>
          </w:tcPr>
          <w:p w14:paraId="0EDB86A4" w14:textId="77777777" w:rsidR="00763E70" w:rsidRDefault="00304C18">
            <w:r>
              <w:t>EBSTUBS_FUNCENABLED_DEM_DCMSETSTOREDDTCFILTER</w:t>
            </w:r>
          </w:p>
        </w:tc>
        <w:tc>
          <w:tcPr>
            <w:tcW w:w="3355" w:type="dxa"/>
          </w:tcPr>
          <w:p w14:paraId="16C90458" w14:textId="5B423915" w:rsidR="00763E70" w:rsidRDefault="00304C18">
            <w:r>
              <w:t>EBSTUBS_FUNCENABLED_DEM</w:t>
            </w:r>
          </w:p>
        </w:tc>
      </w:tr>
      <w:tr w:rsidR="00763E70" w14:paraId="0AE6DE3E" w14:textId="77777777" w:rsidTr="00763E70">
        <w:tc>
          <w:tcPr>
            <w:tcW w:w="10065" w:type="dxa"/>
            <w:gridSpan w:val="2"/>
            <w:shd w:val="clear" w:color="auto" w:fill="000080"/>
          </w:tcPr>
          <w:p w14:paraId="1216AC9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5E6BE1" w14:textId="77777777" w:rsidTr="00763E70">
        <w:tc>
          <w:tcPr>
            <w:tcW w:w="10065" w:type="dxa"/>
            <w:gridSpan w:val="2"/>
          </w:tcPr>
          <w:p w14:paraId="55E8A06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EBSTUBS_FUNCENABLED_DEM_DCMSETSTOREDDTCFILTER EBSTUBS_FUNCENABLED_DEM</w:t>
            </w:r>
          </w:p>
        </w:tc>
      </w:tr>
      <w:tr w:rsidR="00763E70" w14:paraId="518965DE" w14:textId="77777777" w:rsidTr="00763E70">
        <w:tc>
          <w:tcPr>
            <w:tcW w:w="10065" w:type="dxa"/>
            <w:gridSpan w:val="2"/>
            <w:shd w:val="clear" w:color="auto" w:fill="000080"/>
          </w:tcPr>
          <w:p w14:paraId="395D761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2FF3D7F" w14:textId="77777777" w:rsidTr="00763E70">
        <w:tc>
          <w:tcPr>
            <w:tcW w:w="10065" w:type="dxa"/>
            <w:gridSpan w:val="2"/>
          </w:tcPr>
          <w:p w14:paraId="1F15D0FD" w14:textId="77777777" w:rsidR="00763E70" w:rsidRDefault="00304C18">
            <w:r>
              <w:t>NA</w:t>
            </w:r>
          </w:p>
        </w:tc>
      </w:tr>
    </w:tbl>
    <w:p w14:paraId="34E704D5" w14:textId="77777777" w:rsidR="00763E70" w:rsidRDefault="00304C18">
      <w:pPr>
        <w:pStyle w:val="Heading3"/>
      </w:pPr>
      <w:r>
        <w:lastRenderedPageBreak/>
        <w:t>EBSTUBS_FUNCENABLED_DEM_DISABLEDTCRECORDUPDATE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3"/>
        <w:gridCol w:w="3382"/>
      </w:tblGrid>
      <w:tr w:rsidR="00763E70" w14:paraId="14E011D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B1351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4ED221" w14:textId="77777777" w:rsidR="00763E70" w:rsidRDefault="00304C18">
            <w:r>
              <w:t>Value</w:t>
            </w:r>
          </w:p>
        </w:tc>
      </w:tr>
      <w:tr w:rsidR="00763E70" w14:paraId="0E8AADFF" w14:textId="77777777" w:rsidTr="00763E70">
        <w:tc>
          <w:tcPr>
            <w:tcW w:w="6710" w:type="dxa"/>
          </w:tcPr>
          <w:p w14:paraId="7319DE8A" w14:textId="77777777" w:rsidR="00763E70" w:rsidRDefault="00304C18">
            <w:r>
              <w:t>EBSTUBS_FUNCENABLED_DEM_DISABLEDTCRECORDUPDATE</w:t>
            </w:r>
          </w:p>
        </w:tc>
        <w:tc>
          <w:tcPr>
            <w:tcW w:w="3355" w:type="dxa"/>
          </w:tcPr>
          <w:p w14:paraId="427B481F" w14:textId="1694BA51" w:rsidR="00763E70" w:rsidRDefault="00304C18">
            <w:r>
              <w:t>EBSTUBS_FUNCENABLED_DEM</w:t>
            </w:r>
          </w:p>
        </w:tc>
      </w:tr>
      <w:tr w:rsidR="00763E70" w14:paraId="6DC4003A" w14:textId="77777777" w:rsidTr="00763E70">
        <w:tc>
          <w:tcPr>
            <w:tcW w:w="10065" w:type="dxa"/>
            <w:gridSpan w:val="2"/>
            <w:shd w:val="clear" w:color="auto" w:fill="000080"/>
          </w:tcPr>
          <w:p w14:paraId="7941D63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AD276D2" w14:textId="77777777" w:rsidTr="00763E70">
        <w:tc>
          <w:tcPr>
            <w:tcW w:w="10065" w:type="dxa"/>
            <w:gridSpan w:val="2"/>
          </w:tcPr>
          <w:p w14:paraId="1349A1D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EBSTUBS_FUNCENABLED_DEM_DISABLEDTCRECORDUPDATE EBSTUBS_FUNCENABLED_DEM</w:t>
            </w:r>
          </w:p>
        </w:tc>
      </w:tr>
      <w:tr w:rsidR="00763E70" w14:paraId="74AC4216" w14:textId="77777777" w:rsidTr="00763E70">
        <w:tc>
          <w:tcPr>
            <w:tcW w:w="10065" w:type="dxa"/>
            <w:gridSpan w:val="2"/>
            <w:shd w:val="clear" w:color="auto" w:fill="000080"/>
          </w:tcPr>
          <w:p w14:paraId="4725153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EAF7B9A" w14:textId="77777777" w:rsidTr="00763E70">
        <w:tc>
          <w:tcPr>
            <w:tcW w:w="10065" w:type="dxa"/>
            <w:gridSpan w:val="2"/>
          </w:tcPr>
          <w:p w14:paraId="0F70350A" w14:textId="77777777" w:rsidR="00763E70" w:rsidRDefault="00304C18">
            <w:r>
              <w:t>NA</w:t>
            </w:r>
          </w:p>
        </w:tc>
      </w:tr>
    </w:tbl>
    <w:p w14:paraId="0D259AEA" w14:textId="77777777" w:rsidR="00763E70" w:rsidRDefault="00304C18">
      <w:pPr>
        <w:pStyle w:val="Heading3"/>
      </w:pPr>
      <w:r>
        <w:t>EBSTUBS_FUNCENABLED_DEM_DISABLEDTCSETTING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D9D7E7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B4BFE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F33B46D" w14:textId="77777777" w:rsidR="00763E70" w:rsidRDefault="00304C18">
            <w:r>
              <w:t>Value</w:t>
            </w:r>
          </w:p>
        </w:tc>
      </w:tr>
      <w:tr w:rsidR="00763E70" w14:paraId="1F48E404" w14:textId="77777777" w:rsidTr="00763E70">
        <w:tc>
          <w:tcPr>
            <w:tcW w:w="6710" w:type="dxa"/>
          </w:tcPr>
          <w:p w14:paraId="2E092592" w14:textId="77777777" w:rsidR="00763E70" w:rsidRDefault="00304C18">
            <w:r>
              <w:t>EBSTUBS_FUNCENABLED_DEM_DISABLEDTCSETTING</w:t>
            </w:r>
          </w:p>
        </w:tc>
        <w:tc>
          <w:tcPr>
            <w:tcW w:w="3355" w:type="dxa"/>
          </w:tcPr>
          <w:p w14:paraId="2FF32E6D" w14:textId="62BC672D" w:rsidR="00763E70" w:rsidRDefault="00304C18">
            <w:r>
              <w:t>EBSTUBS_FUNCENABLED_DEM</w:t>
            </w:r>
          </w:p>
        </w:tc>
      </w:tr>
      <w:tr w:rsidR="00763E70" w14:paraId="66CA85E3" w14:textId="77777777" w:rsidTr="00763E70">
        <w:tc>
          <w:tcPr>
            <w:tcW w:w="10065" w:type="dxa"/>
            <w:gridSpan w:val="2"/>
            <w:shd w:val="clear" w:color="auto" w:fill="000080"/>
          </w:tcPr>
          <w:p w14:paraId="4A602DD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737B31F" w14:textId="77777777" w:rsidTr="00763E70">
        <w:tc>
          <w:tcPr>
            <w:tcW w:w="10065" w:type="dxa"/>
            <w:gridSpan w:val="2"/>
          </w:tcPr>
          <w:p w14:paraId="027F42F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EBSTUBS_FUNCENABLED_DEM_DISABLEDTCSETTING EBSTUBS_FUNCENABLED_DEM</w:t>
            </w:r>
          </w:p>
        </w:tc>
      </w:tr>
      <w:tr w:rsidR="00763E70" w14:paraId="45024440" w14:textId="77777777" w:rsidTr="00763E70">
        <w:tc>
          <w:tcPr>
            <w:tcW w:w="10065" w:type="dxa"/>
            <w:gridSpan w:val="2"/>
            <w:shd w:val="clear" w:color="auto" w:fill="000080"/>
          </w:tcPr>
          <w:p w14:paraId="5EDFA67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FF57E23" w14:textId="77777777" w:rsidTr="00763E70">
        <w:tc>
          <w:tcPr>
            <w:tcW w:w="10065" w:type="dxa"/>
            <w:gridSpan w:val="2"/>
          </w:tcPr>
          <w:p w14:paraId="0301325B" w14:textId="77777777" w:rsidR="00763E70" w:rsidRDefault="00304C18">
            <w:r>
              <w:t>NA</w:t>
            </w:r>
          </w:p>
        </w:tc>
      </w:tr>
    </w:tbl>
    <w:p w14:paraId="67F4DD94" w14:textId="77777777" w:rsidR="00763E70" w:rsidRDefault="00304C18">
      <w:pPr>
        <w:pStyle w:val="Heading3"/>
      </w:pPr>
      <w:r>
        <w:t>EBSTUBS_FUNCENABLED_DEM_ENABLEDTCRECORDUPDATE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4"/>
        <w:gridCol w:w="3401"/>
      </w:tblGrid>
      <w:tr w:rsidR="00763E70" w14:paraId="566F6E2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E577F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9373815" w14:textId="77777777" w:rsidR="00763E70" w:rsidRDefault="00304C18">
            <w:r>
              <w:t>Value</w:t>
            </w:r>
          </w:p>
        </w:tc>
      </w:tr>
      <w:tr w:rsidR="00763E70" w14:paraId="7E777229" w14:textId="77777777" w:rsidTr="00763E70">
        <w:tc>
          <w:tcPr>
            <w:tcW w:w="6710" w:type="dxa"/>
          </w:tcPr>
          <w:p w14:paraId="0BE2613C" w14:textId="77777777" w:rsidR="00763E70" w:rsidRDefault="00304C18">
            <w:r>
              <w:t>EBSTUBS_FUNCENABLED_DEM_ENABLEDTCRECORDUPDATE</w:t>
            </w:r>
          </w:p>
        </w:tc>
        <w:tc>
          <w:tcPr>
            <w:tcW w:w="3355" w:type="dxa"/>
          </w:tcPr>
          <w:p w14:paraId="06B8E6B5" w14:textId="70CF1A90" w:rsidR="00763E70" w:rsidRDefault="00304C18">
            <w:r>
              <w:t>EBSTUBS_FUNCENABLED_DEM</w:t>
            </w:r>
          </w:p>
        </w:tc>
      </w:tr>
      <w:tr w:rsidR="00763E70" w14:paraId="5086EE7D" w14:textId="77777777" w:rsidTr="00763E70">
        <w:tc>
          <w:tcPr>
            <w:tcW w:w="10065" w:type="dxa"/>
            <w:gridSpan w:val="2"/>
            <w:shd w:val="clear" w:color="auto" w:fill="000080"/>
          </w:tcPr>
          <w:p w14:paraId="476388E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C78E43" w14:textId="77777777" w:rsidTr="00763E70">
        <w:tc>
          <w:tcPr>
            <w:tcW w:w="10065" w:type="dxa"/>
            <w:gridSpan w:val="2"/>
          </w:tcPr>
          <w:p w14:paraId="6378079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EBSTUBS_FUNCENABLED_DEM_ENABLEDTCRECORDUPDATE EBSTUBS_FUNCENABLED_DEM</w:t>
            </w:r>
          </w:p>
        </w:tc>
      </w:tr>
      <w:tr w:rsidR="00763E70" w14:paraId="347419EA" w14:textId="77777777" w:rsidTr="00763E70">
        <w:tc>
          <w:tcPr>
            <w:tcW w:w="10065" w:type="dxa"/>
            <w:gridSpan w:val="2"/>
            <w:shd w:val="clear" w:color="auto" w:fill="000080"/>
          </w:tcPr>
          <w:p w14:paraId="18A95D7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5AE90D7" w14:textId="77777777" w:rsidTr="00763E70">
        <w:tc>
          <w:tcPr>
            <w:tcW w:w="10065" w:type="dxa"/>
            <w:gridSpan w:val="2"/>
          </w:tcPr>
          <w:p w14:paraId="651304DD" w14:textId="77777777" w:rsidR="00763E70" w:rsidRDefault="00304C18">
            <w:r>
              <w:t>NA</w:t>
            </w:r>
          </w:p>
        </w:tc>
      </w:tr>
    </w:tbl>
    <w:p w14:paraId="34F759EE" w14:textId="77777777" w:rsidR="00763E70" w:rsidRDefault="00304C18">
      <w:pPr>
        <w:pStyle w:val="Heading3"/>
      </w:pPr>
      <w:r>
        <w:t>EBSTUBS_FUNCENABLED_DEM_ENABLEDTCSETTING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5517AFA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041C06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57FDB95" w14:textId="77777777" w:rsidR="00763E70" w:rsidRDefault="00304C18">
            <w:r>
              <w:t>Value</w:t>
            </w:r>
          </w:p>
        </w:tc>
      </w:tr>
      <w:tr w:rsidR="00763E70" w14:paraId="209DE85B" w14:textId="77777777" w:rsidTr="00763E70">
        <w:tc>
          <w:tcPr>
            <w:tcW w:w="6710" w:type="dxa"/>
          </w:tcPr>
          <w:p w14:paraId="08B99ECA" w14:textId="77777777" w:rsidR="00763E70" w:rsidRDefault="00304C18">
            <w:r>
              <w:t>EBSTUBS_FUNCENABLED_DEM_ENABLEDTCSETTING</w:t>
            </w:r>
          </w:p>
        </w:tc>
        <w:tc>
          <w:tcPr>
            <w:tcW w:w="3355" w:type="dxa"/>
          </w:tcPr>
          <w:p w14:paraId="540D630E" w14:textId="543AF1C2" w:rsidR="00763E70" w:rsidRDefault="00304C18">
            <w:r>
              <w:t>EBSTUBS_FUNCENABLED_DEM</w:t>
            </w:r>
          </w:p>
        </w:tc>
      </w:tr>
      <w:tr w:rsidR="00763E70" w14:paraId="24918141" w14:textId="77777777" w:rsidTr="00763E70">
        <w:tc>
          <w:tcPr>
            <w:tcW w:w="10065" w:type="dxa"/>
            <w:gridSpan w:val="2"/>
            <w:shd w:val="clear" w:color="auto" w:fill="000080"/>
          </w:tcPr>
          <w:p w14:paraId="64E79D7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B4CF970" w14:textId="77777777" w:rsidTr="00763E70">
        <w:tc>
          <w:tcPr>
            <w:tcW w:w="10065" w:type="dxa"/>
            <w:gridSpan w:val="2"/>
          </w:tcPr>
          <w:p w14:paraId="7D1860F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EBSTUBS_FUNCENABLED_DEM_ENABLEDTCSETTING EBSTUBS_FUNCENABLED_DEM</w:t>
            </w:r>
          </w:p>
        </w:tc>
      </w:tr>
      <w:tr w:rsidR="00763E70" w14:paraId="74C26CE3" w14:textId="77777777" w:rsidTr="00763E70">
        <w:tc>
          <w:tcPr>
            <w:tcW w:w="10065" w:type="dxa"/>
            <w:gridSpan w:val="2"/>
            <w:shd w:val="clear" w:color="auto" w:fill="000080"/>
          </w:tcPr>
          <w:p w14:paraId="430A148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C19A134" w14:textId="77777777" w:rsidTr="00763E70">
        <w:tc>
          <w:tcPr>
            <w:tcW w:w="10065" w:type="dxa"/>
            <w:gridSpan w:val="2"/>
          </w:tcPr>
          <w:p w14:paraId="61D8253E" w14:textId="77777777" w:rsidR="00763E70" w:rsidRDefault="00304C18">
            <w:r>
              <w:t>NA</w:t>
            </w:r>
          </w:p>
        </w:tc>
      </w:tr>
    </w:tbl>
    <w:p w14:paraId="3E4A0E06" w14:textId="77777777" w:rsidR="00763E70" w:rsidRDefault="00304C18">
      <w:pPr>
        <w:pStyle w:val="Heading3"/>
      </w:pPr>
      <w:r>
        <w:t>EBSTUBS_FUNCENABLED_DEM_GETDTCBYOCCURRENCETIME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5"/>
        <w:gridCol w:w="3360"/>
      </w:tblGrid>
      <w:tr w:rsidR="00763E70" w14:paraId="25B496E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08D69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01E4E75" w14:textId="77777777" w:rsidR="00763E70" w:rsidRDefault="00304C18">
            <w:r>
              <w:t>Value</w:t>
            </w:r>
          </w:p>
        </w:tc>
      </w:tr>
      <w:tr w:rsidR="00763E70" w14:paraId="1675C20F" w14:textId="77777777" w:rsidTr="00763E70">
        <w:tc>
          <w:tcPr>
            <w:tcW w:w="6710" w:type="dxa"/>
          </w:tcPr>
          <w:p w14:paraId="1C0ED353" w14:textId="77777777" w:rsidR="00763E70" w:rsidRDefault="00304C18">
            <w:r>
              <w:t>EBSTUBS_FUNCENABLED_DEM_GETDTCBYOCCURRENCETIME</w:t>
            </w:r>
          </w:p>
        </w:tc>
        <w:tc>
          <w:tcPr>
            <w:tcW w:w="3355" w:type="dxa"/>
          </w:tcPr>
          <w:p w14:paraId="7FCDD51D" w14:textId="74598B98" w:rsidR="00763E70" w:rsidRDefault="00304C18">
            <w:r>
              <w:t>EBSTUBS_FUNCENABLED_DEM</w:t>
            </w:r>
          </w:p>
        </w:tc>
      </w:tr>
      <w:tr w:rsidR="00763E70" w14:paraId="77F494DF" w14:textId="77777777" w:rsidTr="00763E70">
        <w:tc>
          <w:tcPr>
            <w:tcW w:w="10065" w:type="dxa"/>
            <w:gridSpan w:val="2"/>
            <w:shd w:val="clear" w:color="auto" w:fill="000080"/>
          </w:tcPr>
          <w:p w14:paraId="3EA26B2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8A1FF71" w14:textId="77777777" w:rsidTr="00763E70">
        <w:tc>
          <w:tcPr>
            <w:tcW w:w="10065" w:type="dxa"/>
            <w:gridSpan w:val="2"/>
          </w:tcPr>
          <w:p w14:paraId="7D001E9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EBSTUBS_FUNCENABLED_DEM_GETDTCBYOCCURRENCETIME EBSTUBS_FUNCENABLED_DEM</w:t>
            </w:r>
          </w:p>
        </w:tc>
      </w:tr>
      <w:tr w:rsidR="00763E70" w14:paraId="7C81DC6B" w14:textId="77777777" w:rsidTr="00763E70">
        <w:tc>
          <w:tcPr>
            <w:tcW w:w="10065" w:type="dxa"/>
            <w:gridSpan w:val="2"/>
            <w:shd w:val="clear" w:color="auto" w:fill="000080"/>
          </w:tcPr>
          <w:p w14:paraId="49D1464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8D53158" w14:textId="77777777" w:rsidTr="00763E70">
        <w:tc>
          <w:tcPr>
            <w:tcW w:w="10065" w:type="dxa"/>
            <w:gridSpan w:val="2"/>
          </w:tcPr>
          <w:p w14:paraId="1CF1F1C7" w14:textId="77777777" w:rsidR="00763E70" w:rsidRDefault="00304C18">
            <w:r>
              <w:t>NA</w:t>
            </w:r>
          </w:p>
        </w:tc>
      </w:tr>
    </w:tbl>
    <w:p w14:paraId="75D2AC78" w14:textId="77777777" w:rsidR="00763E70" w:rsidRDefault="00304C18">
      <w:pPr>
        <w:pStyle w:val="Heading3"/>
      </w:pPr>
      <w:r>
        <w:t>EBSTUBS_FUNCENABLED_DEM_GETDTCOFEVENT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545002F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2F7DF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EFF5440" w14:textId="77777777" w:rsidR="00763E70" w:rsidRDefault="00304C18">
            <w:r>
              <w:t>Value</w:t>
            </w:r>
          </w:p>
        </w:tc>
      </w:tr>
      <w:tr w:rsidR="00763E70" w14:paraId="6B51F28F" w14:textId="77777777" w:rsidTr="00763E70">
        <w:tc>
          <w:tcPr>
            <w:tcW w:w="6710" w:type="dxa"/>
          </w:tcPr>
          <w:p w14:paraId="1C8E0D1B" w14:textId="77777777" w:rsidR="00763E70" w:rsidRDefault="00304C18">
            <w:r>
              <w:lastRenderedPageBreak/>
              <w:t>EBSTUBS_FUNCENABLED_DEM_GETDTCOFEVENT</w:t>
            </w:r>
          </w:p>
        </w:tc>
        <w:tc>
          <w:tcPr>
            <w:tcW w:w="3355" w:type="dxa"/>
          </w:tcPr>
          <w:p w14:paraId="10997CB5" w14:textId="2A4D4A8B" w:rsidR="00763E70" w:rsidRDefault="00304C18">
            <w:r>
              <w:t>EBSTUBS_FUNCENABLED_DEM</w:t>
            </w:r>
          </w:p>
        </w:tc>
      </w:tr>
      <w:tr w:rsidR="00763E70" w14:paraId="61E718FD" w14:textId="77777777" w:rsidTr="00763E70">
        <w:tc>
          <w:tcPr>
            <w:tcW w:w="10065" w:type="dxa"/>
            <w:gridSpan w:val="2"/>
            <w:shd w:val="clear" w:color="auto" w:fill="000080"/>
          </w:tcPr>
          <w:p w14:paraId="41D34AB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9F55810" w14:textId="77777777" w:rsidTr="00763E70">
        <w:tc>
          <w:tcPr>
            <w:tcW w:w="10065" w:type="dxa"/>
            <w:gridSpan w:val="2"/>
          </w:tcPr>
          <w:p w14:paraId="79B6841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EBSTUBS_FUNCENABLED_DEM_GETDTCOFEVENT EBSTUBS_FUNCENABLED_DEM</w:t>
            </w:r>
          </w:p>
        </w:tc>
      </w:tr>
      <w:tr w:rsidR="00763E70" w14:paraId="34C54CBB" w14:textId="77777777" w:rsidTr="00763E70">
        <w:tc>
          <w:tcPr>
            <w:tcW w:w="10065" w:type="dxa"/>
            <w:gridSpan w:val="2"/>
            <w:shd w:val="clear" w:color="auto" w:fill="000080"/>
          </w:tcPr>
          <w:p w14:paraId="0440609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250D892" w14:textId="77777777" w:rsidTr="00763E70">
        <w:tc>
          <w:tcPr>
            <w:tcW w:w="10065" w:type="dxa"/>
            <w:gridSpan w:val="2"/>
          </w:tcPr>
          <w:p w14:paraId="101D624D" w14:textId="77777777" w:rsidR="00763E70" w:rsidRDefault="00304C18">
            <w:r>
              <w:t>NA</w:t>
            </w:r>
          </w:p>
        </w:tc>
      </w:tr>
    </w:tbl>
    <w:p w14:paraId="02914683" w14:textId="77777777" w:rsidR="00763E70" w:rsidRDefault="00304C18">
      <w:pPr>
        <w:pStyle w:val="Heading3"/>
      </w:pPr>
      <w:r>
        <w:t>EBSTUBS_FUNCENABLED_DEM_GETDTCOFOBDFREEZEFRAME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3"/>
        <w:gridCol w:w="3352"/>
      </w:tblGrid>
      <w:tr w:rsidR="00763E70" w14:paraId="2E502E2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4AD18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354FBE4" w14:textId="77777777" w:rsidR="00763E70" w:rsidRDefault="00304C18">
            <w:r>
              <w:t>Value</w:t>
            </w:r>
          </w:p>
        </w:tc>
      </w:tr>
      <w:tr w:rsidR="00763E70" w14:paraId="0BFDA6F0" w14:textId="77777777" w:rsidTr="00763E70">
        <w:tc>
          <w:tcPr>
            <w:tcW w:w="6710" w:type="dxa"/>
          </w:tcPr>
          <w:p w14:paraId="5506425D" w14:textId="77777777" w:rsidR="00763E70" w:rsidRDefault="00304C18">
            <w:r>
              <w:t>EBSTUBS_FUNCENABLED_DEM_GETDTCOFOBDFREEZEFRAME</w:t>
            </w:r>
          </w:p>
        </w:tc>
        <w:tc>
          <w:tcPr>
            <w:tcW w:w="3355" w:type="dxa"/>
          </w:tcPr>
          <w:p w14:paraId="6C2CC139" w14:textId="723187F1" w:rsidR="00763E70" w:rsidRDefault="00304C18">
            <w:r>
              <w:t>EBSTUBS_FUNCENABLED_DEM</w:t>
            </w:r>
          </w:p>
        </w:tc>
      </w:tr>
      <w:tr w:rsidR="00763E70" w14:paraId="3F3DC6FA" w14:textId="77777777" w:rsidTr="00763E70">
        <w:tc>
          <w:tcPr>
            <w:tcW w:w="10065" w:type="dxa"/>
            <w:gridSpan w:val="2"/>
            <w:shd w:val="clear" w:color="auto" w:fill="000080"/>
          </w:tcPr>
          <w:p w14:paraId="1CFA092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306D387" w14:textId="77777777" w:rsidTr="00763E70">
        <w:tc>
          <w:tcPr>
            <w:tcW w:w="10065" w:type="dxa"/>
            <w:gridSpan w:val="2"/>
          </w:tcPr>
          <w:p w14:paraId="40074C4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EBSTUBS_FUNCENABLED_DEM_GETDTCOFOBDFREEZEFRAME EBSTUBS_FUNCENABLED_DEM</w:t>
            </w:r>
          </w:p>
        </w:tc>
      </w:tr>
      <w:tr w:rsidR="00763E70" w14:paraId="28D181E2" w14:textId="77777777" w:rsidTr="00763E70">
        <w:tc>
          <w:tcPr>
            <w:tcW w:w="10065" w:type="dxa"/>
            <w:gridSpan w:val="2"/>
            <w:shd w:val="clear" w:color="auto" w:fill="000080"/>
          </w:tcPr>
          <w:p w14:paraId="67EDCCA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CED0E53" w14:textId="77777777" w:rsidTr="00763E70">
        <w:tc>
          <w:tcPr>
            <w:tcW w:w="10065" w:type="dxa"/>
            <w:gridSpan w:val="2"/>
          </w:tcPr>
          <w:p w14:paraId="087072B4" w14:textId="77777777" w:rsidR="00763E70" w:rsidRDefault="00304C18">
            <w:r>
              <w:t>NA</w:t>
            </w:r>
          </w:p>
        </w:tc>
      </w:tr>
    </w:tbl>
    <w:p w14:paraId="0D4B6311" w14:textId="77777777" w:rsidR="00763E70" w:rsidRDefault="00304C18">
      <w:pPr>
        <w:pStyle w:val="Heading3"/>
      </w:pPr>
      <w:r>
        <w:t>EBSTUBS_FUNCENABLED_DEM_GETDTCSTATUSAVAILABILITYMASK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3"/>
        <w:gridCol w:w="3202"/>
      </w:tblGrid>
      <w:tr w:rsidR="00763E70" w14:paraId="093763E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243FA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9AA66D3" w14:textId="77777777" w:rsidR="00763E70" w:rsidRDefault="00304C18">
            <w:r>
              <w:t>Value</w:t>
            </w:r>
          </w:p>
        </w:tc>
      </w:tr>
      <w:tr w:rsidR="00763E70" w14:paraId="33768E62" w14:textId="77777777" w:rsidTr="00763E70">
        <w:tc>
          <w:tcPr>
            <w:tcW w:w="6710" w:type="dxa"/>
          </w:tcPr>
          <w:p w14:paraId="2CFF5D32" w14:textId="77777777" w:rsidR="00763E70" w:rsidRDefault="00304C18">
            <w:r>
              <w:t>EBSTUBS_FUNCENABLED_DEM_GETDTCSTATUSAVAILABILITYMASK</w:t>
            </w:r>
          </w:p>
        </w:tc>
        <w:tc>
          <w:tcPr>
            <w:tcW w:w="3355" w:type="dxa"/>
          </w:tcPr>
          <w:p w14:paraId="5BA71251" w14:textId="71391365" w:rsidR="00763E70" w:rsidRDefault="00304C18">
            <w:r>
              <w:t>EBSTUBS_FUNCENABLED_DEM</w:t>
            </w:r>
          </w:p>
        </w:tc>
      </w:tr>
      <w:tr w:rsidR="00763E70" w14:paraId="6B9F40E0" w14:textId="77777777" w:rsidTr="00763E70">
        <w:tc>
          <w:tcPr>
            <w:tcW w:w="10065" w:type="dxa"/>
            <w:gridSpan w:val="2"/>
            <w:shd w:val="clear" w:color="auto" w:fill="000080"/>
          </w:tcPr>
          <w:p w14:paraId="6641211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4B50558" w14:textId="77777777" w:rsidTr="00763E70">
        <w:tc>
          <w:tcPr>
            <w:tcW w:w="10065" w:type="dxa"/>
            <w:gridSpan w:val="2"/>
          </w:tcPr>
          <w:p w14:paraId="5788C33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EBSTUBS_FUNCENABLED_DEM_GETDTCSTATUSAVAILABILITYMASK EBSTUBS_FUNCENABLED_DEM</w:t>
            </w:r>
          </w:p>
        </w:tc>
      </w:tr>
      <w:tr w:rsidR="00763E70" w14:paraId="119B3674" w14:textId="77777777" w:rsidTr="00763E70">
        <w:tc>
          <w:tcPr>
            <w:tcW w:w="10065" w:type="dxa"/>
            <w:gridSpan w:val="2"/>
            <w:shd w:val="clear" w:color="auto" w:fill="000080"/>
          </w:tcPr>
          <w:p w14:paraId="1F9AD2F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175545B" w14:textId="77777777" w:rsidTr="00763E70">
        <w:tc>
          <w:tcPr>
            <w:tcW w:w="10065" w:type="dxa"/>
            <w:gridSpan w:val="2"/>
          </w:tcPr>
          <w:p w14:paraId="0A84BDE3" w14:textId="77777777" w:rsidR="00763E70" w:rsidRDefault="00304C18">
            <w:r>
              <w:t>NA</w:t>
            </w:r>
          </w:p>
        </w:tc>
      </w:tr>
    </w:tbl>
    <w:p w14:paraId="2D31E4F3" w14:textId="77777777" w:rsidR="00763E70" w:rsidRDefault="00304C18">
      <w:pPr>
        <w:pStyle w:val="Heading3"/>
      </w:pPr>
      <w:r>
        <w:t>EBSTUBS_FUNCENABLED_DEM_GETEVENTEXTENDEDDATARECORD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6"/>
        <w:gridCol w:w="3179"/>
      </w:tblGrid>
      <w:tr w:rsidR="00763E70" w14:paraId="003C147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29197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9C2C63E" w14:textId="77777777" w:rsidR="00763E70" w:rsidRDefault="00304C18">
            <w:r>
              <w:t>Value</w:t>
            </w:r>
          </w:p>
        </w:tc>
      </w:tr>
      <w:tr w:rsidR="00763E70" w14:paraId="20B2137C" w14:textId="77777777" w:rsidTr="00763E70">
        <w:tc>
          <w:tcPr>
            <w:tcW w:w="6710" w:type="dxa"/>
          </w:tcPr>
          <w:p w14:paraId="1BE9C7D7" w14:textId="77777777" w:rsidR="00763E70" w:rsidRDefault="00304C18">
            <w:r>
              <w:t>EBSTUBS_FUNCENABLED_DEM_GETEVENTEXTENDEDDATARECORD</w:t>
            </w:r>
          </w:p>
        </w:tc>
        <w:tc>
          <w:tcPr>
            <w:tcW w:w="3355" w:type="dxa"/>
          </w:tcPr>
          <w:p w14:paraId="72A435D5" w14:textId="35AA0ACB" w:rsidR="00763E70" w:rsidRDefault="00304C18">
            <w:r>
              <w:t>EBSTUBS_FUNCENABLED_DEM</w:t>
            </w:r>
          </w:p>
        </w:tc>
      </w:tr>
      <w:tr w:rsidR="00763E70" w14:paraId="6AA9FD7D" w14:textId="77777777" w:rsidTr="00763E70">
        <w:tc>
          <w:tcPr>
            <w:tcW w:w="10065" w:type="dxa"/>
            <w:gridSpan w:val="2"/>
            <w:shd w:val="clear" w:color="auto" w:fill="000080"/>
          </w:tcPr>
          <w:p w14:paraId="6AA22D1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60D2BB" w14:textId="77777777" w:rsidTr="00763E70">
        <w:tc>
          <w:tcPr>
            <w:tcW w:w="10065" w:type="dxa"/>
            <w:gridSpan w:val="2"/>
          </w:tcPr>
          <w:p w14:paraId="166E8E9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EBSTUBS_FUNCENABLED_DEM_GETEVENTEXTENDEDDATARECORD EBSTUBS_FUNCENABLED_DEM</w:t>
            </w:r>
          </w:p>
        </w:tc>
      </w:tr>
      <w:tr w:rsidR="00763E70" w14:paraId="76B3FF0D" w14:textId="77777777" w:rsidTr="00763E70">
        <w:tc>
          <w:tcPr>
            <w:tcW w:w="10065" w:type="dxa"/>
            <w:gridSpan w:val="2"/>
            <w:shd w:val="clear" w:color="auto" w:fill="000080"/>
          </w:tcPr>
          <w:p w14:paraId="5F81194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CF2CFEE" w14:textId="77777777" w:rsidTr="00763E70">
        <w:tc>
          <w:tcPr>
            <w:tcW w:w="10065" w:type="dxa"/>
            <w:gridSpan w:val="2"/>
          </w:tcPr>
          <w:p w14:paraId="724C8763" w14:textId="77777777" w:rsidR="00763E70" w:rsidRDefault="00304C18">
            <w:r>
              <w:t>NA</w:t>
            </w:r>
          </w:p>
        </w:tc>
      </w:tr>
    </w:tbl>
    <w:p w14:paraId="0A1FDE1E" w14:textId="77777777" w:rsidR="00763E70" w:rsidRDefault="00304C18">
      <w:pPr>
        <w:pStyle w:val="Heading3"/>
      </w:pPr>
      <w:r>
        <w:t>EBSTUBS_FUNCENABLED_DEM_GETEVENTFAILED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1B27AB0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398D3B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8FF7491" w14:textId="77777777" w:rsidR="00763E70" w:rsidRDefault="00304C18">
            <w:r>
              <w:t>Value</w:t>
            </w:r>
          </w:p>
        </w:tc>
      </w:tr>
      <w:tr w:rsidR="00763E70" w14:paraId="593E91AE" w14:textId="77777777" w:rsidTr="00763E70">
        <w:tc>
          <w:tcPr>
            <w:tcW w:w="6710" w:type="dxa"/>
          </w:tcPr>
          <w:p w14:paraId="5BD908E7" w14:textId="77777777" w:rsidR="00763E70" w:rsidRDefault="00304C18">
            <w:r>
              <w:t>EBSTUBS_FUNCENABLED_DEM_GETEVENTFAILED</w:t>
            </w:r>
          </w:p>
        </w:tc>
        <w:tc>
          <w:tcPr>
            <w:tcW w:w="3355" w:type="dxa"/>
          </w:tcPr>
          <w:p w14:paraId="30376C32" w14:textId="576CE663" w:rsidR="00763E70" w:rsidRDefault="00304C18">
            <w:r>
              <w:t>EBSTUBS_FUNCENABLED_DEM</w:t>
            </w:r>
          </w:p>
        </w:tc>
      </w:tr>
      <w:tr w:rsidR="00763E70" w14:paraId="3273AC0D" w14:textId="77777777" w:rsidTr="00763E70">
        <w:tc>
          <w:tcPr>
            <w:tcW w:w="10065" w:type="dxa"/>
            <w:gridSpan w:val="2"/>
            <w:shd w:val="clear" w:color="auto" w:fill="000080"/>
          </w:tcPr>
          <w:p w14:paraId="5067A00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51D7613" w14:textId="77777777" w:rsidTr="00763E70">
        <w:tc>
          <w:tcPr>
            <w:tcW w:w="10065" w:type="dxa"/>
            <w:gridSpan w:val="2"/>
          </w:tcPr>
          <w:p w14:paraId="1A9C315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EBSTUBS_FUNCENABLED_DEM_GETEVENTFAILED EBSTUBS_FUNCENABLED_DEM</w:t>
            </w:r>
          </w:p>
        </w:tc>
      </w:tr>
      <w:tr w:rsidR="00763E70" w14:paraId="043207A2" w14:textId="77777777" w:rsidTr="00763E70">
        <w:tc>
          <w:tcPr>
            <w:tcW w:w="10065" w:type="dxa"/>
            <w:gridSpan w:val="2"/>
            <w:shd w:val="clear" w:color="auto" w:fill="000080"/>
          </w:tcPr>
          <w:p w14:paraId="06479BD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9A64735" w14:textId="77777777" w:rsidTr="00763E70">
        <w:tc>
          <w:tcPr>
            <w:tcW w:w="10065" w:type="dxa"/>
            <w:gridSpan w:val="2"/>
          </w:tcPr>
          <w:p w14:paraId="0E5B8FBF" w14:textId="77777777" w:rsidR="00763E70" w:rsidRDefault="00304C18">
            <w:r>
              <w:t>NA</w:t>
            </w:r>
          </w:p>
        </w:tc>
      </w:tr>
    </w:tbl>
    <w:p w14:paraId="2B06BEA1" w14:textId="77777777" w:rsidR="00763E70" w:rsidRDefault="00304C18">
      <w:pPr>
        <w:pStyle w:val="Heading3"/>
      </w:pPr>
      <w:r>
        <w:t>EBSTUBS_FUNCENABLED_DEM_GETEVENTFREEZEFRAMEDATA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9"/>
        <w:gridCol w:w="3326"/>
      </w:tblGrid>
      <w:tr w:rsidR="00763E70" w14:paraId="209E67C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CCC026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985E490" w14:textId="77777777" w:rsidR="00763E70" w:rsidRDefault="00304C18">
            <w:r>
              <w:t>Value</w:t>
            </w:r>
          </w:p>
        </w:tc>
      </w:tr>
      <w:tr w:rsidR="00763E70" w14:paraId="5D03AE0A" w14:textId="77777777" w:rsidTr="00763E70">
        <w:tc>
          <w:tcPr>
            <w:tcW w:w="6710" w:type="dxa"/>
          </w:tcPr>
          <w:p w14:paraId="77FFA2FD" w14:textId="77777777" w:rsidR="00763E70" w:rsidRDefault="00304C18">
            <w:r>
              <w:lastRenderedPageBreak/>
              <w:t>EBSTUBS_FUNCENABLED_DEM_GETEVENTFREEZEFRAMEDATA</w:t>
            </w:r>
          </w:p>
        </w:tc>
        <w:tc>
          <w:tcPr>
            <w:tcW w:w="3355" w:type="dxa"/>
          </w:tcPr>
          <w:p w14:paraId="251CCD7B" w14:textId="07CF393D" w:rsidR="00763E70" w:rsidRDefault="00304C18">
            <w:r>
              <w:t>EBSTUBS_FUNCENABLED_DEM</w:t>
            </w:r>
          </w:p>
        </w:tc>
      </w:tr>
      <w:tr w:rsidR="00763E70" w14:paraId="251DE184" w14:textId="77777777" w:rsidTr="00763E70">
        <w:tc>
          <w:tcPr>
            <w:tcW w:w="10065" w:type="dxa"/>
            <w:gridSpan w:val="2"/>
            <w:shd w:val="clear" w:color="auto" w:fill="000080"/>
          </w:tcPr>
          <w:p w14:paraId="7138A4F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BAA5B07" w14:textId="77777777" w:rsidTr="00763E70">
        <w:tc>
          <w:tcPr>
            <w:tcW w:w="10065" w:type="dxa"/>
            <w:gridSpan w:val="2"/>
          </w:tcPr>
          <w:p w14:paraId="06613E9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EBSTUBS_FUNCENABLED_DEM_GETEVENTFREEZEFRAMEDATA EBSTUBS_FUNCENABLED_DEM</w:t>
            </w:r>
          </w:p>
        </w:tc>
      </w:tr>
      <w:tr w:rsidR="00763E70" w14:paraId="2344F661" w14:textId="77777777" w:rsidTr="00763E70">
        <w:tc>
          <w:tcPr>
            <w:tcW w:w="10065" w:type="dxa"/>
            <w:gridSpan w:val="2"/>
            <w:shd w:val="clear" w:color="auto" w:fill="000080"/>
          </w:tcPr>
          <w:p w14:paraId="3172FC4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453692C" w14:textId="77777777" w:rsidTr="00763E70">
        <w:tc>
          <w:tcPr>
            <w:tcW w:w="10065" w:type="dxa"/>
            <w:gridSpan w:val="2"/>
          </w:tcPr>
          <w:p w14:paraId="27AC9EC3" w14:textId="77777777" w:rsidR="00763E70" w:rsidRDefault="00304C18">
            <w:r>
              <w:t>NA</w:t>
            </w:r>
          </w:p>
        </w:tc>
      </w:tr>
    </w:tbl>
    <w:p w14:paraId="2EF677A8" w14:textId="77777777" w:rsidR="00763E70" w:rsidRDefault="00304C18">
      <w:pPr>
        <w:pStyle w:val="Heading3"/>
      </w:pPr>
      <w:r>
        <w:t>EBSTUBS_FUNCENABLED_DEM_GETEVENTMEMORYOVERFLOW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6"/>
        <w:gridCol w:w="3319"/>
      </w:tblGrid>
      <w:tr w:rsidR="00763E70" w14:paraId="3EB9B15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059242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6CBAD07" w14:textId="77777777" w:rsidR="00763E70" w:rsidRDefault="00304C18">
            <w:r>
              <w:t>Value</w:t>
            </w:r>
          </w:p>
        </w:tc>
      </w:tr>
      <w:tr w:rsidR="00763E70" w14:paraId="1A59F2C0" w14:textId="77777777" w:rsidTr="00763E70">
        <w:tc>
          <w:tcPr>
            <w:tcW w:w="6710" w:type="dxa"/>
          </w:tcPr>
          <w:p w14:paraId="74D65C74" w14:textId="77777777" w:rsidR="00763E70" w:rsidRDefault="00304C18">
            <w:r>
              <w:t>EBSTUBS_FUNCENABLED_DEM_GETEVENTMEMORYOVERFLOW</w:t>
            </w:r>
          </w:p>
        </w:tc>
        <w:tc>
          <w:tcPr>
            <w:tcW w:w="3355" w:type="dxa"/>
          </w:tcPr>
          <w:p w14:paraId="5EA5D143" w14:textId="33D38166" w:rsidR="00763E70" w:rsidRDefault="00304C18">
            <w:r>
              <w:t>EBSTUBS_FUNCENABLED_DEM</w:t>
            </w:r>
          </w:p>
        </w:tc>
      </w:tr>
      <w:tr w:rsidR="00763E70" w14:paraId="48540F02" w14:textId="77777777" w:rsidTr="00763E70">
        <w:tc>
          <w:tcPr>
            <w:tcW w:w="10065" w:type="dxa"/>
            <w:gridSpan w:val="2"/>
            <w:shd w:val="clear" w:color="auto" w:fill="000080"/>
          </w:tcPr>
          <w:p w14:paraId="07C2697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D0A7C8F" w14:textId="77777777" w:rsidTr="00763E70">
        <w:tc>
          <w:tcPr>
            <w:tcW w:w="10065" w:type="dxa"/>
            <w:gridSpan w:val="2"/>
          </w:tcPr>
          <w:p w14:paraId="5BD09C5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EBSTUBS_FUNCENABLED_DEM_GETEVENTMEMORYOVERFLOW EBSTUBS_FUNCENABLED_DEM</w:t>
            </w:r>
          </w:p>
        </w:tc>
      </w:tr>
      <w:tr w:rsidR="00763E70" w14:paraId="71C41B15" w14:textId="77777777" w:rsidTr="00763E70">
        <w:tc>
          <w:tcPr>
            <w:tcW w:w="10065" w:type="dxa"/>
            <w:gridSpan w:val="2"/>
            <w:shd w:val="clear" w:color="auto" w:fill="000080"/>
          </w:tcPr>
          <w:p w14:paraId="46597AA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3231BB7" w14:textId="77777777" w:rsidTr="00763E70">
        <w:tc>
          <w:tcPr>
            <w:tcW w:w="10065" w:type="dxa"/>
            <w:gridSpan w:val="2"/>
          </w:tcPr>
          <w:p w14:paraId="0B4FE579" w14:textId="77777777" w:rsidR="00763E70" w:rsidRDefault="00304C18">
            <w:r>
              <w:t>NA</w:t>
            </w:r>
          </w:p>
        </w:tc>
      </w:tr>
    </w:tbl>
    <w:p w14:paraId="44EAFD44" w14:textId="77777777" w:rsidR="00763E70" w:rsidRDefault="00304C18">
      <w:pPr>
        <w:pStyle w:val="Heading3"/>
      </w:pPr>
      <w:r>
        <w:t>EBSTUBS_FUNCENABLED_DEM_GETEVENTSTATUS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1F52251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0305F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D090D5B" w14:textId="77777777" w:rsidR="00763E70" w:rsidRDefault="00304C18">
            <w:r>
              <w:t>Value</w:t>
            </w:r>
          </w:p>
        </w:tc>
      </w:tr>
      <w:tr w:rsidR="00763E70" w14:paraId="7EAFCBAB" w14:textId="77777777" w:rsidTr="00763E70">
        <w:tc>
          <w:tcPr>
            <w:tcW w:w="6710" w:type="dxa"/>
          </w:tcPr>
          <w:p w14:paraId="2D66A732" w14:textId="77777777" w:rsidR="00763E70" w:rsidRDefault="00304C18">
            <w:r>
              <w:t>EBSTUBS_FUNCENABLED_DEM_GETEVENTSTATUS</w:t>
            </w:r>
          </w:p>
        </w:tc>
        <w:tc>
          <w:tcPr>
            <w:tcW w:w="3355" w:type="dxa"/>
          </w:tcPr>
          <w:p w14:paraId="562904F3" w14:textId="5417EE49" w:rsidR="00763E70" w:rsidRDefault="00304C18">
            <w:r>
              <w:t>EBSTUBS_FUNCENABLED_DEM</w:t>
            </w:r>
          </w:p>
        </w:tc>
      </w:tr>
      <w:tr w:rsidR="00763E70" w14:paraId="6AE637F7" w14:textId="77777777" w:rsidTr="00763E70">
        <w:tc>
          <w:tcPr>
            <w:tcW w:w="10065" w:type="dxa"/>
            <w:gridSpan w:val="2"/>
            <w:shd w:val="clear" w:color="auto" w:fill="000080"/>
          </w:tcPr>
          <w:p w14:paraId="392566D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3DFAE8A" w14:textId="77777777" w:rsidTr="00763E70">
        <w:tc>
          <w:tcPr>
            <w:tcW w:w="10065" w:type="dxa"/>
            <w:gridSpan w:val="2"/>
          </w:tcPr>
          <w:p w14:paraId="1CFDE8F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EBSTUBS_FUNCENABLED_DEM_GETEVENTSTATUS EBSTUBS_FUNCENABLED_DEM</w:t>
            </w:r>
          </w:p>
        </w:tc>
      </w:tr>
      <w:tr w:rsidR="00763E70" w14:paraId="3F7FF6A4" w14:textId="77777777" w:rsidTr="00763E70">
        <w:tc>
          <w:tcPr>
            <w:tcW w:w="10065" w:type="dxa"/>
            <w:gridSpan w:val="2"/>
            <w:shd w:val="clear" w:color="auto" w:fill="000080"/>
          </w:tcPr>
          <w:p w14:paraId="4737B74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161976A" w14:textId="77777777" w:rsidTr="00763E70">
        <w:tc>
          <w:tcPr>
            <w:tcW w:w="10065" w:type="dxa"/>
            <w:gridSpan w:val="2"/>
          </w:tcPr>
          <w:p w14:paraId="2B25BA1C" w14:textId="77777777" w:rsidR="00763E70" w:rsidRDefault="00304C18">
            <w:r>
              <w:t>NA</w:t>
            </w:r>
          </w:p>
        </w:tc>
      </w:tr>
    </w:tbl>
    <w:p w14:paraId="77FAB624" w14:textId="77777777" w:rsidR="00763E70" w:rsidRDefault="00304C18">
      <w:pPr>
        <w:pStyle w:val="Heading3"/>
      </w:pPr>
      <w:r>
        <w:t>EBSTUBS_FUNCENABLED_DEM_GETEVENTTESTED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2A325B8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2A6DD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EC517E4" w14:textId="77777777" w:rsidR="00763E70" w:rsidRDefault="00304C18">
            <w:r>
              <w:t>Value</w:t>
            </w:r>
          </w:p>
        </w:tc>
      </w:tr>
      <w:tr w:rsidR="00763E70" w14:paraId="2C7276CA" w14:textId="77777777" w:rsidTr="00763E70">
        <w:tc>
          <w:tcPr>
            <w:tcW w:w="6710" w:type="dxa"/>
          </w:tcPr>
          <w:p w14:paraId="68EEDBE7" w14:textId="77777777" w:rsidR="00763E70" w:rsidRDefault="00304C18">
            <w:r>
              <w:t>EBSTUBS_FUNCENABLED_DEM_GETEVENTTESTED</w:t>
            </w:r>
          </w:p>
        </w:tc>
        <w:tc>
          <w:tcPr>
            <w:tcW w:w="3355" w:type="dxa"/>
          </w:tcPr>
          <w:p w14:paraId="2E772927" w14:textId="351D4441" w:rsidR="00763E70" w:rsidRDefault="00304C18">
            <w:r>
              <w:t>EBSTUBS_FUNCENABLED_DEM</w:t>
            </w:r>
          </w:p>
        </w:tc>
      </w:tr>
      <w:tr w:rsidR="00763E70" w14:paraId="4F81BA75" w14:textId="77777777" w:rsidTr="00763E70">
        <w:tc>
          <w:tcPr>
            <w:tcW w:w="10065" w:type="dxa"/>
            <w:gridSpan w:val="2"/>
            <w:shd w:val="clear" w:color="auto" w:fill="000080"/>
          </w:tcPr>
          <w:p w14:paraId="3E43F10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3B9A4A9" w14:textId="77777777" w:rsidTr="00763E70">
        <w:tc>
          <w:tcPr>
            <w:tcW w:w="10065" w:type="dxa"/>
            <w:gridSpan w:val="2"/>
          </w:tcPr>
          <w:p w14:paraId="3EDB077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EBSTUBS_FUNCENABLED_DEM_GETEVENTTESTED EBSTUBS_FUNCENABLED_DEM</w:t>
            </w:r>
          </w:p>
        </w:tc>
      </w:tr>
      <w:tr w:rsidR="00763E70" w14:paraId="6CE4A506" w14:textId="77777777" w:rsidTr="00763E70">
        <w:tc>
          <w:tcPr>
            <w:tcW w:w="10065" w:type="dxa"/>
            <w:gridSpan w:val="2"/>
            <w:shd w:val="clear" w:color="auto" w:fill="000080"/>
          </w:tcPr>
          <w:p w14:paraId="33EED81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32D6FC4" w14:textId="77777777" w:rsidTr="00763E70">
        <w:tc>
          <w:tcPr>
            <w:tcW w:w="10065" w:type="dxa"/>
            <w:gridSpan w:val="2"/>
          </w:tcPr>
          <w:p w14:paraId="1A9BB9A3" w14:textId="77777777" w:rsidR="00763E70" w:rsidRDefault="00304C18">
            <w:r>
              <w:t>NA</w:t>
            </w:r>
          </w:p>
        </w:tc>
      </w:tr>
    </w:tbl>
    <w:p w14:paraId="61258BF7" w14:textId="77777777" w:rsidR="00763E70" w:rsidRDefault="00304C18">
      <w:pPr>
        <w:pStyle w:val="Heading3"/>
      </w:pPr>
      <w:r>
        <w:t>EBSTUBS_FUNCENABLED_DEM_GETEXTENDEDDATARECORDBYDTC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9"/>
        <w:gridCol w:w="3176"/>
      </w:tblGrid>
      <w:tr w:rsidR="00763E70" w14:paraId="7F163F9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7773C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9A2369F" w14:textId="77777777" w:rsidR="00763E70" w:rsidRDefault="00304C18">
            <w:r>
              <w:t>Value</w:t>
            </w:r>
          </w:p>
        </w:tc>
      </w:tr>
      <w:tr w:rsidR="00763E70" w14:paraId="34EEA4E8" w14:textId="77777777" w:rsidTr="00763E70">
        <w:tc>
          <w:tcPr>
            <w:tcW w:w="6710" w:type="dxa"/>
          </w:tcPr>
          <w:p w14:paraId="13933950" w14:textId="77777777" w:rsidR="00763E70" w:rsidRDefault="00304C18">
            <w:r>
              <w:t>EBSTUBS_FUNCENABLED_DEM_GETEXTENDEDDATARECORDBYDTC</w:t>
            </w:r>
          </w:p>
        </w:tc>
        <w:tc>
          <w:tcPr>
            <w:tcW w:w="3355" w:type="dxa"/>
          </w:tcPr>
          <w:p w14:paraId="120A6C6F" w14:textId="3ED0545F" w:rsidR="00763E70" w:rsidRDefault="00304C18">
            <w:r>
              <w:t>EBSTUBS_FUNCENABLED_DEM</w:t>
            </w:r>
          </w:p>
        </w:tc>
      </w:tr>
      <w:tr w:rsidR="00763E70" w14:paraId="27DFD9F4" w14:textId="77777777" w:rsidTr="00763E70">
        <w:tc>
          <w:tcPr>
            <w:tcW w:w="10065" w:type="dxa"/>
            <w:gridSpan w:val="2"/>
            <w:shd w:val="clear" w:color="auto" w:fill="000080"/>
          </w:tcPr>
          <w:p w14:paraId="4239362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6195928" w14:textId="77777777" w:rsidTr="00763E70">
        <w:tc>
          <w:tcPr>
            <w:tcW w:w="10065" w:type="dxa"/>
            <w:gridSpan w:val="2"/>
          </w:tcPr>
          <w:p w14:paraId="51B9204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EBSTUBS_FUNCENABLED_DEM_GETEXTENDEDDATARECORDBYDTC EBSTUBS_FUNCENABLED_DEM</w:t>
            </w:r>
          </w:p>
        </w:tc>
      </w:tr>
      <w:tr w:rsidR="00763E70" w14:paraId="62C23CA6" w14:textId="77777777" w:rsidTr="00763E70">
        <w:tc>
          <w:tcPr>
            <w:tcW w:w="10065" w:type="dxa"/>
            <w:gridSpan w:val="2"/>
            <w:shd w:val="clear" w:color="auto" w:fill="000080"/>
          </w:tcPr>
          <w:p w14:paraId="557E20E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AE754CC" w14:textId="77777777" w:rsidTr="00763E70">
        <w:tc>
          <w:tcPr>
            <w:tcW w:w="10065" w:type="dxa"/>
            <w:gridSpan w:val="2"/>
          </w:tcPr>
          <w:p w14:paraId="509DA59D" w14:textId="77777777" w:rsidR="00763E70" w:rsidRDefault="00304C18">
            <w:r>
              <w:t>NA</w:t>
            </w:r>
          </w:p>
        </w:tc>
      </w:tr>
    </w:tbl>
    <w:p w14:paraId="27ACEB01" w14:textId="77777777" w:rsidR="00763E70" w:rsidRDefault="00304C18">
      <w:pPr>
        <w:pStyle w:val="Heading3"/>
      </w:pPr>
      <w:r>
        <w:t>EBSTUBS_FUNCENABLED_DEM_GETFAULTDETECTIONCOUNTER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63E70" w14:paraId="07A015F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FC0577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0E90CE3" w14:textId="77777777" w:rsidR="00763E70" w:rsidRDefault="00304C18">
            <w:r>
              <w:t>Value</w:t>
            </w:r>
          </w:p>
        </w:tc>
      </w:tr>
      <w:tr w:rsidR="00763E70" w14:paraId="224A98EF" w14:textId="77777777" w:rsidTr="00763E70">
        <w:tc>
          <w:tcPr>
            <w:tcW w:w="6710" w:type="dxa"/>
          </w:tcPr>
          <w:p w14:paraId="237772BC" w14:textId="77777777" w:rsidR="00763E70" w:rsidRDefault="00304C18">
            <w:r>
              <w:t>EBSTUBS_FUNCENABLED_DEM_GETFAULTDETECTIONCOUNTER</w:t>
            </w:r>
          </w:p>
        </w:tc>
        <w:tc>
          <w:tcPr>
            <w:tcW w:w="3355" w:type="dxa"/>
          </w:tcPr>
          <w:p w14:paraId="387958A6" w14:textId="5941836C" w:rsidR="00763E70" w:rsidRDefault="00304C18">
            <w:r>
              <w:t>EBSTUBS_FUNCENABLED_DEM</w:t>
            </w:r>
          </w:p>
        </w:tc>
      </w:tr>
      <w:tr w:rsidR="00763E70" w14:paraId="170DFCA8" w14:textId="77777777" w:rsidTr="00763E70">
        <w:tc>
          <w:tcPr>
            <w:tcW w:w="10065" w:type="dxa"/>
            <w:gridSpan w:val="2"/>
            <w:shd w:val="clear" w:color="auto" w:fill="000080"/>
          </w:tcPr>
          <w:p w14:paraId="22D9C2AC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0757B258" w14:textId="77777777" w:rsidTr="00763E70">
        <w:tc>
          <w:tcPr>
            <w:tcW w:w="10065" w:type="dxa"/>
            <w:gridSpan w:val="2"/>
          </w:tcPr>
          <w:p w14:paraId="0EA2670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EBSTUBS_FUNCENABLED_DEM_GETFAULTDETECTIONCOUNTER EBSTUBS_FUNCENABLED_DEM</w:t>
            </w:r>
          </w:p>
        </w:tc>
      </w:tr>
      <w:tr w:rsidR="00763E70" w14:paraId="1A820B57" w14:textId="77777777" w:rsidTr="00763E70">
        <w:tc>
          <w:tcPr>
            <w:tcW w:w="10065" w:type="dxa"/>
            <w:gridSpan w:val="2"/>
            <w:shd w:val="clear" w:color="auto" w:fill="000080"/>
          </w:tcPr>
          <w:p w14:paraId="4A6186E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E9CCD2F" w14:textId="77777777" w:rsidTr="00763E70">
        <w:tc>
          <w:tcPr>
            <w:tcW w:w="10065" w:type="dxa"/>
            <w:gridSpan w:val="2"/>
          </w:tcPr>
          <w:p w14:paraId="09F9C8E6" w14:textId="77777777" w:rsidR="00763E70" w:rsidRDefault="00304C18">
            <w:r>
              <w:t>NA</w:t>
            </w:r>
          </w:p>
        </w:tc>
      </w:tr>
    </w:tbl>
    <w:p w14:paraId="707875AA" w14:textId="77777777" w:rsidR="00763E70" w:rsidRDefault="00304C18">
      <w:pPr>
        <w:pStyle w:val="Heading3"/>
      </w:pPr>
      <w:r>
        <w:t>EBSTUBS_FUNCENABLED_DEM_GETFREEZEFRAMEDATABYDTC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2"/>
        <w:gridCol w:w="3323"/>
      </w:tblGrid>
      <w:tr w:rsidR="00763E70" w14:paraId="0746115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846E2A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732B04" w14:textId="77777777" w:rsidR="00763E70" w:rsidRDefault="00304C18">
            <w:r>
              <w:t>Value</w:t>
            </w:r>
          </w:p>
        </w:tc>
      </w:tr>
      <w:tr w:rsidR="00763E70" w14:paraId="25C71C6E" w14:textId="77777777" w:rsidTr="00763E70">
        <w:tc>
          <w:tcPr>
            <w:tcW w:w="6710" w:type="dxa"/>
          </w:tcPr>
          <w:p w14:paraId="26133A9A" w14:textId="77777777" w:rsidR="00763E70" w:rsidRDefault="00304C18">
            <w:r>
              <w:t>EBSTUBS_FUNCENABLED_DEM_GETFREEZEFRAMEDATABYDTC</w:t>
            </w:r>
          </w:p>
        </w:tc>
        <w:tc>
          <w:tcPr>
            <w:tcW w:w="3355" w:type="dxa"/>
          </w:tcPr>
          <w:p w14:paraId="4ABBE82E" w14:textId="415BA7F1" w:rsidR="00763E70" w:rsidRDefault="00304C18">
            <w:r>
              <w:t>EBSTUBS_FUNCENABLED_DEM</w:t>
            </w:r>
          </w:p>
        </w:tc>
      </w:tr>
      <w:tr w:rsidR="00763E70" w14:paraId="5B7292A7" w14:textId="77777777" w:rsidTr="00763E70">
        <w:tc>
          <w:tcPr>
            <w:tcW w:w="10065" w:type="dxa"/>
            <w:gridSpan w:val="2"/>
            <w:shd w:val="clear" w:color="auto" w:fill="000080"/>
          </w:tcPr>
          <w:p w14:paraId="629A7B2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B090A8E" w14:textId="77777777" w:rsidTr="00763E70">
        <w:tc>
          <w:tcPr>
            <w:tcW w:w="10065" w:type="dxa"/>
            <w:gridSpan w:val="2"/>
          </w:tcPr>
          <w:p w14:paraId="5570FF9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EBSTUBS_FUNCENABLED_DEM_GETFREEZEFRAMEDATABYDTC EBSTUBS_FUNCENABLED_DEM</w:t>
            </w:r>
          </w:p>
        </w:tc>
      </w:tr>
      <w:tr w:rsidR="00763E70" w14:paraId="38816944" w14:textId="77777777" w:rsidTr="00763E70">
        <w:tc>
          <w:tcPr>
            <w:tcW w:w="10065" w:type="dxa"/>
            <w:gridSpan w:val="2"/>
            <w:shd w:val="clear" w:color="auto" w:fill="000080"/>
          </w:tcPr>
          <w:p w14:paraId="54E6E23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E44CBDA" w14:textId="77777777" w:rsidTr="00763E70">
        <w:tc>
          <w:tcPr>
            <w:tcW w:w="10065" w:type="dxa"/>
            <w:gridSpan w:val="2"/>
          </w:tcPr>
          <w:p w14:paraId="57B03742" w14:textId="77777777" w:rsidR="00763E70" w:rsidRDefault="00304C18">
            <w:r>
              <w:t>NA</w:t>
            </w:r>
          </w:p>
        </w:tc>
      </w:tr>
    </w:tbl>
    <w:p w14:paraId="504D1AC0" w14:textId="77777777" w:rsidR="00763E70" w:rsidRDefault="00304C18">
      <w:pPr>
        <w:pStyle w:val="Heading3"/>
      </w:pPr>
      <w:r>
        <w:t>EBSTUBS_FUNCENABLED_DEM_GETFREEZEFRAMEDATABYRECORD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6"/>
        <w:gridCol w:w="3179"/>
      </w:tblGrid>
      <w:tr w:rsidR="00763E70" w14:paraId="2B00F80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08063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E2B330" w14:textId="77777777" w:rsidR="00763E70" w:rsidRDefault="00304C18">
            <w:r>
              <w:t>Value</w:t>
            </w:r>
          </w:p>
        </w:tc>
      </w:tr>
      <w:tr w:rsidR="00763E70" w14:paraId="65A96804" w14:textId="77777777" w:rsidTr="00763E70">
        <w:tc>
          <w:tcPr>
            <w:tcW w:w="6710" w:type="dxa"/>
          </w:tcPr>
          <w:p w14:paraId="5F38ECBA" w14:textId="77777777" w:rsidR="00763E70" w:rsidRDefault="00304C18">
            <w:r>
              <w:t>EBSTUBS_FUNCENABLED_DEM_GETFREEZEFRAMEDATABYRECORD</w:t>
            </w:r>
          </w:p>
        </w:tc>
        <w:tc>
          <w:tcPr>
            <w:tcW w:w="3355" w:type="dxa"/>
          </w:tcPr>
          <w:p w14:paraId="25DE8BE4" w14:textId="74469CFE" w:rsidR="00763E70" w:rsidRDefault="00304C18">
            <w:r>
              <w:t>EBSTUBS_FUNCENABLED_DEM</w:t>
            </w:r>
          </w:p>
        </w:tc>
      </w:tr>
      <w:tr w:rsidR="00763E70" w14:paraId="6E388B7A" w14:textId="77777777" w:rsidTr="00763E70">
        <w:tc>
          <w:tcPr>
            <w:tcW w:w="10065" w:type="dxa"/>
            <w:gridSpan w:val="2"/>
            <w:shd w:val="clear" w:color="auto" w:fill="000080"/>
          </w:tcPr>
          <w:p w14:paraId="2F08588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8BC2B39" w14:textId="77777777" w:rsidTr="00763E70">
        <w:tc>
          <w:tcPr>
            <w:tcW w:w="10065" w:type="dxa"/>
            <w:gridSpan w:val="2"/>
          </w:tcPr>
          <w:p w14:paraId="0A4BCB1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EBSTUBS_FUNCENABLED_DEM_GETFREEZEFRAMEDATABYRECORD EBSTUBS_FUNCENABLED_DEM</w:t>
            </w:r>
          </w:p>
        </w:tc>
      </w:tr>
      <w:tr w:rsidR="00763E70" w14:paraId="059044D8" w14:textId="77777777" w:rsidTr="00763E70">
        <w:tc>
          <w:tcPr>
            <w:tcW w:w="10065" w:type="dxa"/>
            <w:gridSpan w:val="2"/>
            <w:shd w:val="clear" w:color="auto" w:fill="000080"/>
          </w:tcPr>
          <w:p w14:paraId="05D2DDB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8EB76F0" w14:textId="77777777" w:rsidTr="00763E70">
        <w:tc>
          <w:tcPr>
            <w:tcW w:w="10065" w:type="dxa"/>
            <w:gridSpan w:val="2"/>
          </w:tcPr>
          <w:p w14:paraId="0AADCF04" w14:textId="77777777" w:rsidR="00763E70" w:rsidRDefault="00304C18">
            <w:r>
              <w:t>NA</w:t>
            </w:r>
          </w:p>
        </w:tc>
      </w:tr>
    </w:tbl>
    <w:p w14:paraId="0C3EAEA8" w14:textId="77777777" w:rsidR="00763E70" w:rsidRDefault="00304C18">
      <w:pPr>
        <w:pStyle w:val="Heading3"/>
      </w:pPr>
      <w:r>
        <w:t>EBSTUBS_FUNCENABLED_DEM_GETFUNCTIONALUNITOFDTC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2"/>
        <w:gridCol w:w="3413"/>
      </w:tblGrid>
      <w:tr w:rsidR="00763E70" w14:paraId="126B8D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BBF11D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C1D12EB" w14:textId="77777777" w:rsidR="00763E70" w:rsidRDefault="00304C18">
            <w:r>
              <w:t>Value</w:t>
            </w:r>
          </w:p>
        </w:tc>
      </w:tr>
      <w:tr w:rsidR="00763E70" w14:paraId="67630F28" w14:textId="77777777" w:rsidTr="00763E70">
        <w:tc>
          <w:tcPr>
            <w:tcW w:w="6710" w:type="dxa"/>
          </w:tcPr>
          <w:p w14:paraId="4328CF91" w14:textId="77777777" w:rsidR="00763E70" w:rsidRDefault="00304C18">
            <w:r>
              <w:t>EBSTUBS_FUNCENABLED_DEM_GETFUNCTIONALUNITOFDTC</w:t>
            </w:r>
          </w:p>
        </w:tc>
        <w:tc>
          <w:tcPr>
            <w:tcW w:w="3355" w:type="dxa"/>
          </w:tcPr>
          <w:p w14:paraId="0FAFD3F5" w14:textId="5401B14F" w:rsidR="00763E70" w:rsidRDefault="00304C18">
            <w:r>
              <w:t>EBSTUBS_FUNCENABLED_DEM</w:t>
            </w:r>
          </w:p>
        </w:tc>
      </w:tr>
      <w:tr w:rsidR="00763E70" w14:paraId="3DC342D7" w14:textId="77777777" w:rsidTr="00763E70">
        <w:tc>
          <w:tcPr>
            <w:tcW w:w="10065" w:type="dxa"/>
            <w:gridSpan w:val="2"/>
            <w:shd w:val="clear" w:color="auto" w:fill="000080"/>
          </w:tcPr>
          <w:p w14:paraId="5E49515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BA3FCAE" w14:textId="77777777" w:rsidTr="00763E70">
        <w:tc>
          <w:tcPr>
            <w:tcW w:w="10065" w:type="dxa"/>
            <w:gridSpan w:val="2"/>
          </w:tcPr>
          <w:p w14:paraId="06E7F4B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EBSTUBS_FUNCENABLED_DEM_GETFUNCTIONALUNITOFDTC EBSTUBS_FUNCENABLED_DEM</w:t>
            </w:r>
          </w:p>
        </w:tc>
      </w:tr>
      <w:tr w:rsidR="00763E70" w14:paraId="74176877" w14:textId="77777777" w:rsidTr="00763E70">
        <w:tc>
          <w:tcPr>
            <w:tcW w:w="10065" w:type="dxa"/>
            <w:gridSpan w:val="2"/>
            <w:shd w:val="clear" w:color="auto" w:fill="000080"/>
          </w:tcPr>
          <w:p w14:paraId="2D215DC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F9BB720" w14:textId="77777777" w:rsidTr="00763E70">
        <w:tc>
          <w:tcPr>
            <w:tcW w:w="10065" w:type="dxa"/>
            <w:gridSpan w:val="2"/>
          </w:tcPr>
          <w:p w14:paraId="410FA0E1" w14:textId="77777777" w:rsidR="00763E70" w:rsidRDefault="00304C18">
            <w:r>
              <w:t>NA</w:t>
            </w:r>
          </w:p>
        </w:tc>
      </w:tr>
    </w:tbl>
    <w:p w14:paraId="63CD02DE" w14:textId="77777777" w:rsidR="00763E70" w:rsidRDefault="00304C18">
      <w:pPr>
        <w:pStyle w:val="Heading3"/>
      </w:pPr>
      <w:r>
        <w:t>EBSTUBS_FUNCENABLED_DEM_GETINDICATORSTATUS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9E115D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AF3D9F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7FE8280" w14:textId="77777777" w:rsidR="00763E70" w:rsidRDefault="00304C18">
            <w:r>
              <w:t>Value</w:t>
            </w:r>
          </w:p>
        </w:tc>
      </w:tr>
      <w:tr w:rsidR="00763E70" w14:paraId="5E0A66DB" w14:textId="77777777" w:rsidTr="00763E70">
        <w:tc>
          <w:tcPr>
            <w:tcW w:w="6710" w:type="dxa"/>
          </w:tcPr>
          <w:p w14:paraId="5B0F6218" w14:textId="77777777" w:rsidR="00763E70" w:rsidRDefault="00304C18">
            <w:r>
              <w:t>EBSTUBS_FUNCENABLED_DEM_GETINDICATORSTATUS</w:t>
            </w:r>
          </w:p>
        </w:tc>
        <w:tc>
          <w:tcPr>
            <w:tcW w:w="3355" w:type="dxa"/>
          </w:tcPr>
          <w:p w14:paraId="78332B20" w14:textId="5FFC1969" w:rsidR="00763E70" w:rsidRDefault="00304C18">
            <w:r>
              <w:t>EBSTUBS_FUNCENABLED_DEM</w:t>
            </w:r>
          </w:p>
        </w:tc>
      </w:tr>
      <w:tr w:rsidR="00763E70" w14:paraId="607EC4DD" w14:textId="77777777" w:rsidTr="00763E70">
        <w:tc>
          <w:tcPr>
            <w:tcW w:w="10065" w:type="dxa"/>
            <w:gridSpan w:val="2"/>
            <w:shd w:val="clear" w:color="auto" w:fill="000080"/>
          </w:tcPr>
          <w:p w14:paraId="5018BFB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39CDB9F" w14:textId="77777777" w:rsidTr="00763E70">
        <w:tc>
          <w:tcPr>
            <w:tcW w:w="10065" w:type="dxa"/>
            <w:gridSpan w:val="2"/>
          </w:tcPr>
          <w:p w14:paraId="7A532AC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EBSTUBS_FUNCENABLED_DEM_GETINDICATORSTATUS EBSTUBS_FUNCENABLED_DEM</w:t>
            </w:r>
          </w:p>
        </w:tc>
      </w:tr>
      <w:tr w:rsidR="00763E70" w14:paraId="57487493" w14:textId="77777777" w:rsidTr="00763E70">
        <w:tc>
          <w:tcPr>
            <w:tcW w:w="10065" w:type="dxa"/>
            <w:gridSpan w:val="2"/>
            <w:shd w:val="clear" w:color="auto" w:fill="000080"/>
          </w:tcPr>
          <w:p w14:paraId="13A25FF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7529A51" w14:textId="77777777" w:rsidTr="00763E70">
        <w:tc>
          <w:tcPr>
            <w:tcW w:w="10065" w:type="dxa"/>
            <w:gridSpan w:val="2"/>
          </w:tcPr>
          <w:p w14:paraId="11AD102F" w14:textId="77777777" w:rsidR="00763E70" w:rsidRDefault="00304C18">
            <w:r>
              <w:t>NA</w:t>
            </w:r>
          </w:p>
        </w:tc>
      </w:tr>
    </w:tbl>
    <w:p w14:paraId="76F6D496" w14:textId="77777777" w:rsidR="00763E70" w:rsidRDefault="00304C18">
      <w:pPr>
        <w:pStyle w:val="Heading3"/>
      </w:pPr>
      <w:r>
        <w:t>EBSTUBS_FUNCENABLED_DEM_GETINFOTYPEVALUE08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62DF3F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46836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A2C5C58" w14:textId="77777777" w:rsidR="00763E70" w:rsidRDefault="00304C18">
            <w:r>
              <w:t>Value</w:t>
            </w:r>
          </w:p>
        </w:tc>
      </w:tr>
      <w:tr w:rsidR="00763E70" w14:paraId="525E6DD7" w14:textId="77777777" w:rsidTr="00763E70">
        <w:tc>
          <w:tcPr>
            <w:tcW w:w="6710" w:type="dxa"/>
          </w:tcPr>
          <w:p w14:paraId="29963581" w14:textId="77777777" w:rsidR="00763E70" w:rsidRDefault="00304C18">
            <w:r>
              <w:t>EBSTUBS_FUNCENABLED_DEM_GETINFOTYPEVALUE08</w:t>
            </w:r>
          </w:p>
        </w:tc>
        <w:tc>
          <w:tcPr>
            <w:tcW w:w="3355" w:type="dxa"/>
          </w:tcPr>
          <w:p w14:paraId="028F6691" w14:textId="6567B8B2" w:rsidR="00763E70" w:rsidRDefault="00304C18">
            <w:r>
              <w:t>EBSTUBS_FUNCENABLED_DEM</w:t>
            </w:r>
          </w:p>
        </w:tc>
      </w:tr>
      <w:tr w:rsidR="00763E70" w14:paraId="613CE861" w14:textId="77777777" w:rsidTr="00763E70">
        <w:tc>
          <w:tcPr>
            <w:tcW w:w="10065" w:type="dxa"/>
            <w:gridSpan w:val="2"/>
            <w:shd w:val="clear" w:color="auto" w:fill="000080"/>
          </w:tcPr>
          <w:p w14:paraId="0BA8AE8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03BA87E" w14:textId="77777777" w:rsidTr="00763E70">
        <w:tc>
          <w:tcPr>
            <w:tcW w:w="10065" w:type="dxa"/>
            <w:gridSpan w:val="2"/>
          </w:tcPr>
          <w:p w14:paraId="78ABC1ED" w14:textId="77777777" w:rsidR="00763E70" w:rsidRDefault="00304C18"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EBSTUBS_FUNCENABLED_DEM_GETINFOTYPEVALUE08 EBSTUBS_FUNCENABLED_DEM</w:t>
            </w:r>
          </w:p>
        </w:tc>
      </w:tr>
      <w:tr w:rsidR="00763E70" w14:paraId="2E99A0C8" w14:textId="77777777" w:rsidTr="00763E70">
        <w:tc>
          <w:tcPr>
            <w:tcW w:w="10065" w:type="dxa"/>
            <w:gridSpan w:val="2"/>
            <w:shd w:val="clear" w:color="auto" w:fill="000080"/>
          </w:tcPr>
          <w:p w14:paraId="3BBBCC4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EC7714" w14:textId="77777777" w:rsidTr="00763E70">
        <w:tc>
          <w:tcPr>
            <w:tcW w:w="10065" w:type="dxa"/>
            <w:gridSpan w:val="2"/>
          </w:tcPr>
          <w:p w14:paraId="56B9E754" w14:textId="77777777" w:rsidR="00763E70" w:rsidRDefault="00304C18">
            <w:r>
              <w:t>NA</w:t>
            </w:r>
          </w:p>
        </w:tc>
      </w:tr>
    </w:tbl>
    <w:p w14:paraId="6EA113E1" w14:textId="77777777" w:rsidR="00763E70" w:rsidRDefault="00304C18">
      <w:pPr>
        <w:pStyle w:val="Heading3"/>
      </w:pPr>
      <w:r>
        <w:t>EBSTUBS_FUNCENABLED_DEM_GETINFOTYPEVALUE0B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4"/>
        <w:gridCol w:w="3611"/>
      </w:tblGrid>
      <w:tr w:rsidR="00763E70" w14:paraId="2366A76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48481D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A77077A" w14:textId="77777777" w:rsidR="00763E70" w:rsidRDefault="00304C18">
            <w:r>
              <w:t>Value</w:t>
            </w:r>
          </w:p>
        </w:tc>
      </w:tr>
      <w:tr w:rsidR="00763E70" w14:paraId="654D85C9" w14:textId="77777777" w:rsidTr="00763E70">
        <w:tc>
          <w:tcPr>
            <w:tcW w:w="6710" w:type="dxa"/>
          </w:tcPr>
          <w:p w14:paraId="34307987" w14:textId="77777777" w:rsidR="00763E70" w:rsidRDefault="00304C18">
            <w:r>
              <w:t>EBSTUBS_FUNCENABLED_DEM_GETINFOTYPEVALUE0B</w:t>
            </w:r>
          </w:p>
        </w:tc>
        <w:tc>
          <w:tcPr>
            <w:tcW w:w="3355" w:type="dxa"/>
          </w:tcPr>
          <w:p w14:paraId="42B2ED7C" w14:textId="57255F8D" w:rsidR="00763E70" w:rsidRDefault="00304C18">
            <w:r>
              <w:t>EBSTUBS_FUNCENABLED_DEM</w:t>
            </w:r>
          </w:p>
        </w:tc>
      </w:tr>
      <w:tr w:rsidR="00763E70" w14:paraId="5EB0402A" w14:textId="77777777" w:rsidTr="00763E70">
        <w:tc>
          <w:tcPr>
            <w:tcW w:w="10065" w:type="dxa"/>
            <w:gridSpan w:val="2"/>
            <w:shd w:val="clear" w:color="auto" w:fill="000080"/>
          </w:tcPr>
          <w:p w14:paraId="6A1264C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29505B2" w14:textId="77777777" w:rsidTr="00763E70">
        <w:tc>
          <w:tcPr>
            <w:tcW w:w="10065" w:type="dxa"/>
            <w:gridSpan w:val="2"/>
          </w:tcPr>
          <w:p w14:paraId="2A9A755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EBSTUBS_FUNCENABLED_DEM_GETINFOTYPEVALUE0B EBSTUBS_FUNCENABLED_DEM</w:t>
            </w:r>
          </w:p>
        </w:tc>
      </w:tr>
      <w:tr w:rsidR="00763E70" w14:paraId="1577B918" w14:textId="77777777" w:rsidTr="00763E70">
        <w:tc>
          <w:tcPr>
            <w:tcW w:w="10065" w:type="dxa"/>
            <w:gridSpan w:val="2"/>
            <w:shd w:val="clear" w:color="auto" w:fill="000080"/>
          </w:tcPr>
          <w:p w14:paraId="2A0824C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2A91825" w14:textId="77777777" w:rsidTr="00763E70">
        <w:tc>
          <w:tcPr>
            <w:tcW w:w="10065" w:type="dxa"/>
            <w:gridSpan w:val="2"/>
          </w:tcPr>
          <w:p w14:paraId="2D048D2F" w14:textId="77777777" w:rsidR="00763E70" w:rsidRDefault="00304C18">
            <w:r>
              <w:t>NA</w:t>
            </w:r>
          </w:p>
        </w:tc>
      </w:tr>
    </w:tbl>
    <w:p w14:paraId="4C1015A3" w14:textId="77777777" w:rsidR="00763E70" w:rsidRDefault="00304C18">
      <w:pPr>
        <w:pStyle w:val="Heading3"/>
      </w:pPr>
      <w:r>
        <w:t>EBSTUBS_FUNCENABLED_DEM_GETNEXTFILTEREDDTC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8"/>
        <w:gridCol w:w="3607"/>
      </w:tblGrid>
      <w:tr w:rsidR="00763E70" w14:paraId="1B4E195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1AF20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4C3818F" w14:textId="77777777" w:rsidR="00763E70" w:rsidRDefault="00304C18">
            <w:r>
              <w:t>Value</w:t>
            </w:r>
          </w:p>
        </w:tc>
      </w:tr>
      <w:tr w:rsidR="00763E70" w14:paraId="3D53D486" w14:textId="77777777" w:rsidTr="00763E70">
        <w:tc>
          <w:tcPr>
            <w:tcW w:w="6710" w:type="dxa"/>
          </w:tcPr>
          <w:p w14:paraId="1E2E5ED8" w14:textId="77777777" w:rsidR="00763E70" w:rsidRDefault="00304C18">
            <w:r>
              <w:t>EBSTUBS_FUNCENABLED_DEM_GETNEXTFILTEREDDTC</w:t>
            </w:r>
          </w:p>
        </w:tc>
        <w:tc>
          <w:tcPr>
            <w:tcW w:w="3355" w:type="dxa"/>
          </w:tcPr>
          <w:p w14:paraId="73F94833" w14:textId="4FCF8AB9" w:rsidR="00763E70" w:rsidRDefault="00304C18">
            <w:r>
              <w:t>EBSTUBS_FUNCENABLED_DEM</w:t>
            </w:r>
          </w:p>
        </w:tc>
      </w:tr>
      <w:tr w:rsidR="00763E70" w14:paraId="0DE93F33" w14:textId="77777777" w:rsidTr="00763E70">
        <w:tc>
          <w:tcPr>
            <w:tcW w:w="10065" w:type="dxa"/>
            <w:gridSpan w:val="2"/>
            <w:shd w:val="clear" w:color="auto" w:fill="000080"/>
          </w:tcPr>
          <w:p w14:paraId="540CE63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AA17EF2" w14:textId="77777777" w:rsidTr="00763E70">
        <w:tc>
          <w:tcPr>
            <w:tcW w:w="10065" w:type="dxa"/>
            <w:gridSpan w:val="2"/>
          </w:tcPr>
          <w:p w14:paraId="482A523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EBSTUBS_FUNCENABLED_DEM_GETNEXTFILTEREDDTC EBSTUBS_FUNCENABLED_DEM</w:t>
            </w:r>
          </w:p>
        </w:tc>
      </w:tr>
      <w:tr w:rsidR="00763E70" w14:paraId="6955497A" w14:textId="77777777" w:rsidTr="00763E70">
        <w:tc>
          <w:tcPr>
            <w:tcW w:w="10065" w:type="dxa"/>
            <w:gridSpan w:val="2"/>
            <w:shd w:val="clear" w:color="auto" w:fill="000080"/>
          </w:tcPr>
          <w:p w14:paraId="408FD7C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74C55EE" w14:textId="77777777" w:rsidTr="00763E70">
        <w:tc>
          <w:tcPr>
            <w:tcW w:w="10065" w:type="dxa"/>
            <w:gridSpan w:val="2"/>
          </w:tcPr>
          <w:p w14:paraId="07F0ADE8" w14:textId="77777777" w:rsidR="00763E70" w:rsidRDefault="00304C18">
            <w:r>
              <w:t>NA</w:t>
            </w:r>
          </w:p>
        </w:tc>
      </w:tr>
    </w:tbl>
    <w:p w14:paraId="06894B3B" w14:textId="77777777" w:rsidR="00763E70" w:rsidRDefault="00304C18" w:rsidP="000F7B52">
      <w:pPr>
        <w:pStyle w:val="Heading3"/>
        <w:spacing w:before="500"/>
        <w:ind w:left="965" w:hanging="965"/>
      </w:pPr>
      <w:r>
        <w:t>EBSTUBS_FUNCENABLED_DEM_GETNEXTFILTEREDDTCANDFDC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6CBA578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17B9A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539FD62" w14:textId="77777777" w:rsidR="00763E70" w:rsidRDefault="00304C18">
            <w:r>
              <w:t>Value</w:t>
            </w:r>
          </w:p>
        </w:tc>
      </w:tr>
      <w:tr w:rsidR="00763E70" w14:paraId="1E5B26E3" w14:textId="77777777" w:rsidTr="00763E70">
        <w:tc>
          <w:tcPr>
            <w:tcW w:w="6710" w:type="dxa"/>
          </w:tcPr>
          <w:p w14:paraId="43BD3927" w14:textId="77777777" w:rsidR="00763E70" w:rsidRDefault="00304C18">
            <w:r>
              <w:t>EBSTUBS_FUNCENABLED_DEM_GETNEXTFILTEREDDTCANDFDC</w:t>
            </w:r>
          </w:p>
        </w:tc>
        <w:tc>
          <w:tcPr>
            <w:tcW w:w="3355" w:type="dxa"/>
          </w:tcPr>
          <w:p w14:paraId="4D4655EC" w14:textId="6809C7A0" w:rsidR="00763E70" w:rsidRDefault="00304C18">
            <w:r>
              <w:t>EBSTUBS_FUNCENABLED_DEM</w:t>
            </w:r>
          </w:p>
        </w:tc>
      </w:tr>
      <w:tr w:rsidR="00763E70" w14:paraId="67B56068" w14:textId="77777777" w:rsidTr="00763E70">
        <w:tc>
          <w:tcPr>
            <w:tcW w:w="10065" w:type="dxa"/>
            <w:gridSpan w:val="2"/>
            <w:shd w:val="clear" w:color="auto" w:fill="000080"/>
          </w:tcPr>
          <w:p w14:paraId="29EF986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5773331" w14:textId="77777777" w:rsidTr="00763E70">
        <w:tc>
          <w:tcPr>
            <w:tcW w:w="10065" w:type="dxa"/>
            <w:gridSpan w:val="2"/>
          </w:tcPr>
          <w:p w14:paraId="3440653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EBSTUBS_FUNCENABLED_DEM_GETNEXTFILTEREDDTCANDFDC EBSTUBS_FUNCENABLED_DEM</w:t>
            </w:r>
          </w:p>
        </w:tc>
      </w:tr>
      <w:tr w:rsidR="00763E70" w14:paraId="638A3C1A" w14:textId="77777777" w:rsidTr="00763E70">
        <w:tc>
          <w:tcPr>
            <w:tcW w:w="10065" w:type="dxa"/>
            <w:gridSpan w:val="2"/>
            <w:shd w:val="clear" w:color="auto" w:fill="000080"/>
          </w:tcPr>
          <w:p w14:paraId="68F3943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7BB442" w14:textId="77777777" w:rsidTr="00763E70">
        <w:tc>
          <w:tcPr>
            <w:tcW w:w="10065" w:type="dxa"/>
            <w:gridSpan w:val="2"/>
          </w:tcPr>
          <w:p w14:paraId="493092C7" w14:textId="77777777" w:rsidR="00763E70" w:rsidRDefault="00304C18">
            <w:r>
              <w:t>NA</w:t>
            </w:r>
          </w:p>
        </w:tc>
      </w:tr>
    </w:tbl>
    <w:p w14:paraId="0FBF2B43" w14:textId="77777777" w:rsidR="00763E70" w:rsidRDefault="00304C18">
      <w:pPr>
        <w:pStyle w:val="Heading3"/>
      </w:pPr>
      <w:r>
        <w:t>EBSTUBS_FUNCENABLED_DEM_GETNEXTFILTEREDDTCANDSEVERITY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5"/>
        <w:gridCol w:w="3130"/>
      </w:tblGrid>
      <w:tr w:rsidR="00763E70" w14:paraId="4226A63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3EB504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5748531" w14:textId="77777777" w:rsidR="00763E70" w:rsidRDefault="00304C18">
            <w:r>
              <w:t>Value</w:t>
            </w:r>
          </w:p>
        </w:tc>
      </w:tr>
      <w:tr w:rsidR="00763E70" w14:paraId="32C2B91E" w14:textId="77777777" w:rsidTr="00763E70">
        <w:tc>
          <w:tcPr>
            <w:tcW w:w="6710" w:type="dxa"/>
          </w:tcPr>
          <w:p w14:paraId="5FC401D2" w14:textId="77777777" w:rsidR="00763E70" w:rsidRDefault="00304C18">
            <w:r>
              <w:t>EBSTUBS_FUNCENABLED_DEM_GETNEXTFILTEREDDTCANDSEVERITY</w:t>
            </w:r>
          </w:p>
        </w:tc>
        <w:tc>
          <w:tcPr>
            <w:tcW w:w="3355" w:type="dxa"/>
          </w:tcPr>
          <w:p w14:paraId="7D86ADB3" w14:textId="5A3C3EF5" w:rsidR="00763E70" w:rsidRDefault="00304C18">
            <w:r>
              <w:t>EBSTUBS_FUNCENABLED_DEM</w:t>
            </w:r>
          </w:p>
        </w:tc>
      </w:tr>
      <w:tr w:rsidR="00763E70" w14:paraId="282C5B44" w14:textId="77777777" w:rsidTr="00763E70">
        <w:tc>
          <w:tcPr>
            <w:tcW w:w="10065" w:type="dxa"/>
            <w:gridSpan w:val="2"/>
            <w:shd w:val="clear" w:color="auto" w:fill="000080"/>
          </w:tcPr>
          <w:p w14:paraId="73448EE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8D16B48" w14:textId="77777777" w:rsidTr="00763E70">
        <w:tc>
          <w:tcPr>
            <w:tcW w:w="10065" w:type="dxa"/>
            <w:gridSpan w:val="2"/>
          </w:tcPr>
          <w:p w14:paraId="48B5FDA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EBSTUBS_FUNCENABLED_DEM_GETNEXTFILTEREDDTCANDSEVERITY EBSTUBS_FUNCENABLED_DEM</w:t>
            </w:r>
          </w:p>
        </w:tc>
      </w:tr>
      <w:tr w:rsidR="00763E70" w14:paraId="4C5CC7E3" w14:textId="77777777" w:rsidTr="00763E70">
        <w:tc>
          <w:tcPr>
            <w:tcW w:w="10065" w:type="dxa"/>
            <w:gridSpan w:val="2"/>
            <w:shd w:val="clear" w:color="auto" w:fill="000080"/>
          </w:tcPr>
          <w:p w14:paraId="650D5AA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B94757E" w14:textId="77777777" w:rsidTr="00763E70">
        <w:tc>
          <w:tcPr>
            <w:tcW w:w="10065" w:type="dxa"/>
            <w:gridSpan w:val="2"/>
          </w:tcPr>
          <w:p w14:paraId="1E6D20EA" w14:textId="77777777" w:rsidR="00763E70" w:rsidRDefault="00304C18">
            <w:r>
              <w:t>NA</w:t>
            </w:r>
          </w:p>
        </w:tc>
      </w:tr>
    </w:tbl>
    <w:p w14:paraId="696C3D5C" w14:textId="77777777" w:rsidR="00763E70" w:rsidRDefault="00304C18">
      <w:pPr>
        <w:pStyle w:val="Heading3"/>
      </w:pPr>
      <w:r>
        <w:t>EBSTUBS_FUNCENABLED_DEM_GETNEXTFILTEREDRECORD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8"/>
        <w:gridCol w:w="3437"/>
      </w:tblGrid>
      <w:tr w:rsidR="00763E70" w14:paraId="670734C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7AE36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D73300D" w14:textId="77777777" w:rsidR="00763E70" w:rsidRDefault="00304C18">
            <w:r>
              <w:t>Value</w:t>
            </w:r>
          </w:p>
        </w:tc>
      </w:tr>
      <w:tr w:rsidR="00763E70" w14:paraId="54515553" w14:textId="77777777" w:rsidTr="00763E70">
        <w:tc>
          <w:tcPr>
            <w:tcW w:w="6710" w:type="dxa"/>
          </w:tcPr>
          <w:p w14:paraId="1A803F70" w14:textId="77777777" w:rsidR="00763E70" w:rsidRDefault="00304C18">
            <w:r>
              <w:t>EBSTUBS_FUNCENABLED_DEM_GETNEXTFILTEREDRECORD</w:t>
            </w:r>
          </w:p>
        </w:tc>
        <w:tc>
          <w:tcPr>
            <w:tcW w:w="3355" w:type="dxa"/>
          </w:tcPr>
          <w:p w14:paraId="450E654F" w14:textId="5448242E" w:rsidR="00763E70" w:rsidRDefault="00304C18">
            <w:r>
              <w:t>EBSTUBS_FUNCENABLED_DEM</w:t>
            </w:r>
          </w:p>
        </w:tc>
      </w:tr>
      <w:tr w:rsidR="00763E70" w14:paraId="5FDD980C" w14:textId="77777777" w:rsidTr="00763E70">
        <w:tc>
          <w:tcPr>
            <w:tcW w:w="10065" w:type="dxa"/>
            <w:gridSpan w:val="2"/>
            <w:shd w:val="clear" w:color="auto" w:fill="000080"/>
          </w:tcPr>
          <w:p w14:paraId="4F4331E2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62DA5537" w14:textId="77777777" w:rsidTr="00763E70">
        <w:tc>
          <w:tcPr>
            <w:tcW w:w="10065" w:type="dxa"/>
            <w:gridSpan w:val="2"/>
          </w:tcPr>
          <w:p w14:paraId="531EE23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EBSTUBS_FUNCENABLED_DEM_GETNEXTFILTEREDRECORD EBSTUBS_FUNCENABLED_DEM</w:t>
            </w:r>
          </w:p>
        </w:tc>
      </w:tr>
      <w:tr w:rsidR="00763E70" w14:paraId="4D81558C" w14:textId="77777777" w:rsidTr="00763E70">
        <w:tc>
          <w:tcPr>
            <w:tcW w:w="10065" w:type="dxa"/>
            <w:gridSpan w:val="2"/>
            <w:shd w:val="clear" w:color="auto" w:fill="000080"/>
          </w:tcPr>
          <w:p w14:paraId="6D04000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B5EFAE9" w14:textId="77777777" w:rsidTr="00763E70">
        <w:tc>
          <w:tcPr>
            <w:tcW w:w="10065" w:type="dxa"/>
            <w:gridSpan w:val="2"/>
          </w:tcPr>
          <w:p w14:paraId="75BBA968" w14:textId="77777777" w:rsidR="00763E70" w:rsidRDefault="00304C18">
            <w:r>
              <w:t>NA</w:t>
            </w:r>
          </w:p>
        </w:tc>
      </w:tr>
    </w:tbl>
    <w:p w14:paraId="45CC877F" w14:textId="77777777" w:rsidR="00763E70" w:rsidRDefault="00304C18">
      <w:pPr>
        <w:pStyle w:val="Heading3"/>
      </w:pPr>
      <w:r>
        <w:t>EBSTUBS_FUNCENABLED_DEM_GETNUMBEROFFILTEREDDTC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2"/>
        <w:gridCol w:w="3383"/>
      </w:tblGrid>
      <w:tr w:rsidR="00763E70" w14:paraId="4D52637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76FE9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A11861A" w14:textId="77777777" w:rsidR="00763E70" w:rsidRDefault="00304C18">
            <w:r>
              <w:t>Value</w:t>
            </w:r>
          </w:p>
        </w:tc>
      </w:tr>
      <w:tr w:rsidR="00763E70" w14:paraId="0D485B9E" w14:textId="77777777" w:rsidTr="00763E70">
        <w:tc>
          <w:tcPr>
            <w:tcW w:w="6710" w:type="dxa"/>
          </w:tcPr>
          <w:p w14:paraId="6CBECC21" w14:textId="77777777" w:rsidR="00763E70" w:rsidRDefault="00304C18">
            <w:r>
              <w:t>EBSTUBS_FUNCENABLED_DEM_GETNUMBEROFFILTEREDDTC</w:t>
            </w:r>
          </w:p>
        </w:tc>
        <w:tc>
          <w:tcPr>
            <w:tcW w:w="3355" w:type="dxa"/>
          </w:tcPr>
          <w:p w14:paraId="6EAA1083" w14:textId="6EA0D71E" w:rsidR="00763E70" w:rsidRDefault="00304C18">
            <w:r>
              <w:t>EBSTUBS_FUNCENABLED_DEM</w:t>
            </w:r>
          </w:p>
        </w:tc>
      </w:tr>
      <w:tr w:rsidR="00763E70" w14:paraId="1BC6347F" w14:textId="77777777" w:rsidTr="00763E70">
        <w:tc>
          <w:tcPr>
            <w:tcW w:w="10065" w:type="dxa"/>
            <w:gridSpan w:val="2"/>
            <w:shd w:val="clear" w:color="auto" w:fill="000080"/>
          </w:tcPr>
          <w:p w14:paraId="2BEF70C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E752D69" w14:textId="77777777" w:rsidTr="00763E70">
        <w:tc>
          <w:tcPr>
            <w:tcW w:w="10065" w:type="dxa"/>
            <w:gridSpan w:val="2"/>
          </w:tcPr>
          <w:p w14:paraId="1DD8BA7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EBSTUBS_FUNCENABLED_DEM_GETNUMBEROFFILTEREDDTC EBSTUBS_FUNCENABLED_DEM</w:t>
            </w:r>
          </w:p>
        </w:tc>
      </w:tr>
      <w:tr w:rsidR="00763E70" w14:paraId="2F3A2A42" w14:textId="77777777" w:rsidTr="00763E70">
        <w:tc>
          <w:tcPr>
            <w:tcW w:w="10065" w:type="dxa"/>
            <w:gridSpan w:val="2"/>
            <w:shd w:val="clear" w:color="auto" w:fill="000080"/>
          </w:tcPr>
          <w:p w14:paraId="105BDD0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CD695DC" w14:textId="77777777" w:rsidTr="00763E70">
        <w:tc>
          <w:tcPr>
            <w:tcW w:w="10065" w:type="dxa"/>
            <w:gridSpan w:val="2"/>
          </w:tcPr>
          <w:p w14:paraId="6573F6F9" w14:textId="77777777" w:rsidR="00763E70" w:rsidRDefault="00304C18">
            <w:r>
              <w:t>NA</w:t>
            </w:r>
          </w:p>
        </w:tc>
      </w:tr>
    </w:tbl>
    <w:p w14:paraId="3F3FE5E0" w14:textId="77777777" w:rsidR="00763E70" w:rsidRDefault="00304C18">
      <w:pPr>
        <w:pStyle w:val="Heading3"/>
      </w:pPr>
      <w:r>
        <w:t>EBSTUBS_FUNCENABLED_DEM_GETSEVERITYOFDTC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0B886E8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1628AC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C71F9CA" w14:textId="77777777" w:rsidR="00763E70" w:rsidRDefault="00304C18">
            <w:r>
              <w:t>Value</w:t>
            </w:r>
          </w:p>
        </w:tc>
      </w:tr>
      <w:tr w:rsidR="00763E70" w14:paraId="1FAE12B9" w14:textId="77777777" w:rsidTr="00763E70">
        <w:tc>
          <w:tcPr>
            <w:tcW w:w="6710" w:type="dxa"/>
          </w:tcPr>
          <w:p w14:paraId="0C05416F" w14:textId="77777777" w:rsidR="00763E70" w:rsidRDefault="00304C18">
            <w:r>
              <w:t>EBSTUBS_FUNCENABLED_DEM_GETSEVERITYOFDTC</w:t>
            </w:r>
          </w:p>
        </w:tc>
        <w:tc>
          <w:tcPr>
            <w:tcW w:w="3355" w:type="dxa"/>
          </w:tcPr>
          <w:p w14:paraId="40ABF3A0" w14:textId="77777777" w:rsidR="00763E70" w:rsidRDefault="00304C18">
            <w:r>
              <w:t xml:space="preserve"> EBSTUBS_FUNCENABLED_DEM</w:t>
            </w:r>
          </w:p>
        </w:tc>
      </w:tr>
      <w:tr w:rsidR="00763E70" w14:paraId="4E7793D5" w14:textId="77777777" w:rsidTr="00763E70">
        <w:tc>
          <w:tcPr>
            <w:tcW w:w="10065" w:type="dxa"/>
            <w:gridSpan w:val="2"/>
            <w:shd w:val="clear" w:color="auto" w:fill="000080"/>
          </w:tcPr>
          <w:p w14:paraId="741115A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9808A2" w14:textId="77777777" w:rsidTr="00763E70">
        <w:tc>
          <w:tcPr>
            <w:tcW w:w="10065" w:type="dxa"/>
            <w:gridSpan w:val="2"/>
          </w:tcPr>
          <w:p w14:paraId="5C6F443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EBSTUBS_FUNCENABLED_DEM_GETSEVERITYOFDTC EBSTUBS_FUNCENABLED_DEM</w:t>
            </w:r>
          </w:p>
        </w:tc>
      </w:tr>
      <w:tr w:rsidR="00763E70" w14:paraId="30711995" w14:textId="77777777" w:rsidTr="00763E70">
        <w:tc>
          <w:tcPr>
            <w:tcW w:w="10065" w:type="dxa"/>
            <w:gridSpan w:val="2"/>
            <w:shd w:val="clear" w:color="auto" w:fill="000080"/>
          </w:tcPr>
          <w:p w14:paraId="6A8FF9D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AA4A6E8" w14:textId="77777777" w:rsidTr="00763E70">
        <w:tc>
          <w:tcPr>
            <w:tcW w:w="10065" w:type="dxa"/>
            <w:gridSpan w:val="2"/>
          </w:tcPr>
          <w:p w14:paraId="7DEF267E" w14:textId="77777777" w:rsidR="00763E70" w:rsidRDefault="00304C18">
            <w:r>
              <w:t>NA</w:t>
            </w:r>
          </w:p>
        </w:tc>
      </w:tr>
    </w:tbl>
    <w:p w14:paraId="79A40B4A" w14:textId="77777777" w:rsidR="00763E70" w:rsidRDefault="00304C18">
      <w:pPr>
        <w:pStyle w:val="Heading3"/>
      </w:pPr>
      <w:r>
        <w:t>EBSTUBS_FUNCENABLED_DEM_GETSIZEOFEXTENDEDDATARECORDBYDTC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1"/>
        <w:gridCol w:w="2974"/>
      </w:tblGrid>
      <w:tr w:rsidR="00763E70" w14:paraId="346E244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51FD2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568E6E1" w14:textId="77777777" w:rsidR="00763E70" w:rsidRDefault="00304C18">
            <w:r>
              <w:t>Value</w:t>
            </w:r>
          </w:p>
        </w:tc>
      </w:tr>
      <w:tr w:rsidR="00763E70" w14:paraId="2BC33645" w14:textId="77777777" w:rsidTr="00763E70">
        <w:tc>
          <w:tcPr>
            <w:tcW w:w="6710" w:type="dxa"/>
          </w:tcPr>
          <w:p w14:paraId="00735A4B" w14:textId="77777777" w:rsidR="00763E70" w:rsidRDefault="00304C18">
            <w:r>
              <w:t>EBSTUBS_FUNCENABLED_DEM_GETSIZEOFEXTENDEDDATARECORDBYDTC</w:t>
            </w:r>
          </w:p>
        </w:tc>
        <w:tc>
          <w:tcPr>
            <w:tcW w:w="3355" w:type="dxa"/>
          </w:tcPr>
          <w:p w14:paraId="645BAB30" w14:textId="77777777" w:rsidR="00763E70" w:rsidRDefault="00304C18">
            <w:r>
              <w:t xml:space="preserve"> EBSTUBS_FUNCENABLED_DEM</w:t>
            </w:r>
          </w:p>
        </w:tc>
      </w:tr>
      <w:tr w:rsidR="00763E70" w14:paraId="23FA2457" w14:textId="77777777" w:rsidTr="00763E70">
        <w:tc>
          <w:tcPr>
            <w:tcW w:w="10065" w:type="dxa"/>
            <w:gridSpan w:val="2"/>
            <w:shd w:val="clear" w:color="auto" w:fill="000080"/>
          </w:tcPr>
          <w:p w14:paraId="7B05AE3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234AD78" w14:textId="77777777" w:rsidTr="00763E70">
        <w:tc>
          <w:tcPr>
            <w:tcW w:w="10065" w:type="dxa"/>
            <w:gridSpan w:val="2"/>
          </w:tcPr>
          <w:p w14:paraId="4E50F0D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EBSTUBS_FUNCENABLED_DEM_GETSIZEOFEXTENDEDDATARECORDBYDTC EBSTUBS_FUNCENABLED_DEM</w:t>
            </w:r>
          </w:p>
        </w:tc>
      </w:tr>
      <w:tr w:rsidR="00763E70" w14:paraId="47CD8EFC" w14:textId="77777777" w:rsidTr="00763E70">
        <w:tc>
          <w:tcPr>
            <w:tcW w:w="10065" w:type="dxa"/>
            <w:gridSpan w:val="2"/>
            <w:shd w:val="clear" w:color="auto" w:fill="000080"/>
          </w:tcPr>
          <w:p w14:paraId="09EF990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5DC1C8" w14:textId="77777777" w:rsidTr="00763E70">
        <w:tc>
          <w:tcPr>
            <w:tcW w:w="10065" w:type="dxa"/>
            <w:gridSpan w:val="2"/>
          </w:tcPr>
          <w:p w14:paraId="33F3284C" w14:textId="77777777" w:rsidR="00763E70" w:rsidRDefault="00304C18">
            <w:r>
              <w:t>NA</w:t>
            </w:r>
          </w:p>
        </w:tc>
      </w:tr>
    </w:tbl>
    <w:p w14:paraId="31DFC4CA" w14:textId="77777777" w:rsidR="00763E70" w:rsidRDefault="00304C18">
      <w:pPr>
        <w:pStyle w:val="Heading3"/>
      </w:pPr>
      <w:r>
        <w:t>EBSTUBS_FUNCENABLED_DEM_GETSIZEOFFREEZEFRAMEBYDTC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3261"/>
      </w:tblGrid>
      <w:tr w:rsidR="00763E70" w14:paraId="446A8D9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08D368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47194E8" w14:textId="77777777" w:rsidR="00763E70" w:rsidRDefault="00304C18">
            <w:r>
              <w:t>Value</w:t>
            </w:r>
          </w:p>
        </w:tc>
      </w:tr>
      <w:tr w:rsidR="00763E70" w14:paraId="03A27DB4" w14:textId="77777777" w:rsidTr="00763E70">
        <w:tc>
          <w:tcPr>
            <w:tcW w:w="6710" w:type="dxa"/>
          </w:tcPr>
          <w:p w14:paraId="46C64600" w14:textId="77777777" w:rsidR="00763E70" w:rsidRDefault="00304C18">
            <w:r>
              <w:t>EBSTUBS_FUNCENABLED_DEM_GETSIZEOFFREEZEFRAMEBYDTC</w:t>
            </w:r>
          </w:p>
        </w:tc>
        <w:tc>
          <w:tcPr>
            <w:tcW w:w="3355" w:type="dxa"/>
          </w:tcPr>
          <w:p w14:paraId="3F7842AB" w14:textId="77777777" w:rsidR="00763E70" w:rsidRDefault="00304C18">
            <w:r>
              <w:t xml:space="preserve"> EBSTUBS_FUNCENABLED_DEM</w:t>
            </w:r>
          </w:p>
        </w:tc>
      </w:tr>
      <w:tr w:rsidR="00763E70" w14:paraId="7249FCCE" w14:textId="77777777" w:rsidTr="00763E70">
        <w:tc>
          <w:tcPr>
            <w:tcW w:w="10065" w:type="dxa"/>
            <w:gridSpan w:val="2"/>
            <w:shd w:val="clear" w:color="auto" w:fill="000080"/>
          </w:tcPr>
          <w:p w14:paraId="0BBD253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C0A52A7" w14:textId="77777777" w:rsidTr="00763E70">
        <w:tc>
          <w:tcPr>
            <w:tcW w:w="10065" w:type="dxa"/>
            <w:gridSpan w:val="2"/>
          </w:tcPr>
          <w:p w14:paraId="1B7469C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EBSTUBS_FUNCENABLED_DEM_GETSIZEOFFREEZEFRAMEBYDTC EBSTUBS_FUNCENABLED_DEM</w:t>
            </w:r>
          </w:p>
        </w:tc>
      </w:tr>
      <w:tr w:rsidR="00763E70" w14:paraId="28CCA322" w14:textId="77777777" w:rsidTr="00763E70">
        <w:tc>
          <w:tcPr>
            <w:tcW w:w="10065" w:type="dxa"/>
            <w:gridSpan w:val="2"/>
            <w:shd w:val="clear" w:color="auto" w:fill="000080"/>
          </w:tcPr>
          <w:p w14:paraId="1311B15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001A297" w14:textId="77777777" w:rsidTr="00763E70">
        <w:tc>
          <w:tcPr>
            <w:tcW w:w="10065" w:type="dxa"/>
            <w:gridSpan w:val="2"/>
          </w:tcPr>
          <w:p w14:paraId="4D9B0AFE" w14:textId="77777777" w:rsidR="00763E70" w:rsidRDefault="00304C18">
            <w:r>
              <w:t>NA</w:t>
            </w:r>
          </w:p>
        </w:tc>
      </w:tr>
    </w:tbl>
    <w:p w14:paraId="69C75F68" w14:textId="77777777" w:rsidR="00763E70" w:rsidRDefault="00304C18">
      <w:pPr>
        <w:pStyle w:val="Heading3"/>
      </w:pPr>
      <w:r>
        <w:lastRenderedPageBreak/>
        <w:t>EBSTUBS_FUNCENABLED_DEM_GETSTATUSOFDTC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1F93C01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A40FD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1009CFF" w14:textId="77777777" w:rsidR="00763E70" w:rsidRDefault="00304C18">
            <w:r>
              <w:t>Value</w:t>
            </w:r>
          </w:p>
        </w:tc>
      </w:tr>
      <w:tr w:rsidR="00763E70" w14:paraId="0E2C43B9" w14:textId="77777777" w:rsidTr="00763E70">
        <w:tc>
          <w:tcPr>
            <w:tcW w:w="6710" w:type="dxa"/>
          </w:tcPr>
          <w:p w14:paraId="023C5FCA" w14:textId="77777777" w:rsidR="00763E70" w:rsidRDefault="00304C18">
            <w:r>
              <w:t>EBSTUBS_FUNCENABLED_DEM_GETSTATUSOFDTC</w:t>
            </w:r>
          </w:p>
        </w:tc>
        <w:tc>
          <w:tcPr>
            <w:tcW w:w="3355" w:type="dxa"/>
          </w:tcPr>
          <w:p w14:paraId="6133756A" w14:textId="77777777" w:rsidR="00763E70" w:rsidRDefault="00304C18">
            <w:r>
              <w:t xml:space="preserve"> EBSTUBS_FUNCENABLED_DEM</w:t>
            </w:r>
          </w:p>
        </w:tc>
      </w:tr>
      <w:tr w:rsidR="00763E70" w14:paraId="43160DC2" w14:textId="77777777" w:rsidTr="00763E70">
        <w:tc>
          <w:tcPr>
            <w:tcW w:w="10065" w:type="dxa"/>
            <w:gridSpan w:val="2"/>
            <w:shd w:val="clear" w:color="auto" w:fill="000080"/>
          </w:tcPr>
          <w:p w14:paraId="532EBD0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6ACE3F9" w14:textId="77777777" w:rsidTr="00763E70">
        <w:tc>
          <w:tcPr>
            <w:tcW w:w="10065" w:type="dxa"/>
            <w:gridSpan w:val="2"/>
          </w:tcPr>
          <w:p w14:paraId="401A940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EBSTUBS_FUNCENABLED_DEM_GETSTATUSOFDTC EBSTUBS_FUNCENABLED_DEM</w:t>
            </w:r>
          </w:p>
        </w:tc>
      </w:tr>
      <w:tr w:rsidR="00763E70" w14:paraId="7BC05F57" w14:textId="77777777" w:rsidTr="00763E70">
        <w:tc>
          <w:tcPr>
            <w:tcW w:w="10065" w:type="dxa"/>
            <w:gridSpan w:val="2"/>
            <w:shd w:val="clear" w:color="auto" w:fill="000080"/>
          </w:tcPr>
          <w:p w14:paraId="41B299B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1361D9A" w14:textId="77777777" w:rsidTr="00763E70">
        <w:tc>
          <w:tcPr>
            <w:tcW w:w="10065" w:type="dxa"/>
            <w:gridSpan w:val="2"/>
          </w:tcPr>
          <w:p w14:paraId="1E168697" w14:textId="77777777" w:rsidR="00763E70" w:rsidRDefault="00304C18">
            <w:r>
              <w:t>NA</w:t>
            </w:r>
          </w:p>
        </w:tc>
      </w:tr>
    </w:tbl>
    <w:p w14:paraId="741A9979" w14:textId="77777777" w:rsidR="00763E70" w:rsidRDefault="00304C18">
      <w:pPr>
        <w:pStyle w:val="Heading3"/>
      </w:pPr>
      <w:r>
        <w:t>EBSTUBS_FUNCENABLED_DEM_GETTRANSLATIONTYPE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3"/>
        <w:gridCol w:w="3602"/>
      </w:tblGrid>
      <w:tr w:rsidR="00763E70" w14:paraId="1231834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7EB2D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69EB925" w14:textId="77777777" w:rsidR="00763E70" w:rsidRDefault="00304C18">
            <w:r>
              <w:t>Value</w:t>
            </w:r>
          </w:p>
        </w:tc>
      </w:tr>
      <w:tr w:rsidR="00763E70" w14:paraId="068150C3" w14:textId="77777777" w:rsidTr="00763E70">
        <w:tc>
          <w:tcPr>
            <w:tcW w:w="6710" w:type="dxa"/>
          </w:tcPr>
          <w:p w14:paraId="10861589" w14:textId="77777777" w:rsidR="00763E70" w:rsidRDefault="00304C18">
            <w:r>
              <w:t>EBSTUBS_FUNCENABLED_DEM_GETTRANSLATIONTYPE</w:t>
            </w:r>
          </w:p>
        </w:tc>
        <w:tc>
          <w:tcPr>
            <w:tcW w:w="3355" w:type="dxa"/>
          </w:tcPr>
          <w:p w14:paraId="02F4DAFA" w14:textId="77777777" w:rsidR="00763E70" w:rsidRDefault="00304C18">
            <w:r>
              <w:t xml:space="preserve"> EBSTUBS_FUNCENABLED_DEM</w:t>
            </w:r>
          </w:p>
        </w:tc>
      </w:tr>
      <w:tr w:rsidR="00763E70" w14:paraId="74E28460" w14:textId="77777777" w:rsidTr="00763E70">
        <w:tc>
          <w:tcPr>
            <w:tcW w:w="10065" w:type="dxa"/>
            <w:gridSpan w:val="2"/>
            <w:shd w:val="clear" w:color="auto" w:fill="000080"/>
          </w:tcPr>
          <w:p w14:paraId="2A03F53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F7A3922" w14:textId="77777777" w:rsidTr="00763E70">
        <w:tc>
          <w:tcPr>
            <w:tcW w:w="10065" w:type="dxa"/>
            <w:gridSpan w:val="2"/>
          </w:tcPr>
          <w:p w14:paraId="30FD462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EBSTUBS_FUNCENABLED_DEM_GETTRANSLATIONTYPE EBSTUBS_FUNCENABLED_DEM</w:t>
            </w:r>
          </w:p>
        </w:tc>
      </w:tr>
      <w:tr w:rsidR="00763E70" w14:paraId="7C0E1E5C" w14:textId="77777777" w:rsidTr="00763E70">
        <w:tc>
          <w:tcPr>
            <w:tcW w:w="10065" w:type="dxa"/>
            <w:gridSpan w:val="2"/>
            <w:shd w:val="clear" w:color="auto" w:fill="000080"/>
          </w:tcPr>
          <w:p w14:paraId="0EEED92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13992BC" w14:textId="77777777" w:rsidTr="00763E70">
        <w:tc>
          <w:tcPr>
            <w:tcW w:w="10065" w:type="dxa"/>
            <w:gridSpan w:val="2"/>
          </w:tcPr>
          <w:p w14:paraId="44AFA429" w14:textId="77777777" w:rsidR="00763E70" w:rsidRDefault="00304C18">
            <w:r>
              <w:t>NA</w:t>
            </w:r>
          </w:p>
        </w:tc>
      </w:tr>
    </w:tbl>
    <w:p w14:paraId="38BF07F8" w14:textId="77777777" w:rsidR="00763E70" w:rsidRDefault="00304C18">
      <w:pPr>
        <w:pStyle w:val="Heading3"/>
      </w:pPr>
      <w:r>
        <w:t>EBSTUBS_FUNCENABLED_DEM_GETVERSIONINFO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3FDEBE2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A18E7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7E3F946" w14:textId="77777777" w:rsidR="00763E70" w:rsidRDefault="00304C18">
            <w:r>
              <w:t>Value</w:t>
            </w:r>
          </w:p>
        </w:tc>
      </w:tr>
      <w:tr w:rsidR="00763E70" w14:paraId="51F13AD4" w14:textId="77777777" w:rsidTr="00763E70">
        <w:tc>
          <w:tcPr>
            <w:tcW w:w="6710" w:type="dxa"/>
          </w:tcPr>
          <w:p w14:paraId="5F32DD0D" w14:textId="77777777" w:rsidR="00763E70" w:rsidRDefault="00304C18">
            <w:r>
              <w:t>EBSTUBS_FUNCENABLED_DEM_GETVERSIONINFO</w:t>
            </w:r>
          </w:p>
        </w:tc>
        <w:tc>
          <w:tcPr>
            <w:tcW w:w="3355" w:type="dxa"/>
          </w:tcPr>
          <w:p w14:paraId="19887567" w14:textId="77777777" w:rsidR="000F7B52" w:rsidRDefault="000F7B52"/>
          <w:p w14:paraId="3D571C9B" w14:textId="39414F35" w:rsidR="00763E70" w:rsidRDefault="00304C18">
            <w:r>
              <w:t>EBSTUBS_FUNCENABLED_DEM</w:t>
            </w:r>
          </w:p>
        </w:tc>
      </w:tr>
      <w:tr w:rsidR="00763E70" w14:paraId="4D6E9A79" w14:textId="77777777" w:rsidTr="00763E70">
        <w:tc>
          <w:tcPr>
            <w:tcW w:w="10065" w:type="dxa"/>
            <w:gridSpan w:val="2"/>
            <w:shd w:val="clear" w:color="auto" w:fill="000080"/>
          </w:tcPr>
          <w:p w14:paraId="2E6AACA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83D3C85" w14:textId="77777777" w:rsidTr="00763E70">
        <w:tc>
          <w:tcPr>
            <w:tcW w:w="10065" w:type="dxa"/>
            <w:gridSpan w:val="2"/>
          </w:tcPr>
          <w:p w14:paraId="2728EDF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EBSTUBS_FUNCENABLED_DEM_GETVERSIONINFO EBSTUBS_FUNCENABLED_DEM</w:t>
            </w:r>
          </w:p>
        </w:tc>
      </w:tr>
      <w:tr w:rsidR="00763E70" w14:paraId="297DE0FE" w14:textId="77777777" w:rsidTr="00763E70">
        <w:tc>
          <w:tcPr>
            <w:tcW w:w="10065" w:type="dxa"/>
            <w:gridSpan w:val="2"/>
            <w:shd w:val="clear" w:color="auto" w:fill="000080"/>
          </w:tcPr>
          <w:p w14:paraId="1047B1D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A5670AE" w14:textId="77777777" w:rsidTr="00763E70">
        <w:tc>
          <w:tcPr>
            <w:tcW w:w="10065" w:type="dxa"/>
            <w:gridSpan w:val="2"/>
          </w:tcPr>
          <w:p w14:paraId="5D2D34FB" w14:textId="77777777" w:rsidR="00763E70" w:rsidRDefault="00304C18">
            <w:r>
              <w:t>NA</w:t>
            </w:r>
          </w:p>
        </w:tc>
      </w:tr>
    </w:tbl>
    <w:p w14:paraId="512D817A" w14:textId="77777777" w:rsidR="00763E70" w:rsidRDefault="00304C18">
      <w:pPr>
        <w:pStyle w:val="Heading3"/>
      </w:pPr>
      <w:r>
        <w:t>EBSTUBS_FUNCENABLED_DEM_INIT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5EC72A3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CCFCF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8123D52" w14:textId="77777777" w:rsidR="00763E70" w:rsidRDefault="00304C18">
            <w:r>
              <w:t>Value</w:t>
            </w:r>
          </w:p>
        </w:tc>
      </w:tr>
      <w:tr w:rsidR="00763E70" w14:paraId="2ECEB5AD" w14:textId="77777777" w:rsidTr="00763E70">
        <w:tc>
          <w:tcPr>
            <w:tcW w:w="6710" w:type="dxa"/>
          </w:tcPr>
          <w:p w14:paraId="19AC2986" w14:textId="77777777" w:rsidR="00763E70" w:rsidRDefault="00304C18">
            <w:r>
              <w:t>EBSTUBS_FUNCENABLED_DEM_INIT</w:t>
            </w:r>
          </w:p>
        </w:tc>
        <w:tc>
          <w:tcPr>
            <w:tcW w:w="3355" w:type="dxa"/>
          </w:tcPr>
          <w:p w14:paraId="7CC1B877" w14:textId="77777777" w:rsidR="00763E70" w:rsidRDefault="00304C18">
            <w:r>
              <w:t xml:space="preserve"> EBSTUBS_FUNCENABLED_DEM</w:t>
            </w:r>
          </w:p>
        </w:tc>
      </w:tr>
      <w:tr w:rsidR="00763E70" w14:paraId="1F3B0BDF" w14:textId="77777777" w:rsidTr="00763E70">
        <w:tc>
          <w:tcPr>
            <w:tcW w:w="10065" w:type="dxa"/>
            <w:gridSpan w:val="2"/>
            <w:shd w:val="clear" w:color="auto" w:fill="000080"/>
          </w:tcPr>
          <w:p w14:paraId="4B1C7ED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8A06A1D" w14:textId="77777777" w:rsidTr="00763E70">
        <w:tc>
          <w:tcPr>
            <w:tcW w:w="10065" w:type="dxa"/>
            <w:gridSpan w:val="2"/>
          </w:tcPr>
          <w:p w14:paraId="374336F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EBSTUBS_FUNCENABLED_DEM_INIT EBSTUBS_FUNCENABLED_DEM</w:t>
            </w:r>
          </w:p>
        </w:tc>
      </w:tr>
      <w:tr w:rsidR="00763E70" w14:paraId="64E7FBFB" w14:textId="77777777" w:rsidTr="00763E70">
        <w:tc>
          <w:tcPr>
            <w:tcW w:w="10065" w:type="dxa"/>
            <w:gridSpan w:val="2"/>
            <w:shd w:val="clear" w:color="auto" w:fill="000080"/>
          </w:tcPr>
          <w:p w14:paraId="2D139FD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FECE9EB" w14:textId="77777777" w:rsidTr="00763E70">
        <w:tc>
          <w:tcPr>
            <w:tcW w:w="10065" w:type="dxa"/>
            <w:gridSpan w:val="2"/>
          </w:tcPr>
          <w:p w14:paraId="32BAB635" w14:textId="77777777" w:rsidR="00763E70" w:rsidRDefault="00304C18">
            <w:r>
              <w:t>NA</w:t>
            </w:r>
          </w:p>
        </w:tc>
      </w:tr>
    </w:tbl>
    <w:p w14:paraId="7ED6ADF7" w14:textId="77777777" w:rsidR="00763E70" w:rsidRDefault="00304C18">
      <w:pPr>
        <w:pStyle w:val="Heading3"/>
      </w:pPr>
      <w:r>
        <w:t>EBSTUBS_FUNCENABLED_DEM_MAINFUNCTION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5A70845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DCD58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EF7FB4D" w14:textId="77777777" w:rsidR="00763E70" w:rsidRDefault="00304C18">
            <w:r>
              <w:t>Value</w:t>
            </w:r>
          </w:p>
        </w:tc>
      </w:tr>
      <w:tr w:rsidR="00763E70" w14:paraId="51FA2287" w14:textId="77777777" w:rsidTr="00763E70">
        <w:tc>
          <w:tcPr>
            <w:tcW w:w="6710" w:type="dxa"/>
          </w:tcPr>
          <w:p w14:paraId="29924032" w14:textId="77777777" w:rsidR="00763E70" w:rsidRDefault="00304C18">
            <w:r>
              <w:t>EBSTUBS_FUNCENABLED_DEM_MAINFUNCTION</w:t>
            </w:r>
          </w:p>
        </w:tc>
        <w:tc>
          <w:tcPr>
            <w:tcW w:w="3355" w:type="dxa"/>
          </w:tcPr>
          <w:p w14:paraId="6AB58D49" w14:textId="77777777" w:rsidR="00763E70" w:rsidRDefault="00304C18">
            <w:r>
              <w:t xml:space="preserve"> EBSTUBS_FUNCENABLED_DEM</w:t>
            </w:r>
          </w:p>
        </w:tc>
      </w:tr>
      <w:tr w:rsidR="00763E70" w14:paraId="47AC2EA0" w14:textId="77777777" w:rsidTr="00763E70">
        <w:tc>
          <w:tcPr>
            <w:tcW w:w="10065" w:type="dxa"/>
            <w:gridSpan w:val="2"/>
            <w:shd w:val="clear" w:color="auto" w:fill="000080"/>
          </w:tcPr>
          <w:p w14:paraId="040B7C4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3A90A50" w14:textId="77777777" w:rsidTr="00763E70">
        <w:tc>
          <w:tcPr>
            <w:tcW w:w="10065" w:type="dxa"/>
            <w:gridSpan w:val="2"/>
          </w:tcPr>
          <w:p w14:paraId="338580C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EBSTUBS_FUNCENABLED_DEM_MAINFUNCTION EBSTUBS_FUNCENABLED_DEM</w:t>
            </w:r>
          </w:p>
        </w:tc>
      </w:tr>
      <w:tr w:rsidR="00763E70" w14:paraId="607C5C7C" w14:textId="77777777" w:rsidTr="00763E70">
        <w:tc>
          <w:tcPr>
            <w:tcW w:w="10065" w:type="dxa"/>
            <w:gridSpan w:val="2"/>
            <w:shd w:val="clear" w:color="auto" w:fill="000080"/>
          </w:tcPr>
          <w:p w14:paraId="26FD5A4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50DED2E" w14:textId="77777777" w:rsidTr="00763E70">
        <w:tc>
          <w:tcPr>
            <w:tcW w:w="10065" w:type="dxa"/>
            <w:gridSpan w:val="2"/>
          </w:tcPr>
          <w:p w14:paraId="1DF4D7F7" w14:textId="77777777" w:rsidR="00763E70" w:rsidRDefault="00304C18">
            <w:r>
              <w:t>NA</w:t>
            </w:r>
          </w:p>
        </w:tc>
      </w:tr>
    </w:tbl>
    <w:p w14:paraId="1250DE5F" w14:textId="77777777" w:rsidR="00763E70" w:rsidRDefault="00304C18">
      <w:pPr>
        <w:pStyle w:val="Heading3"/>
      </w:pPr>
      <w:r>
        <w:lastRenderedPageBreak/>
        <w:t>EBSTUBS_FUNCENABLED_DEM_PREINIT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B7F1BC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6FA22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CAB87A2" w14:textId="77777777" w:rsidR="00763E70" w:rsidRDefault="00304C18">
            <w:r>
              <w:t>Value</w:t>
            </w:r>
          </w:p>
        </w:tc>
      </w:tr>
      <w:tr w:rsidR="00763E70" w14:paraId="3D7BF312" w14:textId="77777777" w:rsidTr="00763E70">
        <w:tc>
          <w:tcPr>
            <w:tcW w:w="6710" w:type="dxa"/>
          </w:tcPr>
          <w:p w14:paraId="665A9263" w14:textId="77777777" w:rsidR="00763E70" w:rsidRDefault="00304C18">
            <w:r>
              <w:t>EBSTUBS_FUNCENABLED_DEM_PREINIT</w:t>
            </w:r>
          </w:p>
        </w:tc>
        <w:tc>
          <w:tcPr>
            <w:tcW w:w="3355" w:type="dxa"/>
          </w:tcPr>
          <w:p w14:paraId="3BAED707" w14:textId="77777777" w:rsidR="00763E70" w:rsidRDefault="00304C18">
            <w:r>
              <w:t xml:space="preserve"> EBSTUBS_FUNCENABLED_DEM</w:t>
            </w:r>
          </w:p>
        </w:tc>
      </w:tr>
      <w:tr w:rsidR="00763E70" w14:paraId="54CBFBB4" w14:textId="77777777" w:rsidTr="00763E70">
        <w:tc>
          <w:tcPr>
            <w:tcW w:w="10065" w:type="dxa"/>
            <w:gridSpan w:val="2"/>
            <w:shd w:val="clear" w:color="auto" w:fill="000080"/>
          </w:tcPr>
          <w:p w14:paraId="5728D6F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25F2E3A" w14:textId="77777777" w:rsidTr="00763E70">
        <w:tc>
          <w:tcPr>
            <w:tcW w:w="10065" w:type="dxa"/>
            <w:gridSpan w:val="2"/>
          </w:tcPr>
          <w:p w14:paraId="3083FBC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EBSTUBS_FUNCENABLED_DEM_PREINIT EBSTUBS_FUNCENABLED_DEM</w:t>
            </w:r>
          </w:p>
        </w:tc>
      </w:tr>
      <w:tr w:rsidR="00763E70" w14:paraId="697D6D50" w14:textId="77777777" w:rsidTr="00763E70">
        <w:tc>
          <w:tcPr>
            <w:tcW w:w="10065" w:type="dxa"/>
            <w:gridSpan w:val="2"/>
            <w:shd w:val="clear" w:color="auto" w:fill="000080"/>
          </w:tcPr>
          <w:p w14:paraId="287D499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5F4DFAB" w14:textId="77777777" w:rsidTr="00763E70">
        <w:tc>
          <w:tcPr>
            <w:tcW w:w="10065" w:type="dxa"/>
            <w:gridSpan w:val="2"/>
          </w:tcPr>
          <w:p w14:paraId="0BD78423" w14:textId="77777777" w:rsidR="00763E70" w:rsidRDefault="00304C18">
            <w:r>
              <w:t>NA</w:t>
            </w:r>
          </w:p>
        </w:tc>
      </w:tr>
    </w:tbl>
    <w:p w14:paraId="7E35A2B8" w14:textId="77777777" w:rsidR="00763E70" w:rsidRDefault="00304C18">
      <w:pPr>
        <w:pStyle w:val="Heading3"/>
      </w:pPr>
      <w:r>
        <w:t>EBSTUBS_FUNCENABLED_DEM_PRESTOREFREEZEFRAME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0"/>
        <w:gridCol w:w="3505"/>
      </w:tblGrid>
      <w:tr w:rsidR="00763E70" w14:paraId="1BDE825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AB079D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F3FC112" w14:textId="77777777" w:rsidR="00763E70" w:rsidRDefault="00304C18">
            <w:r>
              <w:t>Value</w:t>
            </w:r>
          </w:p>
        </w:tc>
      </w:tr>
      <w:tr w:rsidR="00763E70" w14:paraId="467E18DA" w14:textId="77777777" w:rsidTr="00763E70">
        <w:tc>
          <w:tcPr>
            <w:tcW w:w="6710" w:type="dxa"/>
          </w:tcPr>
          <w:p w14:paraId="423B234A" w14:textId="77777777" w:rsidR="00763E70" w:rsidRDefault="00304C18">
            <w:r>
              <w:t>EBSTUBS_FUNCENABLED_DEM_PRESTOREFREEZEFRAME</w:t>
            </w:r>
          </w:p>
        </w:tc>
        <w:tc>
          <w:tcPr>
            <w:tcW w:w="3355" w:type="dxa"/>
          </w:tcPr>
          <w:p w14:paraId="71C5A5FF" w14:textId="77777777" w:rsidR="00763E70" w:rsidRDefault="00304C18">
            <w:r>
              <w:t xml:space="preserve"> EBSTUBS_FUNCENABLED_DEM</w:t>
            </w:r>
          </w:p>
        </w:tc>
      </w:tr>
      <w:tr w:rsidR="00763E70" w14:paraId="17B4B56C" w14:textId="77777777" w:rsidTr="00763E70">
        <w:tc>
          <w:tcPr>
            <w:tcW w:w="10065" w:type="dxa"/>
            <w:gridSpan w:val="2"/>
            <w:shd w:val="clear" w:color="auto" w:fill="000080"/>
          </w:tcPr>
          <w:p w14:paraId="6E8C4EB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364245F" w14:textId="77777777" w:rsidTr="00763E70">
        <w:tc>
          <w:tcPr>
            <w:tcW w:w="10065" w:type="dxa"/>
            <w:gridSpan w:val="2"/>
          </w:tcPr>
          <w:p w14:paraId="0AA0BC4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EBSTUBS_FUNCENABLED_DEM_PRESTOREFREEZEFRAME EBSTUBS_FUNCENABLED_DEM</w:t>
            </w:r>
          </w:p>
        </w:tc>
      </w:tr>
      <w:tr w:rsidR="00763E70" w14:paraId="3BFF60AA" w14:textId="77777777" w:rsidTr="00763E70">
        <w:tc>
          <w:tcPr>
            <w:tcW w:w="10065" w:type="dxa"/>
            <w:gridSpan w:val="2"/>
            <w:shd w:val="clear" w:color="auto" w:fill="000080"/>
          </w:tcPr>
          <w:p w14:paraId="43D420E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B06E5CF" w14:textId="77777777" w:rsidTr="00763E70">
        <w:tc>
          <w:tcPr>
            <w:tcW w:w="10065" w:type="dxa"/>
            <w:gridSpan w:val="2"/>
          </w:tcPr>
          <w:p w14:paraId="4F2C2150" w14:textId="77777777" w:rsidR="00763E70" w:rsidRDefault="00304C18">
            <w:r>
              <w:t>NA</w:t>
            </w:r>
          </w:p>
        </w:tc>
      </w:tr>
    </w:tbl>
    <w:p w14:paraId="02AB17AF" w14:textId="77777777" w:rsidR="00763E70" w:rsidRDefault="00304C18">
      <w:pPr>
        <w:pStyle w:val="Heading3"/>
      </w:pPr>
      <w:r>
        <w:t>EBSTUBS_FUNCENABLED_DEM_READDATAOFOBDFREEZEFRAME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2"/>
        <w:gridCol w:w="2953"/>
      </w:tblGrid>
      <w:tr w:rsidR="00763E70" w14:paraId="76F8D17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B8542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2829772" w14:textId="77777777" w:rsidR="00763E70" w:rsidRDefault="00304C18">
            <w:r>
              <w:t>Value</w:t>
            </w:r>
          </w:p>
        </w:tc>
      </w:tr>
      <w:tr w:rsidR="00763E70" w14:paraId="0342CA15" w14:textId="77777777" w:rsidTr="00763E70">
        <w:tc>
          <w:tcPr>
            <w:tcW w:w="6710" w:type="dxa"/>
          </w:tcPr>
          <w:p w14:paraId="4287E4DF" w14:textId="77777777" w:rsidR="00763E70" w:rsidRDefault="00304C18">
            <w:r>
              <w:t>EBSTUBS_FUNCENABLED_DEM_READDATAOFOBDFREEZEFRAME</w:t>
            </w:r>
          </w:p>
        </w:tc>
        <w:tc>
          <w:tcPr>
            <w:tcW w:w="3355" w:type="dxa"/>
          </w:tcPr>
          <w:p w14:paraId="3B174A67" w14:textId="77777777" w:rsidR="000F7B52" w:rsidRDefault="00304C18">
            <w:r>
              <w:t xml:space="preserve"> EBSTUBS_FUNCENABLED_</w:t>
            </w:r>
          </w:p>
          <w:p w14:paraId="72640C8F" w14:textId="230CBF65" w:rsidR="00763E70" w:rsidRDefault="00304C18">
            <w:r>
              <w:t>DEM</w:t>
            </w:r>
          </w:p>
        </w:tc>
      </w:tr>
      <w:tr w:rsidR="00763E70" w14:paraId="5C5C6659" w14:textId="77777777" w:rsidTr="00763E70">
        <w:tc>
          <w:tcPr>
            <w:tcW w:w="10065" w:type="dxa"/>
            <w:gridSpan w:val="2"/>
            <w:shd w:val="clear" w:color="auto" w:fill="000080"/>
          </w:tcPr>
          <w:p w14:paraId="344F2C1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CFB4ADF" w14:textId="77777777" w:rsidTr="00763E70">
        <w:tc>
          <w:tcPr>
            <w:tcW w:w="10065" w:type="dxa"/>
            <w:gridSpan w:val="2"/>
          </w:tcPr>
          <w:p w14:paraId="5FCF40F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EBSTUBS_FUNCENABLED_DEM_READDATAOFOBDFREEZEFRAME EBSTUBS_FUNCENABLED_DEM</w:t>
            </w:r>
          </w:p>
        </w:tc>
      </w:tr>
      <w:tr w:rsidR="00763E70" w14:paraId="661769F6" w14:textId="77777777" w:rsidTr="00763E70">
        <w:tc>
          <w:tcPr>
            <w:tcW w:w="10065" w:type="dxa"/>
            <w:gridSpan w:val="2"/>
            <w:shd w:val="clear" w:color="auto" w:fill="000080"/>
          </w:tcPr>
          <w:p w14:paraId="3F74276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6907F47" w14:textId="77777777" w:rsidTr="00763E70">
        <w:tc>
          <w:tcPr>
            <w:tcW w:w="10065" w:type="dxa"/>
            <w:gridSpan w:val="2"/>
          </w:tcPr>
          <w:p w14:paraId="2B48E546" w14:textId="77777777" w:rsidR="00763E70" w:rsidRDefault="00304C18">
            <w:r>
              <w:t>NA</w:t>
            </w:r>
          </w:p>
        </w:tc>
      </w:tr>
    </w:tbl>
    <w:p w14:paraId="106FA043" w14:textId="77777777" w:rsidR="00763E70" w:rsidRDefault="00304C18">
      <w:pPr>
        <w:pStyle w:val="Heading3"/>
      </w:pPr>
      <w:r>
        <w:t>EBSTUBS_FUNCENABLED_DEM_REPIUMPRDENLOCK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AE25DC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63D92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28F349F" w14:textId="77777777" w:rsidR="00763E70" w:rsidRDefault="00304C18">
            <w:r>
              <w:t>Value</w:t>
            </w:r>
          </w:p>
        </w:tc>
      </w:tr>
      <w:tr w:rsidR="00763E70" w14:paraId="21720F98" w14:textId="77777777" w:rsidTr="00763E70">
        <w:tc>
          <w:tcPr>
            <w:tcW w:w="6710" w:type="dxa"/>
          </w:tcPr>
          <w:p w14:paraId="69336C1C" w14:textId="77777777" w:rsidR="00763E70" w:rsidRDefault="00304C18">
            <w:r>
              <w:t>EBSTUBS_FUNCENABLED_DEM_REPIUMPRDENLOCK</w:t>
            </w:r>
          </w:p>
        </w:tc>
        <w:tc>
          <w:tcPr>
            <w:tcW w:w="3355" w:type="dxa"/>
          </w:tcPr>
          <w:p w14:paraId="74C76B73" w14:textId="77777777" w:rsidR="00763E70" w:rsidRDefault="00304C18">
            <w:r>
              <w:t xml:space="preserve"> EBSTUBS_FUNCENABLED_DEM</w:t>
            </w:r>
          </w:p>
        </w:tc>
      </w:tr>
      <w:tr w:rsidR="00763E70" w14:paraId="64D00B70" w14:textId="77777777" w:rsidTr="00763E70">
        <w:tc>
          <w:tcPr>
            <w:tcW w:w="10065" w:type="dxa"/>
            <w:gridSpan w:val="2"/>
            <w:shd w:val="clear" w:color="auto" w:fill="000080"/>
          </w:tcPr>
          <w:p w14:paraId="2FCCF49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003C2BB" w14:textId="77777777" w:rsidTr="00763E70">
        <w:tc>
          <w:tcPr>
            <w:tcW w:w="10065" w:type="dxa"/>
            <w:gridSpan w:val="2"/>
          </w:tcPr>
          <w:p w14:paraId="1C53A59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EBSTUBS_FUNCENABLED_DEM_REPIUMPRDENLOCK EBSTUBS_FUNCENABLED_DEM</w:t>
            </w:r>
          </w:p>
        </w:tc>
      </w:tr>
      <w:tr w:rsidR="00763E70" w14:paraId="625EC62F" w14:textId="77777777" w:rsidTr="00763E70">
        <w:tc>
          <w:tcPr>
            <w:tcW w:w="10065" w:type="dxa"/>
            <w:gridSpan w:val="2"/>
            <w:shd w:val="clear" w:color="auto" w:fill="000080"/>
          </w:tcPr>
          <w:p w14:paraId="3B5260F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7BBBFEF" w14:textId="77777777" w:rsidTr="00763E70">
        <w:tc>
          <w:tcPr>
            <w:tcW w:w="10065" w:type="dxa"/>
            <w:gridSpan w:val="2"/>
          </w:tcPr>
          <w:p w14:paraId="68E5ECD6" w14:textId="77777777" w:rsidR="00763E70" w:rsidRDefault="00304C18">
            <w:r>
              <w:t>NA</w:t>
            </w:r>
          </w:p>
        </w:tc>
      </w:tr>
    </w:tbl>
    <w:p w14:paraId="58BF06C5" w14:textId="77777777" w:rsidR="00763E70" w:rsidRDefault="00304C18">
      <w:pPr>
        <w:pStyle w:val="Heading3"/>
      </w:pPr>
      <w:r>
        <w:t>EBSTUBS_FUNCENABLED_DEM_REPIUMPRDENRELEASE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8"/>
        <w:gridCol w:w="3577"/>
      </w:tblGrid>
      <w:tr w:rsidR="00763E70" w14:paraId="60467D4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373905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374BB68" w14:textId="77777777" w:rsidR="00763E70" w:rsidRDefault="00304C18">
            <w:r>
              <w:t>Value</w:t>
            </w:r>
          </w:p>
        </w:tc>
      </w:tr>
      <w:tr w:rsidR="00763E70" w14:paraId="67726FA3" w14:textId="77777777" w:rsidTr="00763E70">
        <w:tc>
          <w:tcPr>
            <w:tcW w:w="6710" w:type="dxa"/>
          </w:tcPr>
          <w:p w14:paraId="0B40768B" w14:textId="77777777" w:rsidR="00763E70" w:rsidRDefault="00304C18">
            <w:r>
              <w:t>EBSTUBS_FUNCENABLED_DEM_REPIUMPRDENRELEASE</w:t>
            </w:r>
          </w:p>
        </w:tc>
        <w:tc>
          <w:tcPr>
            <w:tcW w:w="3355" w:type="dxa"/>
          </w:tcPr>
          <w:p w14:paraId="431067FF" w14:textId="77777777" w:rsidR="00763E70" w:rsidRDefault="00304C18">
            <w:r>
              <w:t xml:space="preserve"> EBSTUBS_FUNCENABLED_DEM</w:t>
            </w:r>
          </w:p>
        </w:tc>
      </w:tr>
      <w:tr w:rsidR="00763E70" w14:paraId="067136F1" w14:textId="77777777" w:rsidTr="00763E70">
        <w:tc>
          <w:tcPr>
            <w:tcW w:w="10065" w:type="dxa"/>
            <w:gridSpan w:val="2"/>
            <w:shd w:val="clear" w:color="auto" w:fill="000080"/>
          </w:tcPr>
          <w:p w14:paraId="2C319D6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9744700" w14:textId="77777777" w:rsidTr="00763E70">
        <w:tc>
          <w:tcPr>
            <w:tcW w:w="10065" w:type="dxa"/>
            <w:gridSpan w:val="2"/>
          </w:tcPr>
          <w:p w14:paraId="405574F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EBSTUBS_FUNCENABLED_DEM_REPIUMPRDENRELEASE EBSTUBS_FUNCENABLED_DEM</w:t>
            </w:r>
          </w:p>
        </w:tc>
      </w:tr>
      <w:tr w:rsidR="00763E70" w14:paraId="31E79EC2" w14:textId="77777777" w:rsidTr="00763E70">
        <w:tc>
          <w:tcPr>
            <w:tcW w:w="10065" w:type="dxa"/>
            <w:gridSpan w:val="2"/>
            <w:shd w:val="clear" w:color="auto" w:fill="000080"/>
          </w:tcPr>
          <w:p w14:paraId="6CD491BB" w14:textId="77777777" w:rsidR="00763E70" w:rsidRDefault="00304C18">
            <w:r>
              <w:rPr>
                <w:b/>
              </w:rPr>
              <w:lastRenderedPageBreak/>
              <w:t>Description</w:t>
            </w:r>
          </w:p>
        </w:tc>
      </w:tr>
      <w:tr w:rsidR="00763E70" w14:paraId="3F5067F7" w14:textId="77777777" w:rsidTr="00763E70">
        <w:tc>
          <w:tcPr>
            <w:tcW w:w="10065" w:type="dxa"/>
            <w:gridSpan w:val="2"/>
          </w:tcPr>
          <w:p w14:paraId="1DC23AA4" w14:textId="77777777" w:rsidR="00763E70" w:rsidRDefault="00304C18">
            <w:r>
              <w:t>NA</w:t>
            </w:r>
          </w:p>
        </w:tc>
      </w:tr>
    </w:tbl>
    <w:p w14:paraId="0AB14607" w14:textId="77777777" w:rsidR="00763E70" w:rsidRDefault="00304C18">
      <w:pPr>
        <w:pStyle w:val="Heading3"/>
      </w:pPr>
      <w:r>
        <w:t>EBSTUBS_FUNCENABLED_DEM_REPIUMPRFAULTDETECT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2"/>
        <w:gridCol w:w="3543"/>
      </w:tblGrid>
      <w:tr w:rsidR="00763E70" w14:paraId="44890F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DD81F1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72E4139" w14:textId="77777777" w:rsidR="00763E70" w:rsidRDefault="00304C18">
            <w:r>
              <w:t>Value</w:t>
            </w:r>
          </w:p>
        </w:tc>
      </w:tr>
      <w:tr w:rsidR="00763E70" w14:paraId="51BF0D08" w14:textId="77777777" w:rsidTr="00763E70">
        <w:tc>
          <w:tcPr>
            <w:tcW w:w="6710" w:type="dxa"/>
          </w:tcPr>
          <w:p w14:paraId="5926B17F" w14:textId="77777777" w:rsidR="00763E70" w:rsidRDefault="00304C18">
            <w:r>
              <w:t>EBSTUBS_FUNCENABLED_DEM_REPIUMPRFAULTDETECT</w:t>
            </w:r>
          </w:p>
        </w:tc>
        <w:tc>
          <w:tcPr>
            <w:tcW w:w="3355" w:type="dxa"/>
          </w:tcPr>
          <w:p w14:paraId="3C743917" w14:textId="77777777" w:rsidR="00763E70" w:rsidRDefault="00304C18">
            <w:r>
              <w:t xml:space="preserve"> EBSTUBS_FUNCENABLED_DEM</w:t>
            </w:r>
          </w:p>
        </w:tc>
      </w:tr>
      <w:tr w:rsidR="00763E70" w14:paraId="7671C1DA" w14:textId="77777777" w:rsidTr="00763E70">
        <w:tc>
          <w:tcPr>
            <w:tcW w:w="10065" w:type="dxa"/>
            <w:gridSpan w:val="2"/>
            <w:shd w:val="clear" w:color="auto" w:fill="000080"/>
          </w:tcPr>
          <w:p w14:paraId="2963D86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D4452F8" w14:textId="77777777" w:rsidTr="00763E70">
        <w:tc>
          <w:tcPr>
            <w:tcW w:w="10065" w:type="dxa"/>
            <w:gridSpan w:val="2"/>
          </w:tcPr>
          <w:p w14:paraId="0526D19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EBSTUBS_FUNCENABLED_DEM_REPIUMPRFAULTDETECT EBSTUBS_FUNCENABLED_DEM</w:t>
            </w:r>
          </w:p>
        </w:tc>
      </w:tr>
      <w:tr w:rsidR="00763E70" w14:paraId="22C83251" w14:textId="77777777" w:rsidTr="00763E70">
        <w:tc>
          <w:tcPr>
            <w:tcW w:w="10065" w:type="dxa"/>
            <w:gridSpan w:val="2"/>
            <w:shd w:val="clear" w:color="auto" w:fill="000080"/>
          </w:tcPr>
          <w:p w14:paraId="012FD34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F26432B" w14:textId="77777777" w:rsidTr="00763E70">
        <w:tc>
          <w:tcPr>
            <w:tcW w:w="10065" w:type="dxa"/>
            <w:gridSpan w:val="2"/>
          </w:tcPr>
          <w:p w14:paraId="753F0EC3" w14:textId="77777777" w:rsidR="00763E70" w:rsidRDefault="00304C18">
            <w:r>
              <w:t>NA</w:t>
            </w:r>
          </w:p>
        </w:tc>
      </w:tr>
    </w:tbl>
    <w:p w14:paraId="49EB8F47" w14:textId="77777777" w:rsidR="00763E70" w:rsidRDefault="00304C18">
      <w:pPr>
        <w:pStyle w:val="Heading3"/>
      </w:pPr>
      <w:r>
        <w:t>EBSTUBS_FUNCENABLED_DEM_REPORTERRORSTATUS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7"/>
        <w:gridCol w:w="3598"/>
      </w:tblGrid>
      <w:tr w:rsidR="00763E70" w14:paraId="01A5641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CE47BA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4685584" w14:textId="77777777" w:rsidR="00763E70" w:rsidRDefault="00304C18">
            <w:r>
              <w:t>Value</w:t>
            </w:r>
          </w:p>
        </w:tc>
      </w:tr>
      <w:tr w:rsidR="00763E70" w14:paraId="35AFF9E5" w14:textId="77777777" w:rsidTr="00763E70">
        <w:tc>
          <w:tcPr>
            <w:tcW w:w="6710" w:type="dxa"/>
          </w:tcPr>
          <w:p w14:paraId="40FCEC71" w14:textId="77777777" w:rsidR="00763E70" w:rsidRDefault="00304C18">
            <w:r>
              <w:t>EBSTUBS_FUNCENABLED_DEM_REPORTERRORSTATUS</w:t>
            </w:r>
          </w:p>
        </w:tc>
        <w:tc>
          <w:tcPr>
            <w:tcW w:w="3355" w:type="dxa"/>
          </w:tcPr>
          <w:p w14:paraId="42078617" w14:textId="77777777" w:rsidR="00763E70" w:rsidRDefault="00304C18">
            <w:r>
              <w:t xml:space="preserve"> EBSTUBS_FUNCENABLED_DEM</w:t>
            </w:r>
          </w:p>
        </w:tc>
      </w:tr>
      <w:tr w:rsidR="00763E70" w14:paraId="54EB4091" w14:textId="77777777" w:rsidTr="00763E70">
        <w:tc>
          <w:tcPr>
            <w:tcW w:w="10065" w:type="dxa"/>
            <w:gridSpan w:val="2"/>
            <w:shd w:val="clear" w:color="auto" w:fill="000080"/>
          </w:tcPr>
          <w:p w14:paraId="3B12A25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766520B" w14:textId="77777777" w:rsidTr="00763E70">
        <w:tc>
          <w:tcPr>
            <w:tcW w:w="10065" w:type="dxa"/>
            <w:gridSpan w:val="2"/>
          </w:tcPr>
          <w:p w14:paraId="6018EDC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EBSTUBS_FUNCENABLED_DEM_REPORTERRORSTATUS EBSTUBS_FUNCENABLED_DEM</w:t>
            </w:r>
          </w:p>
        </w:tc>
      </w:tr>
      <w:tr w:rsidR="00763E70" w14:paraId="4CF21683" w14:textId="77777777" w:rsidTr="00763E70">
        <w:tc>
          <w:tcPr>
            <w:tcW w:w="10065" w:type="dxa"/>
            <w:gridSpan w:val="2"/>
            <w:shd w:val="clear" w:color="auto" w:fill="000080"/>
          </w:tcPr>
          <w:p w14:paraId="6B6641A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4C2968C" w14:textId="77777777" w:rsidTr="00763E70">
        <w:tc>
          <w:tcPr>
            <w:tcW w:w="10065" w:type="dxa"/>
            <w:gridSpan w:val="2"/>
          </w:tcPr>
          <w:p w14:paraId="7E566DE3" w14:textId="77777777" w:rsidR="00763E70" w:rsidRDefault="00304C18">
            <w:r>
              <w:t>NA</w:t>
            </w:r>
          </w:p>
        </w:tc>
      </w:tr>
    </w:tbl>
    <w:p w14:paraId="48166714" w14:textId="77777777" w:rsidR="00763E70" w:rsidRDefault="00304C18" w:rsidP="000F7B52">
      <w:pPr>
        <w:pStyle w:val="Heading3"/>
        <w:spacing w:before="500"/>
        <w:ind w:left="965" w:hanging="965"/>
      </w:pPr>
      <w:r>
        <w:t>EBSTUBS_FUNCENABLED_DEM_RESETEVENTSTATUS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3DD6E84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E7D4B8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7C724AD" w14:textId="77777777" w:rsidR="00763E70" w:rsidRDefault="00304C18">
            <w:r>
              <w:t>Value</w:t>
            </w:r>
          </w:p>
        </w:tc>
      </w:tr>
      <w:tr w:rsidR="00763E70" w14:paraId="3A3DB5E4" w14:textId="77777777" w:rsidTr="00763E70">
        <w:tc>
          <w:tcPr>
            <w:tcW w:w="6710" w:type="dxa"/>
          </w:tcPr>
          <w:p w14:paraId="7898AC33" w14:textId="77777777" w:rsidR="00763E70" w:rsidRDefault="00304C18">
            <w:r>
              <w:t>EBSTUBS_FUNCENABLED_DEM_RESETEVENTSTATUS</w:t>
            </w:r>
          </w:p>
        </w:tc>
        <w:tc>
          <w:tcPr>
            <w:tcW w:w="3355" w:type="dxa"/>
          </w:tcPr>
          <w:p w14:paraId="14130F46" w14:textId="77777777" w:rsidR="00763E70" w:rsidRDefault="00304C18">
            <w:r>
              <w:t xml:space="preserve"> EBSTUBS_FUNCENABLED_DEM</w:t>
            </w:r>
          </w:p>
        </w:tc>
      </w:tr>
      <w:tr w:rsidR="00763E70" w14:paraId="4657CBCA" w14:textId="77777777" w:rsidTr="00763E70">
        <w:tc>
          <w:tcPr>
            <w:tcW w:w="10065" w:type="dxa"/>
            <w:gridSpan w:val="2"/>
            <w:shd w:val="clear" w:color="auto" w:fill="000080"/>
          </w:tcPr>
          <w:p w14:paraId="6C77ADE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1663F88" w14:textId="77777777" w:rsidTr="00763E70">
        <w:tc>
          <w:tcPr>
            <w:tcW w:w="10065" w:type="dxa"/>
            <w:gridSpan w:val="2"/>
          </w:tcPr>
          <w:p w14:paraId="3131DFD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EBSTUBS_FUNCENABLED_DEM_RESETEVENTSTATUS EBSTUBS_FUNCENABLED_DEM</w:t>
            </w:r>
          </w:p>
        </w:tc>
      </w:tr>
      <w:tr w:rsidR="00763E70" w14:paraId="5F4CFF2C" w14:textId="77777777" w:rsidTr="00763E70">
        <w:tc>
          <w:tcPr>
            <w:tcW w:w="10065" w:type="dxa"/>
            <w:gridSpan w:val="2"/>
            <w:shd w:val="clear" w:color="auto" w:fill="000080"/>
          </w:tcPr>
          <w:p w14:paraId="2AA0363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4404BB7" w14:textId="77777777" w:rsidTr="00763E70">
        <w:tc>
          <w:tcPr>
            <w:tcW w:w="10065" w:type="dxa"/>
            <w:gridSpan w:val="2"/>
          </w:tcPr>
          <w:p w14:paraId="27E62C5A" w14:textId="77777777" w:rsidR="00763E70" w:rsidRDefault="00304C18">
            <w:r>
              <w:t>NA</w:t>
            </w:r>
          </w:p>
        </w:tc>
      </w:tr>
    </w:tbl>
    <w:p w14:paraId="71A58F35" w14:textId="77777777" w:rsidR="00763E70" w:rsidRDefault="00304C18">
      <w:pPr>
        <w:pStyle w:val="Heading3"/>
      </w:pPr>
      <w:r>
        <w:t>EBSTUBS_FUNCENABLED_DEM_SETAGINGCYCLECOUNTERVALUE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8"/>
        <w:gridCol w:w="3247"/>
      </w:tblGrid>
      <w:tr w:rsidR="00763E70" w14:paraId="4C8600C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73DB6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B45DFA" w14:textId="77777777" w:rsidR="00763E70" w:rsidRDefault="00304C18">
            <w:r>
              <w:t>Value</w:t>
            </w:r>
          </w:p>
        </w:tc>
      </w:tr>
      <w:tr w:rsidR="00763E70" w14:paraId="642AC095" w14:textId="77777777" w:rsidTr="00763E70">
        <w:tc>
          <w:tcPr>
            <w:tcW w:w="6710" w:type="dxa"/>
          </w:tcPr>
          <w:p w14:paraId="4BD8E501" w14:textId="77777777" w:rsidR="00763E70" w:rsidRDefault="00304C18">
            <w:r>
              <w:t>EBSTUBS_FUNCENABLED_DEM_SETAGINGCYCLECOUNTERVALUE</w:t>
            </w:r>
          </w:p>
        </w:tc>
        <w:tc>
          <w:tcPr>
            <w:tcW w:w="3355" w:type="dxa"/>
          </w:tcPr>
          <w:p w14:paraId="5AD623DD" w14:textId="77777777" w:rsidR="00763E70" w:rsidRDefault="00304C18">
            <w:r>
              <w:t xml:space="preserve"> EBSTUBS_FUNCENABLED_DEM</w:t>
            </w:r>
          </w:p>
        </w:tc>
      </w:tr>
      <w:tr w:rsidR="00763E70" w14:paraId="25990D86" w14:textId="77777777" w:rsidTr="00763E70">
        <w:tc>
          <w:tcPr>
            <w:tcW w:w="10065" w:type="dxa"/>
            <w:gridSpan w:val="2"/>
            <w:shd w:val="clear" w:color="auto" w:fill="000080"/>
          </w:tcPr>
          <w:p w14:paraId="572AF22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072CCD" w14:textId="77777777" w:rsidTr="00763E70">
        <w:tc>
          <w:tcPr>
            <w:tcW w:w="10065" w:type="dxa"/>
            <w:gridSpan w:val="2"/>
          </w:tcPr>
          <w:p w14:paraId="7BA8A67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EBSTUBS_FUNCENABLED_DEM_SETAGINGCYCLECOUNTERVALUE EBSTUBS_FUNCENABLED_DEM</w:t>
            </w:r>
          </w:p>
        </w:tc>
      </w:tr>
      <w:tr w:rsidR="00763E70" w14:paraId="23CB065C" w14:textId="77777777" w:rsidTr="00763E70">
        <w:tc>
          <w:tcPr>
            <w:tcW w:w="10065" w:type="dxa"/>
            <w:gridSpan w:val="2"/>
            <w:shd w:val="clear" w:color="auto" w:fill="000080"/>
          </w:tcPr>
          <w:p w14:paraId="7E4E7AD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F58CE2F" w14:textId="77777777" w:rsidTr="00763E70">
        <w:tc>
          <w:tcPr>
            <w:tcW w:w="10065" w:type="dxa"/>
            <w:gridSpan w:val="2"/>
          </w:tcPr>
          <w:p w14:paraId="3EBFCE44" w14:textId="77777777" w:rsidR="00763E70" w:rsidRDefault="00304C18">
            <w:r>
              <w:t>NA</w:t>
            </w:r>
          </w:p>
        </w:tc>
      </w:tr>
    </w:tbl>
    <w:p w14:paraId="6CEAC5DA" w14:textId="77777777" w:rsidR="00763E70" w:rsidRDefault="00304C18">
      <w:pPr>
        <w:pStyle w:val="Heading3"/>
      </w:pPr>
      <w:r>
        <w:t>EBSTUBS_FUNCENABLED_DEM_SETAGINGCYCLESTATE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7"/>
        <w:gridCol w:w="3598"/>
      </w:tblGrid>
      <w:tr w:rsidR="00763E70" w14:paraId="412D6FC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B521C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0DE74A4" w14:textId="77777777" w:rsidR="00763E70" w:rsidRDefault="00304C18">
            <w:r>
              <w:t>Value</w:t>
            </w:r>
          </w:p>
        </w:tc>
      </w:tr>
      <w:tr w:rsidR="00763E70" w14:paraId="4C04FFA6" w14:textId="77777777" w:rsidTr="00763E70">
        <w:tc>
          <w:tcPr>
            <w:tcW w:w="6710" w:type="dxa"/>
          </w:tcPr>
          <w:p w14:paraId="0725E19D" w14:textId="77777777" w:rsidR="00763E70" w:rsidRDefault="00304C18">
            <w:r>
              <w:lastRenderedPageBreak/>
              <w:t>EBSTUBS_FUNCENABLED_DEM_SETAGINGCYCLESTATE</w:t>
            </w:r>
          </w:p>
        </w:tc>
        <w:tc>
          <w:tcPr>
            <w:tcW w:w="3355" w:type="dxa"/>
          </w:tcPr>
          <w:p w14:paraId="534CFFFA" w14:textId="77777777" w:rsidR="00763E70" w:rsidRDefault="00304C18">
            <w:r>
              <w:t xml:space="preserve"> EBSTUBS_FUNCENABLED_DEM</w:t>
            </w:r>
          </w:p>
        </w:tc>
      </w:tr>
      <w:tr w:rsidR="00763E70" w14:paraId="31B4D013" w14:textId="77777777" w:rsidTr="00763E70">
        <w:tc>
          <w:tcPr>
            <w:tcW w:w="10065" w:type="dxa"/>
            <w:gridSpan w:val="2"/>
            <w:shd w:val="clear" w:color="auto" w:fill="000080"/>
          </w:tcPr>
          <w:p w14:paraId="76D0575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491B594" w14:textId="77777777" w:rsidTr="00763E70">
        <w:tc>
          <w:tcPr>
            <w:tcW w:w="10065" w:type="dxa"/>
            <w:gridSpan w:val="2"/>
          </w:tcPr>
          <w:p w14:paraId="009F266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EBSTUBS_FUNCENABLED_DEM_SETAGINGCYCLESTATE EBSTUBS_FUNCENABLED_DEM</w:t>
            </w:r>
          </w:p>
        </w:tc>
      </w:tr>
      <w:tr w:rsidR="00763E70" w14:paraId="51599847" w14:textId="77777777" w:rsidTr="00763E70">
        <w:tc>
          <w:tcPr>
            <w:tcW w:w="10065" w:type="dxa"/>
            <w:gridSpan w:val="2"/>
            <w:shd w:val="clear" w:color="auto" w:fill="000080"/>
          </w:tcPr>
          <w:p w14:paraId="14EFDF6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E979952" w14:textId="77777777" w:rsidTr="00763E70">
        <w:tc>
          <w:tcPr>
            <w:tcW w:w="10065" w:type="dxa"/>
            <w:gridSpan w:val="2"/>
          </w:tcPr>
          <w:p w14:paraId="7533C849" w14:textId="77777777" w:rsidR="00763E70" w:rsidRDefault="00304C18">
            <w:r>
              <w:t>NA</w:t>
            </w:r>
          </w:p>
        </w:tc>
      </w:tr>
    </w:tbl>
    <w:p w14:paraId="78E1C1EB" w14:textId="77777777" w:rsidR="00763E70" w:rsidRDefault="00304C18">
      <w:pPr>
        <w:pStyle w:val="Heading3"/>
      </w:pPr>
      <w:r>
        <w:t>EBSTUBS_FUNCENABLED_DEM_SETDTCFILTER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5C8337A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7D93A2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397AAE1" w14:textId="77777777" w:rsidR="00763E70" w:rsidRDefault="00304C18">
            <w:r>
              <w:t>Value</w:t>
            </w:r>
          </w:p>
        </w:tc>
      </w:tr>
      <w:tr w:rsidR="00763E70" w14:paraId="42D4A1DC" w14:textId="77777777" w:rsidTr="00763E70">
        <w:tc>
          <w:tcPr>
            <w:tcW w:w="6710" w:type="dxa"/>
          </w:tcPr>
          <w:p w14:paraId="30F9F6AD" w14:textId="77777777" w:rsidR="00763E70" w:rsidRDefault="00304C18">
            <w:r>
              <w:t>EBSTUBS_FUNCENABLED_DEM_SETDTCFILTER</w:t>
            </w:r>
          </w:p>
        </w:tc>
        <w:tc>
          <w:tcPr>
            <w:tcW w:w="3355" w:type="dxa"/>
          </w:tcPr>
          <w:p w14:paraId="007926DD" w14:textId="77777777" w:rsidR="00763E70" w:rsidRDefault="00304C18">
            <w:r>
              <w:t xml:space="preserve"> EBSTUBS_FUNCENABLED_DEM</w:t>
            </w:r>
          </w:p>
        </w:tc>
      </w:tr>
      <w:tr w:rsidR="00763E70" w14:paraId="59E99461" w14:textId="77777777" w:rsidTr="00763E70">
        <w:tc>
          <w:tcPr>
            <w:tcW w:w="10065" w:type="dxa"/>
            <w:gridSpan w:val="2"/>
            <w:shd w:val="clear" w:color="auto" w:fill="000080"/>
          </w:tcPr>
          <w:p w14:paraId="725249E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FC4C93D" w14:textId="77777777" w:rsidTr="00763E70">
        <w:tc>
          <w:tcPr>
            <w:tcW w:w="10065" w:type="dxa"/>
            <w:gridSpan w:val="2"/>
          </w:tcPr>
          <w:p w14:paraId="70EE447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EBSTUBS_FUNCENABLED_DEM_SETDTCFILTER EBSTUBS_FUNCENABLED_DEM</w:t>
            </w:r>
          </w:p>
        </w:tc>
      </w:tr>
      <w:tr w:rsidR="00763E70" w14:paraId="4BB82E4B" w14:textId="77777777" w:rsidTr="00763E70">
        <w:tc>
          <w:tcPr>
            <w:tcW w:w="10065" w:type="dxa"/>
            <w:gridSpan w:val="2"/>
            <w:shd w:val="clear" w:color="auto" w:fill="000080"/>
          </w:tcPr>
          <w:p w14:paraId="3B6924D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3965024" w14:textId="77777777" w:rsidTr="00763E70">
        <w:tc>
          <w:tcPr>
            <w:tcW w:w="10065" w:type="dxa"/>
            <w:gridSpan w:val="2"/>
          </w:tcPr>
          <w:p w14:paraId="73D4BE52" w14:textId="77777777" w:rsidR="00763E70" w:rsidRDefault="00304C18">
            <w:r>
              <w:t>NA</w:t>
            </w:r>
          </w:p>
        </w:tc>
      </w:tr>
    </w:tbl>
    <w:p w14:paraId="788D54C2" w14:textId="77777777" w:rsidR="00763E70" w:rsidRDefault="00304C18">
      <w:pPr>
        <w:pStyle w:val="Heading3"/>
      </w:pPr>
      <w:r>
        <w:t>EBSTUBS_FUNCENABLED_DEM_SETDTCSUPPRESSION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2788CE0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F994F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1D445DB" w14:textId="77777777" w:rsidR="00763E70" w:rsidRDefault="00304C18">
            <w:r>
              <w:t>Value</w:t>
            </w:r>
          </w:p>
        </w:tc>
      </w:tr>
      <w:tr w:rsidR="00763E70" w14:paraId="0628393F" w14:textId="77777777" w:rsidTr="00763E70">
        <w:tc>
          <w:tcPr>
            <w:tcW w:w="6710" w:type="dxa"/>
          </w:tcPr>
          <w:p w14:paraId="4653E856" w14:textId="77777777" w:rsidR="00763E70" w:rsidRDefault="00304C18">
            <w:r>
              <w:t>EBSTUBS_FUNCENABLED_DEM_SETDTCSUPPRESSION</w:t>
            </w:r>
          </w:p>
        </w:tc>
        <w:tc>
          <w:tcPr>
            <w:tcW w:w="3355" w:type="dxa"/>
          </w:tcPr>
          <w:p w14:paraId="1C04FB45" w14:textId="77777777" w:rsidR="00763E70" w:rsidRDefault="00304C18">
            <w:r>
              <w:t xml:space="preserve"> EBSTUBS_FUNCENABLED_DEM</w:t>
            </w:r>
          </w:p>
        </w:tc>
      </w:tr>
      <w:tr w:rsidR="00763E70" w14:paraId="4A80B273" w14:textId="77777777" w:rsidTr="00763E70">
        <w:tc>
          <w:tcPr>
            <w:tcW w:w="10065" w:type="dxa"/>
            <w:gridSpan w:val="2"/>
            <w:shd w:val="clear" w:color="auto" w:fill="000080"/>
          </w:tcPr>
          <w:p w14:paraId="5028DBA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AAED8B4" w14:textId="77777777" w:rsidTr="00763E70">
        <w:tc>
          <w:tcPr>
            <w:tcW w:w="10065" w:type="dxa"/>
            <w:gridSpan w:val="2"/>
          </w:tcPr>
          <w:p w14:paraId="464AB28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EBSTUBS_FUNCENABLED_DEM_SETDTCSUPPRESSION EBSTUBS_FUNCENABLED_DEM</w:t>
            </w:r>
          </w:p>
        </w:tc>
      </w:tr>
      <w:tr w:rsidR="00763E70" w14:paraId="31659634" w14:textId="77777777" w:rsidTr="00763E70">
        <w:tc>
          <w:tcPr>
            <w:tcW w:w="10065" w:type="dxa"/>
            <w:gridSpan w:val="2"/>
            <w:shd w:val="clear" w:color="auto" w:fill="000080"/>
          </w:tcPr>
          <w:p w14:paraId="60BC431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2C3A5A7" w14:textId="77777777" w:rsidTr="00763E70">
        <w:tc>
          <w:tcPr>
            <w:tcW w:w="10065" w:type="dxa"/>
            <w:gridSpan w:val="2"/>
          </w:tcPr>
          <w:p w14:paraId="2140171E" w14:textId="77777777" w:rsidR="00763E70" w:rsidRDefault="00304C18">
            <w:r>
              <w:t>NA</w:t>
            </w:r>
          </w:p>
        </w:tc>
      </w:tr>
    </w:tbl>
    <w:p w14:paraId="16B6C3A6" w14:textId="77777777" w:rsidR="00763E70" w:rsidRDefault="00304C18">
      <w:pPr>
        <w:pStyle w:val="Heading3"/>
      </w:pPr>
      <w:r>
        <w:t>EBSTUBS_FUNCENABLED_DEM_SETENABLECONDITION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7F6CEDA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7C71D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D27802C" w14:textId="77777777" w:rsidR="00763E70" w:rsidRDefault="00304C18">
            <w:r>
              <w:t>Value</w:t>
            </w:r>
          </w:p>
        </w:tc>
      </w:tr>
      <w:tr w:rsidR="00763E70" w14:paraId="6C78011B" w14:textId="77777777" w:rsidTr="00763E70">
        <w:tc>
          <w:tcPr>
            <w:tcW w:w="6710" w:type="dxa"/>
          </w:tcPr>
          <w:p w14:paraId="10E50492" w14:textId="77777777" w:rsidR="00763E70" w:rsidRDefault="00304C18">
            <w:r>
              <w:t>EBSTUBS_FUNCENABLED_DEM_SETENABLECONDITION</w:t>
            </w:r>
          </w:p>
        </w:tc>
        <w:tc>
          <w:tcPr>
            <w:tcW w:w="3355" w:type="dxa"/>
          </w:tcPr>
          <w:p w14:paraId="3CED08D1" w14:textId="77777777" w:rsidR="00763E70" w:rsidRDefault="00304C18">
            <w:r>
              <w:t xml:space="preserve"> EBSTUBS_FUNCENABLED_DEM</w:t>
            </w:r>
          </w:p>
        </w:tc>
      </w:tr>
      <w:tr w:rsidR="00763E70" w14:paraId="7772C710" w14:textId="77777777" w:rsidTr="00763E70">
        <w:tc>
          <w:tcPr>
            <w:tcW w:w="10065" w:type="dxa"/>
            <w:gridSpan w:val="2"/>
            <w:shd w:val="clear" w:color="auto" w:fill="000080"/>
          </w:tcPr>
          <w:p w14:paraId="52CF581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4A53CBA" w14:textId="77777777" w:rsidTr="00763E70">
        <w:tc>
          <w:tcPr>
            <w:tcW w:w="10065" w:type="dxa"/>
            <w:gridSpan w:val="2"/>
          </w:tcPr>
          <w:p w14:paraId="094B9BD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EBSTUBS_FUNCENABLED_DEM_SETENABLECONDITION EBSTUBS_FUNCENABLED_DEM</w:t>
            </w:r>
          </w:p>
        </w:tc>
      </w:tr>
      <w:tr w:rsidR="00763E70" w14:paraId="17E2274C" w14:textId="77777777" w:rsidTr="00763E70">
        <w:tc>
          <w:tcPr>
            <w:tcW w:w="10065" w:type="dxa"/>
            <w:gridSpan w:val="2"/>
            <w:shd w:val="clear" w:color="auto" w:fill="000080"/>
          </w:tcPr>
          <w:p w14:paraId="42176D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A19CF2F" w14:textId="77777777" w:rsidTr="00763E70">
        <w:tc>
          <w:tcPr>
            <w:tcW w:w="10065" w:type="dxa"/>
            <w:gridSpan w:val="2"/>
          </w:tcPr>
          <w:p w14:paraId="5A0A5989" w14:textId="77777777" w:rsidR="00763E70" w:rsidRDefault="00304C18">
            <w:r>
              <w:t>NA</w:t>
            </w:r>
          </w:p>
        </w:tc>
      </w:tr>
    </w:tbl>
    <w:p w14:paraId="2B2E25ED" w14:textId="77777777" w:rsidR="00763E70" w:rsidRDefault="00304C18">
      <w:pPr>
        <w:pStyle w:val="Heading3"/>
      </w:pPr>
      <w:r>
        <w:t>EBSTUBS_FUNCENABLED_DEM_SETEVENTDISABLED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75F191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71C57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BB26F28" w14:textId="77777777" w:rsidR="00763E70" w:rsidRDefault="00304C18">
            <w:r>
              <w:t>Value</w:t>
            </w:r>
          </w:p>
        </w:tc>
      </w:tr>
      <w:tr w:rsidR="00763E70" w14:paraId="237BDAFC" w14:textId="77777777" w:rsidTr="00763E70">
        <w:tc>
          <w:tcPr>
            <w:tcW w:w="6710" w:type="dxa"/>
          </w:tcPr>
          <w:p w14:paraId="26524CBE" w14:textId="77777777" w:rsidR="00763E70" w:rsidRDefault="00304C18">
            <w:r>
              <w:t>EBSTUBS_FUNCENABLED_DEM_SETEVENTDISABLED</w:t>
            </w:r>
          </w:p>
        </w:tc>
        <w:tc>
          <w:tcPr>
            <w:tcW w:w="3355" w:type="dxa"/>
          </w:tcPr>
          <w:p w14:paraId="3E56D024" w14:textId="77777777" w:rsidR="00763E70" w:rsidRDefault="00304C18">
            <w:r>
              <w:t xml:space="preserve"> EBSTUBS_FUNCENABLED_DEM</w:t>
            </w:r>
          </w:p>
        </w:tc>
      </w:tr>
      <w:tr w:rsidR="00763E70" w14:paraId="6C6B1AC8" w14:textId="77777777" w:rsidTr="00763E70">
        <w:tc>
          <w:tcPr>
            <w:tcW w:w="10065" w:type="dxa"/>
            <w:gridSpan w:val="2"/>
            <w:shd w:val="clear" w:color="auto" w:fill="000080"/>
          </w:tcPr>
          <w:p w14:paraId="618CAA3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EB03C09" w14:textId="77777777" w:rsidTr="00763E70">
        <w:tc>
          <w:tcPr>
            <w:tcW w:w="10065" w:type="dxa"/>
            <w:gridSpan w:val="2"/>
          </w:tcPr>
          <w:p w14:paraId="63EF4ED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EBSTUBS_FUNCENABLED_DEM_SETEVENTDISABLED EBSTUBS_FUNCENABLED_DEM</w:t>
            </w:r>
          </w:p>
        </w:tc>
      </w:tr>
      <w:tr w:rsidR="00763E70" w14:paraId="55736FF4" w14:textId="77777777" w:rsidTr="00763E70">
        <w:tc>
          <w:tcPr>
            <w:tcW w:w="10065" w:type="dxa"/>
            <w:gridSpan w:val="2"/>
            <w:shd w:val="clear" w:color="auto" w:fill="000080"/>
          </w:tcPr>
          <w:p w14:paraId="79FC0C5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3416AE8" w14:textId="77777777" w:rsidTr="00763E70">
        <w:tc>
          <w:tcPr>
            <w:tcW w:w="10065" w:type="dxa"/>
            <w:gridSpan w:val="2"/>
          </w:tcPr>
          <w:p w14:paraId="489ABC95" w14:textId="77777777" w:rsidR="00763E70" w:rsidRDefault="00304C18">
            <w:r>
              <w:t>NA</w:t>
            </w:r>
          </w:p>
        </w:tc>
      </w:tr>
    </w:tbl>
    <w:p w14:paraId="2FAF2AC3" w14:textId="77777777" w:rsidR="00763E70" w:rsidRDefault="00304C18">
      <w:pPr>
        <w:pStyle w:val="Heading3"/>
      </w:pPr>
      <w:r>
        <w:t>EBSTUBS_FUNCENABLED_DEM_SETEVENTSTATUS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5D8FAE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0844A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E3E448F" w14:textId="77777777" w:rsidR="00763E70" w:rsidRDefault="00304C18">
            <w:r>
              <w:t>Value</w:t>
            </w:r>
          </w:p>
        </w:tc>
      </w:tr>
      <w:tr w:rsidR="00763E70" w14:paraId="100A341E" w14:textId="77777777" w:rsidTr="00763E70">
        <w:tc>
          <w:tcPr>
            <w:tcW w:w="6710" w:type="dxa"/>
          </w:tcPr>
          <w:p w14:paraId="301DC79C" w14:textId="77777777" w:rsidR="00763E70" w:rsidRDefault="00304C18">
            <w:r>
              <w:lastRenderedPageBreak/>
              <w:t>EBSTUBS_FUNCENABLED_DEM_SETEVENTSTATUS</w:t>
            </w:r>
          </w:p>
        </w:tc>
        <w:tc>
          <w:tcPr>
            <w:tcW w:w="3355" w:type="dxa"/>
          </w:tcPr>
          <w:p w14:paraId="017F69CB" w14:textId="77777777" w:rsidR="00763E70" w:rsidRDefault="00304C18">
            <w:r>
              <w:t xml:space="preserve"> EBSTUBS_FUNCENABLED_DEM</w:t>
            </w:r>
          </w:p>
        </w:tc>
      </w:tr>
      <w:tr w:rsidR="00763E70" w14:paraId="68A64FA2" w14:textId="77777777" w:rsidTr="00763E70">
        <w:tc>
          <w:tcPr>
            <w:tcW w:w="10065" w:type="dxa"/>
            <w:gridSpan w:val="2"/>
            <w:shd w:val="clear" w:color="auto" w:fill="000080"/>
          </w:tcPr>
          <w:p w14:paraId="727E0C2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3EDFE0D" w14:textId="77777777" w:rsidTr="00763E70">
        <w:tc>
          <w:tcPr>
            <w:tcW w:w="10065" w:type="dxa"/>
            <w:gridSpan w:val="2"/>
          </w:tcPr>
          <w:p w14:paraId="4F49F94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EBSTUBS_FUNCENABLED_DEM_SETEVENTSTATUS EBSTUBS_FUNCENABLED_DEM</w:t>
            </w:r>
          </w:p>
        </w:tc>
      </w:tr>
      <w:tr w:rsidR="00763E70" w14:paraId="4E88EBD8" w14:textId="77777777" w:rsidTr="00763E70">
        <w:tc>
          <w:tcPr>
            <w:tcW w:w="10065" w:type="dxa"/>
            <w:gridSpan w:val="2"/>
            <w:shd w:val="clear" w:color="auto" w:fill="000080"/>
          </w:tcPr>
          <w:p w14:paraId="3C3814F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8001EE7" w14:textId="77777777" w:rsidTr="00763E70">
        <w:tc>
          <w:tcPr>
            <w:tcW w:w="10065" w:type="dxa"/>
            <w:gridSpan w:val="2"/>
          </w:tcPr>
          <w:p w14:paraId="75CCAC6F" w14:textId="77777777" w:rsidR="00763E70" w:rsidRDefault="00304C18">
            <w:r>
              <w:t>NA</w:t>
            </w:r>
          </w:p>
        </w:tc>
      </w:tr>
    </w:tbl>
    <w:p w14:paraId="47AE5211" w14:textId="77777777" w:rsidR="00763E70" w:rsidRDefault="00304C18">
      <w:pPr>
        <w:pStyle w:val="Heading3"/>
      </w:pPr>
      <w:r>
        <w:t>EBSTUBS_FUNCENABLED_DEM_SETFREEZEFRAMERECORDFILTER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5"/>
        <w:gridCol w:w="3220"/>
      </w:tblGrid>
      <w:tr w:rsidR="00763E70" w14:paraId="5239C0C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8F415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3C9DD40" w14:textId="77777777" w:rsidR="00763E70" w:rsidRDefault="00304C18">
            <w:r>
              <w:t>Value</w:t>
            </w:r>
          </w:p>
        </w:tc>
      </w:tr>
      <w:tr w:rsidR="00763E70" w14:paraId="252CB819" w14:textId="77777777" w:rsidTr="00763E70">
        <w:tc>
          <w:tcPr>
            <w:tcW w:w="6710" w:type="dxa"/>
          </w:tcPr>
          <w:p w14:paraId="0CA4AA85" w14:textId="77777777" w:rsidR="00763E70" w:rsidRDefault="00304C18">
            <w:r>
              <w:t>EBSTUBS_FUNCENABLED_DEM_SETFREEZEFRAMERECORDFILTER</w:t>
            </w:r>
          </w:p>
        </w:tc>
        <w:tc>
          <w:tcPr>
            <w:tcW w:w="3355" w:type="dxa"/>
          </w:tcPr>
          <w:p w14:paraId="242E7434" w14:textId="77777777" w:rsidR="00763E70" w:rsidRDefault="00304C18">
            <w:r>
              <w:t xml:space="preserve"> EBSTUBS_FUNCENABLED_DEM</w:t>
            </w:r>
          </w:p>
        </w:tc>
      </w:tr>
      <w:tr w:rsidR="00763E70" w14:paraId="5FA562F8" w14:textId="77777777" w:rsidTr="00763E70">
        <w:tc>
          <w:tcPr>
            <w:tcW w:w="10065" w:type="dxa"/>
            <w:gridSpan w:val="2"/>
            <w:shd w:val="clear" w:color="auto" w:fill="000080"/>
          </w:tcPr>
          <w:p w14:paraId="3F9F5C5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0CA873" w14:textId="77777777" w:rsidTr="00763E70">
        <w:tc>
          <w:tcPr>
            <w:tcW w:w="10065" w:type="dxa"/>
            <w:gridSpan w:val="2"/>
          </w:tcPr>
          <w:p w14:paraId="66D2B23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EBSTUBS_FUNCENABLED_DEM_SETFREEZEFRAMERECORDFILTER EBSTUBS_FUNCENABLED_DEM</w:t>
            </w:r>
          </w:p>
        </w:tc>
      </w:tr>
      <w:tr w:rsidR="00763E70" w14:paraId="4172F038" w14:textId="77777777" w:rsidTr="00763E70">
        <w:tc>
          <w:tcPr>
            <w:tcW w:w="10065" w:type="dxa"/>
            <w:gridSpan w:val="2"/>
            <w:shd w:val="clear" w:color="auto" w:fill="000080"/>
          </w:tcPr>
          <w:p w14:paraId="4CA718E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60682E9" w14:textId="77777777" w:rsidTr="00763E70">
        <w:tc>
          <w:tcPr>
            <w:tcW w:w="10065" w:type="dxa"/>
            <w:gridSpan w:val="2"/>
          </w:tcPr>
          <w:p w14:paraId="717664D0" w14:textId="77777777" w:rsidR="00763E70" w:rsidRDefault="00304C18">
            <w:r>
              <w:t>NA</w:t>
            </w:r>
          </w:p>
        </w:tc>
      </w:tr>
    </w:tbl>
    <w:p w14:paraId="22D90E85" w14:textId="77777777" w:rsidR="00763E70" w:rsidRDefault="00304C18">
      <w:pPr>
        <w:pStyle w:val="Heading3"/>
      </w:pPr>
      <w:r>
        <w:t>EBSTUBS_FUNCENABLED_DEM_SETOPERATIONCYCLECNTVALUE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3261"/>
      </w:tblGrid>
      <w:tr w:rsidR="00763E70" w14:paraId="5D3A1F7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0ED10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F766CD5" w14:textId="77777777" w:rsidR="00763E70" w:rsidRDefault="00304C18">
            <w:r>
              <w:t>Value</w:t>
            </w:r>
          </w:p>
        </w:tc>
      </w:tr>
      <w:tr w:rsidR="00763E70" w14:paraId="4ED9939C" w14:textId="77777777" w:rsidTr="00763E70">
        <w:tc>
          <w:tcPr>
            <w:tcW w:w="6710" w:type="dxa"/>
          </w:tcPr>
          <w:p w14:paraId="19D6DEC5" w14:textId="77777777" w:rsidR="00763E70" w:rsidRDefault="00304C18">
            <w:r>
              <w:t>EBSTUBS_FUNCENABLED_DEM_SETOPERATIONCYCLECNTVALUE</w:t>
            </w:r>
          </w:p>
        </w:tc>
        <w:tc>
          <w:tcPr>
            <w:tcW w:w="3355" w:type="dxa"/>
          </w:tcPr>
          <w:p w14:paraId="11CF0523" w14:textId="77777777" w:rsidR="00763E70" w:rsidRDefault="00304C18">
            <w:r>
              <w:t xml:space="preserve"> EBSTUBS_FUNCENABLED_DEM</w:t>
            </w:r>
          </w:p>
          <w:p w14:paraId="632CF5AB" w14:textId="77A50C1F" w:rsidR="000F7B52" w:rsidRDefault="000F7B52"/>
        </w:tc>
      </w:tr>
      <w:tr w:rsidR="00763E70" w14:paraId="1265CC0E" w14:textId="77777777" w:rsidTr="00763E70">
        <w:tc>
          <w:tcPr>
            <w:tcW w:w="10065" w:type="dxa"/>
            <w:gridSpan w:val="2"/>
            <w:shd w:val="clear" w:color="auto" w:fill="000080"/>
          </w:tcPr>
          <w:p w14:paraId="0C00B67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ECF73EE" w14:textId="77777777" w:rsidTr="00763E70">
        <w:tc>
          <w:tcPr>
            <w:tcW w:w="10065" w:type="dxa"/>
            <w:gridSpan w:val="2"/>
          </w:tcPr>
          <w:p w14:paraId="6651E51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EBSTUBS_FUNCENABLED_DEM_SETOPERATIONCYCLECNTVALUE EBSTUBS_FUNCENABLED_DEM</w:t>
            </w:r>
          </w:p>
        </w:tc>
      </w:tr>
      <w:tr w:rsidR="00763E70" w14:paraId="2A70DD29" w14:textId="77777777" w:rsidTr="00763E70">
        <w:tc>
          <w:tcPr>
            <w:tcW w:w="10065" w:type="dxa"/>
            <w:gridSpan w:val="2"/>
            <w:shd w:val="clear" w:color="auto" w:fill="000080"/>
          </w:tcPr>
          <w:p w14:paraId="279F6EF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BC06683" w14:textId="77777777" w:rsidTr="00763E70">
        <w:tc>
          <w:tcPr>
            <w:tcW w:w="10065" w:type="dxa"/>
            <w:gridSpan w:val="2"/>
          </w:tcPr>
          <w:p w14:paraId="46E14928" w14:textId="77777777" w:rsidR="00763E70" w:rsidRDefault="00304C18">
            <w:r>
              <w:t>NA</w:t>
            </w:r>
          </w:p>
        </w:tc>
      </w:tr>
    </w:tbl>
    <w:p w14:paraId="2F298768" w14:textId="77777777" w:rsidR="00763E70" w:rsidRDefault="00304C18">
      <w:pPr>
        <w:pStyle w:val="Heading3"/>
      </w:pPr>
      <w:r>
        <w:t>EBSTUBS_FUNCENABLED_DEM_SETOPERATIONCYCLESTATE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4"/>
        <w:gridCol w:w="3401"/>
      </w:tblGrid>
      <w:tr w:rsidR="00763E70" w14:paraId="49F8654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73C761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58C7F32" w14:textId="77777777" w:rsidR="00763E70" w:rsidRDefault="00304C18">
            <w:r>
              <w:t>Value</w:t>
            </w:r>
          </w:p>
        </w:tc>
      </w:tr>
      <w:tr w:rsidR="00763E70" w14:paraId="19808FD2" w14:textId="77777777" w:rsidTr="00763E70">
        <w:tc>
          <w:tcPr>
            <w:tcW w:w="6710" w:type="dxa"/>
          </w:tcPr>
          <w:p w14:paraId="59520C8A" w14:textId="77777777" w:rsidR="00763E70" w:rsidRDefault="00304C18">
            <w:r>
              <w:t>EBSTUBS_FUNCENABLED_DEM_SETOPERATIONCYCLESTATE</w:t>
            </w:r>
          </w:p>
        </w:tc>
        <w:tc>
          <w:tcPr>
            <w:tcW w:w="3355" w:type="dxa"/>
          </w:tcPr>
          <w:p w14:paraId="3BB7E95E" w14:textId="77777777" w:rsidR="00763E70" w:rsidRDefault="00304C18">
            <w:r>
              <w:t xml:space="preserve"> EBSTUBS_FUNCENABLED_DEM</w:t>
            </w:r>
          </w:p>
        </w:tc>
      </w:tr>
      <w:tr w:rsidR="00763E70" w14:paraId="2A90C610" w14:textId="77777777" w:rsidTr="00763E70">
        <w:tc>
          <w:tcPr>
            <w:tcW w:w="10065" w:type="dxa"/>
            <w:gridSpan w:val="2"/>
            <w:shd w:val="clear" w:color="auto" w:fill="000080"/>
          </w:tcPr>
          <w:p w14:paraId="741A288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B05AFCA" w14:textId="77777777" w:rsidTr="00763E70">
        <w:tc>
          <w:tcPr>
            <w:tcW w:w="10065" w:type="dxa"/>
            <w:gridSpan w:val="2"/>
          </w:tcPr>
          <w:p w14:paraId="0F0B2E8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EBSTUBS_FUNCENABLED_DEM_SETOPERATIONCYCLESTATE EBSTUBS_FUNCENABLED_DEM</w:t>
            </w:r>
          </w:p>
        </w:tc>
      </w:tr>
      <w:tr w:rsidR="00763E70" w14:paraId="79485A4B" w14:textId="77777777" w:rsidTr="00763E70">
        <w:tc>
          <w:tcPr>
            <w:tcW w:w="10065" w:type="dxa"/>
            <w:gridSpan w:val="2"/>
            <w:shd w:val="clear" w:color="auto" w:fill="000080"/>
          </w:tcPr>
          <w:p w14:paraId="6435A6A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388FF90" w14:textId="77777777" w:rsidTr="00763E70">
        <w:tc>
          <w:tcPr>
            <w:tcW w:w="10065" w:type="dxa"/>
            <w:gridSpan w:val="2"/>
          </w:tcPr>
          <w:p w14:paraId="67BCDD77" w14:textId="77777777" w:rsidR="00763E70" w:rsidRDefault="00304C18">
            <w:r>
              <w:t>NA</w:t>
            </w:r>
          </w:p>
        </w:tc>
      </w:tr>
    </w:tbl>
    <w:p w14:paraId="49C10F47" w14:textId="77777777" w:rsidR="00763E70" w:rsidRDefault="00304C18">
      <w:pPr>
        <w:pStyle w:val="Heading3"/>
      </w:pPr>
      <w:r>
        <w:t>EBSTUBS_FUNCENABLED_DEM_SETPTOSTATUS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410A344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E73FA1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24D783B" w14:textId="77777777" w:rsidR="00763E70" w:rsidRDefault="00304C18">
            <w:r>
              <w:t>Value</w:t>
            </w:r>
          </w:p>
        </w:tc>
      </w:tr>
      <w:tr w:rsidR="00763E70" w14:paraId="35D9A132" w14:textId="77777777" w:rsidTr="00763E70">
        <w:tc>
          <w:tcPr>
            <w:tcW w:w="6710" w:type="dxa"/>
          </w:tcPr>
          <w:p w14:paraId="3F84F850" w14:textId="77777777" w:rsidR="00763E70" w:rsidRDefault="00304C18">
            <w:r>
              <w:t>EBSTUBS_FUNCENABLED_DEM_SETPTOSTATUS</w:t>
            </w:r>
          </w:p>
        </w:tc>
        <w:tc>
          <w:tcPr>
            <w:tcW w:w="3355" w:type="dxa"/>
          </w:tcPr>
          <w:p w14:paraId="6B36F172" w14:textId="77777777" w:rsidR="00763E70" w:rsidRDefault="00304C18">
            <w:r>
              <w:t xml:space="preserve"> EBSTUBS_FUNCENABLED_DEM</w:t>
            </w:r>
          </w:p>
        </w:tc>
      </w:tr>
      <w:tr w:rsidR="00763E70" w14:paraId="056C0503" w14:textId="77777777" w:rsidTr="00763E70">
        <w:tc>
          <w:tcPr>
            <w:tcW w:w="10065" w:type="dxa"/>
            <w:gridSpan w:val="2"/>
            <w:shd w:val="clear" w:color="auto" w:fill="000080"/>
          </w:tcPr>
          <w:p w14:paraId="7909BB8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C45676C" w14:textId="77777777" w:rsidTr="00763E70">
        <w:tc>
          <w:tcPr>
            <w:tcW w:w="10065" w:type="dxa"/>
            <w:gridSpan w:val="2"/>
          </w:tcPr>
          <w:p w14:paraId="1C08E4F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EBSTUBS_FUNCENABLED_DEM_SETPTOSTATUS EBSTUBS_FUNCENABLED_DEM</w:t>
            </w:r>
          </w:p>
        </w:tc>
      </w:tr>
      <w:tr w:rsidR="00763E70" w14:paraId="0A58A726" w14:textId="77777777" w:rsidTr="00763E70">
        <w:tc>
          <w:tcPr>
            <w:tcW w:w="10065" w:type="dxa"/>
            <w:gridSpan w:val="2"/>
            <w:shd w:val="clear" w:color="auto" w:fill="000080"/>
          </w:tcPr>
          <w:p w14:paraId="2D9D65D7" w14:textId="77777777" w:rsidR="00763E70" w:rsidRDefault="00304C18">
            <w:r>
              <w:rPr>
                <w:b/>
              </w:rPr>
              <w:lastRenderedPageBreak/>
              <w:t>Description</w:t>
            </w:r>
          </w:p>
        </w:tc>
      </w:tr>
      <w:tr w:rsidR="00763E70" w14:paraId="59F4D172" w14:textId="77777777" w:rsidTr="00763E70">
        <w:tc>
          <w:tcPr>
            <w:tcW w:w="10065" w:type="dxa"/>
            <w:gridSpan w:val="2"/>
          </w:tcPr>
          <w:p w14:paraId="06111F92" w14:textId="77777777" w:rsidR="00763E70" w:rsidRDefault="00304C18">
            <w:r>
              <w:t>NA</w:t>
            </w:r>
          </w:p>
        </w:tc>
      </w:tr>
    </w:tbl>
    <w:p w14:paraId="2013DF1A" w14:textId="77777777" w:rsidR="00763E70" w:rsidRDefault="00304C18">
      <w:pPr>
        <w:pStyle w:val="Heading3"/>
      </w:pPr>
      <w:r>
        <w:t>EBSTUBS_FUNCENABLED_DEM_SETSTORAGECONDITION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2"/>
        <w:gridCol w:w="3543"/>
      </w:tblGrid>
      <w:tr w:rsidR="00763E70" w14:paraId="0D8A389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562B65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6FB30C2" w14:textId="77777777" w:rsidR="00763E70" w:rsidRDefault="00304C18">
            <w:r>
              <w:t>Value</w:t>
            </w:r>
          </w:p>
        </w:tc>
      </w:tr>
      <w:tr w:rsidR="00763E70" w14:paraId="6F91E076" w14:textId="77777777" w:rsidTr="00763E70">
        <w:tc>
          <w:tcPr>
            <w:tcW w:w="6710" w:type="dxa"/>
          </w:tcPr>
          <w:p w14:paraId="0AA93ECA" w14:textId="77777777" w:rsidR="00763E70" w:rsidRDefault="00304C18">
            <w:r>
              <w:t>EBSTUBS_FUNCENABLED_DEM_SETSTORAGECONDITION</w:t>
            </w:r>
          </w:p>
        </w:tc>
        <w:tc>
          <w:tcPr>
            <w:tcW w:w="3355" w:type="dxa"/>
          </w:tcPr>
          <w:p w14:paraId="19DA87A1" w14:textId="77777777" w:rsidR="00763E70" w:rsidRDefault="00304C18">
            <w:r>
              <w:t xml:space="preserve"> EBSTUBS_FUNCENABLED_DEM</w:t>
            </w:r>
          </w:p>
        </w:tc>
      </w:tr>
      <w:tr w:rsidR="00763E70" w14:paraId="6BC23DC5" w14:textId="77777777" w:rsidTr="00763E70">
        <w:tc>
          <w:tcPr>
            <w:tcW w:w="10065" w:type="dxa"/>
            <w:gridSpan w:val="2"/>
            <w:shd w:val="clear" w:color="auto" w:fill="000080"/>
          </w:tcPr>
          <w:p w14:paraId="4A5CF8D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A9E5EA9" w14:textId="77777777" w:rsidTr="00763E70">
        <w:tc>
          <w:tcPr>
            <w:tcW w:w="10065" w:type="dxa"/>
            <w:gridSpan w:val="2"/>
          </w:tcPr>
          <w:p w14:paraId="15C8923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EBSTUBS_FUNCENABLED_DEM_SETSTORAGECONDITION EBSTUBS_FUNCENABLED_DEM</w:t>
            </w:r>
          </w:p>
        </w:tc>
      </w:tr>
      <w:tr w:rsidR="00763E70" w14:paraId="47FB03FA" w14:textId="77777777" w:rsidTr="00763E70">
        <w:tc>
          <w:tcPr>
            <w:tcW w:w="10065" w:type="dxa"/>
            <w:gridSpan w:val="2"/>
            <w:shd w:val="clear" w:color="auto" w:fill="000080"/>
          </w:tcPr>
          <w:p w14:paraId="38A25DF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47488C6" w14:textId="77777777" w:rsidTr="00763E70">
        <w:tc>
          <w:tcPr>
            <w:tcW w:w="10065" w:type="dxa"/>
            <w:gridSpan w:val="2"/>
          </w:tcPr>
          <w:p w14:paraId="03D4595A" w14:textId="77777777" w:rsidR="00763E70" w:rsidRDefault="00304C18">
            <w:r>
              <w:t>NA</w:t>
            </w:r>
          </w:p>
        </w:tc>
      </w:tr>
    </w:tbl>
    <w:p w14:paraId="05AFB474" w14:textId="77777777" w:rsidR="00763E70" w:rsidRDefault="00304C18">
      <w:pPr>
        <w:pStyle w:val="Heading3"/>
      </w:pPr>
      <w:r>
        <w:t>EBSTUBS_FUNCENABLED_DEM_SHUTDOWN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615"/>
      </w:tblGrid>
      <w:tr w:rsidR="00763E70" w14:paraId="3EB21D5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0AA732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6113F31" w14:textId="77777777" w:rsidR="00763E70" w:rsidRDefault="00304C18">
            <w:r>
              <w:t>Value</w:t>
            </w:r>
          </w:p>
        </w:tc>
      </w:tr>
      <w:tr w:rsidR="00763E70" w14:paraId="61881A53" w14:textId="77777777" w:rsidTr="00763E70">
        <w:tc>
          <w:tcPr>
            <w:tcW w:w="6710" w:type="dxa"/>
          </w:tcPr>
          <w:p w14:paraId="521C1A3F" w14:textId="77777777" w:rsidR="00763E70" w:rsidRDefault="00304C18">
            <w:r>
              <w:t>EBSTUBS_FUNCENABLED_DEM_SHUTDOWN</w:t>
            </w:r>
          </w:p>
        </w:tc>
        <w:tc>
          <w:tcPr>
            <w:tcW w:w="3355" w:type="dxa"/>
          </w:tcPr>
          <w:p w14:paraId="1B27D0F5" w14:textId="77777777" w:rsidR="00763E70" w:rsidRDefault="00304C18">
            <w:r>
              <w:t xml:space="preserve"> EBSTUBS_FUNCENABLED_DEM</w:t>
            </w:r>
          </w:p>
        </w:tc>
      </w:tr>
      <w:tr w:rsidR="00763E70" w14:paraId="292FD1FB" w14:textId="77777777" w:rsidTr="00763E70">
        <w:tc>
          <w:tcPr>
            <w:tcW w:w="10065" w:type="dxa"/>
            <w:gridSpan w:val="2"/>
            <w:shd w:val="clear" w:color="auto" w:fill="000080"/>
          </w:tcPr>
          <w:p w14:paraId="3D66BB6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C04D5F1" w14:textId="77777777" w:rsidTr="00763E70">
        <w:tc>
          <w:tcPr>
            <w:tcW w:w="10065" w:type="dxa"/>
            <w:gridSpan w:val="2"/>
          </w:tcPr>
          <w:p w14:paraId="2A975E2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EBSTUBS_FUNCENABLED_DEM_SHUTDOWN EBSTUBS_FUNCENABLED_DEM</w:t>
            </w:r>
          </w:p>
        </w:tc>
      </w:tr>
      <w:tr w:rsidR="00763E70" w14:paraId="28F86FE7" w14:textId="77777777" w:rsidTr="00763E70">
        <w:tc>
          <w:tcPr>
            <w:tcW w:w="10065" w:type="dxa"/>
            <w:gridSpan w:val="2"/>
            <w:shd w:val="clear" w:color="auto" w:fill="000080"/>
          </w:tcPr>
          <w:p w14:paraId="3090401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BE393DB" w14:textId="77777777" w:rsidTr="00763E70">
        <w:tc>
          <w:tcPr>
            <w:tcW w:w="10065" w:type="dxa"/>
            <w:gridSpan w:val="2"/>
          </w:tcPr>
          <w:p w14:paraId="5DE9C2D0" w14:textId="77777777" w:rsidR="00763E70" w:rsidRDefault="00304C18">
            <w:r>
              <w:t>NA</w:t>
            </w:r>
          </w:p>
        </w:tc>
      </w:tr>
    </w:tbl>
    <w:p w14:paraId="14AC20C9" w14:textId="77777777" w:rsidR="00763E70" w:rsidRDefault="00304C18">
      <w:pPr>
        <w:pStyle w:val="Heading3"/>
      </w:pPr>
      <w:r>
        <w:t>EBSTUBS_MAX_CALLS_DEM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057DD86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728BF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77097D7" w14:textId="77777777" w:rsidR="00763E70" w:rsidRDefault="00304C18">
            <w:r>
              <w:t>Value</w:t>
            </w:r>
          </w:p>
        </w:tc>
      </w:tr>
      <w:tr w:rsidR="00763E70" w14:paraId="6E8814C4" w14:textId="77777777" w:rsidTr="00763E70">
        <w:tc>
          <w:tcPr>
            <w:tcW w:w="6710" w:type="dxa"/>
          </w:tcPr>
          <w:p w14:paraId="47E43505" w14:textId="77777777" w:rsidR="00763E70" w:rsidRDefault="00304C18">
            <w:r>
              <w:t>EBSTUBS_MAX_CALLS_DEM</w:t>
            </w:r>
          </w:p>
        </w:tc>
        <w:tc>
          <w:tcPr>
            <w:tcW w:w="3355" w:type="dxa"/>
          </w:tcPr>
          <w:p w14:paraId="18D2EAD8" w14:textId="77777777" w:rsidR="00763E70" w:rsidRDefault="00304C18">
            <w:r>
              <w:t xml:space="preserve"> 1U</w:t>
            </w:r>
          </w:p>
        </w:tc>
      </w:tr>
      <w:tr w:rsidR="00763E70" w14:paraId="6DFA6CC0" w14:textId="77777777" w:rsidTr="00763E70">
        <w:tc>
          <w:tcPr>
            <w:tcW w:w="10065" w:type="dxa"/>
            <w:gridSpan w:val="2"/>
            <w:shd w:val="clear" w:color="auto" w:fill="000080"/>
          </w:tcPr>
          <w:p w14:paraId="75919B2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BE58029" w14:textId="77777777" w:rsidTr="00763E70">
        <w:tc>
          <w:tcPr>
            <w:tcW w:w="10065" w:type="dxa"/>
            <w:gridSpan w:val="2"/>
          </w:tcPr>
          <w:p w14:paraId="3B2B018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 1U</w:t>
            </w:r>
          </w:p>
        </w:tc>
      </w:tr>
      <w:tr w:rsidR="00763E70" w14:paraId="7E236E09" w14:textId="77777777" w:rsidTr="00763E70">
        <w:tc>
          <w:tcPr>
            <w:tcW w:w="10065" w:type="dxa"/>
            <w:gridSpan w:val="2"/>
            <w:shd w:val="clear" w:color="auto" w:fill="000080"/>
          </w:tcPr>
          <w:p w14:paraId="2E729DF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5AF39F9" w14:textId="77777777" w:rsidTr="00763E70">
        <w:tc>
          <w:tcPr>
            <w:tcW w:w="10065" w:type="dxa"/>
            <w:gridSpan w:val="2"/>
          </w:tcPr>
          <w:p w14:paraId="304156E4" w14:textId="77777777" w:rsidR="00763E70" w:rsidRDefault="00304C18">
            <w:r>
              <w:t>NA</w:t>
            </w:r>
          </w:p>
        </w:tc>
      </w:tr>
    </w:tbl>
    <w:p w14:paraId="3E4FFACC" w14:textId="77777777" w:rsidR="00763E70" w:rsidRDefault="00304C18">
      <w:pPr>
        <w:pStyle w:val="Heading3"/>
      </w:pPr>
      <w:r>
        <w:t>EBSTUBS_MAX_CALLS_DEM_CLEARDTC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7"/>
        <w:gridCol w:w="3348"/>
      </w:tblGrid>
      <w:tr w:rsidR="00763E70" w14:paraId="4A3AF28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5528D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70BC96B" w14:textId="77777777" w:rsidR="00763E70" w:rsidRDefault="00304C18">
            <w:r>
              <w:t>Value</w:t>
            </w:r>
          </w:p>
        </w:tc>
      </w:tr>
      <w:tr w:rsidR="00763E70" w14:paraId="2C490F5B" w14:textId="77777777" w:rsidTr="00763E70">
        <w:tc>
          <w:tcPr>
            <w:tcW w:w="6710" w:type="dxa"/>
          </w:tcPr>
          <w:p w14:paraId="5275F02A" w14:textId="77777777" w:rsidR="00763E70" w:rsidRDefault="00304C18">
            <w:r>
              <w:t>EBSTUBS_MAX_CALLS_DEM_CLEARDTC</w:t>
            </w:r>
          </w:p>
        </w:tc>
        <w:tc>
          <w:tcPr>
            <w:tcW w:w="3355" w:type="dxa"/>
          </w:tcPr>
          <w:p w14:paraId="118B6908" w14:textId="77777777" w:rsidR="00763E70" w:rsidRDefault="00304C18">
            <w:r>
              <w:t xml:space="preserve"> EBSTUBS_MAX_CALLS_DEM</w:t>
            </w:r>
          </w:p>
        </w:tc>
      </w:tr>
      <w:tr w:rsidR="00763E70" w14:paraId="4547C306" w14:textId="77777777" w:rsidTr="00763E70">
        <w:tc>
          <w:tcPr>
            <w:tcW w:w="10065" w:type="dxa"/>
            <w:gridSpan w:val="2"/>
            <w:shd w:val="clear" w:color="auto" w:fill="000080"/>
          </w:tcPr>
          <w:p w14:paraId="09DED96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179E43" w14:textId="77777777" w:rsidTr="00763E70">
        <w:tc>
          <w:tcPr>
            <w:tcW w:w="10065" w:type="dxa"/>
            <w:gridSpan w:val="2"/>
          </w:tcPr>
          <w:p w14:paraId="6D119F4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EBSTUBS_MAX_CALLS_DEM_CLEARDTC EBSTUBS_MAX_CALLS_DEM</w:t>
            </w:r>
          </w:p>
        </w:tc>
      </w:tr>
      <w:tr w:rsidR="00763E70" w14:paraId="556A8D00" w14:textId="77777777" w:rsidTr="00763E70">
        <w:tc>
          <w:tcPr>
            <w:tcW w:w="10065" w:type="dxa"/>
            <w:gridSpan w:val="2"/>
            <w:shd w:val="clear" w:color="auto" w:fill="000080"/>
          </w:tcPr>
          <w:p w14:paraId="1D1F50C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7E33058" w14:textId="77777777" w:rsidTr="00763E70">
        <w:tc>
          <w:tcPr>
            <w:tcW w:w="10065" w:type="dxa"/>
            <w:gridSpan w:val="2"/>
          </w:tcPr>
          <w:p w14:paraId="73B0275E" w14:textId="77777777" w:rsidR="00763E70" w:rsidRDefault="00304C18">
            <w:r>
              <w:t>NA</w:t>
            </w:r>
          </w:p>
        </w:tc>
      </w:tr>
    </w:tbl>
    <w:p w14:paraId="71C268B9" w14:textId="77777777" w:rsidR="00763E70" w:rsidRDefault="00304C18">
      <w:pPr>
        <w:pStyle w:val="Heading3"/>
      </w:pPr>
      <w:r>
        <w:t>EBSTUBS_MAX_CALLS_DEM_CLEARPRESTOREDFREEZEFRAME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3"/>
        <w:gridCol w:w="3112"/>
      </w:tblGrid>
      <w:tr w:rsidR="00763E70" w14:paraId="27CEA62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A38695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12EB47A" w14:textId="77777777" w:rsidR="00763E70" w:rsidRDefault="00304C18">
            <w:r>
              <w:t>Value</w:t>
            </w:r>
          </w:p>
        </w:tc>
      </w:tr>
      <w:tr w:rsidR="00763E70" w14:paraId="52A77CC3" w14:textId="77777777" w:rsidTr="00763E70">
        <w:tc>
          <w:tcPr>
            <w:tcW w:w="6710" w:type="dxa"/>
          </w:tcPr>
          <w:p w14:paraId="3DC90D7F" w14:textId="77777777" w:rsidR="00763E70" w:rsidRDefault="00304C18">
            <w:r>
              <w:t>EBSTUBS_MAX_CALLS_DEM_CLEARPRESTOREDFREEZEFRAME</w:t>
            </w:r>
          </w:p>
        </w:tc>
        <w:tc>
          <w:tcPr>
            <w:tcW w:w="3355" w:type="dxa"/>
          </w:tcPr>
          <w:p w14:paraId="6517871E" w14:textId="77777777" w:rsidR="00763E70" w:rsidRDefault="00304C18">
            <w:r>
              <w:t xml:space="preserve"> EBSTUBS_MAX_CALLS_DEM</w:t>
            </w:r>
          </w:p>
        </w:tc>
      </w:tr>
      <w:tr w:rsidR="00763E70" w14:paraId="4AC58CC0" w14:textId="77777777" w:rsidTr="00763E70">
        <w:tc>
          <w:tcPr>
            <w:tcW w:w="10065" w:type="dxa"/>
            <w:gridSpan w:val="2"/>
            <w:shd w:val="clear" w:color="auto" w:fill="000080"/>
          </w:tcPr>
          <w:p w14:paraId="7E6A302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819A41E" w14:textId="77777777" w:rsidTr="00763E70">
        <w:tc>
          <w:tcPr>
            <w:tcW w:w="10065" w:type="dxa"/>
            <w:gridSpan w:val="2"/>
          </w:tcPr>
          <w:p w14:paraId="17B57A1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EBSTUBS_MAX_CALLS_DEM_CLEARPRESTOREDFREEZEFRAME EBSTUBS_MAX_CALLS_DEM</w:t>
            </w:r>
          </w:p>
        </w:tc>
      </w:tr>
      <w:tr w:rsidR="00763E70" w14:paraId="44C5597E" w14:textId="77777777" w:rsidTr="00763E70">
        <w:tc>
          <w:tcPr>
            <w:tcW w:w="10065" w:type="dxa"/>
            <w:gridSpan w:val="2"/>
            <w:shd w:val="clear" w:color="auto" w:fill="000080"/>
          </w:tcPr>
          <w:p w14:paraId="7AB9CB9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6C709AB" w14:textId="77777777" w:rsidTr="00763E70">
        <w:tc>
          <w:tcPr>
            <w:tcW w:w="10065" w:type="dxa"/>
            <w:gridSpan w:val="2"/>
          </w:tcPr>
          <w:p w14:paraId="62072298" w14:textId="77777777" w:rsidR="00763E70" w:rsidRDefault="00304C18">
            <w:r>
              <w:t>NA</w:t>
            </w:r>
          </w:p>
        </w:tc>
      </w:tr>
    </w:tbl>
    <w:p w14:paraId="5CCAC6E7" w14:textId="77777777" w:rsidR="00763E70" w:rsidRDefault="00304C18">
      <w:pPr>
        <w:pStyle w:val="Heading3"/>
      </w:pPr>
      <w:r>
        <w:lastRenderedPageBreak/>
        <w:t>EBSTUBS_MAX_CALLS_DEM_DCMCANCELOPERATION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1"/>
        <w:gridCol w:w="3334"/>
      </w:tblGrid>
      <w:tr w:rsidR="00763E70" w14:paraId="55AE5BE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A3D675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0B1F26F" w14:textId="77777777" w:rsidR="00763E70" w:rsidRDefault="00304C18">
            <w:r>
              <w:t>Value</w:t>
            </w:r>
          </w:p>
        </w:tc>
      </w:tr>
      <w:tr w:rsidR="00763E70" w14:paraId="2B2D1EA5" w14:textId="77777777" w:rsidTr="00763E70">
        <w:tc>
          <w:tcPr>
            <w:tcW w:w="6710" w:type="dxa"/>
          </w:tcPr>
          <w:p w14:paraId="1D085CA6" w14:textId="77777777" w:rsidR="00763E70" w:rsidRDefault="00304C18">
            <w:r>
              <w:t>EBSTUBS_MAX_CALLS_DEM_DCMCANCELOPERATION</w:t>
            </w:r>
          </w:p>
        </w:tc>
        <w:tc>
          <w:tcPr>
            <w:tcW w:w="3355" w:type="dxa"/>
          </w:tcPr>
          <w:p w14:paraId="64D71AD4" w14:textId="77777777" w:rsidR="00763E70" w:rsidRDefault="00304C18">
            <w:r>
              <w:t xml:space="preserve"> EBSTUBS_MAX_CALLS_DEM</w:t>
            </w:r>
          </w:p>
        </w:tc>
      </w:tr>
      <w:tr w:rsidR="00763E70" w14:paraId="1EA993B5" w14:textId="77777777" w:rsidTr="00763E70">
        <w:tc>
          <w:tcPr>
            <w:tcW w:w="10065" w:type="dxa"/>
            <w:gridSpan w:val="2"/>
            <w:shd w:val="clear" w:color="auto" w:fill="000080"/>
          </w:tcPr>
          <w:p w14:paraId="7CFD5B6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664DA41" w14:textId="77777777" w:rsidTr="00763E70">
        <w:tc>
          <w:tcPr>
            <w:tcW w:w="10065" w:type="dxa"/>
            <w:gridSpan w:val="2"/>
          </w:tcPr>
          <w:p w14:paraId="6A944D4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EBSTUBS_MAX_CALLS_DEM_DCMCANCELOPERATION EBSTUBS_MAX_CALLS_DEM</w:t>
            </w:r>
          </w:p>
        </w:tc>
      </w:tr>
      <w:tr w:rsidR="00763E70" w14:paraId="40E90A41" w14:textId="77777777" w:rsidTr="00763E70">
        <w:tc>
          <w:tcPr>
            <w:tcW w:w="10065" w:type="dxa"/>
            <w:gridSpan w:val="2"/>
            <w:shd w:val="clear" w:color="auto" w:fill="000080"/>
          </w:tcPr>
          <w:p w14:paraId="7615E46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7EF539A" w14:textId="77777777" w:rsidTr="00763E70">
        <w:tc>
          <w:tcPr>
            <w:tcW w:w="10065" w:type="dxa"/>
            <w:gridSpan w:val="2"/>
          </w:tcPr>
          <w:p w14:paraId="473B45BE" w14:textId="77777777" w:rsidR="00763E70" w:rsidRDefault="00304C18">
            <w:r>
              <w:t>NA</w:t>
            </w:r>
          </w:p>
        </w:tc>
      </w:tr>
    </w:tbl>
    <w:p w14:paraId="43672305" w14:textId="77777777" w:rsidR="00763E70" w:rsidRDefault="00304C18">
      <w:pPr>
        <w:pStyle w:val="Heading3"/>
      </w:pPr>
      <w:r>
        <w:t>EBSTUBS_MAX_CALLS_DEM_DCMCONTROLDTCSTATUSCHANGEDNOTIFICATION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7"/>
        <w:gridCol w:w="2668"/>
      </w:tblGrid>
      <w:tr w:rsidR="00763E70" w14:paraId="2FBC320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B75C1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355DAEB" w14:textId="77777777" w:rsidR="00763E70" w:rsidRDefault="00304C18">
            <w:r>
              <w:t>Value</w:t>
            </w:r>
          </w:p>
        </w:tc>
      </w:tr>
      <w:tr w:rsidR="00763E70" w14:paraId="539AFD38" w14:textId="77777777" w:rsidTr="00763E70">
        <w:tc>
          <w:tcPr>
            <w:tcW w:w="6710" w:type="dxa"/>
          </w:tcPr>
          <w:p w14:paraId="61D8FDE7" w14:textId="77777777" w:rsidR="00763E70" w:rsidRDefault="00304C18">
            <w:r>
              <w:t>EBSTUBS_MAX_CALLS_DEM_DCMCONTROLDTCSTATUSCHANGEDNOTIFICATION</w:t>
            </w:r>
          </w:p>
        </w:tc>
        <w:tc>
          <w:tcPr>
            <w:tcW w:w="3355" w:type="dxa"/>
          </w:tcPr>
          <w:p w14:paraId="5C91774F" w14:textId="77777777" w:rsidR="00763E70" w:rsidRDefault="00304C18">
            <w:r>
              <w:t xml:space="preserve"> EBSTUBS_MAX_CALLS_DEM</w:t>
            </w:r>
          </w:p>
        </w:tc>
      </w:tr>
      <w:tr w:rsidR="00763E70" w14:paraId="713BFC6B" w14:textId="77777777" w:rsidTr="00763E70">
        <w:tc>
          <w:tcPr>
            <w:tcW w:w="10065" w:type="dxa"/>
            <w:gridSpan w:val="2"/>
            <w:shd w:val="clear" w:color="auto" w:fill="000080"/>
          </w:tcPr>
          <w:p w14:paraId="7BF1404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91C8B63" w14:textId="77777777" w:rsidTr="00763E70">
        <w:tc>
          <w:tcPr>
            <w:tcW w:w="10065" w:type="dxa"/>
            <w:gridSpan w:val="2"/>
          </w:tcPr>
          <w:p w14:paraId="254F953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EBSTUBS_MAX_CALLS_DEM_DCMCONTROLDTCSTATUSCHANGEDNOTIFICATION EBSTUBS_MAX_CALLS_DEM</w:t>
            </w:r>
          </w:p>
        </w:tc>
      </w:tr>
      <w:tr w:rsidR="00763E70" w14:paraId="74BA0744" w14:textId="77777777" w:rsidTr="00763E70">
        <w:tc>
          <w:tcPr>
            <w:tcW w:w="10065" w:type="dxa"/>
            <w:gridSpan w:val="2"/>
            <w:shd w:val="clear" w:color="auto" w:fill="000080"/>
          </w:tcPr>
          <w:p w14:paraId="571C537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6DA48EE" w14:textId="77777777" w:rsidTr="00763E70">
        <w:tc>
          <w:tcPr>
            <w:tcW w:w="10065" w:type="dxa"/>
            <w:gridSpan w:val="2"/>
          </w:tcPr>
          <w:p w14:paraId="1FB5A727" w14:textId="77777777" w:rsidR="00763E70" w:rsidRDefault="00304C18">
            <w:r>
              <w:t>NA</w:t>
            </w:r>
          </w:p>
        </w:tc>
      </w:tr>
    </w:tbl>
    <w:p w14:paraId="4F2C8A0F" w14:textId="77777777" w:rsidR="00763E70" w:rsidRDefault="00304C18">
      <w:pPr>
        <w:pStyle w:val="Heading3"/>
      </w:pPr>
      <w:r>
        <w:t>EBSTUBS_MAX_CALLS_DEM_DCMGETNEXTFILTEREDSTOREDDTC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8"/>
        <w:gridCol w:w="3047"/>
      </w:tblGrid>
      <w:tr w:rsidR="00763E70" w14:paraId="04E4947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B932B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DDCA64D" w14:textId="77777777" w:rsidR="00763E70" w:rsidRDefault="00304C18">
            <w:r>
              <w:t>Value</w:t>
            </w:r>
          </w:p>
        </w:tc>
      </w:tr>
      <w:tr w:rsidR="00763E70" w14:paraId="5B24652D" w14:textId="77777777" w:rsidTr="00763E70">
        <w:tc>
          <w:tcPr>
            <w:tcW w:w="6710" w:type="dxa"/>
          </w:tcPr>
          <w:p w14:paraId="501F7CEE" w14:textId="77777777" w:rsidR="00763E70" w:rsidRDefault="00304C18">
            <w:r>
              <w:t>EBSTUBS_MAX_CALLS_DEM_DCMGETNEXTFILTEREDSTOREDDTC</w:t>
            </w:r>
          </w:p>
        </w:tc>
        <w:tc>
          <w:tcPr>
            <w:tcW w:w="3355" w:type="dxa"/>
          </w:tcPr>
          <w:p w14:paraId="2BB4D2F4" w14:textId="77777777" w:rsidR="00763E70" w:rsidRDefault="00304C18">
            <w:r>
              <w:t xml:space="preserve"> EBSTUBS_MAX_CALLS_DEM</w:t>
            </w:r>
          </w:p>
          <w:p w14:paraId="6308940B" w14:textId="4E04DD91" w:rsidR="000F7B52" w:rsidRDefault="000F7B52"/>
        </w:tc>
      </w:tr>
      <w:tr w:rsidR="00763E70" w14:paraId="2672DF3F" w14:textId="77777777" w:rsidTr="00763E70">
        <w:tc>
          <w:tcPr>
            <w:tcW w:w="10065" w:type="dxa"/>
            <w:gridSpan w:val="2"/>
            <w:shd w:val="clear" w:color="auto" w:fill="000080"/>
          </w:tcPr>
          <w:p w14:paraId="1E4A60D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B91299D" w14:textId="77777777" w:rsidTr="00763E70">
        <w:tc>
          <w:tcPr>
            <w:tcW w:w="10065" w:type="dxa"/>
            <w:gridSpan w:val="2"/>
          </w:tcPr>
          <w:p w14:paraId="1FEB290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EBSTUBS_MAX_CALLS_DEM_DCMGETNEXTFILTEREDSTOREDDTC EBSTUBS_MAX_CALLS_DEM</w:t>
            </w:r>
          </w:p>
        </w:tc>
      </w:tr>
      <w:tr w:rsidR="00763E70" w14:paraId="42BB8CE1" w14:textId="77777777" w:rsidTr="00763E70">
        <w:tc>
          <w:tcPr>
            <w:tcW w:w="10065" w:type="dxa"/>
            <w:gridSpan w:val="2"/>
            <w:shd w:val="clear" w:color="auto" w:fill="000080"/>
          </w:tcPr>
          <w:p w14:paraId="2AF6377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1F7720C" w14:textId="77777777" w:rsidTr="00763E70">
        <w:tc>
          <w:tcPr>
            <w:tcW w:w="10065" w:type="dxa"/>
            <w:gridSpan w:val="2"/>
          </w:tcPr>
          <w:p w14:paraId="30185EBE" w14:textId="77777777" w:rsidR="00763E70" w:rsidRDefault="00304C18">
            <w:r>
              <w:t>NA</w:t>
            </w:r>
          </w:p>
        </w:tc>
      </w:tr>
    </w:tbl>
    <w:p w14:paraId="7CDEF3B9" w14:textId="77777777" w:rsidR="00763E70" w:rsidRDefault="00304C18">
      <w:pPr>
        <w:pStyle w:val="Heading3"/>
      </w:pPr>
      <w:r>
        <w:t>EBSTUBS_MAX_CALLS_DEM_DCMREADDATAOFPID01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763E70" w14:paraId="63F8174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038F75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475BD9D" w14:textId="77777777" w:rsidR="00763E70" w:rsidRDefault="00304C18">
            <w:r>
              <w:t>Value</w:t>
            </w:r>
          </w:p>
        </w:tc>
      </w:tr>
      <w:tr w:rsidR="00763E70" w14:paraId="6045550D" w14:textId="77777777" w:rsidTr="00763E70">
        <w:tc>
          <w:tcPr>
            <w:tcW w:w="6710" w:type="dxa"/>
          </w:tcPr>
          <w:p w14:paraId="3FA2310C" w14:textId="77777777" w:rsidR="00763E70" w:rsidRDefault="00304C18">
            <w:r>
              <w:t>EBSTUBS_MAX_CALLS_DEM_DCMREADDATAOFPID01</w:t>
            </w:r>
          </w:p>
        </w:tc>
        <w:tc>
          <w:tcPr>
            <w:tcW w:w="3355" w:type="dxa"/>
          </w:tcPr>
          <w:p w14:paraId="4C4077EB" w14:textId="77777777" w:rsidR="00763E70" w:rsidRDefault="00304C18">
            <w:r>
              <w:t xml:space="preserve"> EBSTUBS_MAX_CALLS_DEM</w:t>
            </w:r>
          </w:p>
        </w:tc>
      </w:tr>
      <w:tr w:rsidR="00763E70" w14:paraId="5440105F" w14:textId="77777777" w:rsidTr="00763E70">
        <w:tc>
          <w:tcPr>
            <w:tcW w:w="10065" w:type="dxa"/>
            <w:gridSpan w:val="2"/>
            <w:shd w:val="clear" w:color="auto" w:fill="000080"/>
          </w:tcPr>
          <w:p w14:paraId="5EDCB60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A748653" w14:textId="77777777" w:rsidTr="00763E70">
        <w:tc>
          <w:tcPr>
            <w:tcW w:w="10065" w:type="dxa"/>
            <w:gridSpan w:val="2"/>
          </w:tcPr>
          <w:p w14:paraId="38C0E09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EBSTUBS_MAX_CALLS_DEM_DCMREADDATAOFPID01 EBSTUBS_MAX_CALLS_DEM</w:t>
            </w:r>
          </w:p>
        </w:tc>
      </w:tr>
      <w:tr w:rsidR="00763E70" w14:paraId="3C21EBBF" w14:textId="77777777" w:rsidTr="00763E70">
        <w:tc>
          <w:tcPr>
            <w:tcW w:w="10065" w:type="dxa"/>
            <w:gridSpan w:val="2"/>
            <w:shd w:val="clear" w:color="auto" w:fill="000080"/>
          </w:tcPr>
          <w:p w14:paraId="435201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5852E88" w14:textId="77777777" w:rsidTr="00763E70">
        <w:tc>
          <w:tcPr>
            <w:tcW w:w="10065" w:type="dxa"/>
            <w:gridSpan w:val="2"/>
          </w:tcPr>
          <w:p w14:paraId="7C5DCCC2" w14:textId="77777777" w:rsidR="00763E70" w:rsidRDefault="00304C18">
            <w:r>
              <w:t>NA</w:t>
            </w:r>
          </w:p>
        </w:tc>
      </w:tr>
    </w:tbl>
    <w:p w14:paraId="5156DB37" w14:textId="77777777" w:rsidR="00763E70" w:rsidRDefault="00304C18">
      <w:pPr>
        <w:pStyle w:val="Heading3"/>
      </w:pPr>
      <w:r>
        <w:t>EBSTUBS_MAX_CALLS_DEM_DCMREADDATAOFPID1C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3335"/>
      </w:tblGrid>
      <w:tr w:rsidR="00763E70" w14:paraId="5AA20E3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24B59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756DE7B" w14:textId="77777777" w:rsidR="00763E70" w:rsidRDefault="00304C18">
            <w:r>
              <w:t>Value</w:t>
            </w:r>
          </w:p>
        </w:tc>
      </w:tr>
      <w:tr w:rsidR="00763E70" w14:paraId="4DC6EDC5" w14:textId="77777777" w:rsidTr="00763E70">
        <w:tc>
          <w:tcPr>
            <w:tcW w:w="6710" w:type="dxa"/>
          </w:tcPr>
          <w:p w14:paraId="160845CD" w14:textId="77777777" w:rsidR="00763E70" w:rsidRDefault="00304C18">
            <w:r>
              <w:t>EBSTUBS_MAX_CALLS_DEM_DCMREADDATAOFPID1C</w:t>
            </w:r>
          </w:p>
        </w:tc>
        <w:tc>
          <w:tcPr>
            <w:tcW w:w="3355" w:type="dxa"/>
          </w:tcPr>
          <w:p w14:paraId="566A7993" w14:textId="77777777" w:rsidR="00763E70" w:rsidRDefault="00304C18">
            <w:r>
              <w:t xml:space="preserve"> EBSTUBS_MAX_CALLS_DEM</w:t>
            </w:r>
          </w:p>
        </w:tc>
      </w:tr>
      <w:tr w:rsidR="00763E70" w14:paraId="03BE6B3A" w14:textId="77777777" w:rsidTr="00763E70">
        <w:tc>
          <w:tcPr>
            <w:tcW w:w="10065" w:type="dxa"/>
            <w:gridSpan w:val="2"/>
            <w:shd w:val="clear" w:color="auto" w:fill="000080"/>
          </w:tcPr>
          <w:p w14:paraId="639C719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7E4532D" w14:textId="77777777" w:rsidTr="00763E70">
        <w:tc>
          <w:tcPr>
            <w:tcW w:w="10065" w:type="dxa"/>
            <w:gridSpan w:val="2"/>
          </w:tcPr>
          <w:p w14:paraId="3B243A7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EBSTUBS_MAX_CALLS_DEM_DCMREADDATAOFPID1C EBSTUBS_MAX_CALLS_DEM</w:t>
            </w:r>
          </w:p>
        </w:tc>
      </w:tr>
      <w:tr w:rsidR="00763E70" w14:paraId="7FFA04CC" w14:textId="77777777" w:rsidTr="00763E70">
        <w:tc>
          <w:tcPr>
            <w:tcW w:w="10065" w:type="dxa"/>
            <w:gridSpan w:val="2"/>
            <w:shd w:val="clear" w:color="auto" w:fill="000080"/>
          </w:tcPr>
          <w:p w14:paraId="0D57E507" w14:textId="77777777" w:rsidR="00763E70" w:rsidRDefault="00304C18">
            <w:r>
              <w:rPr>
                <w:b/>
              </w:rPr>
              <w:lastRenderedPageBreak/>
              <w:t>Description</w:t>
            </w:r>
          </w:p>
        </w:tc>
      </w:tr>
      <w:tr w:rsidR="00763E70" w14:paraId="7C5BAE15" w14:textId="77777777" w:rsidTr="00763E70">
        <w:tc>
          <w:tcPr>
            <w:tcW w:w="10065" w:type="dxa"/>
            <w:gridSpan w:val="2"/>
          </w:tcPr>
          <w:p w14:paraId="3596FC59" w14:textId="77777777" w:rsidR="00763E70" w:rsidRDefault="00304C18">
            <w:r>
              <w:t>NA</w:t>
            </w:r>
          </w:p>
        </w:tc>
      </w:tr>
    </w:tbl>
    <w:p w14:paraId="64324DF8" w14:textId="77777777" w:rsidR="00763E70" w:rsidRDefault="00304C18">
      <w:pPr>
        <w:pStyle w:val="Heading3"/>
      </w:pPr>
      <w:r>
        <w:t>EBSTUBS_MAX_CALLS_DEM_DCMREADDATAOFPID21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763E70" w14:paraId="49DD4D2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E6041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B392215" w14:textId="77777777" w:rsidR="00763E70" w:rsidRDefault="00304C18">
            <w:r>
              <w:t>Value</w:t>
            </w:r>
          </w:p>
        </w:tc>
      </w:tr>
      <w:tr w:rsidR="00763E70" w14:paraId="766A59B0" w14:textId="77777777" w:rsidTr="00763E70">
        <w:tc>
          <w:tcPr>
            <w:tcW w:w="6710" w:type="dxa"/>
          </w:tcPr>
          <w:p w14:paraId="49E6B77A" w14:textId="77777777" w:rsidR="00763E70" w:rsidRDefault="00304C18">
            <w:r>
              <w:t>EBSTUBS_MAX_CALLS_DEM_DCMREADDATAOFPID21</w:t>
            </w:r>
          </w:p>
        </w:tc>
        <w:tc>
          <w:tcPr>
            <w:tcW w:w="3355" w:type="dxa"/>
          </w:tcPr>
          <w:p w14:paraId="33198E06" w14:textId="77777777" w:rsidR="00763E70" w:rsidRDefault="00304C18">
            <w:r>
              <w:t xml:space="preserve"> EBSTUBS_MAX_CALLS_DEM</w:t>
            </w:r>
          </w:p>
        </w:tc>
      </w:tr>
      <w:tr w:rsidR="00763E70" w14:paraId="33090C85" w14:textId="77777777" w:rsidTr="00763E70">
        <w:tc>
          <w:tcPr>
            <w:tcW w:w="10065" w:type="dxa"/>
            <w:gridSpan w:val="2"/>
            <w:shd w:val="clear" w:color="auto" w:fill="000080"/>
          </w:tcPr>
          <w:p w14:paraId="68FFA92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3F02EC1" w14:textId="77777777" w:rsidTr="00763E70">
        <w:tc>
          <w:tcPr>
            <w:tcW w:w="10065" w:type="dxa"/>
            <w:gridSpan w:val="2"/>
          </w:tcPr>
          <w:p w14:paraId="7D320B8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EBSTUBS_MAX_CALLS_DEM_DCMREADDATAOFPID21 EBSTUBS_MAX_CALLS_DEM</w:t>
            </w:r>
          </w:p>
        </w:tc>
      </w:tr>
      <w:tr w:rsidR="00763E70" w14:paraId="644EFD8A" w14:textId="77777777" w:rsidTr="00763E70">
        <w:tc>
          <w:tcPr>
            <w:tcW w:w="10065" w:type="dxa"/>
            <w:gridSpan w:val="2"/>
            <w:shd w:val="clear" w:color="auto" w:fill="000080"/>
          </w:tcPr>
          <w:p w14:paraId="303E625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A652205" w14:textId="77777777" w:rsidTr="00763E70">
        <w:tc>
          <w:tcPr>
            <w:tcW w:w="10065" w:type="dxa"/>
            <w:gridSpan w:val="2"/>
          </w:tcPr>
          <w:p w14:paraId="45618CD8" w14:textId="77777777" w:rsidR="00763E70" w:rsidRDefault="00304C18">
            <w:r>
              <w:t>NA</w:t>
            </w:r>
          </w:p>
        </w:tc>
      </w:tr>
    </w:tbl>
    <w:p w14:paraId="24D6F4B5" w14:textId="77777777" w:rsidR="00763E70" w:rsidRDefault="00304C18">
      <w:pPr>
        <w:pStyle w:val="Heading3"/>
      </w:pPr>
      <w:r>
        <w:t>EBSTUBS_MAX_CALLS_DEM_DCMREADDATAOFPID30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763E70" w14:paraId="5E5FA0B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7683E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EAEAE41" w14:textId="77777777" w:rsidR="00763E70" w:rsidRDefault="00304C18">
            <w:r>
              <w:t>Value</w:t>
            </w:r>
          </w:p>
        </w:tc>
      </w:tr>
      <w:tr w:rsidR="00763E70" w14:paraId="1C33D5D1" w14:textId="77777777" w:rsidTr="00763E70">
        <w:tc>
          <w:tcPr>
            <w:tcW w:w="6710" w:type="dxa"/>
          </w:tcPr>
          <w:p w14:paraId="15A59A06" w14:textId="77777777" w:rsidR="00763E70" w:rsidRDefault="00304C18">
            <w:r>
              <w:t>EBSTUBS_MAX_CALLS_DEM_DCMREADDATAOFPID30</w:t>
            </w:r>
          </w:p>
        </w:tc>
        <w:tc>
          <w:tcPr>
            <w:tcW w:w="3355" w:type="dxa"/>
          </w:tcPr>
          <w:p w14:paraId="0D12903B" w14:textId="77777777" w:rsidR="00763E70" w:rsidRDefault="00304C18">
            <w:r>
              <w:t xml:space="preserve"> EBSTUBS_MAX_CALLS_DEM</w:t>
            </w:r>
          </w:p>
        </w:tc>
      </w:tr>
      <w:tr w:rsidR="00763E70" w14:paraId="594C5240" w14:textId="77777777" w:rsidTr="00763E70">
        <w:tc>
          <w:tcPr>
            <w:tcW w:w="10065" w:type="dxa"/>
            <w:gridSpan w:val="2"/>
            <w:shd w:val="clear" w:color="auto" w:fill="000080"/>
          </w:tcPr>
          <w:p w14:paraId="0B9E771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AA490D4" w14:textId="77777777" w:rsidTr="00763E70">
        <w:tc>
          <w:tcPr>
            <w:tcW w:w="10065" w:type="dxa"/>
            <w:gridSpan w:val="2"/>
          </w:tcPr>
          <w:p w14:paraId="5FFC3C5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EBSTUBS_MAX_CALLS_DEM_DCMREADDATAOFPID30 EBSTUBS_MAX_CALLS_DEM</w:t>
            </w:r>
          </w:p>
        </w:tc>
      </w:tr>
      <w:tr w:rsidR="00763E70" w14:paraId="444AAE7F" w14:textId="77777777" w:rsidTr="00763E70">
        <w:tc>
          <w:tcPr>
            <w:tcW w:w="10065" w:type="dxa"/>
            <w:gridSpan w:val="2"/>
            <w:shd w:val="clear" w:color="auto" w:fill="000080"/>
          </w:tcPr>
          <w:p w14:paraId="4654F51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4AFFEB5" w14:textId="77777777" w:rsidTr="00763E70">
        <w:tc>
          <w:tcPr>
            <w:tcW w:w="10065" w:type="dxa"/>
            <w:gridSpan w:val="2"/>
          </w:tcPr>
          <w:p w14:paraId="00151AC1" w14:textId="77777777" w:rsidR="00763E70" w:rsidRDefault="00304C18">
            <w:r>
              <w:t>NA</w:t>
            </w:r>
          </w:p>
        </w:tc>
      </w:tr>
    </w:tbl>
    <w:p w14:paraId="2ECB401F" w14:textId="77777777" w:rsidR="00763E70" w:rsidRDefault="00304C18">
      <w:pPr>
        <w:pStyle w:val="Heading3"/>
      </w:pPr>
      <w:r>
        <w:t>EBSTUBS_MAX_CALLS_DEM_DCMREADDATAOFPID31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763E70" w14:paraId="1141B31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667A89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1BCC0EB" w14:textId="77777777" w:rsidR="00763E70" w:rsidRDefault="00304C18">
            <w:r>
              <w:t>Value</w:t>
            </w:r>
          </w:p>
        </w:tc>
      </w:tr>
      <w:tr w:rsidR="00763E70" w14:paraId="61949024" w14:textId="77777777" w:rsidTr="00763E70">
        <w:tc>
          <w:tcPr>
            <w:tcW w:w="6710" w:type="dxa"/>
          </w:tcPr>
          <w:p w14:paraId="20804A48" w14:textId="77777777" w:rsidR="00763E70" w:rsidRDefault="00304C18">
            <w:r>
              <w:t>EBSTUBS_MAX_CALLS_DEM_DCMREADDATAOFPID31</w:t>
            </w:r>
          </w:p>
        </w:tc>
        <w:tc>
          <w:tcPr>
            <w:tcW w:w="3355" w:type="dxa"/>
          </w:tcPr>
          <w:p w14:paraId="74AE6639" w14:textId="77777777" w:rsidR="00763E70" w:rsidRDefault="00304C18">
            <w:r>
              <w:t xml:space="preserve"> EBSTUBS_MAX_CALLS_DEM</w:t>
            </w:r>
          </w:p>
        </w:tc>
      </w:tr>
      <w:tr w:rsidR="00763E70" w14:paraId="6512FB59" w14:textId="77777777" w:rsidTr="00763E70">
        <w:tc>
          <w:tcPr>
            <w:tcW w:w="10065" w:type="dxa"/>
            <w:gridSpan w:val="2"/>
            <w:shd w:val="clear" w:color="auto" w:fill="000080"/>
          </w:tcPr>
          <w:p w14:paraId="1B6AA39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CE11626" w14:textId="77777777" w:rsidTr="00763E70">
        <w:tc>
          <w:tcPr>
            <w:tcW w:w="10065" w:type="dxa"/>
            <w:gridSpan w:val="2"/>
          </w:tcPr>
          <w:p w14:paraId="24416C3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EBSTUBS_MAX_CALLS_DEM_DCMREADDATAOFPID31 EBSTUBS_MAX_CALLS_DEM</w:t>
            </w:r>
          </w:p>
        </w:tc>
      </w:tr>
      <w:tr w:rsidR="00763E70" w14:paraId="5CF0FAD0" w14:textId="77777777" w:rsidTr="00763E70">
        <w:tc>
          <w:tcPr>
            <w:tcW w:w="10065" w:type="dxa"/>
            <w:gridSpan w:val="2"/>
            <w:shd w:val="clear" w:color="auto" w:fill="000080"/>
          </w:tcPr>
          <w:p w14:paraId="621BBB6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F754459" w14:textId="77777777" w:rsidTr="00763E70">
        <w:tc>
          <w:tcPr>
            <w:tcW w:w="10065" w:type="dxa"/>
            <w:gridSpan w:val="2"/>
          </w:tcPr>
          <w:p w14:paraId="23D2F7B3" w14:textId="77777777" w:rsidR="00763E70" w:rsidRDefault="00304C18">
            <w:r>
              <w:t>NA</w:t>
            </w:r>
          </w:p>
        </w:tc>
      </w:tr>
    </w:tbl>
    <w:p w14:paraId="00CBFEA0" w14:textId="77777777" w:rsidR="00763E70" w:rsidRDefault="00304C18">
      <w:pPr>
        <w:pStyle w:val="Heading3"/>
      </w:pPr>
      <w:r>
        <w:t>EBSTUBS_MAX_CALLS_DEM_DCMREADDATAOFPID41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763E70" w14:paraId="50E9B38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F3F00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54B32D4" w14:textId="77777777" w:rsidR="00763E70" w:rsidRDefault="00304C18">
            <w:r>
              <w:t>Value</w:t>
            </w:r>
          </w:p>
        </w:tc>
      </w:tr>
      <w:tr w:rsidR="00763E70" w14:paraId="75D9AE41" w14:textId="77777777" w:rsidTr="00763E70">
        <w:tc>
          <w:tcPr>
            <w:tcW w:w="6710" w:type="dxa"/>
          </w:tcPr>
          <w:p w14:paraId="30998006" w14:textId="77777777" w:rsidR="00763E70" w:rsidRDefault="00304C18">
            <w:r>
              <w:t>EBSTUBS_MAX_CALLS_DEM_DCMREADDATAOFPID41</w:t>
            </w:r>
          </w:p>
        </w:tc>
        <w:tc>
          <w:tcPr>
            <w:tcW w:w="3355" w:type="dxa"/>
          </w:tcPr>
          <w:p w14:paraId="0BD141E5" w14:textId="77777777" w:rsidR="00763E70" w:rsidRDefault="00304C18">
            <w:r>
              <w:t xml:space="preserve"> EBSTUBS_MAX_CALLS_DEM</w:t>
            </w:r>
          </w:p>
        </w:tc>
      </w:tr>
      <w:tr w:rsidR="00763E70" w14:paraId="5DDA38EA" w14:textId="77777777" w:rsidTr="00763E70">
        <w:tc>
          <w:tcPr>
            <w:tcW w:w="10065" w:type="dxa"/>
            <w:gridSpan w:val="2"/>
            <w:shd w:val="clear" w:color="auto" w:fill="000080"/>
          </w:tcPr>
          <w:p w14:paraId="3AFED91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0074214" w14:textId="77777777" w:rsidTr="00763E70">
        <w:tc>
          <w:tcPr>
            <w:tcW w:w="10065" w:type="dxa"/>
            <w:gridSpan w:val="2"/>
          </w:tcPr>
          <w:p w14:paraId="17C65DC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EBSTUBS_MAX_CALLS_DEM_DCMREADDATAOFPID41 EBSTUBS_MAX_CALLS_DEM</w:t>
            </w:r>
          </w:p>
        </w:tc>
      </w:tr>
      <w:tr w:rsidR="00763E70" w14:paraId="16258AA2" w14:textId="77777777" w:rsidTr="00763E70">
        <w:tc>
          <w:tcPr>
            <w:tcW w:w="10065" w:type="dxa"/>
            <w:gridSpan w:val="2"/>
            <w:shd w:val="clear" w:color="auto" w:fill="000080"/>
          </w:tcPr>
          <w:p w14:paraId="217EBD0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8E50751" w14:textId="77777777" w:rsidTr="00763E70">
        <w:tc>
          <w:tcPr>
            <w:tcW w:w="10065" w:type="dxa"/>
            <w:gridSpan w:val="2"/>
          </w:tcPr>
          <w:p w14:paraId="39443654" w14:textId="77777777" w:rsidR="00763E70" w:rsidRDefault="00304C18">
            <w:r>
              <w:t>NA</w:t>
            </w:r>
          </w:p>
        </w:tc>
      </w:tr>
    </w:tbl>
    <w:p w14:paraId="555656E3" w14:textId="77777777" w:rsidR="00763E70" w:rsidRDefault="00304C18">
      <w:pPr>
        <w:pStyle w:val="Heading3"/>
      </w:pPr>
      <w:r>
        <w:t>EBSTUBS_MAX_CALLS_DEM_DCMREADDATAOFPID4D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3335"/>
      </w:tblGrid>
      <w:tr w:rsidR="00763E70" w14:paraId="1DEC8F7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C501F9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8D92851" w14:textId="77777777" w:rsidR="00763E70" w:rsidRDefault="00304C18">
            <w:r>
              <w:t>Value</w:t>
            </w:r>
          </w:p>
        </w:tc>
      </w:tr>
      <w:tr w:rsidR="00763E70" w14:paraId="7B7F9180" w14:textId="77777777" w:rsidTr="00763E70">
        <w:tc>
          <w:tcPr>
            <w:tcW w:w="6710" w:type="dxa"/>
          </w:tcPr>
          <w:p w14:paraId="174841CA" w14:textId="77777777" w:rsidR="00763E70" w:rsidRDefault="00304C18">
            <w:r>
              <w:t>EBSTUBS_MAX_CALLS_DEM_DCMREADDATAOFPID4D</w:t>
            </w:r>
          </w:p>
        </w:tc>
        <w:tc>
          <w:tcPr>
            <w:tcW w:w="3355" w:type="dxa"/>
          </w:tcPr>
          <w:p w14:paraId="4A10A465" w14:textId="77777777" w:rsidR="00763E70" w:rsidRDefault="00304C18">
            <w:r>
              <w:t xml:space="preserve"> EBSTUBS_MAX_CALLS_DEM</w:t>
            </w:r>
          </w:p>
        </w:tc>
      </w:tr>
      <w:tr w:rsidR="00763E70" w14:paraId="11BCD050" w14:textId="77777777" w:rsidTr="00763E70">
        <w:tc>
          <w:tcPr>
            <w:tcW w:w="10065" w:type="dxa"/>
            <w:gridSpan w:val="2"/>
            <w:shd w:val="clear" w:color="auto" w:fill="000080"/>
          </w:tcPr>
          <w:p w14:paraId="67FDE16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0115F6B" w14:textId="77777777" w:rsidTr="00763E70">
        <w:tc>
          <w:tcPr>
            <w:tcW w:w="10065" w:type="dxa"/>
            <w:gridSpan w:val="2"/>
          </w:tcPr>
          <w:p w14:paraId="139040C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EBSTUBS_MAX_CALLS_DEM_DCMREADDATAOFPID4D EBSTUBS_MAX_CALLS_DEM</w:t>
            </w:r>
          </w:p>
        </w:tc>
      </w:tr>
      <w:tr w:rsidR="00763E70" w14:paraId="1E0D3EE8" w14:textId="77777777" w:rsidTr="00763E70">
        <w:tc>
          <w:tcPr>
            <w:tcW w:w="10065" w:type="dxa"/>
            <w:gridSpan w:val="2"/>
            <w:shd w:val="clear" w:color="auto" w:fill="000080"/>
          </w:tcPr>
          <w:p w14:paraId="558658E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A4BD57C" w14:textId="77777777" w:rsidTr="00763E70">
        <w:tc>
          <w:tcPr>
            <w:tcW w:w="10065" w:type="dxa"/>
            <w:gridSpan w:val="2"/>
          </w:tcPr>
          <w:p w14:paraId="7D330B77" w14:textId="77777777" w:rsidR="00763E70" w:rsidRDefault="00304C18">
            <w:r>
              <w:t>NA</w:t>
            </w:r>
          </w:p>
        </w:tc>
      </w:tr>
    </w:tbl>
    <w:p w14:paraId="3A49B643" w14:textId="77777777" w:rsidR="00763E70" w:rsidRDefault="00304C18">
      <w:pPr>
        <w:pStyle w:val="Heading3"/>
      </w:pPr>
      <w:r>
        <w:t>EBSTUBS_MAX_CALLS_DEM_DCMREADDATAOFPID4E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3335"/>
      </w:tblGrid>
      <w:tr w:rsidR="00763E70" w14:paraId="382D7DB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8E1F55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F8EE67F" w14:textId="77777777" w:rsidR="00763E70" w:rsidRDefault="00304C18">
            <w:r>
              <w:t>Value</w:t>
            </w:r>
          </w:p>
        </w:tc>
      </w:tr>
      <w:tr w:rsidR="00763E70" w14:paraId="4D271097" w14:textId="77777777" w:rsidTr="00763E70">
        <w:tc>
          <w:tcPr>
            <w:tcW w:w="6710" w:type="dxa"/>
          </w:tcPr>
          <w:p w14:paraId="443BA3D3" w14:textId="77777777" w:rsidR="00763E70" w:rsidRDefault="00304C18">
            <w:r>
              <w:lastRenderedPageBreak/>
              <w:t>EBSTUBS_MAX_CALLS_DEM_DCMREADDATAOFPID4E</w:t>
            </w:r>
          </w:p>
        </w:tc>
        <w:tc>
          <w:tcPr>
            <w:tcW w:w="3355" w:type="dxa"/>
          </w:tcPr>
          <w:p w14:paraId="3F08BC28" w14:textId="77777777" w:rsidR="00763E70" w:rsidRDefault="00304C18">
            <w:r>
              <w:t xml:space="preserve"> EBSTUBS_MAX_CALLS_DEM</w:t>
            </w:r>
          </w:p>
        </w:tc>
      </w:tr>
      <w:tr w:rsidR="00763E70" w14:paraId="14AE0B55" w14:textId="77777777" w:rsidTr="00763E70">
        <w:tc>
          <w:tcPr>
            <w:tcW w:w="10065" w:type="dxa"/>
            <w:gridSpan w:val="2"/>
            <w:shd w:val="clear" w:color="auto" w:fill="000080"/>
          </w:tcPr>
          <w:p w14:paraId="6EB4445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6FFFB7" w14:textId="77777777" w:rsidTr="00763E70">
        <w:tc>
          <w:tcPr>
            <w:tcW w:w="10065" w:type="dxa"/>
            <w:gridSpan w:val="2"/>
          </w:tcPr>
          <w:p w14:paraId="73F573F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EBSTUBS_MAX_CALLS_DEM_DCMREADDATAOFPID4E EBSTUBS_MAX_CALLS_DEM</w:t>
            </w:r>
          </w:p>
        </w:tc>
      </w:tr>
      <w:tr w:rsidR="00763E70" w14:paraId="3173ECF3" w14:textId="77777777" w:rsidTr="00763E70">
        <w:tc>
          <w:tcPr>
            <w:tcW w:w="10065" w:type="dxa"/>
            <w:gridSpan w:val="2"/>
            <w:shd w:val="clear" w:color="auto" w:fill="000080"/>
          </w:tcPr>
          <w:p w14:paraId="25B1CF8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8F91473" w14:textId="77777777" w:rsidTr="00763E70">
        <w:tc>
          <w:tcPr>
            <w:tcW w:w="10065" w:type="dxa"/>
            <w:gridSpan w:val="2"/>
          </w:tcPr>
          <w:p w14:paraId="4755FDDE" w14:textId="77777777" w:rsidR="00763E70" w:rsidRDefault="00304C18">
            <w:r>
              <w:t>NA</w:t>
            </w:r>
          </w:p>
        </w:tc>
      </w:tr>
    </w:tbl>
    <w:p w14:paraId="169261B6" w14:textId="77777777" w:rsidR="00763E70" w:rsidRDefault="00304C18">
      <w:pPr>
        <w:pStyle w:val="Heading3"/>
      </w:pPr>
      <w:r>
        <w:t>EBSTUBS_MAX_CALLS_DEM_DCMSETSTOREDDTCFILTER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3"/>
        <w:gridCol w:w="3312"/>
      </w:tblGrid>
      <w:tr w:rsidR="00763E70" w14:paraId="4678419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8BB461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37D3C20" w14:textId="77777777" w:rsidR="00763E70" w:rsidRDefault="00304C18">
            <w:r>
              <w:t>Value</w:t>
            </w:r>
          </w:p>
        </w:tc>
      </w:tr>
      <w:tr w:rsidR="00763E70" w14:paraId="2CC5395C" w14:textId="77777777" w:rsidTr="00763E70">
        <w:tc>
          <w:tcPr>
            <w:tcW w:w="6710" w:type="dxa"/>
          </w:tcPr>
          <w:p w14:paraId="0E78E68B" w14:textId="77777777" w:rsidR="00763E70" w:rsidRDefault="00304C18">
            <w:r>
              <w:t>EBSTUBS_MAX_CALLS_DEM_DCMSETSTOREDDTCFILTER</w:t>
            </w:r>
          </w:p>
        </w:tc>
        <w:tc>
          <w:tcPr>
            <w:tcW w:w="3355" w:type="dxa"/>
          </w:tcPr>
          <w:p w14:paraId="4F312E2C" w14:textId="77777777" w:rsidR="00763E70" w:rsidRDefault="00304C18">
            <w:r>
              <w:t xml:space="preserve"> EBSTUBS_MAX_CALLS_DEM</w:t>
            </w:r>
          </w:p>
        </w:tc>
      </w:tr>
      <w:tr w:rsidR="00763E70" w14:paraId="2CD162F5" w14:textId="77777777" w:rsidTr="00763E70">
        <w:tc>
          <w:tcPr>
            <w:tcW w:w="10065" w:type="dxa"/>
            <w:gridSpan w:val="2"/>
            <w:shd w:val="clear" w:color="auto" w:fill="000080"/>
          </w:tcPr>
          <w:p w14:paraId="25363D1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B34934E" w14:textId="77777777" w:rsidTr="00763E70">
        <w:tc>
          <w:tcPr>
            <w:tcW w:w="10065" w:type="dxa"/>
            <w:gridSpan w:val="2"/>
          </w:tcPr>
          <w:p w14:paraId="77CE2A2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EBSTUBS_MAX_CALLS_DEM_DCMSETSTOREDDTCFILTER EBSTUBS_MAX_CALLS_DEM</w:t>
            </w:r>
          </w:p>
        </w:tc>
      </w:tr>
      <w:tr w:rsidR="00763E70" w14:paraId="1108DFDE" w14:textId="77777777" w:rsidTr="00763E70">
        <w:tc>
          <w:tcPr>
            <w:tcW w:w="10065" w:type="dxa"/>
            <w:gridSpan w:val="2"/>
            <w:shd w:val="clear" w:color="auto" w:fill="000080"/>
          </w:tcPr>
          <w:p w14:paraId="6B03EF8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D343505" w14:textId="77777777" w:rsidTr="00763E70">
        <w:tc>
          <w:tcPr>
            <w:tcW w:w="10065" w:type="dxa"/>
            <w:gridSpan w:val="2"/>
          </w:tcPr>
          <w:p w14:paraId="1C81089D" w14:textId="77777777" w:rsidR="00763E70" w:rsidRDefault="00304C18">
            <w:r>
              <w:t>NA</w:t>
            </w:r>
          </w:p>
        </w:tc>
      </w:tr>
    </w:tbl>
    <w:p w14:paraId="76E2CD51" w14:textId="77777777" w:rsidR="00763E70" w:rsidRDefault="00304C18">
      <w:pPr>
        <w:pStyle w:val="Heading3"/>
      </w:pPr>
      <w:r>
        <w:t>EBSTUBS_MAX_CALLS_DEM_DISABLEDTCRECORDUPDATE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3269"/>
      </w:tblGrid>
      <w:tr w:rsidR="00763E70" w14:paraId="30D6FCD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5EB87B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7C2A23D" w14:textId="77777777" w:rsidR="00763E70" w:rsidRDefault="00304C18">
            <w:r>
              <w:t>Value</w:t>
            </w:r>
          </w:p>
        </w:tc>
      </w:tr>
      <w:tr w:rsidR="00763E70" w14:paraId="01C9975E" w14:textId="77777777" w:rsidTr="00763E70">
        <w:tc>
          <w:tcPr>
            <w:tcW w:w="6710" w:type="dxa"/>
          </w:tcPr>
          <w:p w14:paraId="42AF8A0B" w14:textId="77777777" w:rsidR="00763E70" w:rsidRDefault="00304C18">
            <w:r>
              <w:t>EBSTUBS_MAX_CALLS_DEM_DISABLEDTCRECORDUPDATE</w:t>
            </w:r>
          </w:p>
        </w:tc>
        <w:tc>
          <w:tcPr>
            <w:tcW w:w="3355" w:type="dxa"/>
          </w:tcPr>
          <w:p w14:paraId="634FA714" w14:textId="77777777" w:rsidR="00763E70" w:rsidRDefault="00304C18">
            <w:r>
              <w:t xml:space="preserve"> EBSTUBS_MAX_CALLS_DEM</w:t>
            </w:r>
          </w:p>
        </w:tc>
      </w:tr>
      <w:tr w:rsidR="00763E70" w14:paraId="4F6A82FA" w14:textId="77777777" w:rsidTr="00763E70">
        <w:tc>
          <w:tcPr>
            <w:tcW w:w="10065" w:type="dxa"/>
            <w:gridSpan w:val="2"/>
            <w:shd w:val="clear" w:color="auto" w:fill="000080"/>
          </w:tcPr>
          <w:p w14:paraId="2DC0903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DCAB3DE" w14:textId="77777777" w:rsidTr="00763E70">
        <w:tc>
          <w:tcPr>
            <w:tcW w:w="10065" w:type="dxa"/>
            <w:gridSpan w:val="2"/>
          </w:tcPr>
          <w:p w14:paraId="442F833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EBSTUBS_MAX_CALLS_DEM_DISABLEDTCRECORDUPDATE EBSTUBS_MAX_CALLS_DEM</w:t>
            </w:r>
          </w:p>
        </w:tc>
      </w:tr>
      <w:tr w:rsidR="00763E70" w14:paraId="3E36F4FA" w14:textId="77777777" w:rsidTr="00763E70">
        <w:tc>
          <w:tcPr>
            <w:tcW w:w="10065" w:type="dxa"/>
            <w:gridSpan w:val="2"/>
            <w:shd w:val="clear" w:color="auto" w:fill="000080"/>
          </w:tcPr>
          <w:p w14:paraId="14633D6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C126381" w14:textId="77777777" w:rsidTr="00763E70">
        <w:tc>
          <w:tcPr>
            <w:tcW w:w="10065" w:type="dxa"/>
            <w:gridSpan w:val="2"/>
          </w:tcPr>
          <w:p w14:paraId="5D60F7E1" w14:textId="77777777" w:rsidR="00763E70" w:rsidRDefault="00304C18">
            <w:r>
              <w:t>NA</w:t>
            </w:r>
          </w:p>
        </w:tc>
      </w:tr>
    </w:tbl>
    <w:p w14:paraId="188033DE" w14:textId="77777777" w:rsidR="00763E70" w:rsidRDefault="00304C18" w:rsidP="000F7B52">
      <w:pPr>
        <w:pStyle w:val="Heading3"/>
        <w:spacing w:before="500"/>
        <w:ind w:left="965" w:hanging="965"/>
      </w:pPr>
      <w:r>
        <w:t>EBSTUBS_MAX_CALLS_DEM_DISABLEDTCSETTING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4"/>
        <w:gridCol w:w="3341"/>
      </w:tblGrid>
      <w:tr w:rsidR="00763E70" w14:paraId="60D5CE7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95283A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D90388A" w14:textId="77777777" w:rsidR="00763E70" w:rsidRDefault="00304C18">
            <w:r>
              <w:t>Value</w:t>
            </w:r>
          </w:p>
        </w:tc>
      </w:tr>
      <w:tr w:rsidR="00763E70" w14:paraId="13CED405" w14:textId="77777777" w:rsidTr="00763E70">
        <w:tc>
          <w:tcPr>
            <w:tcW w:w="6710" w:type="dxa"/>
          </w:tcPr>
          <w:p w14:paraId="055D8365" w14:textId="77777777" w:rsidR="00763E70" w:rsidRDefault="00304C18">
            <w:r>
              <w:t>EBSTUBS_MAX_CALLS_DEM_DISABLEDTCSETTING</w:t>
            </w:r>
          </w:p>
        </w:tc>
        <w:tc>
          <w:tcPr>
            <w:tcW w:w="3355" w:type="dxa"/>
          </w:tcPr>
          <w:p w14:paraId="6F8671F6" w14:textId="77777777" w:rsidR="00763E70" w:rsidRDefault="00304C18">
            <w:r>
              <w:t xml:space="preserve"> EBSTUBS_MAX_CALLS_DEM</w:t>
            </w:r>
          </w:p>
        </w:tc>
      </w:tr>
      <w:tr w:rsidR="00763E70" w14:paraId="5AA1C228" w14:textId="77777777" w:rsidTr="00763E70">
        <w:tc>
          <w:tcPr>
            <w:tcW w:w="10065" w:type="dxa"/>
            <w:gridSpan w:val="2"/>
            <w:shd w:val="clear" w:color="auto" w:fill="000080"/>
          </w:tcPr>
          <w:p w14:paraId="00A87BC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35DFFB3" w14:textId="77777777" w:rsidTr="00763E70">
        <w:tc>
          <w:tcPr>
            <w:tcW w:w="10065" w:type="dxa"/>
            <w:gridSpan w:val="2"/>
          </w:tcPr>
          <w:p w14:paraId="0AA2673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EBSTUBS_MAX_CALLS_DEM_DISABLEDTCSETTING EBSTUBS_MAX_CALLS_DEM</w:t>
            </w:r>
          </w:p>
        </w:tc>
      </w:tr>
      <w:tr w:rsidR="00763E70" w14:paraId="30F47119" w14:textId="77777777" w:rsidTr="00763E70">
        <w:tc>
          <w:tcPr>
            <w:tcW w:w="10065" w:type="dxa"/>
            <w:gridSpan w:val="2"/>
            <w:shd w:val="clear" w:color="auto" w:fill="000080"/>
          </w:tcPr>
          <w:p w14:paraId="1827264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ADF5A67" w14:textId="77777777" w:rsidTr="00763E70">
        <w:tc>
          <w:tcPr>
            <w:tcW w:w="10065" w:type="dxa"/>
            <w:gridSpan w:val="2"/>
          </w:tcPr>
          <w:p w14:paraId="2CA396DD" w14:textId="77777777" w:rsidR="00763E70" w:rsidRDefault="00304C18">
            <w:r>
              <w:t>NA</w:t>
            </w:r>
          </w:p>
        </w:tc>
      </w:tr>
    </w:tbl>
    <w:p w14:paraId="059BEB27" w14:textId="77777777" w:rsidR="00763E70" w:rsidRDefault="00304C18">
      <w:pPr>
        <w:pStyle w:val="Heading3"/>
      </w:pPr>
      <w:r>
        <w:t>EBSTUBS_MAX_CALLS_DEM_ENABLEDTCRECORDUPDATE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38D3584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998E07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8E79F35" w14:textId="77777777" w:rsidR="00763E70" w:rsidRDefault="00304C18">
            <w:r>
              <w:t>Value</w:t>
            </w:r>
          </w:p>
        </w:tc>
      </w:tr>
      <w:tr w:rsidR="00763E70" w14:paraId="3710D07C" w14:textId="77777777" w:rsidTr="00763E70">
        <w:tc>
          <w:tcPr>
            <w:tcW w:w="6710" w:type="dxa"/>
          </w:tcPr>
          <w:p w14:paraId="1EEF1D40" w14:textId="77777777" w:rsidR="00763E70" w:rsidRDefault="00304C18">
            <w:r>
              <w:t>EBSTUBS_MAX_CALLS_DEM_ENABLEDTCRECORDUPDATE</w:t>
            </w:r>
          </w:p>
        </w:tc>
        <w:tc>
          <w:tcPr>
            <w:tcW w:w="3355" w:type="dxa"/>
          </w:tcPr>
          <w:p w14:paraId="5641D838" w14:textId="77777777" w:rsidR="00763E70" w:rsidRDefault="00304C18">
            <w:r>
              <w:t xml:space="preserve"> EBSTUBS_MAX_CALLS_DEM</w:t>
            </w:r>
          </w:p>
        </w:tc>
      </w:tr>
      <w:tr w:rsidR="00763E70" w14:paraId="73107A65" w14:textId="77777777" w:rsidTr="00763E70">
        <w:tc>
          <w:tcPr>
            <w:tcW w:w="10065" w:type="dxa"/>
            <w:gridSpan w:val="2"/>
            <w:shd w:val="clear" w:color="auto" w:fill="000080"/>
          </w:tcPr>
          <w:p w14:paraId="1B1AED5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2D3EAA" w14:textId="77777777" w:rsidTr="00763E70">
        <w:tc>
          <w:tcPr>
            <w:tcW w:w="10065" w:type="dxa"/>
            <w:gridSpan w:val="2"/>
          </w:tcPr>
          <w:p w14:paraId="5A3479B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EBSTUBS_MAX_CALLS_DEM_ENABLEDTCRECORDUPDATE EBSTUBS_MAX_CALLS_DEM</w:t>
            </w:r>
          </w:p>
        </w:tc>
      </w:tr>
      <w:tr w:rsidR="00763E70" w14:paraId="6A9FE2F0" w14:textId="77777777" w:rsidTr="00763E70">
        <w:tc>
          <w:tcPr>
            <w:tcW w:w="10065" w:type="dxa"/>
            <w:gridSpan w:val="2"/>
            <w:shd w:val="clear" w:color="auto" w:fill="000080"/>
          </w:tcPr>
          <w:p w14:paraId="24C9BE8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E9BEA64" w14:textId="77777777" w:rsidTr="00763E70">
        <w:tc>
          <w:tcPr>
            <w:tcW w:w="10065" w:type="dxa"/>
            <w:gridSpan w:val="2"/>
          </w:tcPr>
          <w:p w14:paraId="12D2087A" w14:textId="77777777" w:rsidR="00763E70" w:rsidRDefault="00304C18">
            <w:r>
              <w:t>NA</w:t>
            </w:r>
          </w:p>
        </w:tc>
      </w:tr>
    </w:tbl>
    <w:p w14:paraId="5E7BCF66" w14:textId="77777777" w:rsidR="00763E70" w:rsidRDefault="00304C18">
      <w:pPr>
        <w:pStyle w:val="Heading3"/>
      </w:pPr>
      <w:r>
        <w:t>EBSTUBS_MAX_CALLS_DEM_ENABLEDTCSETTING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3"/>
        <w:gridCol w:w="3342"/>
      </w:tblGrid>
      <w:tr w:rsidR="00763E70" w14:paraId="1D0A64B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ED06A6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C8FA06E" w14:textId="77777777" w:rsidR="00763E70" w:rsidRDefault="00304C18">
            <w:r>
              <w:t>Value</w:t>
            </w:r>
          </w:p>
        </w:tc>
      </w:tr>
      <w:tr w:rsidR="00763E70" w14:paraId="5769425F" w14:textId="77777777" w:rsidTr="00763E70">
        <w:tc>
          <w:tcPr>
            <w:tcW w:w="6710" w:type="dxa"/>
          </w:tcPr>
          <w:p w14:paraId="32C6A8A2" w14:textId="77777777" w:rsidR="00763E70" w:rsidRDefault="00304C18">
            <w:r>
              <w:t>EBSTUBS_MAX_CALLS_DEM_ENABLEDTCSETTING</w:t>
            </w:r>
          </w:p>
        </w:tc>
        <w:tc>
          <w:tcPr>
            <w:tcW w:w="3355" w:type="dxa"/>
          </w:tcPr>
          <w:p w14:paraId="0A4014C3" w14:textId="77777777" w:rsidR="00763E70" w:rsidRDefault="00304C18">
            <w:r>
              <w:t xml:space="preserve"> EBSTUBS_MAX_CALLS_DEM</w:t>
            </w:r>
          </w:p>
        </w:tc>
      </w:tr>
      <w:tr w:rsidR="00763E70" w14:paraId="11CFF920" w14:textId="77777777" w:rsidTr="00763E70">
        <w:tc>
          <w:tcPr>
            <w:tcW w:w="10065" w:type="dxa"/>
            <w:gridSpan w:val="2"/>
            <w:shd w:val="clear" w:color="auto" w:fill="000080"/>
          </w:tcPr>
          <w:p w14:paraId="7C2425E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7B5D77F" w14:textId="77777777" w:rsidTr="00763E70">
        <w:tc>
          <w:tcPr>
            <w:tcW w:w="10065" w:type="dxa"/>
            <w:gridSpan w:val="2"/>
          </w:tcPr>
          <w:p w14:paraId="7294F632" w14:textId="77777777" w:rsidR="00763E70" w:rsidRDefault="00304C18"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EBSTUBS_MAX_CALLS_DEM_ENABLEDTCSETTING EBSTUBS_MAX_CALLS_DEM</w:t>
            </w:r>
          </w:p>
        </w:tc>
      </w:tr>
      <w:tr w:rsidR="00763E70" w14:paraId="3796D587" w14:textId="77777777" w:rsidTr="00763E70">
        <w:tc>
          <w:tcPr>
            <w:tcW w:w="10065" w:type="dxa"/>
            <w:gridSpan w:val="2"/>
            <w:shd w:val="clear" w:color="auto" w:fill="000080"/>
          </w:tcPr>
          <w:p w14:paraId="7618FC6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9FEBA9A" w14:textId="77777777" w:rsidTr="00763E70">
        <w:tc>
          <w:tcPr>
            <w:tcW w:w="10065" w:type="dxa"/>
            <w:gridSpan w:val="2"/>
          </w:tcPr>
          <w:p w14:paraId="308A7030" w14:textId="77777777" w:rsidR="00763E70" w:rsidRDefault="00304C18">
            <w:r>
              <w:t>NA</w:t>
            </w:r>
          </w:p>
        </w:tc>
      </w:tr>
    </w:tbl>
    <w:p w14:paraId="4C4985A1" w14:textId="77777777" w:rsidR="00763E70" w:rsidRDefault="00304C18">
      <w:pPr>
        <w:pStyle w:val="Heading3"/>
      </w:pPr>
      <w:r>
        <w:t>EBSTUBS_MAX_CALLS_DEM_GETDTCBYOCCURRENCETIME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  <w:gridCol w:w="3246"/>
      </w:tblGrid>
      <w:tr w:rsidR="00763E70" w14:paraId="7F5D325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98499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C4C8A29" w14:textId="77777777" w:rsidR="00763E70" w:rsidRDefault="00304C18">
            <w:r>
              <w:t>Value</w:t>
            </w:r>
          </w:p>
        </w:tc>
      </w:tr>
      <w:tr w:rsidR="00763E70" w14:paraId="66963ECA" w14:textId="77777777" w:rsidTr="00763E70">
        <w:tc>
          <w:tcPr>
            <w:tcW w:w="6710" w:type="dxa"/>
          </w:tcPr>
          <w:p w14:paraId="35611F94" w14:textId="77777777" w:rsidR="00763E70" w:rsidRDefault="00304C18">
            <w:r>
              <w:t>EBSTUBS_MAX_CALLS_DEM_GETDTCBYOCCURRENCETIME</w:t>
            </w:r>
          </w:p>
        </w:tc>
        <w:tc>
          <w:tcPr>
            <w:tcW w:w="3355" w:type="dxa"/>
          </w:tcPr>
          <w:p w14:paraId="6A0540DD" w14:textId="77777777" w:rsidR="00763E70" w:rsidRDefault="00304C18">
            <w:r>
              <w:t xml:space="preserve"> EBSTUBS_MAX_CALLS_DEM</w:t>
            </w:r>
          </w:p>
        </w:tc>
      </w:tr>
      <w:tr w:rsidR="00763E70" w14:paraId="1F910E45" w14:textId="77777777" w:rsidTr="00763E70">
        <w:tc>
          <w:tcPr>
            <w:tcW w:w="10065" w:type="dxa"/>
            <w:gridSpan w:val="2"/>
            <w:shd w:val="clear" w:color="auto" w:fill="000080"/>
          </w:tcPr>
          <w:p w14:paraId="2CF3C9C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77E0AA" w14:textId="77777777" w:rsidTr="00763E70">
        <w:tc>
          <w:tcPr>
            <w:tcW w:w="10065" w:type="dxa"/>
            <w:gridSpan w:val="2"/>
          </w:tcPr>
          <w:p w14:paraId="1ADD364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EBSTUBS_MAX_CALLS_DEM_GETDTCBYOCCURRENCETIME EBSTUBS_MAX_CALLS_DEM</w:t>
            </w:r>
          </w:p>
        </w:tc>
      </w:tr>
      <w:tr w:rsidR="00763E70" w14:paraId="30EF511E" w14:textId="77777777" w:rsidTr="00763E70">
        <w:tc>
          <w:tcPr>
            <w:tcW w:w="10065" w:type="dxa"/>
            <w:gridSpan w:val="2"/>
            <w:shd w:val="clear" w:color="auto" w:fill="000080"/>
          </w:tcPr>
          <w:p w14:paraId="18F2AD4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D4AF48F" w14:textId="77777777" w:rsidTr="00763E70">
        <w:tc>
          <w:tcPr>
            <w:tcW w:w="10065" w:type="dxa"/>
            <w:gridSpan w:val="2"/>
          </w:tcPr>
          <w:p w14:paraId="6807C62F" w14:textId="77777777" w:rsidR="00763E70" w:rsidRDefault="00304C18">
            <w:r>
              <w:t>NA</w:t>
            </w:r>
          </w:p>
        </w:tc>
      </w:tr>
    </w:tbl>
    <w:p w14:paraId="0F94D29E" w14:textId="77777777" w:rsidR="00763E70" w:rsidRDefault="00304C18">
      <w:pPr>
        <w:pStyle w:val="Heading3"/>
      </w:pPr>
      <w:r>
        <w:t>EBSTUBS_MAX_CALLS_DEM_GETDTCOFEVENT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0"/>
        <w:gridCol w:w="3345"/>
      </w:tblGrid>
      <w:tr w:rsidR="00763E70" w14:paraId="77A0626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B60A18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520D537" w14:textId="77777777" w:rsidR="00763E70" w:rsidRDefault="00304C18">
            <w:r>
              <w:t>Value</w:t>
            </w:r>
          </w:p>
        </w:tc>
      </w:tr>
      <w:tr w:rsidR="00763E70" w14:paraId="1DAADAF3" w14:textId="77777777" w:rsidTr="00763E70">
        <w:tc>
          <w:tcPr>
            <w:tcW w:w="6710" w:type="dxa"/>
          </w:tcPr>
          <w:p w14:paraId="5EEC68A1" w14:textId="77777777" w:rsidR="00763E70" w:rsidRDefault="00304C18">
            <w:r>
              <w:t>EBSTUBS_MAX_CALLS_DEM_GETDTCOFEVENT</w:t>
            </w:r>
          </w:p>
        </w:tc>
        <w:tc>
          <w:tcPr>
            <w:tcW w:w="3355" w:type="dxa"/>
          </w:tcPr>
          <w:p w14:paraId="2E76C686" w14:textId="77777777" w:rsidR="00763E70" w:rsidRDefault="00304C18">
            <w:r>
              <w:t xml:space="preserve"> EBSTUBS_MAX_CALLS_DEM</w:t>
            </w:r>
          </w:p>
        </w:tc>
      </w:tr>
      <w:tr w:rsidR="00763E70" w14:paraId="5A3E3298" w14:textId="77777777" w:rsidTr="00763E70">
        <w:tc>
          <w:tcPr>
            <w:tcW w:w="10065" w:type="dxa"/>
            <w:gridSpan w:val="2"/>
            <w:shd w:val="clear" w:color="auto" w:fill="000080"/>
          </w:tcPr>
          <w:p w14:paraId="3E9E4EB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77A2F88" w14:textId="77777777" w:rsidTr="00763E70">
        <w:tc>
          <w:tcPr>
            <w:tcW w:w="10065" w:type="dxa"/>
            <w:gridSpan w:val="2"/>
          </w:tcPr>
          <w:p w14:paraId="1F27DDF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EBSTUBS_MAX_CALLS_DEM_GETDTCOFEVENT EBSTUBS_MAX_CALLS_DEM</w:t>
            </w:r>
          </w:p>
        </w:tc>
      </w:tr>
      <w:tr w:rsidR="00763E70" w14:paraId="5913DDFD" w14:textId="77777777" w:rsidTr="00763E70">
        <w:tc>
          <w:tcPr>
            <w:tcW w:w="10065" w:type="dxa"/>
            <w:gridSpan w:val="2"/>
            <w:shd w:val="clear" w:color="auto" w:fill="000080"/>
          </w:tcPr>
          <w:p w14:paraId="057E4B1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62DD251" w14:textId="77777777" w:rsidTr="00763E70">
        <w:tc>
          <w:tcPr>
            <w:tcW w:w="10065" w:type="dxa"/>
            <w:gridSpan w:val="2"/>
          </w:tcPr>
          <w:p w14:paraId="6A381FEE" w14:textId="77777777" w:rsidR="00763E70" w:rsidRDefault="00304C18">
            <w:r>
              <w:t>NA</w:t>
            </w:r>
          </w:p>
        </w:tc>
      </w:tr>
    </w:tbl>
    <w:p w14:paraId="26EA33A3" w14:textId="77777777" w:rsidR="00763E70" w:rsidRDefault="00304C18">
      <w:pPr>
        <w:pStyle w:val="Heading3"/>
      </w:pPr>
      <w:r>
        <w:t>EBSTUBS_MAX_CALLS_DEM_GETDTCOFOBDFREEZEFRAME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7"/>
        <w:gridCol w:w="3238"/>
      </w:tblGrid>
      <w:tr w:rsidR="00763E70" w14:paraId="2D5FAAC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CBAF4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E0F55E8" w14:textId="77777777" w:rsidR="00763E70" w:rsidRDefault="00304C18">
            <w:r>
              <w:t>Value</w:t>
            </w:r>
          </w:p>
        </w:tc>
      </w:tr>
      <w:tr w:rsidR="00763E70" w14:paraId="3E69FBBE" w14:textId="77777777" w:rsidTr="00763E70">
        <w:tc>
          <w:tcPr>
            <w:tcW w:w="6710" w:type="dxa"/>
          </w:tcPr>
          <w:p w14:paraId="4A28859D" w14:textId="77777777" w:rsidR="00763E70" w:rsidRDefault="00304C18">
            <w:r>
              <w:t>EBSTUBS_MAX_CALLS_DEM_GETDTCOFOBDFREEZEFRAME</w:t>
            </w:r>
          </w:p>
        </w:tc>
        <w:tc>
          <w:tcPr>
            <w:tcW w:w="3355" w:type="dxa"/>
          </w:tcPr>
          <w:p w14:paraId="0F9ABDA4" w14:textId="77777777" w:rsidR="00763E70" w:rsidRDefault="00304C18">
            <w:r>
              <w:t xml:space="preserve"> EBSTUBS_MAX_CALLS_DEM</w:t>
            </w:r>
          </w:p>
        </w:tc>
      </w:tr>
      <w:tr w:rsidR="00763E70" w14:paraId="2096E4D0" w14:textId="77777777" w:rsidTr="00763E70">
        <w:tc>
          <w:tcPr>
            <w:tcW w:w="10065" w:type="dxa"/>
            <w:gridSpan w:val="2"/>
            <w:shd w:val="clear" w:color="auto" w:fill="000080"/>
          </w:tcPr>
          <w:p w14:paraId="02EB869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72A40B2" w14:textId="77777777" w:rsidTr="00763E70">
        <w:tc>
          <w:tcPr>
            <w:tcW w:w="10065" w:type="dxa"/>
            <w:gridSpan w:val="2"/>
          </w:tcPr>
          <w:p w14:paraId="57D4BB8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EBSTUBS_MAX_CALLS_DEM_GETDTCOFOBDFREEZEFRAME EBSTUBS_MAX_CALLS_DEM</w:t>
            </w:r>
          </w:p>
        </w:tc>
      </w:tr>
      <w:tr w:rsidR="00763E70" w14:paraId="7592EE24" w14:textId="77777777" w:rsidTr="00763E70">
        <w:tc>
          <w:tcPr>
            <w:tcW w:w="10065" w:type="dxa"/>
            <w:gridSpan w:val="2"/>
            <w:shd w:val="clear" w:color="auto" w:fill="000080"/>
          </w:tcPr>
          <w:p w14:paraId="4B00B7A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392DC0D" w14:textId="77777777" w:rsidTr="00763E70">
        <w:tc>
          <w:tcPr>
            <w:tcW w:w="10065" w:type="dxa"/>
            <w:gridSpan w:val="2"/>
          </w:tcPr>
          <w:p w14:paraId="20C6BECF" w14:textId="77777777" w:rsidR="00763E70" w:rsidRDefault="00304C18">
            <w:r>
              <w:t>NA</w:t>
            </w:r>
          </w:p>
        </w:tc>
      </w:tr>
    </w:tbl>
    <w:p w14:paraId="341091D3" w14:textId="77777777" w:rsidR="00763E70" w:rsidRDefault="00304C18">
      <w:pPr>
        <w:pStyle w:val="Heading3"/>
      </w:pPr>
      <w:r>
        <w:t>EBSTUBS_MAX_CALLS_DEM_GETDTCSTATUSAVAILABILITYMASK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1"/>
        <w:gridCol w:w="3084"/>
      </w:tblGrid>
      <w:tr w:rsidR="00763E70" w14:paraId="20435D9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B720D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E73EC76" w14:textId="77777777" w:rsidR="00763E70" w:rsidRDefault="00304C18">
            <w:r>
              <w:t>Value</w:t>
            </w:r>
          </w:p>
        </w:tc>
      </w:tr>
      <w:tr w:rsidR="00763E70" w14:paraId="6951FE74" w14:textId="77777777" w:rsidTr="00763E70">
        <w:tc>
          <w:tcPr>
            <w:tcW w:w="6710" w:type="dxa"/>
          </w:tcPr>
          <w:p w14:paraId="5369FA7D" w14:textId="77777777" w:rsidR="00763E70" w:rsidRDefault="00304C18">
            <w:r>
              <w:t>EBSTUBS_MAX_CALLS_DEM_GETDTCSTATUSAVAILABILITYMASK</w:t>
            </w:r>
          </w:p>
        </w:tc>
        <w:tc>
          <w:tcPr>
            <w:tcW w:w="3355" w:type="dxa"/>
          </w:tcPr>
          <w:p w14:paraId="23BB73B0" w14:textId="77777777" w:rsidR="00763E70" w:rsidRDefault="00304C18">
            <w:r>
              <w:t xml:space="preserve"> EBSTUBS_MAX_CALLS_DEM</w:t>
            </w:r>
          </w:p>
        </w:tc>
      </w:tr>
      <w:tr w:rsidR="00763E70" w14:paraId="2EBC4183" w14:textId="77777777" w:rsidTr="00763E70">
        <w:tc>
          <w:tcPr>
            <w:tcW w:w="10065" w:type="dxa"/>
            <w:gridSpan w:val="2"/>
            <w:shd w:val="clear" w:color="auto" w:fill="000080"/>
          </w:tcPr>
          <w:p w14:paraId="099B87F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17CEDB9" w14:textId="77777777" w:rsidTr="00763E70">
        <w:tc>
          <w:tcPr>
            <w:tcW w:w="10065" w:type="dxa"/>
            <w:gridSpan w:val="2"/>
          </w:tcPr>
          <w:p w14:paraId="072A013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EBSTUBS_MAX_CALLS_DEM_GETDTCSTATUSAVAILABILITYMASK EBSTUBS_MAX_CALLS_DEM</w:t>
            </w:r>
          </w:p>
        </w:tc>
      </w:tr>
      <w:tr w:rsidR="00763E70" w14:paraId="295686F8" w14:textId="77777777" w:rsidTr="00763E70">
        <w:tc>
          <w:tcPr>
            <w:tcW w:w="10065" w:type="dxa"/>
            <w:gridSpan w:val="2"/>
            <w:shd w:val="clear" w:color="auto" w:fill="000080"/>
          </w:tcPr>
          <w:p w14:paraId="60B8B72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7ABFBC" w14:textId="77777777" w:rsidTr="00763E70">
        <w:tc>
          <w:tcPr>
            <w:tcW w:w="10065" w:type="dxa"/>
            <w:gridSpan w:val="2"/>
          </w:tcPr>
          <w:p w14:paraId="778495FB" w14:textId="77777777" w:rsidR="00763E70" w:rsidRDefault="00304C18">
            <w:r>
              <w:t>NA</w:t>
            </w:r>
          </w:p>
        </w:tc>
      </w:tr>
    </w:tbl>
    <w:p w14:paraId="641A6B62" w14:textId="77777777" w:rsidR="00763E70" w:rsidRDefault="00304C18">
      <w:pPr>
        <w:pStyle w:val="Heading3"/>
      </w:pPr>
      <w:r>
        <w:t>EBSTUBS_MAX_CALLS_DEM_GETEVENTEXTENDEDDATARECORD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5"/>
        <w:gridCol w:w="3060"/>
      </w:tblGrid>
      <w:tr w:rsidR="00763E70" w14:paraId="1B9F075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496718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A8D5912" w14:textId="77777777" w:rsidR="00763E70" w:rsidRDefault="00304C18">
            <w:r>
              <w:t>Value</w:t>
            </w:r>
          </w:p>
        </w:tc>
      </w:tr>
      <w:tr w:rsidR="00763E70" w14:paraId="33FE1514" w14:textId="77777777" w:rsidTr="00763E70">
        <w:tc>
          <w:tcPr>
            <w:tcW w:w="6710" w:type="dxa"/>
          </w:tcPr>
          <w:p w14:paraId="3EEA767E" w14:textId="77777777" w:rsidR="00763E70" w:rsidRDefault="00304C18">
            <w:r>
              <w:t>EBSTUBS_MAX_CALLS_DEM_GETEVENTEXTENDEDDATARECORD</w:t>
            </w:r>
          </w:p>
        </w:tc>
        <w:tc>
          <w:tcPr>
            <w:tcW w:w="3355" w:type="dxa"/>
          </w:tcPr>
          <w:p w14:paraId="43D09557" w14:textId="77777777" w:rsidR="00763E70" w:rsidRDefault="00304C18">
            <w:r>
              <w:t xml:space="preserve"> EBSTUBS_MAX_CALLS_DEM</w:t>
            </w:r>
          </w:p>
        </w:tc>
      </w:tr>
      <w:tr w:rsidR="00763E70" w14:paraId="5DAC081B" w14:textId="77777777" w:rsidTr="00763E70">
        <w:tc>
          <w:tcPr>
            <w:tcW w:w="10065" w:type="dxa"/>
            <w:gridSpan w:val="2"/>
            <w:shd w:val="clear" w:color="auto" w:fill="000080"/>
          </w:tcPr>
          <w:p w14:paraId="357B7E60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7D3A91AF" w14:textId="77777777" w:rsidTr="00763E70">
        <w:tc>
          <w:tcPr>
            <w:tcW w:w="10065" w:type="dxa"/>
            <w:gridSpan w:val="2"/>
          </w:tcPr>
          <w:p w14:paraId="2BBFEED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EBSTUBS_MAX_CALLS_DEM_GETEVENTEXTENDEDDATARECORD EBSTUBS_MAX_CALLS_DEM</w:t>
            </w:r>
          </w:p>
        </w:tc>
      </w:tr>
      <w:tr w:rsidR="00763E70" w14:paraId="0676B9AC" w14:textId="77777777" w:rsidTr="00763E70">
        <w:tc>
          <w:tcPr>
            <w:tcW w:w="10065" w:type="dxa"/>
            <w:gridSpan w:val="2"/>
            <w:shd w:val="clear" w:color="auto" w:fill="000080"/>
          </w:tcPr>
          <w:p w14:paraId="4AF3CFC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EBD073C" w14:textId="77777777" w:rsidTr="00763E70">
        <w:tc>
          <w:tcPr>
            <w:tcW w:w="10065" w:type="dxa"/>
            <w:gridSpan w:val="2"/>
          </w:tcPr>
          <w:p w14:paraId="13BDADB0" w14:textId="77777777" w:rsidR="00763E70" w:rsidRDefault="00304C18">
            <w:r>
              <w:t>NA</w:t>
            </w:r>
          </w:p>
        </w:tc>
      </w:tr>
    </w:tbl>
    <w:p w14:paraId="64CB81E1" w14:textId="77777777" w:rsidR="00763E70" w:rsidRDefault="00304C18">
      <w:pPr>
        <w:pStyle w:val="Heading3"/>
      </w:pPr>
      <w:r>
        <w:t>EBSTUBS_MAX_CALLS_DEM_GETEVENTFAILED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0"/>
        <w:gridCol w:w="3345"/>
      </w:tblGrid>
      <w:tr w:rsidR="00763E70" w14:paraId="02DD257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4282F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8A6D244" w14:textId="77777777" w:rsidR="00763E70" w:rsidRDefault="00304C18">
            <w:r>
              <w:t>Value</w:t>
            </w:r>
          </w:p>
        </w:tc>
      </w:tr>
      <w:tr w:rsidR="00763E70" w14:paraId="69E8D1FA" w14:textId="77777777" w:rsidTr="00763E70">
        <w:tc>
          <w:tcPr>
            <w:tcW w:w="6710" w:type="dxa"/>
          </w:tcPr>
          <w:p w14:paraId="78F3FB62" w14:textId="77777777" w:rsidR="00763E70" w:rsidRDefault="00304C18">
            <w:r>
              <w:t>EBSTUBS_MAX_CALLS_DEM_GETEVENTFAILED</w:t>
            </w:r>
          </w:p>
        </w:tc>
        <w:tc>
          <w:tcPr>
            <w:tcW w:w="3355" w:type="dxa"/>
          </w:tcPr>
          <w:p w14:paraId="42FFC9AD" w14:textId="77777777" w:rsidR="00763E70" w:rsidRDefault="00304C18">
            <w:r>
              <w:t xml:space="preserve"> EBSTUBS_MAX_CALLS_DEM</w:t>
            </w:r>
          </w:p>
        </w:tc>
      </w:tr>
      <w:tr w:rsidR="00763E70" w14:paraId="736828E0" w14:textId="77777777" w:rsidTr="00763E70">
        <w:tc>
          <w:tcPr>
            <w:tcW w:w="10065" w:type="dxa"/>
            <w:gridSpan w:val="2"/>
            <w:shd w:val="clear" w:color="auto" w:fill="000080"/>
          </w:tcPr>
          <w:p w14:paraId="23CC65B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1D1462" w14:textId="77777777" w:rsidTr="00763E70">
        <w:tc>
          <w:tcPr>
            <w:tcW w:w="10065" w:type="dxa"/>
            <w:gridSpan w:val="2"/>
          </w:tcPr>
          <w:p w14:paraId="7DF5071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EBSTUBS_MAX_CALLS_DEM_GETEVENTFAILED EBSTUBS_MAX_CALLS_DEM</w:t>
            </w:r>
          </w:p>
        </w:tc>
      </w:tr>
      <w:tr w:rsidR="00763E70" w14:paraId="1E4FD948" w14:textId="77777777" w:rsidTr="00763E70">
        <w:tc>
          <w:tcPr>
            <w:tcW w:w="10065" w:type="dxa"/>
            <w:gridSpan w:val="2"/>
            <w:shd w:val="clear" w:color="auto" w:fill="000080"/>
          </w:tcPr>
          <w:p w14:paraId="42A3BB2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7471556" w14:textId="77777777" w:rsidTr="00763E70">
        <w:tc>
          <w:tcPr>
            <w:tcW w:w="10065" w:type="dxa"/>
            <w:gridSpan w:val="2"/>
          </w:tcPr>
          <w:p w14:paraId="784F5A46" w14:textId="77777777" w:rsidR="00763E70" w:rsidRDefault="00304C18">
            <w:r>
              <w:t>NA</w:t>
            </w:r>
          </w:p>
        </w:tc>
      </w:tr>
    </w:tbl>
    <w:p w14:paraId="1D0A38EB" w14:textId="77777777" w:rsidR="00763E70" w:rsidRDefault="00304C18">
      <w:pPr>
        <w:pStyle w:val="Heading3"/>
      </w:pPr>
      <w:r>
        <w:t>EBSTUBS_MAX_CALLS_DEM_GETEVENTFREEZEFRAMEDATA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3"/>
        <w:gridCol w:w="3212"/>
      </w:tblGrid>
      <w:tr w:rsidR="00763E70" w14:paraId="2455157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365D7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CABC298" w14:textId="77777777" w:rsidR="00763E70" w:rsidRDefault="00304C18">
            <w:r>
              <w:t>Value</w:t>
            </w:r>
          </w:p>
        </w:tc>
      </w:tr>
      <w:tr w:rsidR="00763E70" w14:paraId="12FBFBD7" w14:textId="77777777" w:rsidTr="00763E70">
        <w:tc>
          <w:tcPr>
            <w:tcW w:w="6710" w:type="dxa"/>
          </w:tcPr>
          <w:p w14:paraId="6F2449D1" w14:textId="77777777" w:rsidR="00763E70" w:rsidRDefault="00304C18">
            <w:r>
              <w:t>EBSTUBS_MAX_CALLS_DEM_GETEVENTFREEZEFRAMEDATA</w:t>
            </w:r>
          </w:p>
        </w:tc>
        <w:tc>
          <w:tcPr>
            <w:tcW w:w="3355" w:type="dxa"/>
          </w:tcPr>
          <w:p w14:paraId="5E30D8DA" w14:textId="77777777" w:rsidR="00763E70" w:rsidRDefault="00304C18">
            <w:r>
              <w:t xml:space="preserve"> EBSTUBS_MAX_CALLS_DEM</w:t>
            </w:r>
          </w:p>
        </w:tc>
      </w:tr>
      <w:tr w:rsidR="00763E70" w14:paraId="59CE3FB0" w14:textId="77777777" w:rsidTr="00763E70">
        <w:tc>
          <w:tcPr>
            <w:tcW w:w="10065" w:type="dxa"/>
            <w:gridSpan w:val="2"/>
            <w:shd w:val="clear" w:color="auto" w:fill="000080"/>
          </w:tcPr>
          <w:p w14:paraId="67F9160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6F0C25" w14:textId="77777777" w:rsidTr="00763E70">
        <w:tc>
          <w:tcPr>
            <w:tcW w:w="10065" w:type="dxa"/>
            <w:gridSpan w:val="2"/>
          </w:tcPr>
          <w:p w14:paraId="586E318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EBSTUBS_MAX_CALLS_DEM_GETEVENTFREEZEFRAMEDATA EBSTUBS_MAX_CALLS_DEM</w:t>
            </w:r>
          </w:p>
        </w:tc>
      </w:tr>
      <w:tr w:rsidR="00763E70" w14:paraId="34670BA7" w14:textId="77777777" w:rsidTr="00763E70">
        <w:tc>
          <w:tcPr>
            <w:tcW w:w="10065" w:type="dxa"/>
            <w:gridSpan w:val="2"/>
            <w:shd w:val="clear" w:color="auto" w:fill="000080"/>
          </w:tcPr>
          <w:p w14:paraId="3D31A3D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5572253" w14:textId="77777777" w:rsidTr="00763E70">
        <w:tc>
          <w:tcPr>
            <w:tcW w:w="10065" w:type="dxa"/>
            <w:gridSpan w:val="2"/>
          </w:tcPr>
          <w:p w14:paraId="7036E75F" w14:textId="77777777" w:rsidR="00763E70" w:rsidRDefault="00304C18">
            <w:r>
              <w:t>NA</w:t>
            </w:r>
          </w:p>
        </w:tc>
      </w:tr>
    </w:tbl>
    <w:p w14:paraId="7ACC7289" w14:textId="77777777" w:rsidR="00763E70" w:rsidRDefault="00304C18" w:rsidP="000F7B52">
      <w:pPr>
        <w:pStyle w:val="Heading3"/>
        <w:spacing w:before="600"/>
        <w:ind w:left="965" w:hanging="965"/>
      </w:pPr>
      <w:r>
        <w:t>EBSTUBS_MAX_CALLS_DEM_GETEVENTMEMORYOVERFLOW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1"/>
        <w:gridCol w:w="3204"/>
      </w:tblGrid>
      <w:tr w:rsidR="00763E70" w14:paraId="2DEBD97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052EE4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88CD59D" w14:textId="77777777" w:rsidR="00763E70" w:rsidRDefault="00304C18">
            <w:r>
              <w:t>Value</w:t>
            </w:r>
          </w:p>
        </w:tc>
      </w:tr>
      <w:tr w:rsidR="00763E70" w14:paraId="45C5B4D9" w14:textId="77777777" w:rsidTr="00763E70">
        <w:tc>
          <w:tcPr>
            <w:tcW w:w="6710" w:type="dxa"/>
          </w:tcPr>
          <w:p w14:paraId="4C02F74F" w14:textId="77777777" w:rsidR="00763E70" w:rsidRDefault="00304C18">
            <w:r>
              <w:t>EBSTUBS_MAX_CALLS_DEM_GETEVENTMEMORYOVERFLOW</w:t>
            </w:r>
          </w:p>
        </w:tc>
        <w:tc>
          <w:tcPr>
            <w:tcW w:w="3355" w:type="dxa"/>
          </w:tcPr>
          <w:p w14:paraId="28D6714F" w14:textId="77777777" w:rsidR="00763E70" w:rsidRDefault="00304C18">
            <w:r>
              <w:t xml:space="preserve"> EBSTUBS_MAX_CALLS_DEM</w:t>
            </w:r>
          </w:p>
        </w:tc>
      </w:tr>
      <w:tr w:rsidR="00763E70" w14:paraId="3F1344E9" w14:textId="77777777" w:rsidTr="00763E70">
        <w:tc>
          <w:tcPr>
            <w:tcW w:w="10065" w:type="dxa"/>
            <w:gridSpan w:val="2"/>
            <w:shd w:val="clear" w:color="auto" w:fill="000080"/>
          </w:tcPr>
          <w:p w14:paraId="4CB7B7C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B64FB90" w14:textId="77777777" w:rsidTr="00763E70">
        <w:tc>
          <w:tcPr>
            <w:tcW w:w="10065" w:type="dxa"/>
            <w:gridSpan w:val="2"/>
          </w:tcPr>
          <w:p w14:paraId="614767C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EBSTUBS_MAX_CALLS_DEM_GETEVENTMEMORYOVERFLOW EBSTUBS_MAX_CALLS_DEM</w:t>
            </w:r>
          </w:p>
        </w:tc>
      </w:tr>
      <w:tr w:rsidR="00763E70" w14:paraId="516D98CE" w14:textId="77777777" w:rsidTr="00763E70">
        <w:tc>
          <w:tcPr>
            <w:tcW w:w="10065" w:type="dxa"/>
            <w:gridSpan w:val="2"/>
            <w:shd w:val="clear" w:color="auto" w:fill="000080"/>
          </w:tcPr>
          <w:p w14:paraId="3C13749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3547AB" w14:textId="77777777" w:rsidTr="00763E70">
        <w:tc>
          <w:tcPr>
            <w:tcW w:w="10065" w:type="dxa"/>
            <w:gridSpan w:val="2"/>
          </w:tcPr>
          <w:p w14:paraId="748BF4A5" w14:textId="77777777" w:rsidR="00763E70" w:rsidRDefault="00304C18">
            <w:r>
              <w:t>NA</w:t>
            </w:r>
          </w:p>
        </w:tc>
      </w:tr>
    </w:tbl>
    <w:p w14:paraId="6F0B29FC" w14:textId="77777777" w:rsidR="00763E70" w:rsidRDefault="00304C18">
      <w:pPr>
        <w:pStyle w:val="Heading3"/>
      </w:pPr>
      <w:r>
        <w:t>EBSTUBS_MAX_CALLS_DEM_GETEVENTSTATUS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1"/>
        <w:gridCol w:w="3344"/>
      </w:tblGrid>
      <w:tr w:rsidR="00763E70" w14:paraId="0ABCBB2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56919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61C678A" w14:textId="77777777" w:rsidR="00763E70" w:rsidRDefault="00304C18">
            <w:r>
              <w:t>Value</w:t>
            </w:r>
          </w:p>
        </w:tc>
      </w:tr>
      <w:tr w:rsidR="00763E70" w14:paraId="7FD61B66" w14:textId="77777777" w:rsidTr="00763E70">
        <w:tc>
          <w:tcPr>
            <w:tcW w:w="6710" w:type="dxa"/>
          </w:tcPr>
          <w:p w14:paraId="05648C7B" w14:textId="77777777" w:rsidR="00763E70" w:rsidRDefault="00304C18">
            <w:r>
              <w:t>EBSTUBS_MAX_CALLS_DEM_GETEVENTSTATUS</w:t>
            </w:r>
          </w:p>
        </w:tc>
        <w:tc>
          <w:tcPr>
            <w:tcW w:w="3355" w:type="dxa"/>
          </w:tcPr>
          <w:p w14:paraId="7D6DFED5" w14:textId="77777777" w:rsidR="00763E70" w:rsidRDefault="00304C18">
            <w:r>
              <w:t xml:space="preserve"> EBSTUBS_MAX_CALLS_DEM</w:t>
            </w:r>
          </w:p>
        </w:tc>
      </w:tr>
      <w:tr w:rsidR="00763E70" w14:paraId="3D5FEC2C" w14:textId="77777777" w:rsidTr="00763E70">
        <w:tc>
          <w:tcPr>
            <w:tcW w:w="10065" w:type="dxa"/>
            <w:gridSpan w:val="2"/>
            <w:shd w:val="clear" w:color="auto" w:fill="000080"/>
          </w:tcPr>
          <w:p w14:paraId="53E6192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8DF7136" w14:textId="77777777" w:rsidTr="00763E70">
        <w:tc>
          <w:tcPr>
            <w:tcW w:w="10065" w:type="dxa"/>
            <w:gridSpan w:val="2"/>
          </w:tcPr>
          <w:p w14:paraId="23F4294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EBSTUBS_MAX_CALLS_DEM_GETEVENTSTATUS EBSTUBS_MAX_CALLS_DEM</w:t>
            </w:r>
          </w:p>
        </w:tc>
      </w:tr>
      <w:tr w:rsidR="00763E70" w14:paraId="2D78DC5B" w14:textId="77777777" w:rsidTr="00763E70">
        <w:tc>
          <w:tcPr>
            <w:tcW w:w="10065" w:type="dxa"/>
            <w:gridSpan w:val="2"/>
            <w:shd w:val="clear" w:color="auto" w:fill="000080"/>
          </w:tcPr>
          <w:p w14:paraId="5F07133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01D640D" w14:textId="77777777" w:rsidTr="00763E70">
        <w:tc>
          <w:tcPr>
            <w:tcW w:w="10065" w:type="dxa"/>
            <w:gridSpan w:val="2"/>
          </w:tcPr>
          <w:p w14:paraId="10AA4B74" w14:textId="77777777" w:rsidR="00763E70" w:rsidRDefault="00304C18">
            <w:r>
              <w:t>NA</w:t>
            </w:r>
          </w:p>
        </w:tc>
      </w:tr>
    </w:tbl>
    <w:p w14:paraId="3294286E" w14:textId="77777777" w:rsidR="00763E70" w:rsidRDefault="00304C18">
      <w:pPr>
        <w:pStyle w:val="Heading3"/>
      </w:pPr>
      <w:r>
        <w:t>EBSTUBS_MAX_CALLS_DEM_GETEVENTTESTED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1"/>
        <w:gridCol w:w="3344"/>
      </w:tblGrid>
      <w:tr w:rsidR="00763E70" w14:paraId="7D7F43D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DFD86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E7DDC75" w14:textId="77777777" w:rsidR="00763E70" w:rsidRDefault="00304C18">
            <w:r>
              <w:t>Value</w:t>
            </w:r>
          </w:p>
        </w:tc>
      </w:tr>
      <w:tr w:rsidR="00763E70" w14:paraId="23B066AD" w14:textId="77777777" w:rsidTr="00763E70">
        <w:tc>
          <w:tcPr>
            <w:tcW w:w="6710" w:type="dxa"/>
          </w:tcPr>
          <w:p w14:paraId="165AE9C0" w14:textId="77777777" w:rsidR="00763E70" w:rsidRDefault="00304C18">
            <w:r>
              <w:t>EBSTUBS_MAX_CALLS_DEM_GETEVENTTESTED</w:t>
            </w:r>
          </w:p>
        </w:tc>
        <w:tc>
          <w:tcPr>
            <w:tcW w:w="3355" w:type="dxa"/>
          </w:tcPr>
          <w:p w14:paraId="38C61F6D" w14:textId="77777777" w:rsidR="00763E70" w:rsidRDefault="00304C18">
            <w:r>
              <w:t xml:space="preserve"> EBSTUBS_MAX_CALLS_DEM</w:t>
            </w:r>
          </w:p>
        </w:tc>
      </w:tr>
      <w:tr w:rsidR="00763E70" w14:paraId="103C25FB" w14:textId="77777777" w:rsidTr="00763E70">
        <w:tc>
          <w:tcPr>
            <w:tcW w:w="10065" w:type="dxa"/>
            <w:gridSpan w:val="2"/>
            <w:shd w:val="clear" w:color="auto" w:fill="000080"/>
          </w:tcPr>
          <w:p w14:paraId="415FB8A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6C8B734" w14:textId="77777777" w:rsidTr="00763E70">
        <w:tc>
          <w:tcPr>
            <w:tcW w:w="10065" w:type="dxa"/>
            <w:gridSpan w:val="2"/>
          </w:tcPr>
          <w:p w14:paraId="6E89C7F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EBSTUBS_MAX_CALLS_DEM_GETEVENTTESTED EBSTUBS_MAX_CALLS_DEM</w:t>
            </w:r>
          </w:p>
        </w:tc>
      </w:tr>
      <w:tr w:rsidR="00763E70" w14:paraId="3D851CAD" w14:textId="77777777" w:rsidTr="00763E70">
        <w:tc>
          <w:tcPr>
            <w:tcW w:w="10065" w:type="dxa"/>
            <w:gridSpan w:val="2"/>
            <w:shd w:val="clear" w:color="auto" w:fill="000080"/>
          </w:tcPr>
          <w:p w14:paraId="4D291E88" w14:textId="77777777" w:rsidR="00763E70" w:rsidRDefault="00304C18">
            <w:r>
              <w:rPr>
                <w:b/>
              </w:rPr>
              <w:lastRenderedPageBreak/>
              <w:t>Description</w:t>
            </w:r>
          </w:p>
        </w:tc>
      </w:tr>
      <w:tr w:rsidR="00763E70" w14:paraId="2F20EF02" w14:textId="77777777" w:rsidTr="00763E70">
        <w:tc>
          <w:tcPr>
            <w:tcW w:w="10065" w:type="dxa"/>
            <w:gridSpan w:val="2"/>
          </w:tcPr>
          <w:p w14:paraId="36A9E773" w14:textId="77777777" w:rsidR="00763E70" w:rsidRDefault="00304C18">
            <w:r>
              <w:t>NA</w:t>
            </w:r>
          </w:p>
        </w:tc>
      </w:tr>
    </w:tbl>
    <w:p w14:paraId="1D7DFD77" w14:textId="77777777" w:rsidR="00763E70" w:rsidRDefault="00304C18">
      <w:pPr>
        <w:pStyle w:val="Heading3"/>
      </w:pPr>
      <w:r>
        <w:t>EBSTUBS_MAX_CALLS_DEM_GETEXTENDEDDATARECORDBYDTC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8"/>
        <w:gridCol w:w="3057"/>
      </w:tblGrid>
      <w:tr w:rsidR="00763E70" w14:paraId="7E9FADF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717AA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D7A0F09" w14:textId="77777777" w:rsidR="00763E70" w:rsidRDefault="00304C18">
            <w:r>
              <w:t>Value</w:t>
            </w:r>
          </w:p>
        </w:tc>
      </w:tr>
      <w:tr w:rsidR="00763E70" w14:paraId="1C751F50" w14:textId="77777777" w:rsidTr="00763E70">
        <w:tc>
          <w:tcPr>
            <w:tcW w:w="6710" w:type="dxa"/>
          </w:tcPr>
          <w:p w14:paraId="4EE22444" w14:textId="77777777" w:rsidR="00763E70" w:rsidRDefault="00304C18">
            <w:r>
              <w:t>EBSTUBS_MAX_CALLS_DEM_GETEXTENDEDDATARECORDBYDTC</w:t>
            </w:r>
          </w:p>
        </w:tc>
        <w:tc>
          <w:tcPr>
            <w:tcW w:w="3355" w:type="dxa"/>
          </w:tcPr>
          <w:p w14:paraId="54961374" w14:textId="77777777" w:rsidR="00763E70" w:rsidRDefault="00304C18">
            <w:r>
              <w:t xml:space="preserve"> EBSTUBS_MAX_CALLS_DEM</w:t>
            </w:r>
          </w:p>
        </w:tc>
      </w:tr>
      <w:tr w:rsidR="00763E70" w14:paraId="0D6B0E4F" w14:textId="77777777" w:rsidTr="00763E70">
        <w:tc>
          <w:tcPr>
            <w:tcW w:w="10065" w:type="dxa"/>
            <w:gridSpan w:val="2"/>
            <w:shd w:val="clear" w:color="auto" w:fill="000080"/>
          </w:tcPr>
          <w:p w14:paraId="543EEF3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D1FA18A" w14:textId="77777777" w:rsidTr="00763E70">
        <w:tc>
          <w:tcPr>
            <w:tcW w:w="10065" w:type="dxa"/>
            <w:gridSpan w:val="2"/>
          </w:tcPr>
          <w:p w14:paraId="5F10A89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EBSTUBS_MAX_CALLS_DEM_GETEXTENDEDDATARECORDBYDTC EBSTUBS_MAX_CALLS_DEM</w:t>
            </w:r>
          </w:p>
        </w:tc>
      </w:tr>
      <w:tr w:rsidR="00763E70" w14:paraId="411D9B30" w14:textId="77777777" w:rsidTr="00763E70">
        <w:tc>
          <w:tcPr>
            <w:tcW w:w="10065" w:type="dxa"/>
            <w:gridSpan w:val="2"/>
            <w:shd w:val="clear" w:color="auto" w:fill="000080"/>
          </w:tcPr>
          <w:p w14:paraId="6184DC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DB49031" w14:textId="77777777" w:rsidTr="00763E70">
        <w:tc>
          <w:tcPr>
            <w:tcW w:w="10065" w:type="dxa"/>
            <w:gridSpan w:val="2"/>
          </w:tcPr>
          <w:p w14:paraId="27D767C4" w14:textId="77777777" w:rsidR="00763E70" w:rsidRDefault="00304C18">
            <w:r>
              <w:t>NA</w:t>
            </w:r>
          </w:p>
        </w:tc>
      </w:tr>
    </w:tbl>
    <w:p w14:paraId="630C4DF0" w14:textId="77777777" w:rsidR="00763E70" w:rsidRDefault="00304C18">
      <w:pPr>
        <w:pStyle w:val="Heading3"/>
      </w:pPr>
      <w:r>
        <w:t>EBSTUBS_MAX_CALLS_DEM_GETFAULTDETECTIONCOUNTER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3"/>
        <w:gridCol w:w="3182"/>
      </w:tblGrid>
      <w:tr w:rsidR="00763E70" w14:paraId="312FB7E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A16DB7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9EF0216" w14:textId="77777777" w:rsidR="00763E70" w:rsidRDefault="00304C18">
            <w:r>
              <w:t>Value</w:t>
            </w:r>
          </w:p>
        </w:tc>
      </w:tr>
      <w:tr w:rsidR="00763E70" w14:paraId="4DA706AF" w14:textId="77777777" w:rsidTr="00763E70">
        <w:tc>
          <w:tcPr>
            <w:tcW w:w="6710" w:type="dxa"/>
          </w:tcPr>
          <w:p w14:paraId="0EAEA4FC" w14:textId="77777777" w:rsidR="00763E70" w:rsidRDefault="00304C18">
            <w:r>
              <w:t>EBSTUBS_MAX_CALLS_DEM_GETFAULTDETECTIONCOUNTER</w:t>
            </w:r>
          </w:p>
        </w:tc>
        <w:tc>
          <w:tcPr>
            <w:tcW w:w="3355" w:type="dxa"/>
          </w:tcPr>
          <w:p w14:paraId="5CFC1463" w14:textId="77777777" w:rsidR="00763E70" w:rsidRDefault="00304C18">
            <w:r>
              <w:t xml:space="preserve"> EBSTUBS_MAX_CALLS_DEM</w:t>
            </w:r>
          </w:p>
        </w:tc>
      </w:tr>
      <w:tr w:rsidR="00763E70" w14:paraId="09EB4C11" w14:textId="77777777" w:rsidTr="00763E70">
        <w:tc>
          <w:tcPr>
            <w:tcW w:w="10065" w:type="dxa"/>
            <w:gridSpan w:val="2"/>
            <w:shd w:val="clear" w:color="auto" w:fill="000080"/>
          </w:tcPr>
          <w:p w14:paraId="1BB856E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8CD3CDD" w14:textId="77777777" w:rsidTr="00763E70">
        <w:tc>
          <w:tcPr>
            <w:tcW w:w="10065" w:type="dxa"/>
            <w:gridSpan w:val="2"/>
          </w:tcPr>
          <w:p w14:paraId="22D1E1B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EBSTUBS_MAX_CALLS_DEM_GETFAULTDETECTIONCOUNTER EBSTUBS_MAX_CALLS_DEM</w:t>
            </w:r>
          </w:p>
        </w:tc>
      </w:tr>
      <w:tr w:rsidR="00763E70" w14:paraId="61AB5E49" w14:textId="77777777" w:rsidTr="00763E70">
        <w:tc>
          <w:tcPr>
            <w:tcW w:w="10065" w:type="dxa"/>
            <w:gridSpan w:val="2"/>
            <w:shd w:val="clear" w:color="auto" w:fill="000080"/>
          </w:tcPr>
          <w:p w14:paraId="24A4CF2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1D01E08" w14:textId="77777777" w:rsidTr="00763E70">
        <w:tc>
          <w:tcPr>
            <w:tcW w:w="10065" w:type="dxa"/>
            <w:gridSpan w:val="2"/>
          </w:tcPr>
          <w:p w14:paraId="064CF7EE" w14:textId="77777777" w:rsidR="00763E70" w:rsidRDefault="00304C18">
            <w:r>
              <w:t>NA</w:t>
            </w:r>
          </w:p>
        </w:tc>
      </w:tr>
    </w:tbl>
    <w:p w14:paraId="381CF811" w14:textId="77777777" w:rsidR="00763E70" w:rsidRDefault="00304C18">
      <w:pPr>
        <w:pStyle w:val="Heading3"/>
      </w:pPr>
      <w:r>
        <w:t>EBSTUBS_MAX_CALLS_DEM_GETFREEZEFRAMEDATABYDTC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7"/>
        <w:gridCol w:w="3208"/>
      </w:tblGrid>
      <w:tr w:rsidR="00763E70" w14:paraId="7DFA6FB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A6571E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0CE8614" w14:textId="77777777" w:rsidR="00763E70" w:rsidRDefault="00304C18">
            <w:r>
              <w:t>Value</w:t>
            </w:r>
          </w:p>
        </w:tc>
      </w:tr>
      <w:tr w:rsidR="00763E70" w14:paraId="1FE3F79C" w14:textId="77777777" w:rsidTr="00763E70">
        <w:tc>
          <w:tcPr>
            <w:tcW w:w="6710" w:type="dxa"/>
          </w:tcPr>
          <w:p w14:paraId="0B9D10D5" w14:textId="77777777" w:rsidR="00763E70" w:rsidRDefault="00304C18">
            <w:r>
              <w:t>EBSTUBS_MAX_CALLS_DEM_GETFREEZEFRAMEDATABYDTC</w:t>
            </w:r>
          </w:p>
        </w:tc>
        <w:tc>
          <w:tcPr>
            <w:tcW w:w="3355" w:type="dxa"/>
          </w:tcPr>
          <w:p w14:paraId="239B8257" w14:textId="77777777" w:rsidR="00763E70" w:rsidRDefault="00304C18">
            <w:r>
              <w:t xml:space="preserve"> EBSTUBS_MAX_CALLS_DEM</w:t>
            </w:r>
          </w:p>
        </w:tc>
      </w:tr>
      <w:tr w:rsidR="00763E70" w14:paraId="72D3F298" w14:textId="77777777" w:rsidTr="00763E70">
        <w:tc>
          <w:tcPr>
            <w:tcW w:w="10065" w:type="dxa"/>
            <w:gridSpan w:val="2"/>
            <w:shd w:val="clear" w:color="auto" w:fill="000080"/>
          </w:tcPr>
          <w:p w14:paraId="079ED16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5605D7F" w14:textId="77777777" w:rsidTr="00763E70">
        <w:tc>
          <w:tcPr>
            <w:tcW w:w="10065" w:type="dxa"/>
            <w:gridSpan w:val="2"/>
          </w:tcPr>
          <w:p w14:paraId="480EA86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EBSTUBS_MAX_CALLS_DEM_GETFREEZEFRAMEDATABYDTC EBSTUBS_MAX_CALLS_DEM</w:t>
            </w:r>
          </w:p>
        </w:tc>
      </w:tr>
      <w:tr w:rsidR="00763E70" w14:paraId="6797E46A" w14:textId="77777777" w:rsidTr="00763E70">
        <w:tc>
          <w:tcPr>
            <w:tcW w:w="10065" w:type="dxa"/>
            <w:gridSpan w:val="2"/>
            <w:shd w:val="clear" w:color="auto" w:fill="000080"/>
          </w:tcPr>
          <w:p w14:paraId="0CEFD3A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3E7D45E" w14:textId="77777777" w:rsidTr="00763E70">
        <w:tc>
          <w:tcPr>
            <w:tcW w:w="10065" w:type="dxa"/>
            <w:gridSpan w:val="2"/>
          </w:tcPr>
          <w:p w14:paraId="4922B789" w14:textId="77777777" w:rsidR="00763E70" w:rsidRDefault="00304C18">
            <w:r>
              <w:t>NA</w:t>
            </w:r>
          </w:p>
        </w:tc>
      </w:tr>
    </w:tbl>
    <w:p w14:paraId="7FCAEC91" w14:textId="77777777" w:rsidR="00763E70" w:rsidRDefault="00304C18">
      <w:pPr>
        <w:pStyle w:val="Heading3"/>
      </w:pPr>
      <w:r>
        <w:t>EBSTUBS_MAX_CALLS_DEM_GETFREEZEFRAMEDATABYRECORD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5"/>
        <w:gridCol w:w="3060"/>
      </w:tblGrid>
      <w:tr w:rsidR="00763E70" w14:paraId="12C8835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6E26F6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7D7F46B" w14:textId="77777777" w:rsidR="00763E70" w:rsidRDefault="00304C18">
            <w:r>
              <w:t>Value</w:t>
            </w:r>
          </w:p>
        </w:tc>
      </w:tr>
      <w:tr w:rsidR="00763E70" w14:paraId="58EDF407" w14:textId="77777777" w:rsidTr="00763E70">
        <w:tc>
          <w:tcPr>
            <w:tcW w:w="6710" w:type="dxa"/>
          </w:tcPr>
          <w:p w14:paraId="31636B9C" w14:textId="77777777" w:rsidR="00763E70" w:rsidRDefault="00304C18">
            <w:r>
              <w:t>EBSTUBS_MAX_CALLS_DEM_GETFREEZEFRAMEDATABYRECORD</w:t>
            </w:r>
          </w:p>
        </w:tc>
        <w:tc>
          <w:tcPr>
            <w:tcW w:w="3355" w:type="dxa"/>
          </w:tcPr>
          <w:p w14:paraId="4E2412B1" w14:textId="77777777" w:rsidR="00763E70" w:rsidRDefault="00304C18">
            <w:r>
              <w:t xml:space="preserve"> EBSTUBS_MAX_CALLS_DEM</w:t>
            </w:r>
          </w:p>
        </w:tc>
      </w:tr>
      <w:tr w:rsidR="00763E70" w14:paraId="0FA890B6" w14:textId="77777777" w:rsidTr="00763E70">
        <w:tc>
          <w:tcPr>
            <w:tcW w:w="10065" w:type="dxa"/>
            <w:gridSpan w:val="2"/>
            <w:shd w:val="clear" w:color="auto" w:fill="000080"/>
          </w:tcPr>
          <w:p w14:paraId="3BB7A7A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533FECC" w14:textId="77777777" w:rsidTr="00763E70">
        <w:tc>
          <w:tcPr>
            <w:tcW w:w="10065" w:type="dxa"/>
            <w:gridSpan w:val="2"/>
          </w:tcPr>
          <w:p w14:paraId="50C4491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EBSTUBS_MAX_CALLS_DEM_GETFREEZEFRAMEDATABYRECORD EBSTUBS_MAX_CALLS_DEM</w:t>
            </w:r>
          </w:p>
        </w:tc>
      </w:tr>
      <w:tr w:rsidR="00763E70" w14:paraId="74B33A26" w14:textId="77777777" w:rsidTr="00763E70">
        <w:tc>
          <w:tcPr>
            <w:tcW w:w="10065" w:type="dxa"/>
            <w:gridSpan w:val="2"/>
            <w:shd w:val="clear" w:color="auto" w:fill="000080"/>
          </w:tcPr>
          <w:p w14:paraId="06C2A7F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BA3E260" w14:textId="77777777" w:rsidTr="00763E70">
        <w:tc>
          <w:tcPr>
            <w:tcW w:w="10065" w:type="dxa"/>
            <w:gridSpan w:val="2"/>
          </w:tcPr>
          <w:p w14:paraId="1ACAA836" w14:textId="77777777" w:rsidR="00763E70" w:rsidRDefault="00304C18">
            <w:r>
              <w:t>NA</w:t>
            </w:r>
          </w:p>
        </w:tc>
      </w:tr>
    </w:tbl>
    <w:p w14:paraId="09307703" w14:textId="77777777" w:rsidR="00763E70" w:rsidRDefault="00304C18">
      <w:pPr>
        <w:pStyle w:val="Heading3"/>
      </w:pPr>
      <w:r>
        <w:t>EBSTUBS_MAX_CALLS_DEM_GETFUNCTIONALUNITOFDTC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763E70" w14:paraId="3EBAC05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352649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AE8C42D" w14:textId="77777777" w:rsidR="00763E70" w:rsidRDefault="00304C18">
            <w:r>
              <w:t>Value</w:t>
            </w:r>
          </w:p>
        </w:tc>
      </w:tr>
      <w:tr w:rsidR="00763E70" w14:paraId="01CF3881" w14:textId="77777777" w:rsidTr="00763E70">
        <w:tc>
          <w:tcPr>
            <w:tcW w:w="6710" w:type="dxa"/>
          </w:tcPr>
          <w:p w14:paraId="1D71F38C" w14:textId="77777777" w:rsidR="00763E70" w:rsidRDefault="00304C18">
            <w:r>
              <w:lastRenderedPageBreak/>
              <w:t>EBSTUBS_MAX_CALLS_DEM_GETFUNCTIONALUNITOFDTC</w:t>
            </w:r>
          </w:p>
        </w:tc>
        <w:tc>
          <w:tcPr>
            <w:tcW w:w="3355" w:type="dxa"/>
          </w:tcPr>
          <w:p w14:paraId="3798F3D6" w14:textId="77777777" w:rsidR="00763E70" w:rsidRDefault="00304C18">
            <w:r>
              <w:t xml:space="preserve"> EBSTUBS_MAX_CALLS_DEM</w:t>
            </w:r>
          </w:p>
        </w:tc>
      </w:tr>
      <w:tr w:rsidR="00763E70" w14:paraId="67C0F23A" w14:textId="77777777" w:rsidTr="00763E70">
        <w:tc>
          <w:tcPr>
            <w:tcW w:w="10065" w:type="dxa"/>
            <w:gridSpan w:val="2"/>
            <w:shd w:val="clear" w:color="auto" w:fill="000080"/>
          </w:tcPr>
          <w:p w14:paraId="05B7659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C0B1FC8" w14:textId="77777777" w:rsidTr="00763E70">
        <w:tc>
          <w:tcPr>
            <w:tcW w:w="10065" w:type="dxa"/>
            <w:gridSpan w:val="2"/>
          </w:tcPr>
          <w:p w14:paraId="7019778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EBSTUBS_MAX_CALLS_DEM_GETFUNCTIONALUNITOFDTC EBSTUBS_MAX_CALLS_DEM</w:t>
            </w:r>
          </w:p>
        </w:tc>
      </w:tr>
      <w:tr w:rsidR="00763E70" w14:paraId="2BBB7163" w14:textId="77777777" w:rsidTr="00763E70">
        <w:tc>
          <w:tcPr>
            <w:tcW w:w="10065" w:type="dxa"/>
            <w:gridSpan w:val="2"/>
            <w:shd w:val="clear" w:color="auto" w:fill="000080"/>
          </w:tcPr>
          <w:p w14:paraId="71CEF5D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3E4A984" w14:textId="77777777" w:rsidTr="00763E70">
        <w:tc>
          <w:tcPr>
            <w:tcW w:w="10065" w:type="dxa"/>
            <w:gridSpan w:val="2"/>
          </w:tcPr>
          <w:p w14:paraId="50F9A2BA" w14:textId="77777777" w:rsidR="00763E70" w:rsidRDefault="00304C18">
            <w:r>
              <w:t>NA</w:t>
            </w:r>
          </w:p>
        </w:tc>
      </w:tr>
    </w:tbl>
    <w:p w14:paraId="4647EEAA" w14:textId="77777777" w:rsidR="00763E70" w:rsidRDefault="00304C18">
      <w:pPr>
        <w:pStyle w:val="Heading3"/>
      </w:pPr>
      <w:r>
        <w:t>EBSTUBS_MAX_CALLS_DEM_GETINDICATORSTATUS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763E70" w14:paraId="7238144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9BD50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5499079" w14:textId="77777777" w:rsidR="00763E70" w:rsidRDefault="00304C18">
            <w:r>
              <w:t>Value</w:t>
            </w:r>
          </w:p>
        </w:tc>
      </w:tr>
      <w:tr w:rsidR="00763E70" w14:paraId="09C0D049" w14:textId="77777777" w:rsidTr="00763E70">
        <w:tc>
          <w:tcPr>
            <w:tcW w:w="6710" w:type="dxa"/>
          </w:tcPr>
          <w:p w14:paraId="6C6EA29C" w14:textId="77777777" w:rsidR="00763E70" w:rsidRDefault="00304C18">
            <w:r>
              <w:t>EBSTUBS_MAX_CALLS_DEM_GETINDICATORSTATUS</w:t>
            </w:r>
          </w:p>
        </w:tc>
        <w:tc>
          <w:tcPr>
            <w:tcW w:w="3355" w:type="dxa"/>
          </w:tcPr>
          <w:p w14:paraId="6B612B23" w14:textId="77777777" w:rsidR="00763E70" w:rsidRDefault="00304C18">
            <w:r>
              <w:t xml:space="preserve"> EBSTUBS_MAX_CALLS_DEM</w:t>
            </w:r>
          </w:p>
        </w:tc>
      </w:tr>
      <w:tr w:rsidR="00763E70" w14:paraId="2561E128" w14:textId="77777777" w:rsidTr="00763E70">
        <w:tc>
          <w:tcPr>
            <w:tcW w:w="10065" w:type="dxa"/>
            <w:gridSpan w:val="2"/>
            <w:shd w:val="clear" w:color="auto" w:fill="000080"/>
          </w:tcPr>
          <w:p w14:paraId="450329A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7E63B9A" w14:textId="77777777" w:rsidTr="00763E70">
        <w:tc>
          <w:tcPr>
            <w:tcW w:w="10065" w:type="dxa"/>
            <w:gridSpan w:val="2"/>
          </w:tcPr>
          <w:p w14:paraId="37078E2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EBSTUBS_MAX_CALLS_DEM_GETINDICATORSTATUS EBSTUBS_MAX_CALLS_DEM</w:t>
            </w:r>
          </w:p>
        </w:tc>
      </w:tr>
      <w:tr w:rsidR="00763E70" w14:paraId="2AB44AFE" w14:textId="77777777" w:rsidTr="00763E70">
        <w:tc>
          <w:tcPr>
            <w:tcW w:w="10065" w:type="dxa"/>
            <w:gridSpan w:val="2"/>
            <w:shd w:val="clear" w:color="auto" w:fill="000080"/>
          </w:tcPr>
          <w:p w14:paraId="168941F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4BEAEF" w14:textId="77777777" w:rsidTr="00763E70">
        <w:tc>
          <w:tcPr>
            <w:tcW w:w="10065" w:type="dxa"/>
            <w:gridSpan w:val="2"/>
          </w:tcPr>
          <w:p w14:paraId="61ADB6D5" w14:textId="77777777" w:rsidR="00763E70" w:rsidRDefault="00304C18">
            <w:r>
              <w:t>NA</w:t>
            </w:r>
          </w:p>
        </w:tc>
      </w:tr>
    </w:tbl>
    <w:p w14:paraId="5B80BFB2" w14:textId="77777777" w:rsidR="00763E70" w:rsidRDefault="00304C18">
      <w:pPr>
        <w:pStyle w:val="Heading3"/>
      </w:pPr>
      <w:r>
        <w:t>EBSTUBS_MAX_CALLS_DEM_GETINFOTYPEVALUE08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763E70" w14:paraId="346AFE8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546E69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C08B094" w14:textId="77777777" w:rsidR="00763E70" w:rsidRDefault="00304C18">
            <w:r>
              <w:t>Value</w:t>
            </w:r>
          </w:p>
        </w:tc>
      </w:tr>
      <w:tr w:rsidR="00763E70" w14:paraId="75E2FC47" w14:textId="77777777" w:rsidTr="00763E70">
        <w:tc>
          <w:tcPr>
            <w:tcW w:w="6710" w:type="dxa"/>
          </w:tcPr>
          <w:p w14:paraId="07B23B16" w14:textId="77777777" w:rsidR="00763E70" w:rsidRDefault="00304C18">
            <w:r>
              <w:t>EBSTUBS_MAX_CALLS_DEM_GETINFOTYPEVALUE08</w:t>
            </w:r>
          </w:p>
        </w:tc>
        <w:tc>
          <w:tcPr>
            <w:tcW w:w="3355" w:type="dxa"/>
          </w:tcPr>
          <w:p w14:paraId="5B917283" w14:textId="77777777" w:rsidR="00763E70" w:rsidRDefault="00304C18">
            <w:r>
              <w:t xml:space="preserve"> EBSTUBS_MAX_CALLS_DEM</w:t>
            </w:r>
          </w:p>
        </w:tc>
      </w:tr>
      <w:tr w:rsidR="00763E70" w14:paraId="1D530EF8" w14:textId="77777777" w:rsidTr="00763E70">
        <w:tc>
          <w:tcPr>
            <w:tcW w:w="10065" w:type="dxa"/>
            <w:gridSpan w:val="2"/>
            <w:shd w:val="clear" w:color="auto" w:fill="000080"/>
          </w:tcPr>
          <w:p w14:paraId="1FF5373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187E0F0" w14:textId="77777777" w:rsidTr="00763E70">
        <w:tc>
          <w:tcPr>
            <w:tcW w:w="10065" w:type="dxa"/>
            <w:gridSpan w:val="2"/>
          </w:tcPr>
          <w:p w14:paraId="1672147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EBSTUBS_MAX_CALLS_DEM_GETINFOTYPEVALUE08 EBSTUBS_MAX_CALLS_DEM</w:t>
            </w:r>
          </w:p>
        </w:tc>
      </w:tr>
      <w:tr w:rsidR="00763E70" w14:paraId="0DE49678" w14:textId="77777777" w:rsidTr="00763E70">
        <w:tc>
          <w:tcPr>
            <w:tcW w:w="10065" w:type="dxa"/>
            <w:gridSpan w:val="2"/>
            <w:shd w:val="clear" w:color="auto" w:fill="000080"/>
          </w:tcPr>
          <w:p w14:paraId="44CD2A8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A526719" w14:textId="77777777" w:rsidTr="00763E70">
        <w:tc>
          <w:tcPr>
            <w:tcW w:w="10065" w:type="dxa"/>
            <w:gridSpan w:val="2"/>
          </w:tcPr>
          <w:p w14:paraId="156D39E3" w14:textId="77777777" w:rsidR="00763E70" w:rsidRDefault="00304C18">
            <w:r>
              <w:t>NA</w:t>
            </w:r>
          </w:p>
        </w:tc>
      </w:tr>
    </w:tbl>
    <w:p w14:paraId="6649F54F" w14:textId="77777777" w:rsidR="00763E70" w:rsidRDefault="00304C18">
      <w:pPr>
        <w:pStyle w:val="Heading3"/>
      </w:pPr>
      <w:r>
        <w:t>EBSTUBS_MAX_CALLS_DEM_GETINFOTYPEVALUE0B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763E70" w14:paraId="711297A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E54BFA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48347E" w14:textId="77777777" w:rsidR="00763E70" w:rsidRDefault="00304C18">
            <w:r>
              <w:t>Value</w:t>
            </w:r>
          </w:p>
        </w:tc>
      </w:tr>
      <w:tr w:rsidR="00763E70" w14:paraId="250ACC40" w14:textId="77777777" w:rsidTr="00763E70">
        <w:tc>
          <w:tcPr>
            <w:tcW w:w="6710" w:type="dxa"/>
          </w:tcPr>
          <w:p w14:paraId="7151696A" w14:textId="77777777" w:rsidR="00763E70" w:rsidRDefault="00304C18">
            <w:r>
              <w:t>EBSTUBS_MAX_CALLS_DEM_GETINFOTYPEVALUE0B</w:t>
            </w:r>
          </w:p>
        </w:tc>
        <w:tc>
          <w:tcPr>
            <w:tcW w:w="3355" w:type="dxa"/>
          </w:tcPr>
          <w:p w14:paraId="5B45EFBB" w14:textId="77777777" w:rsidR="00763E70" w:rsidRDefault="00304C18">
            <w:r>
              <w:t xml:space="preserve"> EBSTUBS_MAX_CALLS_DEM</w:t>
            </w:r>
          </w:p>
        </w:tc>
      </w:tr>
      <w:tr w:rsidR="00763E70" w14:paraId="0675BB2A" w14:textId="77777777" w:rsidTr="00763E70">
        <w:tc>
          <w:tcPr>
            <w:tcW w:w="10065" w:type="dxa"/>
            <w:gridSpan w:val="2"/>
            <w:shd w:val="clear" w:color="auto" w:fill="000080"/>
          </w:tcPr>
          <w:p w14:paraId="2A4A7BA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55BF5CE" w14:textId="77777777" w:rsidTr="00763E70">
        <w:tc>
          <w:tcPr>
            <w:tcW w:w="10065" w:type="dxa"/>
            <w:gridSpan w:val="2"/>
          </w:tcPr>
          <w:p w14:paraId="6D99EE6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EBSTUBS_MAX_CALLS_DEM_GETINFOTYPEVALUE0B EBSTUBS_MAX_CALLS_DEM</w:t>
            </w:r>
          </w:p>
        </w:tc>
      </w:tr>
      <w:tr w:rsidR="00763E70" w14:paraId="1B8F71F8" w14:textId="77777777" w:rsidTr="00763E70">
        <w:tc>
          <w:tcPr>
            <w:tcW w:w="10065" w:type="dxa"/>
            <w:gridSpan w:val="2"/>
            <w:shd w:val="clear" w:color="auto" w:fill="000080"/>
          </w:tcPr>
          <w:p w14:paraId="73F1BA9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0258627" w14:textId="77777777" w:rsidTr="00763E70">
        <w:tc>
          <w:tcPr>
            <w:tcW w:w="10065" w:type="dxa"/>
            <w:gridSpan w:val="2"/>
          </w:tcPr>
          <w:p w14:paraId="6914058B" w14:textId="77777777" w:rsidR="00763E70" w:rsidRDefault="00304C18">
            <w:r>
              <w:t>NA</w:t>
            </w:r>
          </w:p>
        </w:tc>
      </w:tr>
    </w:tbl>
    <w:p w14:paraId="7A986C24" w14:textId="77777777" w:rsidR="00763E70" w:rsidRDefault="00304C18">
      <w:pPr>
        <w:pStyle w:val="Heading3"/>
      </w:pPr>
      <w:r>
        <w:t>EBSTUBS_MAX_CALLS_DEM_GETNEXTFILTEREDDTC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3337"/>
      </w:tblGrid>
      <w:tr w:rsidR="00763E70" w14:paraId="16196C7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479A97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A666ABC" w14:textId="77777777" w:rsidR="00763E70" w:rsidRDefault="00304C18">
            <w:r>
              <w:t>Value</w:t>
            </w:r>
          </w:p>
        </w:tc>
      </w:tr>
      <w:tr w:rsidR="00763E70" w14:paraId="4EE1A176" w14:textId="77777777" w:rsidTr="00763E70">
        <w:tc>
          <w:tcPr>
            <w:tcW w:w="6710" w:type="dxa"/>
          </w:tcPr>
          <w:p w14:paraId="6863C81B" w14:textId="77777777" w:rsidR="00763E70" w:rsidRDefault="00304C18">
            <w:r>
              <w:t>EBSTUBS_MAX_CALLS_DEM_GETNEXTFILTEREDDTC</w:t>
            </w:r>
          </w:p>
        </w:tc>
        <w:tc>
          <w:tcPr>
            <w:tcW w:w="3355" w:type="dxa"/>
          </w:tcPr>
          <w:p w14:paraId="5700A5B3" w14:textId="77777777" w:rsidR="00763E70" w:rsidRDefault="00304C18">
            <w:r>
              <w:t xml:space="preserve"> EBSTUBS_MAX_CALLS_DEM</w:t>
            </w:r>
          </w:p>
        </w:tc>
      </w:tr>
      <w:tr w:rsidR="00763E70" w14:paraId="225C40EF" w14:textId="77777777" w:rsidTr="00763E70">
        <w:tc>
          <w:tcPr>
            <w:tcW w:w="10065" w:type="dxa"/>
            <w:gridSpan w:val="2"/>
            <w:shd w:val="clear" w:color="auto" w:fill="000080"/>
          </w:tcPr>
          <w:p w14:paraId="40FC191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5F2E4A8" w14:textId="77777777" w:rsidTr="00763E70">
        <w:tc>
          <w:tcPr>
            <w:tcW w:w="10065" w:type="dxa"/>
            <w:gridSpan w:val="2"/>
          </w:tcPr>
          <w:p w14:paraId="4833CAA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EBSTUBS_MAX_CALLS_DEM_GETNEXTFILTEREDDTC EBSTUBS_MAX_CALLS_DEM</w:t>
            </w:r>
          </w:p>
        </w:tc>
      </w:tr>
      <w:tr w:rsidR="00763E70" w14:paraId="3059DA57" w14:textId="77777777" w:rsidTr="00763E70">
        <w:tc>
          <w:tcPr>
            <w:tcW w:w="10065" w:type="dxa"/>
            <w:gridSpan w:val="2"/>
            <w:shd w:val="clear" w:color="auto" w:fill="000080"/>
          </w:tcPr>
          <w:p w14:paraId="523AAF0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CBB7356" w14:textId="77777777" w:rsidTr="00763E70">
        <w:tc>
          <w:tcPr>
            <w:tcW w:w="10065" w:type="dxa"/>
            <w:gridSpan w:val="2"/>
          </w:tcPr>
          <w:p w14:paraId="021A0EEE" w14:textId="77777777" w:rsidR="00763E70" w:rsidRDefault="00304C18">
            <w:r>
              <w:t>NA</w:t>
            </w:r>
          </w:p>
        </w:tc>
      </w:tr>
    </w:tbl>
    <w:p w14:paraId="7E4490E5" w14:textId="77777777" w:rsidR="00763E70" w:rsidRDefault="00304C18">
      <w:pPr>
        <w:pStyle w:val="Heading3"/>
      </w:pPr>
      <w:r>
        <w:t>EBSTUBS_MAX_CALLS_DEM_GETNEXTFILTEREDDTCANDFDC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2"/>
        <w:gridCol w:w="3193"/>
      </w:tblGrid>
      <w:tr w:rsidR="00763E70" w14:paraId="206DC71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778C3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049F5F7" w14:textId="77777777" w:rsidR="00763E70" w:rsidRDefault="00304C18">
            <w:r>
              <w:t>Value</w:t>
            </w:r>
          </w:p>
        </w:tc>
      </w:tr>
      <w:tr w:rsidR="00763E70" w14:paraId="103C94FD" w14:textId="77777777" w:rsidTr="00763E70">
        <w:tc>
          <w:tcPr>
            <w:tcW w:w="6710" w:type="dxa"/>
          </w:tcPr>
          <w:p w14:paraId="2E7CA131" w14:textId="77777777" w:rsidR="00763E70" w:rsidRDefault="00304C18">
            <w:r>
              <w:t>EBSTUBS_MAX_CALLS_DEM_GETNEXTFILTEREDDTCANDFDC</w:t>
            </w:r>
          </w:p>
        </w:tc>
        <w:tc>
          <w:tcPr>
            <w:tcW w:w="3355" w:type="dxa"/>
          </w:tcPr>
          <w:p w14:paraId="7E409FBA" w14:textId="77777777" w:rsidR="00763E70" w:rsidRDefault="00304C18">
            <w:r>
              <w:t xml:space="preserve"> EBSTUBS_MAX_CALLS_DEM</w:t>
            </w:r>
          </w:p>
        </w:tc>
      </w:tr>
      <w:tr w:rsidR="00763E70" w14:paraId="66BD4C52" w14:textId="77777777" w:rsidTr="00763E70">
        <w:tc>
          <w:tcPr>
            <w:tcW w:w="10065" w:type="dxa"/>
            <w:gridSpan w:val="2"/>
            <w:shd w:val="clear" w:color="auto" w:fill="000080"/>
          </w:tcPr>
          <w:p w14:paraId="7F2C6F7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2CA2065" w14:textId="77777777" w:rsidTr="00763E70">
        <w:tc>
          <w:tcPr>
            <w:tcW w:w="10065" w:type="dxa"/>
            <w:gridSpan w:val="2"/>
          </w:tcPr>
          <w:p w14:paraId="0725DE3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EBSTUBS_MAX_CALLS_DEM_GETNEXTFILTEREDDTCANDFDC EBSTUBS_MAX_CALLS_DEM</w:t>
            </w:r>
          </w:p>
        </w:tc>
      </w:tr>
      <w:tr w:rsidR="00763E70" w14:paraId="36F29479" w14:textId="77777777" w:rsidTr="00763E70">
        <w:tc>
          <w:tcPr>
            <w:tcW w:w="10065" w:type="dxa"/>
            <w:gridSpan w:val="2"/>
            <w:shd w:val="clear" w:color="auto" w:fill="000080"/>
          </w:tcPr>
          <w:p w14:paraId="2F49A2A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7713AE2" w14:textId="77777777" w:rsidTr="00763E70">
        <w:tc>
          <w:tcPr>
            <w:tcW w:w="10065" w:type="dxa"/>
            <w:gridSpan w:val="2"/>
          </w:tcPr>
          <w:p w14:paraId="1336C6B1" w14:textId="77777777" w:rsidR="00763E70" w:rsidRDefault="00304C18">
            <w:r>
              <w:t>NA</w:t>
            </w:r>
          </w:p>
        </w:tc>
      </w:tr>
    </w:tbl>
    <w:p w14:paraId="0DECCDFD" w14:textId="77777777" w:rsidR="00763E70" w:rsidRDefault="00304C18">
      <w:pPr>
        <w:pStyle w:val="Heading3"/>
      </w:pPr>
      <w:r>
        <w:lastRenderedPageBreak/>
        <w:t>EBSTUBS_MAX_CALLS_DEM_GETNEXTFILTEREDDTCANDSEVERITY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5"/>
        <w:gridCol w:w="3010"/>
      </w:tblGrid>
      <w:tr w:rsidR="00763E70" w14:paraId="094D604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A72D3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87F5E31" w14:textId="77777777" w:rsidR="00763E70" w:rsidRDefault="00304C18">
            <w:r>
              <w:t>Value</w:t>
            </w:r>
          </w:p>
        </w:tc>
      </w:tr>
      <w:tr w:rsidR="00763E70" w14:paraId="589C191F" w14:textId="77777777" w:rsidTr="00763E70">
        <w:tc>
          <w:tcPr>
            <w:tcW w:w="6710" w:type="dxa"/>
          </w:tcPr>
          <w:p w14:paraId="78729160" w14:textId="77777777" w:rsidR="00763E70" w:rsidRDefault="00304C18">
            <w:r>
              <w:t>EBSTUBS_MAX_CALLS_DEM_GETNEXTFILTEREDDTCANDSEVERITY</w:t>
            </w:r>
          </w:p>
        </w:tc>
        <w:tc>
          <w:tcPr>
            <w:tcW w:w="3355" w:type="dxa"/>
          </w:tcPr>
          <w:p w14:paraId="5E400210" w14:textId="77777777" w:rsidR="00763E70" w:rsidRDefault="00304C18">
            <w:r>
              <w:t xml:space="preserve"> EBSTUBS_MAX_CALLS_DEM</w:t>
            </w:r>
          </w:p>
        </w:tc>
      </w:tr>
      <w:tr w:rsidR="00763E70" w14:paraId="01BA9614" w14:textId="77777777" w:rsidTr="00763E70">
        <w:tc>
          <w:tcPr>
            <w:tcW w:w="10065" w:type="dxa"/>
            <w:gridSpan w:val="2"/>
            <w:shd w:val="clear" w:color="auto" w:fill="000080"/>
          </w:tcPr>
          <w:p w14:paraId="777C970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96187E3" w14:textId="77777777" w:rsidTr="00763E70">
        <w:tc>
          <w:tcPr>
            <w:tcW w:w="10065" w:type="dxa"/>
            <w:gridSpan w:val="2"/>
          </w:tcPr>
          <w:p w14:paraId="6E1C291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EBSTUBS_MAX_CALLS_DEM_GETNEXTFILTEREDDTCANDSEVERITY EBSTUBS_MAX_CALLS_DEM</w:t>
            </w:r>
          </w:p>
        </w:tc>
      </w:tr>
      <w:tr w:rsidR="00763E70" w14:paraId="4A7602CC" w14:textId="77777777" w:rsidTr="00763E70">
        <w:tc>
          <w:tcPr>
            <w:tcW w:w="10065" w:type="dxa"/>
            <w:gridSpan w:val="2"/>
            <w:shd w:val="clear" w:color="auto" w:fill="000080"/>
          </w:tcPr>
          <w:p w14:paraId="3DA6FE4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F7672E5" w14:textId="77777777" w:rsidTr="00763E70">
        <w:tc>
          <w:tcPr>
            <w:tcW w:w="10065" w:type="dxa"/>
            <w:gridSpan w:val="2"/>
          </w:tcPr>
          <w:p w14:paraId="2C562281" w14:textId="77777777" w:rsidR="00763E70" w:rsidRDefault="00304C18">
            <w:r>
              <w:t>NA</w:t>
            </w:r>
          </w:p>
        </w:tc>
      </w:tr>
    </w:tbl>
    <w:p w14:paraId="7E22B8B1" w14:textId="77777777" w:rsidR="00763E70" w:rsidRDefault="00304C18">
      <w:pPr>
        <w:pStyle w:val="Heading3"/>
      </w:pPr>
      <w:r>
        <w:t>EBSTUBS_MAX_CALLS_DEM_GETNEXTFILTEREDRECORD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3"/>
        <w:gridCol w:w="3312"/>
      </w:tblGrid>
      <w:tr w:rsidR="00763E70" w14:paraId="170ECF0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514681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AEA3C0E" w14:textId="77777777" w:rsidR="00763E70" w:rsidRDefault="00304C18">
            <w:r>
              <w:t>Value</w:t>
            </w:r>
          </w:p>
        </w:tc>
      </w:tr>
      <w:tr w:rsidR="00763E70" w14:paraId="0D0E79D4" w14:textId="77777777" w:rsidTr="00763E70">
        <w:tc>
          <w:tcPr>
            <w:tcW w:w="6710" w:type="dxa"/>
          </w:tcPr>
          <w:p w14:paraId="2E295FF7" w14:textId="77777777" w:rsidR="00763E70" w:rsidRDefault="00304C18">
            <w:r>
              <w:t>EBSTUBS_MAX_CALLS_DEM_GETNEXTFILTEREDRECORD</w:t>
            </w:r>
          </w:p>
        </w:tc>
        <w:tc>
          <w:tcPr>
            <w:tcW w:w="3355" w:type="dxa"/>
          </w:tcPr>
          <w:p w14:paraId="04535C74" w14:textId="77777777" w:rsidR="00763E70" w:rsidRDefault="00304C18">
            <w:r>
              <w:t xml:space="preserve"> EBSTUBS_MAX_CALLS_DEM</w:t>
            </w:r>
          </w:p>
        </w:tc>
      </w:tr>
      <w:tr w:rsidR="00763E70" w14:paraId="4A30F34D" w14:textId="77777777" w:rsidTr="00763E70">
        <w:tc>
          <w:tcPr>
            <w:tcW w:w="10065" w:type="dxa"/>
            <w:gridSpan w:val="2"/>
            <w:shd w:val="clear" w:color="auto" w:fill="000080"/>
          </w:tcPr>
          <w:p w14:paraId="7F64698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0BE142F" w14:textId="77777777" w:rsidTr="00763E70">
        <w:tc>
          <w:tcPr>
            <w:tcW w:w="10065" w:type="dxa"/>
            <w:gridSpan w:val="2"/>
          </w:tcPr>
          <w:p w14:paraId="52F29EA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EBSTUBS_MAX_CALLS_DEM_GETNEXTFILTEREDRECORD EBSTUBS_MAX_CALLS_DEM</w:t>
            </w:r>
          </w:p>
        </w:tc>
      </w:tr>
      <w:tr w:rsidR="00763E70" w14:paraId="7D8250D0" w14:textId="77777777" w:rsidTr="00763E70">
        <w:tc>
          <w:tcPr>
            <w:tcW w:w="10065" w:type="dxa"/>
            <w:gridSpan w:val="2"/>
            <w:shd w:val="clear" w:color="auto" w:fill="000080"/>
          </w:tcPr>
          <w:p w14:paraId="571937E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61E80CC" w14:textId="77777777" w:rsidTr="00763E70">
        <w:tc>
          <w:tcPr>
            <w:tcW w:w="10065" w:type="dxa"/>
            <w:gridSpan w:val="2"/>
          </w:tcPr>
          <w:p w14:paraId="0B6328BD" w14:textId="77777777" w:rsidR="00763E70" w:rsidRDefault="00304C18">
            <w:r>
              <w:t>NA</w:t>
            </w:r>
          </w:p>
        </w:tc>
      </w:tr>
    </w:tbl>
    <w:p w14:paraId="0B3FFD69" w14:textId="77777777" w:rsidR="00763E70" w:rsidRDefault="00304C18">
      <w:pPr>
        <w:pStyle w:val="Heading3"/>
      </w:pPr>
      <w:r>
        <w:t>EBSTUBS_MAX_CALLS_DEM_GETNUMBEROFFILTEREDDTC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763E70" w14:paraId="5C80AE9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0E95CD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9A9632" w14:textId="77777777" w:rsidR="00763E70" w:rsidRDefault="00304C18">
            <w:r>
              <w:t>Value</w:t>
            </w:r>
          </w:p>
        </w:tc>
      </w:tr>
      <w:tr w:rsidR="00763E70" w14:paraId="73E866F6" w14:textId="77777777" w:rsidTr="00763E70">
        <w:tc>
          <w:tcPr>
            <w:tcW w:w="6710" w:type="dxa"/>
          </w:tcPr>
          <w:p w14:paraId="4FB6BA0F" w14:textId="77777777" w:rsidR="00763E70" w:rsidRDefault="00304C18">
            <w:r>
              <w:t>EBSTUBS_MAX_CALLS_DEM_GETNUMBEROFFILTEREDDTC</w:t>
            </w:r>
          </w:p>
        </w:tc>
        <w:tc>
          <w:tcPr>
            <w:tcW w:w="3355" w:type="dxa"/>
          </w:tcPr>
          <w:p w14:paraId="300CBE2C" w14:textId="77777777" w:rsidR="00763E70" w:rsidRDefault="00304C18">
            <w:r>
              <w:t xml:space="preserve"> EBSTUBS_MAX_CALLS_DEM</w:t>
            </w:r>
          </w:p>
        </w:tc>
      </w:tr>
      <w:tr w:rsidR="00763E70" w14:paraId="115B5738" w14:textId="77777777" w:rsidTr="00763E70">
        <w:tc>
          <w:tcPr>
            <w:tcW w:w="10065" w:type="dxa"/>
            <w:gridSpan w:val="2"/>
            <w:shd w:val="clear" w:color="auto" w:fill="000080"/>
          </w:tcPr>
          <w:p w14:paraId="35C2E86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1D26D4" w14:textId="77777777" w:rsidTr="00763E70">
        <w:tc>
          <w:tcPr>
            <w:tcW w:w="10065" w:type="dxa"/>
            <w:gridSpan w:val="2"/>
          </w:tcPr>
          <w:p w14:paraId="782DCCF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EBSTUBS_MAX_CALLS_DEM_GETNUMBEROFFILTEREDDTC EBSTUBS_MAX_CALLS_DEM</w:t>
            </w:r>
          </w:p>
        </w:tc>
      </w:tr>
      <w:tr w:rsidR="00763E70" w14:paraId="1CE80057" w14:textId="77777777" w:rsidTr="00763E70">
        <w:tc>
          <w:tcPr>
            <w:tcW w:w="10065" w:type="dxa"/>
            <w:gridSpan w:val="2"/>
            <w:shd w:val="clear" w:color="auto" w:fill="000080"/>
          </w:tcPr>
          <w:p w14:paraId="496759A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26E3FF8" w14:textId="77777777" w:rsidTr="00763E70">
        <w:tc>
          <w:tcPr>
            <w:tcW w:w="10065" w:type="dxa"/>
            <w:gridSpan w:val="2"/>
          </w:tcPr>
          <w:p w14:paraId="0B61CFD1" w14:textId="77777777" w:rsidR="00763E70" w:rsidRDefault="00304C18">
            <w:r>
              <w:t>NA</w:t>
            </w:r>
          </w:p>
        </w:tc>
      </w:tr>
    </w:tbl>
    <w:p w14:paraId="1A98EC08" w14:textId="77777777" w:rsidR="00763E70" w:rsidRDefault="00304C18">
      <w:pPr>
        <w:pStyle w:val="Heading3"/>
      </w:pPr>
      <w:r>
        <w:t>EBSTUBS_MAX_CALLS_DEM_GETSEVERITYOFDTC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3"/>
        <w:gridCol w:w="3342"/>
      </w:tblGrid>
      <w:tr w:rsidR="00763E70" w14:paraId="3AD6C42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A3A7B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C657217" w14:textId="77777777" w:rsidR="00763E70" w:rsidRDefault="00304C18">
            <w:r>
              <w:t>Value</w:t>
            </w:r>
          </w:p>
        </w:tc>
      </w:tr>
      <w:tr w:rsidR="00763E70" w14:paraId="235E204B" w14:textId="77777777" w:rsidTr="00763E70">
        <w:tc>
          <w:tcPr>
            <w:tcW w:w="6710" w:type="dxa"/>
          </w:tcPr>
          <w:p w14:paraId="5C2F15C8" w14:textId="77777777" w:rsidR="00763E70" w:rsidRDefault="00304C18">
            <w:r>
              <w:t>EBSTUBS_MAX_CALLS_DEM_GETSEVERITYOFDTC</w:t>
            </w:r>
          </w:p>
        </w:tc>
        <w:tc>
          <w:tcPr>
            <w:tcW w:w="3355" w:type="dxa"/>
          </w:tcPr>
          <w:p w14:paraId="156373CC" w14:textId="77777777" w:rsidR="00763E70" w:rsidRDefault="00304C18">
            <w:r>
              <w:t xml:space="preserve"> EBSTUBS_MAX_CALLS_DEM</w:t>
            </w:r>
          </w:p>
        </w:tc>
      </w:tr>
      <w:tr w:rsidR="00763E70" w14:paraId="2637F5E5" w14:textId="77777777" w:rsidTr="00763E70">
        <w:tc>
          <w:tcPr>
            <w:tcW w:w="10065" w:type="dxa"/>
            <w:gridSpan w:val="2"/>
            <w:shd w:val="clear" w:color="auto" w:fill="000080"/>
          </w:tcPr>
          <w:p w14:paraId="6D09A62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42A3135" w14:textId="77777777" w:rsidTr="00763E70">
        <w:tc>
          <w:tcPr>
            <w:tcW w:w="10065" w:type="dxa"/>
            <w:gridSpan w:val="2"/>
          </w:tcPr>
          <w:p w14:paraId="4BE10FD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EBSTUBS_MAX_CALLS_DEM_GETSEVERITYOFDTC EBSTUBS_MAX_CALLS_DEM</w:t>
            </w:r>
          </w:p>
        </w:tc>
      </w:tr>
      <w:tr w:rsidR="00763E70" w14:paraId="0E7B8B85" w14:textId="77777777" w:rsidTr="00763E70">
        <w:tc>
          <w:tcPr>
            <w:tcW w:w="10065" w:type="dxa"/>
            <w:gridSpan w:val="2"/>
            <w:shd w:val="clear" w:color="auto" w:fill="000080"/>
          </w:tcPr>
          <w:p w14:paraId="31AE804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8655398" w14:textId="77777777" w:rsidTr="00763E70">
        <w:tc>
          <w:tcPr>
            <w:tcW w:w="10065" w:type="dxa"/>
            <w:gridSpan w:val="2"/>
          </w:tcPr>
          <w:p w14:paraId="34A4267D" w14:textId="77777777" w:rsidR="00763E70" w:rsidRDefault="00304C18">
            <w:r>
              <w:t>NA</w:t>
            </w:r>
          </w:p>
        </w:tc>
      </w:tr>
    </w:tbl>
    <w:p w14:paraId="02449AF4" w14:textId="77777777" w:rsidR="00763E70" w:rsidRDefault="00304C18">
      <w:pPr>
        <w:pStyle w:val="Heading3"/>
      </w:pPr>
      <w:r>
        <w:t>EBSTUBS_MAX_CALLS_DEM_GETSIZEOFEXTENDEDDATARECORDBYDTC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4"/>
        <w:gridCol w:w="2851"/>
      </w:tblGrid>
      <w:tr w:rsidR="00763E70" w14:paraId="74B958D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F946F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224B17A" w14:textId="77777777" w:rsidR="00763E70" w:rsidRDefault="00304C18">
            <w:r>
              <w:t>Value</w:t>
            </w:r>
          </w:p>
        </w:tc>
      </w:tr>
      <w:tr w:rsidR="00763E70" w14:paraId="309A12FA" w14:textId="77777777" w:rsidTr="00763E70">
        <w:tc>
          <w:tcPr>
            <w:tcW w:w="6710" w:type="dxa"/>
          </w:tcPr>
          <w:p w14:paraId="0591B01C" w14:textId="77777777" w:rsidR="00763E70" w:rsidRDefault="00304C18">
            <w:r>
              <w:t>EBSTUBS_MAX_CALLS_DEM_GETSIZEOFEXTENDEDDATARECORDBYDTC</w:t>
            </w:r>
          </w:p>
        </w:tc>
        <w:tc>
          <w:tcPr>
            <w:tcW w:w="3355" w:type="dxa"/>
          </w:tcPr>
          <w:p w14:paraId="411DD5A6" w14:textId="77777777" w:rsidR="00763E70" w:rsidRDefault="00304C18">
            <w:r>
              <w:t xml:space="preserve"> EBSTUBS_MAX_CALLS_DEM</w:t>
            </w:r>
          </w:p>
        </w:tc>
      </w:tr>
      <w:tr w:rsidR="00763E70" w14:paraId="4A7E17D8" w14:textId="77777777" w:rsidTr="00763E70">
        <w:tc>
          <w:tcPr>
            <w:tcW w:w="10065" w:type="dxa"/>
            <w:gridSpan w:val="2"/>
            <w:shd w:val="clear" w:color="auto" w:fill="000080"/>
          </w:tcPr>
          <w:p w14:paraId="21D6DA3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BB4A7AF" w14:textId="77777777" w:rsidTr="00763E70">
        <w:tc>
          <w:tcPr>
            <w:tcW w:w="10065" w:type="dxa"/>
            <w:gridSpan w:val="2"/>
          </w:tcPr>
          <w:p w14:paraId="6265853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EBSTUBS_MAX_CALLS_DEM_GETSIZEOFEXTENDEDDATARECORDBYDTC EBSTUBS_MAX_CALLS_DEM</w:t>
            </w:r>
          </w:p>
        </w:tc>
      </w:tr>
      <w:tr w:rsidR="00763E70" w14:paraId="4F50EE19" w14:textId="77777777" w:rsidTr="00763E70">
        <w:tc>
          <w:tcPr>
            <w:tcW w:w="10065" w:type="dxa"/>
            <w:gridSpan w:val="2"/>
            <w:shd w:val="clear" w:color="auto" w:fill="000080"/>
          </w:tcPr>
          <w:p w14:paraId="0C91C576" w14:textId="77777777" w:rsidR="00763E70" w:rsidRDefault="00304C18">
            <w:r>
              <w:rPr>
                <w:b/>
              </w:rPr>
              <w:lastRenderedPageBreak/>
              <w:t>Description</w:t>
            </w:r>
          </w:p>
        </w:tc>
      </w:tr>
      <w:tr w:rsidR="00763E70" w14:paraId="7F72A09E" w14:textId="77777777" w:rsidTr="00763E70">
        <w:tc>
          <w:tcPr>
            <w:tcW w:w="10065" w:type="dxa"/>
            <w:gridSpan w:val="2"/>
          </w:tcPr>
          <w:p w14:paraId="6ECB11B1" w14:textId="77777777" w:rsidR="00763E70" w:rsidRDefault="00304C18">
            <w:r>
              <w:t>NA</w:t>
            </w:r>
          </w:p>
        </w:tc>
      </w:tr>
    </w:tbl>
    <w:p w14:paraId="6B88CE33" w14:textId="77777777" w:rsidR="00763E70" w:rsidRDefault="00304C18">
      <w:pPr>
        <w:pStyle w:val="Heading3"/>
      </w:pPr>
      <w:r>
        <w:t>EBSTUBS_MAX_CALLS_DEM_GETSIZEOFFREEZEFRAMEBYDTC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0"/>
        <w:gridCol w:w="3145"/>
      </w:tblGrid>
      <w:tr w:rsidR="00763E70" w14:paraId="07135B1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5B5DA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E24DBDC" w14:textId="77777777" w:rsidR="00763E70" w:rsidRDefault="00304C18">
            <w:r>
              <w:t>Value</w:t>
            </w:r>
          </w:p>
        </w:tc>
      </w:tr>
      <w:tr w:rsidR="00763E70" w14:paraId="0737A801" w14:textId="77777777" w:rsidTr="00763E70">
        <w:tc>
          <w:tcPr>
            <w:tcW w:w="6710" w:type="dxa"/>
          </w:tcPr>
          <w:p w14:paraId="0C997458" w14:textId="77777777" w:rsidR="00763E70" w:rsidRDefault="00304C18">
            <w:r>
              <w:t>EBSTUBS_MAX_CALLS_DEM_GETSIZEOFFREEZEFRAMEBYDTC</w:t>
            </w:r>
          </w:p>
        </w:tc>
        <w:tc>
          <w:tcPr>
            <w:tcW w:w="3355" w:type="dxa"/>
          </w:tcPr>
          <w:p w14:paraId="76110D49" w14:textId="77777777" w:rsidR="00763E70" w:rsidRDefault="00304C18">
            <w:r>
              <w:t xml:space="preserve"> EBSTUBS_MAX_CALLS_DEM</w:t>
            </w:r>
          </w:p>
        </w:tc>
      </w:tr>
      <w:tr w:rsidR="00763E70" w14:paraId="6E89E0A4" w14:textId="77777777" w:rsidTr="00763E70">
        <w:tc>
          <w:tcPr>
            <w:tcW w:w="10065" w:type="dxa"/>
            <w:gridSpan w:val="2"/>
            <w:shd w:val="clear" w:color="auto" w:fill="000080"/>
          </w:tcPr>
          <w:p w14:paraId="7D34D2D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D41B410" w14:textId="77777777" w:rsidTr="00763E70">
        <w:tc>
          <w:tcPr>
            <w:tcW w:w="10065" w:type="dxa"/>
            <w:gridSpan w:val="2"/>
          </w:tcPr>
          <w:p w14:paraId="3A7BDFB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EBSTUBS_MAX_CALLS_DEM_GETSIZEOFFREEZEFRAMEBYDTC EBSTUBS_MAX_CALLS_DEM</w:t>
            </w:r>
          </w:p>
        </w:tc>
      </w:tr>
      <w:tr w:rsidR="00763E70" w14:paraId="1947B20F" w14:textId="77777777" w:rsidTr="00763E70">
        <w:tc>
          <w:tcPr>
            <w:tcW w:w="10065" w:type="dxa"/>
            <w:gridSpan w:val="2"/>
            <w:shd w:val="clear" w:color="auto" w:fill="000080"/>
          </w:tcPr>
          <w:p w14:paraId="1CA5A21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EA6519B" w14:textId="77777777" w:rsidTr="00763E70">
        <w:tc>
          <w:tcPr>
            <w:tcW w:w="10065" w:type="dxa"/>
            <w:gridSpan w:val="2"/>
          </w:tcPr>
          <w:p w14:paraId="6E86A64A" w14:textId="77777777" w:rsidR="00763E70" w:rsidRDefault="00304C18">
            <w:r>
              <w:t>NA</w:t>
            </w:r>
          </w:p>
        </w:tc>
      </w:tr>
    </w:tbl>
    <w:p w14:paraId="0D95705E" w14:textId="77777777" w:rsidR="00763E70" w:rsidRDefault="00304C18">
      <w:pPr>
        <w:pStyle w:val="Heading3"/>
      </w:pPr>
      <w:r>
        <w:t>EBSTUBS_MAX_CALLS_DEM_GETSTATUSOFDTC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1"/>
        <w:gridCol w:w="3344"/>
      </w:tblGrid>
      <w:tr w:rsidR="00763E70" w14:paraId="3E8A43E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047D7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4D5A33" w14:textId="77777777" w:rsidR="00763E70" w:rsidRDefault="00304C18">
            <w:r>
              <w:t>Value</w:t>
            </w:r>
          </w:p>
        </w:tc>
      </w:tr>
      <w:tr w:rsidR="00763E70" w14:paraId="26F1625C" w14:textId="77777777" w:rsidTr="00763E70">
        <w:tc>
          <w:tcPr>
            <w:tcW w:w="6710" w:type="dxa"/>
          </w:tcPr>
          <w:p w14:paraId="595C9611" w14:textId="77777777" w:rsidR="00763E70" w:rsidRDefault="00304C18">
            <w:r>
              <w:t>EBSTUBS_MAX_CALLS_DEM_GETSTATUSOFDTC</w:t>
            </w:r>
          </w:p>
        </w:tc>
        <w:tc>
          <w:tcPr>
            <w:tcW w:w="3355" w:type="dxa"/>
          </w:tcPr>
          <w:p w14:paraId="4FF5E224" w14:textId="77777777" w:rsidR="00763E70" w:rsidRDefault="00304C18">
            <w:r>
              <w:t xml:space="preserve"> EBSTUBS_MAX_CALLS_DEM</w:t>
            </w:r>
          </w:p>
        </w:tc>
      </w:tr>
      <w:tr w:rsidR="00763E70" w14:paraId="4CF5FA9C" w14:textId="77777777" w:rsidTr="00763E70">
        <w:tc>
          <w:tcPr>
            <w:tcW w:w="10065" w:type="dxa"/>
            <w:gridSpan w:val="2"/>
            <w:shd w:val="clear" w:color="auto" w:fill="000080"/>
          </w:tcPr>
          <w:p w14:paraId="155730C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42E740B" w14:textId="77777777" w:rsidTr="00763E70">
        <w:tc>
          <w:tcPr>
            <w:tcW w:w="10065" w:type="dxa"/>
            <w:gridSpan w:val="2"/>
          </w:tcPr>
          <w:p w14:paraId="139C09B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EBSTUBS_MAX_CALLS_DEM_GETSTATUSOFDTC EBSTUBS_MAX_CALLS_DEM</w:t>
            </w:r>
          </w:p>
        </w:tc>
      </w:tr>
      <w:tr w:rsidR="00763E70" w14:paraId="1BF13AA9" w14:textId="77777777" w:rsidTr="00763E70">
        <w:tc>
          <w:tcPr>
            <w:tcW w:w="10065" w:type="dxa"/>
            <w:gridSpan w:val="2"/>
            <w:shd w:val="clear" w:color="auto" w:fill="000080"/>
          </w:tcPr>
          <w:p w14:paraId="6526C8C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B4612BE" w14:textId="77777777" w:rsidTr="00763E70">
        <w:tc>
          <w:tcPr>
            <w:tcW w:w="10065" w:type="dxa"/>
            <w:gridSpan w:val="2"/>
          </w:tcPr>
          <w:p w14:paraId="106419FF" w14:textId="77777777" w:rsidR="00763E70" w:rsidRDefault="00304C18">
            <w:r>
              <w:t>NA</w:t>
            </w:r>
          </w:p>
        </w:tc>
      </w:tr>
    </w:tbl>
    <w:p w14:paraId="7A49EB52" w14:textId="77777777" w:rsidR="00763E70" w:rsidRDefault="00304C18">
      <w:pPr>
        <w:pStyle w:val="Heading3"/>
      </w:pPr>
      <w:r>
        <w:t>EBSTUBS_MAX_CALLS_DEM_GETTRANSLATIONTYPE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3337"/>
      </w:tblGrid>
      <w:tr w:rsidR="00763E70" w14:paraId="50DD8AE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0D5A30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EDAF45E" w14:textId="77777777" w:rsidR="00763E70" w:rsidRDefault="00304C18">
            <w:r>
              <w:t>Value</w:t>
            </w:r>
          </w:p>
        </w:tc>
      </w:tr>
      <w:tr w:rsidR="00763E70" w14:paraId="6BCDCD28" w14:textId="77777777" w:rsidTr="00763E70">
        <w:tc>
          <w:tcPr>
            <w:tcW w:w="6710" w:type="dxa"/>
          </w:tcPr>
          <w:p w14:paraId="5E275DBB" w14:textId="77777777" w:rsidR="00763E70" w:rsidRDefault="00304C18">
            <w:r>
              <w:t>EBSTUBS_MAX_CALLS_DEM_GETTRANSLATIONTYPE</w:t>
            </w:r>
          </w:p>
        </w:tc>
        <w:tc>
          <w:tcPr>
            <w:tcW w:w="3355" w:type="dxa"/>
          </w:tcPr>
          <w:p w14:paraId="2743B6F0" w14:textId="77777777" w:rsidR="00763E70" w:rsidRDefault="00304C18">
            <w:r>
              <w:t xml:space="preserve"> EBSTUBS_MAX_CALLS_DEM</w:t>
            </w:r>
          </w:p>
        </w:tc>
      </w:tr>
      <w:tr w:rsidR="00763E70" w14:paraId="48E36DF1" w14:textId="77777777" w:rsidTr="00763E70">
        <w:tc>
          <w:tcPr>
            <w:tcW w:w="10065" w:type="dxa"/>
            <w:gridSpan w:val="2"/>
            <w:shd w:val="clear" w:color="auto" w:fill="000080"/>
          </w:tcPr>
          <w:p w14:paraId="51446BA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90D569" w14:textId="77777777" w:rsidTr="00763E70">
        <w:tc>
          <w:tcPr>
            <w:tcW w:w="10065" w:type="dxa"/>
            <w:gridSpan w:val="2"/>
          </w:tcPr>
          <w:p w14:paraId="57FD82D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EBSTUBS_MAX_CALLS_DEM_GETTRANSLATIONTYPE EBSTUBS_MAX_CALLS_DEM</w:t>
            </w:r>
          </w:p>
        </w:tc>
      </w:tr>
      <w:tr w:rsidR="00763E70" w14:paraId="046678DB" w14:textId="77777777" w:rsidTr="00763E70">
        <w:tc>
          <w:tcPr>
            <w:tcW w:w="10065" w:type="dxa"/>
            <w:gridSpan w:val="2"/>
            <w:shd w:val="clear" w:color="auto" w:fill="000080"/>
          </w:tcPr>
          <w:p w14:paraId="5657E12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CEC384" w14:textId="77777777" w:rsidTr="00763E70">
        <w:tc>
          <w:tcPr>
            <w:tcW w:w="10065" w:type="dxa"/>
            <w:gridSpan w:val="2"/>
          </w:tcPr>
          <w:p w14:paraId="6A37268C" w14:textId="77777777" w:rsidR="00763E70" w:rsidRDefault="00304C18">
            <w:r>
              <w:t>NA</w:t>
            </w:r>
          </w:p>
        </w:tc>
      </w:tr>
    </w:tbl>
    <w:p w14:paraId="772F860D" w14:textId="77777777" w:rsidR="00763E70" w:rsidRDefault="00304C18">
      <w:pPr>
        <w:pStyle w:val="Heading3"/>
      </w:pPr>
      <w:r>
        <w:t>EBSTUBS_MAX_CALLS_DEM_GETVERSIONINFO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0"/>
        <w:gridCol w:w="3345"/>
      </w:tblGrid>
      <w:tr w:rsidR="00763E70" w14:paraId="1B90836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5369E8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B6C79FC" w14:textId="77777777" w:rsidR="00763E70" w:rsidRDefault="00304C18">
            <w:r>
              <w:t>Value</w:t>
            </w:r>
          </w:p>
        </w:tc>
      </w:tr>
      <w:tr w:rsidR="00763E70" w14:paraId="0A57C6FC" w14:textId="77777777" w:rsidTr="00763E70">
        <w:tc>
          <w:tcPr>
            <w:tcW w:w="6710" w:type="dxa"/>
          </w:tcPr>
          <w:p w14:paraId="120DCB81" w14:textId="77777777" w:rsidR="00763E70" w:rsidRDefault="00304C18">
            <w:r>
              <w:t>EBSTUBS_MAX_CALLS_DEM_GETVERSIONINFO</w:t>
            </w:r>
          </w:p>
        </w:tc>
        <w:tc>
          <w:tcPr>
            <w:tcW w:w="3355" w:type="dxa"/>
          </w:tcPr>
          <w:p w14:paraId="3644D979" w14:textId="77777777" w:rsidR="00763E70" w:rsidRDefault="00304C18">
            <w:r>
              <w:t xml:space="preserve"> EBSTUBS_MAX_CALLS_DEM</w:t>
            </w:r>
          </w:p>
        </w:tc>
      </w:tr>
      <w:tr w:rsidR="00763E70" w14:paraId="2019E95F" w14:textId="77777777" w:rsidTr="00763E70">
        <w:tc>
          <w:tcPr>
            <w:tcW w:w="10065" w:type="dxa"/>
            <w:gridSpan w:val="2"/>
            <w:shd w:val="clear" w:color="auto" w:fill="000080"/>
          </w:tcPr>
          <w:p w14:paraId="647964B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239A3E9" w14:textId="77777777" w:rsidTr="00763E70">
        <w:tc>
          <w:tcPr>
            <w:tcW w:w="10065" w:type="dxa"/>
            <w:gridSpan w:val="2"/>
          </w:tcPr>
          <w:p w14:paraId="1D1AA50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EBSTUBS_MAX_CALLS_DEM_GETVERSIONINFO EBSTUBS_MAX_CALLS_DEM</w:t>
            </w:r>
          </w:p>
        </w:tc>
      </w:tr>
      <w:tr w:rsidR="00763E70" w14:paraId="1669D7F0" w14:textId="77777777" w:rsidTr="00763E70">
        <w:tc>
          <w:tcPr>
            <w:tcW w:w="10065" w:type="dxa"/>
            <w:gridSpan w:val="2"/>
            <w:shd w:val="clear" w:color="auto" w:fill="000080"/>
          </w:tcPr>
          <w:p w14:paraId="1851D51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AD39D34" w14:textId="77777777" w:rsidTr="00763E70">
        <w:tc>
          <w:tcPr>
            <w:tcW w:w="10065" w:type="dxa"/>
            <w:gridSpan w:val="2"/>
          </w:tcPr>
          <w:p w14:paraId="758DC536" w14:textId="77777777" w:rsidR="00763E70" w:rsidRDefault="00304C18">
            <w:r>
              <w:t>NA</w:t>
            </w:r>
          </w:p>
        </w:tc>
      </w:tr>
    </w:tbl>
    <w:p w14:paraId="0342C603" w14:textId="77777777" w:rsidR="00763E70" w:rsidRDefault="00304C18">
      <w:pPr>
        <w:pStyle w:val="Heading3"/>
      </w:pPr>
      <w:r>
        <w:t>EBSTUBS_MAX_CALLS_DEM_INIT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5"/>
        <w:gridCol w:w="3350"/>
      </w:tblGrid>
      <w:tr w:rsidR="00763E70" w14:paraId="1FEB50F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3B306B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6150846" w14:textId="77777777" w:rsidR="00763E70" w:rsidRDefault="00304C18">
            <w:r>
              <w:t>Value</w:t>
            </w:r>
          </w:p>
        </w:tc>
      </w:tr>
      <w:tr w:rsidR="00763E70" w14:paraId="19B2B9B2" w14:textId="77777777" w:rsidTr="00763E70">
        <w:tc>
          <w:tcPr>
            <w:tcW w:w="6710" w:type="dxa"/>
          </w:tcPr>
          <w:p w14:paraId="218D6D4B" w14:textId="77777777" w:rsidR="00763E70" w:rsidRDefault="00304C18">
            <w:r>
              <w:t>EBSTUBS_MAX_CALLS_DEM_INIT</w:t>
            </w:r>
          </w:p>
        </w:tc>
        <w:tc>
          <w:tcPr>
            <w:tcW w:w="3355" w:type="dxa"/>
          </w:tcPr>
          <w:p w14:paraId="49A6A91E" w14:textId="77777777" w:rsidR="00763E70" w:rsidRDefault="00304C18">
            <w:r>
              <w:t xml:space="preserve"> EBSTUBS_MAX_CALLS_DEM</w:t>
            </w:r>
          </w:p>
        </w:tc>
      </w:tr>
      <w:tr w:rsidR="00763E70" w14:paraId="7768B92B" w14:textId="77777777" w:rsidTr="00763E70">
        <w:tc>
          <w:tcPr>
            <w:tcW w:w="10065" w:type="dxa"/>
            <w:gridSpan w:val="2"/>
            <w:shd w:val="clear" w:color="auto" w:fill="000080"/>
          </w:tcPr>
          <w:p w14:paraId="788A945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DCDB304" w14:textId="77777777" w:rsidTr="00763E70">
        <w:tc>
          <w:tcPr>
            <w:tcW w:w="10065" w:type="dxa"/>
            <w:gridSpan w:val="2"/>
          </w:tcPr>
          <w:p w14:paraId="0794AD6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EBSTUBS_MAX_CALLS_DEM_INIT EBSTUBS_MAX_CALLS_DEM</w:t>
            </w:r>
          </w:p>
        </w:tc>
      </w:tr>
      <w:tr w:rsidR="00763E70" w14:paraId="12D4519C" w14:textId="77777777" w:rsidTr="00763E70">
        <w:tc>
          <w:tcPr>
            <w:tcW w:w="10065" w:type="dxa"/>
            <w:gridSpan w:val="2"/>
            <w:shd w:val="clear" w:color="auto" w:fill="000080"/>
          </w:tcPr>
          <w:p w14:paraId="075995C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93C0543" w14:textId="77777777" w:rsidTr="00763E70">
        <w:tc>
          <w:tcPr>
            <w:tcW w:w="10065" w:type="dxa"/>
            <w:gridSpan w:val="2"/>
          </w:tcPr>
          <w:p w14:paraId="764B7E5F" w14:textId="77777777" w:rsidR="00763E70" w:rsidRDefault="00304C18">
            <w:r>
              <w:t>NA</w:t>
            </w:r>
          </w:p>
        </w:tc>
      </w:tr>
    </w:tbl>
    <w:p w14:paraId="1EA2B3D5" w14:textId="77777777" w:rsidR="00763E70" w:rsidRDefault="00304C18">
      <w:pPr>
        <w:pStyle w:val="Heading3"/>
      </w:pPr>
      <w:r>
        <w:t>EBSTUBS_MAX_CALLS_DEM_MAINFUNCTION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3346"/>
      </w:tblGrid>
      <w:tr w:rsidR="00763E70" w14:paraId="4E7311D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2D9B9B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5B651F5" w14:textId="77777777" w:rsidR="00763E70" w:rsidRDefault="00304C18">
            <w:r>
              <w:t>Value</w:t>
            </w:r>
          </w:p>
        </w:tc>
      </w:tr>
      <w:tr w:rsidR="00763E70" w14:paraId="7E5C96F4" w14:textId="77777777" w:rsidTr="00763E70">
        <w:tc>
          <w:tcPr>
            <w:tcW w:w="6710" w:type="dxa"/>
          </w:tcPr>
          <w:p w14:paraId="2F80969D" w14:textId="77777777" w:rsidR="00763E70" w:rsidRDefault="00304C18">
            <w:r>
              <w:t>EBSTUBS_MAX_CALLS_DEM_MAINFUNCTION</w:t>
            </w:r>
          </w:p>
        </w:tc>
        <w:tc>
          <w:tcPr>
            <w:tcW w:w="3355" w:type="dxa"/>
          </w:tcPr>
          <w:p w14:paraId="731EC446" w14:textId="77777777" w:rsidR="00763E70" w:rsidRDefault="00304C18">
            <w:r>
              <w:t xml:space="preserve"> EBSTUBS_MAX_CALLS_DEM</w:t>
            </w:r>
          </w:p>
        </w:tc>
      </w:tr>
      <w:tr w:rsidR="00763E70" w14:paraId="53B63DF0" w14:textId="77777777" w:rsidTr="00763E70">
        <w:tc>
          <w:tcPr>
            <w:tcW w:w="10065" w:type="dxa"/>
            <w:gridSpan w:val="2"/>
            <w:shd w:val="clear" w:color="auto" w:fill="000080"/>
          </w:tcPr>
          <w:p w14:paraId="411813A3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04A0BCB1" w14:textId="77777777" w:rsidTr="00763E70">
        <w:tc>
          <w:tcPr>
            <w:tcW w:w="10065" w:type="dxa"/>
            <w:gridSpan w:val="2"/>
          </w:tcPr>
          <w:p w14:paraId="1173055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EBSTUBS_MAX_CALLS_DEM_MAINFUNCTION EBSTUBS_MAX_CALLS_DEM</w:t>
            </w:r>
          </w:p>
        </w:tc>
      </w:tr>
      <w:tr w:rsidR="00763E70" w14:paraId="5A89E45A" w14:textId="77777777" w:rsidTr="00763E70">
        <w:tc>
          <w:tcPr>
            <w:tcW w:w="10065" w:type="dxa"/>
            <w:gridSpan w:val="2"/>
            <w:shd w:val="clear" w:color="auto" w:fill="000080"/>
          </w:tcPr>
          <w:p w14:paraId="25737CD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7E085B" w14:textId="77777777" w:rsidTr="00763E70">
        <w:tc>
          <w:tcPr>
            <w:tcW w:w="10065" w:type="dxa"/>
            <w:gridSpan w:val="2"/>
          </w:tcPr>
          <w:p w14:paraId="770A4821" w14:textId="77777777" w:rsidR="00763E70" w:rsidRDefault="00304C18">
            <w:r>
              <w:t>NA</w:t>
            </w:r>
          </w:p>
        </w:tc>
      </w:tr>
    </w:tbl>
    <w:p w14:paraId="5E137A53" w14:textId="77777777" w:rsidR="00763E70" w:rsidRDefault="00304C18">
      <w:pPr>
        <w:pStyle w:val="Heading3"/>
      </w:pPr>
      <w:r>
        <w:t>EBSTUBS_MAX_CALLS_DEM_PREINIT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6"/>
        <w:gridCol w:w="3349"/>
      </w:tblGrid>
      <w:tr w:rsidR="00763E70" w14:paraId="74357E1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48B83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D0E030" w14:textId="77777777" w:rsidR="00763E70" w:rsidRDefault="00304C18">
            <w:r>
              <w:t>Value</w:t>
            </w:r>
          </w:p>
        </w:tc>
      </w:tr>
      <w:tr w:rsidR="00763E70" w14:paraId="2EEF2289" w14:textId="77777777" w:rsidTr="00763E70">
        <w:tc>
          <w:tcPr>
            <w:tcW w:w="6710" w:type="dxa"/>
          </w:tcPr>
          <w:p w14:paraId="4332D427" w14:textId="77777777" w:rsidR="00763E70" w:rsidRDefault="00304C18">
            <w:r>
              <w:t>EBSTUBS_MAX_CALLS_DEM_PREINIT</w:t>
            </w:r>
          </w:p>
        </w:tc>
        <w:tc>
          <w:tcPr>
            <w:tcW w:w="3355" w:type="dxa"/>
          </w:tcPr>
          <w:p w14:paraId="1001C4FF" w14:textId="77777777" w:rsidR="00763E70" w:rsidRDefault="00304C18">
            <w:r>
              <w:t xml:space="preserve"> EBSTUBS_MAX_CALLS_DEM</w:t>
            </w:r>
          </w:p>
        </w:tc>
      </w:tr>
      <w:tr w:rsidR="00763E70" w14:paraId="2BAC0232" w14:textId="77777777" w:rsidTr="00763E70">
        <w:tc>
          <w:tcPr>
            <w:tcW w:w="10065" w:type="dxa"/>
            <w:gridSpan w:val="2"/>
            <w:shd w:val="clear" w:color="auto" w:fill="000080"/>
          </w:tcPr>
          <w:p w14:paraId="270CA89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7DB3225" w14:textId="77777777" w:rsidTr="00763E70">
        <w:tc>
          <w:tcPr>
            <w:tcW w:w="10065" w:type="dxa"/>
            <w:gridSpan w:val="2"/>
          </w:tcPr>
          <w:p w14:paraId="00DCF62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EBSTUBS_MAX_CALLS_DEM_PREINIT EBSTUBS_MAX_CALLS_DEM</w:t>
            </w:r>
          </w:p>
        </w:tc>
      </w:tr>
      <w:tr w:rsidR="00763E70" w14:paraId="287DDDA8" w14:textId="77777777" w:rsidTr="00763E70">
        <w:tc>
          <w:tcPr>
            <w:tcW w:w="10065" w:type="dxa"/>
            <w:gridSpan w:val="2"/>
            <w:shd w:val="clear" w:color="auto" w:fill="000080"/>
          </w:tcPr>
          <w:p w14:paraId="6F1F8D5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6B4BE1" w14:textId="77777777" w:rsidTr="00763E70">
        <w:tc>
          <w:tcPr>
            <w:tcW w:w="10065" w:type="dxa"/>
            <w:gridSpan w:val="2"/>
          </w:tcPr>
          <w:p w14:paraId="7FAD3F88" w14:textId="77777777" w:rsidR="00763E70" w:rsidRDefault="00304C18">
            <w:r>
              <w:t>NA</w:t>
            </w:r>
          </w:p>
        </w:tc>
      </w:tr>
    </w:tbl>
    <w:p w14:paraId="134AB9CD" w14:textId="77777777" w:rsidR="00763E70" w:rsidRDefault="00304C18">
      <w:pPr>
        <w:pStyle w:val="Heading3"/>
      </w:pPr>
      <w:r>
        <w:t>EBSTUBS_MAX_CALLS_DEM_PRESTOREFREEZEFRAME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7"/>
        <w:gridCol w:w="3328"/>
      </w:tblGrid>
      <w:tr w:rsidR="00763E70" w14:paraId="18F3B0D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4C6B6C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65DD651" w14:textId="77777777" w:rsidR="00763E70" w:rsidRDefault="00304C18">
            <w:r>
              <w:t>Value</w:t>
            </w:r>
          </w:p>
        </w:tc>
      </w:tr>
      <w:tr w:rsidR="00763E70" w14:paraId="7BD977BE" w14:textId="77777777" w:rsidTr="00763E70">
        <w:tc>
          <w:tcPr>
            <w:tcW w:w="6710" w:type="dxa"/>
          </w:tcPr>
          <w:p w14:paraId="57D4635A" w14:textId="77777777" w:rsidR="00763E70" w:rsidRDefault="00304C18">
            <w:r>
              <w:t>EBSTUBS_MAX_CALLS_DEM_PRESTOREFREEZEFRAME</w:t>
            </w:r>
          </w:p>
        </w:tc>
        <w:tc>
          <w:tcPr>
            <w:tcW w:w="3355" w:type="dxa"/>
          </w:tcPr>
          <w:p w14:paraId="09F44A77" w14:textId="77777777" w:rsidR="00763E70" w:rsidRDefault="00304C18">
            <w:r>
              <w:t xml:space="preserve"> EBSTUBS_MAX_CALLS_DEM</w:t>
            </w:r>
          </w:p>
        </w:tc>
      </w:tr>
      <w:tr w:rsidR="00763E70" w14:paraId="3137EEF7" w14:textId="77777777" w:rsidTr="00763E70">
        <w:tc>
          <w:tcPr>
            <w:tcW w:w="10065" w:type="dxa"/>
            <w:gridSpan w:val="2"/>
            <w:shd w:val="clear" w:color="auto" w:fill="000080"/>
          </w:tcPr>
          <w:p w14:paraId="60D39CE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135A1AC" w14:textId="77777777" w:rsidTr="00763E70">
        <w:tc>
          <w:tcPr>
            <w:tcW w:w="10065" w:type="dxa"/>
            <w:gridSpan w:val="2"/>
          </w:tcPr>
          <w:p w14:paraId="49D73C6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EBSTUBS_MAX_CALLS_DEM_PRESTOREFREEZEFRAME EBSTUBS_MAX_CALLS_DEM</w:t>
            </w:r>
          </w:p>
        </w:tc>
      </w:tr>
      <w:tr w:rsidR="00763E70" w14:paraId="3EE51ECC" w14:textId="77777777" w:rsidTr="00763E70">
        <w:tc>
          <w:tcPr>
            <w:tcW w:w="10065" w:type="dxa"/>
            <w:gridSpan w:val="2"/>
            <w:shd w:val="clear" w:color="auto" w:fill="000080"/>
          </w:tcPr>
          <w:p w14:paraId="6188244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6E0C914" w14:textId="77777777" w:rsidTr="00763E70">
        <w:tc>
          <w:tcPr>
            <w:tcW w:w="10065" w:type="dxa"/>
            <w:gridSpan w:val="2"/>
          </w:tcPr>
          <w:p w14:paraId="76DB51DF" w14:textId="77777777" w:rsidR="00763E70" w:rsidRDefault="00304C18">
            <w:r>
              <w:t>NA</w:t>
            </w:r>
          </w:p>
        </w:tc>
      </w:tr>
    </w:tbl>
    <w:p w14:paraId="088EE1DB" w14:textId="77777777" w:rsidR="00763E70" w:rsidRDefault="00304C18">
      <w:pPr>
        <w:pStyle w:val="Heading3"/>
      </w:pPr>
      <w:r>
        <w:t>EBSTUBS_MAX_CALLS_DEM_READDATAOFOBDFREEZEFRAME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7"/>
        <w:gridCol w:w="3148"/>
      </w:tblGrid>
      <w:tr w:rsidR="00763E70" w14:paraId="17A5545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C7B3D0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EE08D9B" w14:textId="77777777" w:rsidR="00763E70" w:rsidRDefault="00304C18">
            <w:r>
              <w:t>Value</w:t>
            </w:r>
          </w:p>
        </w:tc>
      </w:tr>
      <w:tr w:rsidR="00763E70" w14:paraId="0B9D80D0" w14:textId="77777777" w:rsidTr="00763E70">
        <w:tc>
          <w:tcPr>
            <w:tcW w:w="6710" w:type="dxa"/>
          </w:tcPr>
          <w:p w14:paraId="3CA17010" w14:textId="77777777" w:rsidR="00763E70" w:rsidRDefault="00304C18">
            <w:r>
              <w:t>EBSTUBS_MAX_CALLS_DEM_READDATAOFOBDFREEZEFRAME</w:t>
            </w:r>
          </w:p>
        </w:tc>
        <w:tc>
          <w:tcPr>
            <w:tcW w:w="3355" w:type="dxa"/>
          </w:tcPr>
          <w:p w14:paraId="1854E337" w14:textId="77777777" w:rsidR="00763E70" w:rsidRDefault="00304C18">
            <w:r>
              <w:t xml:space="preserve"> EBSTUBS_MAX_CALLS_DEM</w:t>
            </w:r>
          </w:p>
        </w:tc>
      </w:tr>
      <w:tr w:rsidR="00763E70" w14:paraId="62396033" w14:textId="77777777" w:rsidTr="00763E70">
        <w:tc>
          <w:tcPr>
            <w:tcW w:w="10065" w:type="dxa"/>
            <w:gridSpan w:val="2"/>
            <w:shd w:val="clear" w:color="auto" w:fill="000080"/>
          </w:tcPr>
          <w:p w14:paraId="3463582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C2F1425" w14:textId="77777777" w:rsidTr="00763E70">
        <w:tc>
          <w:tcPr>
            <w:tcW w:w="10065" w:type="dxa"/>
            <w:gridSpan w:val="2"/>
          </w:tcPr>
          <w:p w14:paraId="4E2C7FC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EBSTUBS_MAX_CALLS_DEM_READDATAOFOBDFREEZEFRAME EBSTUBS_MAX_CALLS_DEM</w:t>
            </w:r>
          </w:p>
        </w:tc>
      </w:tr>
      <w:tr w:rsidR="00763E70" w14:paraId="75323DDE" w14:textId="77777777" w:rsidTr="00763E70">
        <w:tc>
          <w:tcPr>
            <w:tcW w:w="10065" w:type="dxa"/>
            <w:gridSpan w:val="2"/>
            <w:shd w:val="clear" w:color="auto" w:fill="000080"/>
          </w:tcPr>
          <w:p w14:paraId="552485E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5C8EA5F" w14:textId="77777777" w:rsidTr="00763E70">
        <w:tc>
          <w:tcPr>
            <w:tcW w:w="10065" w:type="dxa"/>
            <w:gridSpan w:val="2"/>
          </w:tcPr>
          <w:p w14:paraId="237C6204" w14:textId="77777777" w:rsidR="00763E70" w:rsidRDefault="00304C18">
            <w:r>
              <w:t>NA</w:t>
            </w:r>
          </w:p>
        </w:tc>
      </w:tr>
    </w:tbl>
    <w:p w14:paraId="37D4442F" w14:textId="77777777" w:rsidR="00763E70" w:rsidRDefault="00304C18">
      <w:pPr>
        <w:pStyle w:val="Heading3"/>
      </w:pPr>
      <w:r>
        <w:t>EBSTUBS_MAX_CALLS_DEM_REPIUMPRDENLOCK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3"/>
        <w:gridCol w:w="3342"/>
      </w:tblGrid>
      <w:tr w:rsidR="00763E70" w14:paraId="73E94BF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489AB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D641794" w14:textId="77777777" w:rsidR="00763E70" w:rsidRDefault="00304C18">
            <w:r>
              <w:t>Value</w:t>
            </w:r>
          </w:p>
        </w:tc>
      </w:tr>
      <w:tr w:rsidR="00763E70" w14:paraId="147FA365" w14:textId="77777777" w:rsidTr="00763E70">
        <w:tc>
          <w:tcPr>
            <w:tcW w:w="6710" w:type="dxa"/>
          </w:tcPr>
          <w:p w14:paraId="58148D09" w14:textId="77777777" w:rsidR="00763E70" w:rsidRDefault="00304C18">
            <w:r>
              <w:t>EBSTUBS_MAX_CALLS_DEM_REPIUMPRDENLOCK</w:t>
            </w:r>
          </w:p>
        </w:tc>
        <w:tc>
          <w:tcPr>
            <w:tcW w:w="3355" w:type="dxa"/>
          </w:tcPr>
          <w:p w14:paraId="27737C98" w14:textId="77777777" w:rsidR="00763E70" w:rsidRDefault="00304C18">
            <w:r>
              <w:t xml:space="preserve"> EBSTUBS_MAX_CALLS_DEM</w:t>
            </w:r>
          </w:p>
        </w:tc>
      </w:tr>
      <w:tr w:rsidR="00763E70" w14:paraId="088D24C2" w14:textId="77777777" w:rsidTr="00763E70">
        <w:tc>
          <w:tcPr>
            <w:tcW w:w="10065" w:type="dxa"/>
            <w:gridSpan w:val="2"/>
            <w:shd w:val="clear" w:color="auto" w:fill="000080"/>
          </w:tcPr>
          <w:p w14:paraId="7FAC1AC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5851A57" w14:textId="77777777" w:rsidTr="00763E70">
        <w:tc>
          <w:tcPr>
            <w:tcW w:w="10065" w:type="dxa"/>
            <w:gridSpan w:val="2"/>
          </w:tcPr>
          <w:p w14:paraId="29C7EAB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EBSTUBS_MAX_CALLS_DEM_REPIUMPRDENLOCK EBSTUBS_MAX_CALLS_DEM</w:t>
            </w:r>
          </w:p>
        </w:tc>
      </w:tr>
      <w:tr w:rsidR="00763E70" w14:paraId="403D4ADC" w14:textId="77777777" w:rsidTr="00763E70">
        <w:tc>
          <w:tcPr>
            <w:tcW w:w="10065" w:type="dxa"/>
            <w:gridSpan w:val="2"/>
            <w:shd w:val="clear" w:color="auto" w:fill="000080"/>
          </w:tcPr>
          <w:p w14:paraId="0E5078F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F08E0D4" w14:textId="77777777" w:rsidTr="00763E70">
        <w:tc>
          <w:tcPr>
            <w:tcW w:w="10065" w:type="dxa"/>
            <w:gridSpan w:val="2"/>
          </w:tcPr>
          <w:p w14:paraId="0A6DBD6E" w14:textId="77777777" w:rsidR="00763E70" w:rsidRDefault="00304C18">
            <w:r>
              <w:t>NA</w:t>
            </w:r>
          </w:p>
        </w:tc>
      </w:tr>
    </w:tbl>
    <w:p w14:paraId="02A603E1" w14:textId="77777777" w:rsidR="00763E70" w:rsidRDefault="00304C18">
      <w:pPr>
        <w:pStyle w:val="Heading3"/>
      </w:pPr>
      <w:r>
        <w:t>EBSTUBS_MAX_CALLS_DEM_REPIUMPRDENRELEASE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3335"/>
      </w:tblGrid>
      <w:tr w:rsidR="00763E70" w14:paraId="4200627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5EF809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0240C80" w14:textId="77777777" w:rsidR="00763E70" w:rsidRDefault="00304C18">
            <w:r>
              <w:t>Value</w:t>
            </w:r>
          </w:p>
        </w:tc>
      </w:tr>
      <w:tr w:rsidR="00763E70" w14:paraId="63D4543A" w14:textId="77777777" w:rsidTr="00763E70">
        <w:tc>
          <w:tcPr>
            <w:tcW w:w="6710" w:type="dxa"/>
          </w:tcPr>
          <w:p w14:paraId="23CE5283" w14:textId="77777777" w:rsidR="00763E70" w:rsidRDefault="00304C18">
            <w:r>
              <w:t>EBSTUBS_MAX_CALLS_DEM_REPIUMPRDENRELEASE</w:t>
            </w:r>
          </w:p>
        </w:tc>
        <w:tc>
          <w:tcPr>
            <w:tcW w:w="3355" w:type="dxa"/>
          </w:tcPr>
          <w:p w14:paraId="3D4038EB" w14:textId="77777777" w:rsidR="00763E70" w:rsidRDefault="00304C18">
            <w:r>
              <w:t xml:space="preserve"> EBSTUBS_MAX_CALLS_DEM</w:t>
            </w:r>
          </w:p>
        </w:tc>
      </w:tr>
      <w:tr w:rsidR="00763E70" w14:paraId="798E34E2" w14:textId="77777777" w:rsidTr="00763E70">
        <w:tc>
          <w:tcPr>
            <w:tcW w:w="10065" w:type="dxa"/>
            <w:gridSpan w:val="2"/>
            <w:shd w:val="clear" w:color="auto" w:fill="000080"/>
          </w:tcPr>
          <w:p w14:paraId="63B0328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8E75E77" w14:textId="77777777" w:rsidTr="00763E70">
        <w:tc>
          <w:tcPr>
            <w:tcW w:w="10065" w:type="dxa"/>
            <w:gridSpan w:val="2"/>
          </w:tcPr>
          <w:p w14:paraId="5F8FC0E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EBSTUBS_MAX_CALLS_DEM_REPIUMPRDENRELEASE EBSTUBS_MAX_CALLS_DEM</w:t>
            </w:r>
          </w:p>
        </w:tc>
      </w:tr>
      <w:tr w:rsidR="00763E70" w14:paraId="13690346" w14:textId="77777777" w:rsidTr="00763E70">
        <w:tc>
          <w:tcPr>
            <w:tcW w:w="10065" w:type="dxa"/>
            <w:gridSpan w:val="2"/>
            <w:shd w:val="clear" w:color="auto" w:fill="000080"/>
          </w:tcPr>
          <w:p w14:paraId="4F1FD63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9127FE" w14:textId="77777777" w:rsidTr="00763E70">
        <w:tc>
          <w:tcPr>
            <w:tcW w:w="10065" w:type="dxa"/>
            <w:gridSpan w:val="2"/>
          </w:tcPr>
          <w:p w14:paraId="3EAF565E" w14:textId="77777777" w:rsidR="00763E70" w:rsidRDefault="00304C18">
            <w:r>
              <w:t>NA</w:t>
            </w:r>
          </w:p>
        </w:tc>
      </w:tr>
    </w:tbl>
    <w:p w14:paraId="46B81EEE" w14:textId="77777777" w:rsidR="00763E70" w:rsidRDefault="00304C18">
      <w:pPr>
        <w:pStyle w:val="Heading3"/>
      </w:pPr>
      <w:r>
        <w:lastRenderedPageBreak/>
        <w:t>EBSTUBS_MAX_CALLS_DEM_REPIUMPRFAULTDETECT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2"/>
        <w:gridCol w:w="3333"/>
      </w:tblGrid>
      <w:tr w:rsidR="00763E70" w14:paraId="7B3857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875A4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9EB953" w14:textId="77777777" w:rsidR="00763E70" w:rsidRDefault="00304C18">
            <w:r>
              <w:t>Value</w:t>
            </w:r>
          </w:p>
        </w:tc>
      </w:tr>
      <w:tr w:rsidR="00763E70" w14:paraId="34A9BC0E" w14:textId="77777777" w:rsidTr="00763E70">
        <w:tc>
          <w:tcPr>
            <w:tcW w:w="6710" w:type="dxa"/>
          </w:tcPr>
          <w:p w14:paraId="3B8A6BB6" w14:textId="77777777" w:rsidR="00763E70" w:rsidRDefault="00304C18">
            <w:r>
              <w:t>EBSTUBS_MAX_CALLS_DEM_REPIUMPRFAULTDETECT</w:t>
            </w:r>
          </w:p>
        </w:tc>
        <w:tc>
          <w:tcPr>
            <w:tcW w:w="3355" w:type="dxa"/>
          </w:tcPr>
          <w:p w14:paraId="485309BF" w14:textId="77777777" w:rsidR="00763E70" w:rsidRDefault="00304C18">
            <w:r>
              <w:t xml:space="preserve"> EBSTUBS_MAX_CALLS_DEM</w:t>
            </w:r>
          </w:p>
        </w:tc>
      </w:tr>
      <w:tr w:rsidR="00763E70" w14:paraId="11D7BB96" w14:textId="77777777" w:rsidTr="00763E70">
        <w:tc>
          <w:tcPr>
            <w:tcW w:w="10065" w:type="dxa"/>
            <w:gridSpan w:val="2"/>
            <w:shd w:val="clear" w:color="auto" w:fill="000080"/>
          </w:tcPr>
          <w:p w14:paraId="6EA02C7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E798C58" w14:textId="77777777" w:rsidTr="00763E70">
        <w:tc>
          <w:tcPr>
            <w:tcW w:w="10065" w:type="dxa"/>
            <w:gridSpan w:val="2"/>
          </w:tcPr>
          <w:p w14:paraId="1C442CD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EBSTUBS_MAX_CALLS_DEM_REPIUMPRFAULTDETECT EBSTUBS_MAX_CALLS_DEM</w:t>
            </w:r>
          </w:p>
        </w:tc>
      </w:tr>
      <w:tr w:rsidR="00763E70" w14:paraId="55BDF781" w14:textId="77777777" w:rsidTr="00763E70">
        <w:tc>
          <w:tcPr>
            <w:tcW w:w="10065" w:type="dxa"/>
            <w:gridSpan w:val="2"/>
            <w:shd w:val="clear" w:color="auto" w:fill="000080"/>
          </w:tcPr>
          <w:p w14:paraId="180A146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936B8A8" w14:textId="77777777" w:rsidTr="00763E70">
        <w:tc>
          <w:tcPr>
            <w:tcW w:w="10065" w:type="dxa"/>
            <w:gridSpan w:val="2"/>
          </w:tcPr>
          <w:p w14:paraId="73CCF743" w14:textId="77777777" w:rsidR="00763E70" w:rsidRDefault="00304C18">
            <w:r>
              <w:t>NA</w:t>
            </w:r>
          </w:p>
        </w:tc>
      </w:tr>
    </w:tbl>
    <w:p w14:paraId="6356CD7C" w14:textId="77777777" w:rsidR="00763E70" w:rsidRDefault="00304C18">
      <w:pPr>
        <w:pStyle w:val="Heading3"/>
      </w:pPr>
      <w:r>
        <w:t>EBSTUBS_MAX_CALLS_DEM_REPORTERRORSTATUS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3337"/>
      </w:tblGrid>
      <w:tr w:rsidR="00763E70" w14:paraId="4DA21EE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1600B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B253655" w14:textId="77777777" w:rsidR="00763E70" w:rsidRDefault="00304C18">
            <w:r>
              <w:t>Value</w:t>
            </w:r>
          </w:p>
        </w:tc>
      </w:tr>
      <w:tr w:rsidR="00763E70" w14:paraId="6770D830" w14:textId="77777777" w:rsidTr="00763E70">
        <w:tc>
          <w:tcPr>
            <w:tcW w:w="6710" w:type="dxa"/>
          </w:tcPr>
          <w:p w14:paraId="5F88CE26" w14:textId="77777777" w:rsidR="00763E70" w:rsidRDefault="00304C18">
            <w:r>
              <w:t>EBSTUBS_MAX_CALLS_DEM_REPORTERRORSTATUS</w:t>
            </w:r>
          </w:p>
        </w:tc>
        <w:tc>
          <w:tcPr>
            <w:tcW w:w="3355" w:type="dxa"/>
          </w:tcPr>
          <w:p w14:paraId="1E596B29" w14:textId="77777777" w:rsidR="00763E70" w:rsidRDefault="00304C18">
            <w:r>
              <w:t xml:space="preserve"> EBSTUBS_MAX_CALLS_DEM</w:t>
            </w:r>
          </w:p>
        </w:tc>
      </w:tr>
      <w:tr w:rsidR="00763E70" w14:paraId="1C0FD594" w14:textId="77777777" w:rsidTr="00763E70">
        <w:tc>
          <w:tcPr>
            <w:tcW w:w="10065" w:type="dxa"/>
            <w:gridSpan w:val="2"/>
            <w:shd w:val="clear" w:color="auto" w:fill="000080"/>
          </w:tcPr>
          <w:p w14:paraId="6F22908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7B497BF" w14:textId="77777777" w:rsidTr="00763E70">
        <w:tc>
          <w:tcPr>
            <w:tcW w:w="10065" w:type="dxa"/>
            <w:gridSpan w:val="2"/>
          </w:tcPr>
          <w:p w14:paraId="2681415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EBSTUBS_MAX_CALLS_DEM_REPORTERRORSTATUS EBSTUBS_MAX_CALLS_DEM</w:t>
            </w:r>
          </w:p>
        </w:tc>
      </w:tr>
      <w:tr w:rsidR="00763E70" w14:paraId="6BFA3460" w14:textId="77777777" w:rsidTr="00763E70">
        <w:tc>
          <w:tcPr>
            <w:tcW w:w="10065" w:type="dxa"/>
            <w:gridSpan w:val="2"/>
            <w:shd w:val="clear" w:color="auto" w:fill="000080"/>
          </w:tcPr>
          <w:p w14:paraId="762E5ED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F04AD9A" w14:textId="77777777" w:rsidTr="00763E70">
        <w:tc>
          <w:tcPr>
            <w:tcW w:w="10065" w:type="dxa"/>
            <w:gridSpan w:val="2"/>
          </w:tcPr>
          <w:p w14:paraId="78B83CE2" w14:textId="77777777" w:rsidR="00763E70" w:rsidRDefault="00304C18">
            <w:r>
              <w:t>NA</w:t>
            </w:r>
          </w:p>
        </w:tc>
      </w:tr>
    </w:tbl>
    <w:p w14:paraId="0184BE66" w14:textId="77777777" w:rsidR="00763E70" w:rsidRDefault="00304C18" w:rsidP="000F7B52">
      <w:pPr>
        <w:pStyle w:val="Heading3"/>
        <w:spacing w:before="700"/>
        <w:ind w:left="965" w:hanging="965"/>
      </w:pPr>
      <w:r>
        <w:t>EBSTUBS_MAX_CALLS_DEM_RESETEVENTSTATUS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4"/>
        <w:gridCol w:w="3341"/>
      </w:tblGrid>
      <w:tr w:rsidR="00763E70" w14:paraId="6B5A1A4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88ED2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FFB1F1" w14:textId="77777777" w:rsidR="00763E70" w:rsidRDefault="00304C18">
            <w:r>
              <w:t>Value</w:t>
            </w:r>
          </w:p>
        </w:tc>
      </w:tr>
      <w:tr w:rsidR="00763E70" w14:paraId="45429FAC" w14:textId="77777777" w:rsidTr="00763E70">
        <w:tc>
          <w:tcPr>
            <w:tcW w:w="6710" w:type="dxa"/>
          </w:tcPr>
          <w:p w14:paraId="7AAF0AAE" w14:textId="77777777" w:rsidR="00763E70" w:rsidRDefault="00304C18">
            <w:r>
              <w:t>EBSTUBS_MAX_CALLS_DEM_RESETEVENTSTATUS</w:t>
            </w:r>
          </w:p>
        </w:tc>
        <w:tc>
          <w:tcPr>
            <w:tcW w:w="3355" w:type="dxa"/>
          </w:tcPr>
          <w:p w14:paraId="28399CD7" w14:textId="77777777" w:rsidR="00763E70" w:rsidRDefault="00304C18">
            <w:r>
              <w:t xml:space="preserve"> EBSTUBS_MAX_CALLS_DEM</w:t>
            </w:r>
          </w:p>
        </w:tc>
      </w:tr>
      <w:tr w:rsidR="00763E70" w14:paraId="67E63E0D" w14:textId="77777777" w:rsidTr="00763E70">
        <w:tc>
          <w:tcPr>
            <w:tcW w:w="10065" w:type="dxa"/>
            <w:gridSpan w:val="2"/>
            <w:shd w:val="clear" w:color="auto" w:fill="000080"/>
          </w:tcPr>
          <w:p w14:paraId="27F472D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7A9DE31" w14:textId="77777777" w:rsidTr="00763E70">
        <w:tc>
          <w:tcPr>
            <w:tcW w:w="10065" w:type="dxa"/>
            <w:gridSpan w:val="2"/>
          </w:tcPr>
          <w:p w14:paraId="06E76F6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EBSTUBS_MAX_CALLS_DEM_RESETEVENTSTATUS EBSTUBS_MAX_CALLS_DEM</w:t>
            </w:r>
          </w:p>
        </w:tc>
      </w:tr>
      <w:tr w:rsidR="00763E70" w14:paraId="73A6F6A0" w14:textId="77777777" w:rsidTr="00763E70">
        <w:tc>
          <w:tcPr>
            <w:tcW w:w="10065" w:type="dxa"/>
            <w:gridSpan w:val="2"/>
            <w:shd w:val="clear" w:color="auto" w:fill="000080"/>
          </w:tcPr>
          <w:p w14:paraId="4ABDEFD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E5C973B" w14:textId="77777777" w:rsidTr="00763E70">
        <w:tc>
          <w:tcPr>
            <w:tcW w:w="10065" w:type="dxa"/>
            <w:gridSpan w:val="2"/>
          </w:tcPr>
          <w:p w14:paraId="67504B10" w14:textId="77777777" w:rsidR="00763E70" w:rsidRDefault="00304C18">
            <w:r>
              <w:t>NA</w:t>
            </w:r>
          </w:p>
        </w:tc>
      </w:tr>
    </w:tbl>
    <w:p w14:paraId="112273ED" w14:textId="77777777" w:rsidR="00763E70" w:rsidRDefault="00304C18">
      <w:pPr>
        <w:pStyle w:val="Heading3"/>
      </w:pPr>
      <w:r>
        <w:t>EBSTUBS_MAX_CALLS_DEM_SETAGINGCYCLECOUNTERVALUE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5"/>
        <w:gridCol w:w="3130"/>
      </w:tblGrid>
      <w:tr w:rsidR="00763E70" w14:paraId="5F40D71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1C5F52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259EF5E" w14:textId="77777777" w:rsidR="00763E70" w:rsidRDefault="00304C18">
            <w:r>
              <w:t>Value</w:t>
            </w:r>
          </w:p>
        </w:tc>
      </w:tr>
      <w:tr w:rsidR="00763E70" w14:paraId="5131A8E2" w14:textId="77777777" w:rsidTr="00763E70">
        <w:tc>
          <w:tcPr>
            <w:tcW w:w="6710" w:type="dxa"/>
          </w:tcPr>
          <w:p w14:paraId="558792EC" w14:textId="77777777" w:rsidR="00763E70" w:rsidRDefault="00304C18">
            <w:r>
              <w:t>EBSTUBS_MAX_CALLS_DEM_SETAGINGCYCLECOUNTERVALUE</w:t>
            </w:r>
          </w:p>
        </w:tc>
        <w:tc>
          <w:tcPr>
            <w:tcW w:w="3355" w:type="dxa"/>
          </w:tcPr>
          <w:p w14:paraId="4D1C4937" w14:textId="77777777" w:rsidR="00763E70" w:rsidRDefault="00304C18">
            <w:r>
              <w:t xml:space="preserve"> EBSTUBS_MAX_CALLS_DEM</w:t>
            </w:r>
          </w:p>
        </w:tc>
      </w:tr>
      <w:tr w:rsidR="00763E70" w14:paraId="2B865028" w14:textId="77777777" w:rsidTr="00763E70">
        <w:tc>
          <w:tcPr>
            <w:tcW w:w="10065" w:type="dxa"/>
            <w:gridSpan w:val="2"/>
            <w:shd w:val="clear" w:color="auto" w:fill="000080"/>
          </w:tcPr>
          <w:p w14:paraId="7928C12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E5B064B" w14:textId="77777777" w:rsidTr="00763E70">
        <w:tc>
          <w:tcPr>
            <w:tcW w:w="10065" w:type="dxa"/>
            <w:gridSpan w:val="2"/>
          </w:tcPr>
          <w:p w14:paraId="5ABDCC7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EBSTUBS_MAX_CALLS_DEM_SETAGINGCYCLECOUNTERVALUE EBSTUBS_MAX_CALLS_DEM</w:t>
            </w:r>
          </w:p>
        </w:tc>
      </w:tr>
      <w:tr w:rsidR="00763E70" w14:paraId="28D57207" w14:textId="77777777" w:rsidTr="00763E70">
        <w:tc>
          <w:tcPr>
            <w:tcW w:w="10065" w:type="dxa"/>
            <w:gridSpan w:val="2"/>
            <w:shd w:val="clear" w:color="auto" w:fill="000080"/>
          </w:tcPr>
          <w:p w14:paraId="450D432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0CA9FC2" w14:textId="77777777" w:rsidTr="00763E70">
        <w:tc>
          <w:tcPr>
            <w:tcW w:w="10065" w:type="dxa"/>
            <w:gridSpan w:val="2"/>
          </w:tcPr>
          <w:p w14:paraId="1F8447FE" w14:textId="77777777" w:rsidR="00763E70" w:rsidRDefault="00304C18">
            <w:r>
              <w:t>NA</w:t>
            </w:r>
          </w:p>
        </w:tc>
      </w:tr>
    </w:tbl>
    <w:p w14:paraId="685FB010" w14:textId="77777777" w:rsidR="00763E70" w:rsidRDefault="00304C18">
      <w:pPr>
        <w:pStyle w:val="Heading3"/>
      </w:pPr>
      <w:r>
        <w:t>EBSTUBS_MAX_CALLS_DEM_SETAGINGCYCLESTATE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3337"/>
      </w:tblGrid>
      <w:tr w:rsidR="00763E70" w14:paraId="0DC1123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F246C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E932361" w14:textId="77777777" w:rsidR="00763E70" w:rsidRDefault="00304C18">
            <w:r>
              <w:t>Value</w:t>
            </w:r>
          </w:p>
        </w:tc>
      </w:tr>
      <w:tr w:rsidR="00763E70" w14:paraId="0B8178B4" w14:textId="77777777" w:rsidTr="00763E70">
        <w:tc>
          <w:tcPr>
            <w:tcW w:w="6710" w:type="dxa"/>
          </w:tcPr>
          <w:p w14:paraId="42E47084" w14:textId="77777777" w:rsidR="00763E70" w:rsidRDefault="00304C18">
            <w:r>
              <w:t>EBSTUBS_MAX_CALLS_DEM_SETAGINGCYCLESTATE</w:t>
            </w:r>
          </w:p>
        </w:tc>
        <w:tc>
          <w:tcPr>
            <w:tcW w:w="3355" w:type="dxa"/>
          </w:tcPr>
          <w:p w14:paraId="50BD5C0E" w14:textId="77777777" w:rsidR="00763E70" w:rsidRDefault="00304C18">
            <w:r>
              <w:t xml:space="preserve"> EBSTUBS_MAX_CALLS_DEM</w:t>
            </w:r>
          </w:p>
        </w:tc>
      </w:tr>
      <w:tr w:rsidR="00763E70" w14:paraId="03EE5859" w14:textId="77777777" w:rsidTr="00763E70">
        <w:tc>
          <w:tcPr>
            <w:tcW w:w="10065" w:type="dxa"/>
            <w:gridSpan w:val="2"/>
            <w:shd w:val="clear" w:color="auto" w:fill="000080"/>
          </w:tcPr>
          <w:p w14:paraId="01004F4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6659B9F" w14:textId="77777777" w:rsidTr="00763E70">
        <w:tc>
          <w:tcPr>
            <w:tcW w:w="10065" w:type="dxa"/>
            <w:gridSpan w:val="2"/>
          </w:tcPr>
          <w:p w14:paraId="69C003F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EBSTUBS_MAX_CALLS_DEM_SETAGINGCYCLESTATE EBSTUBS_MAX_CALLS_DEM</w:t>
            </w:r>
          </w:p>
        </w:tc>
      </w:tr>
      <w:tr w:rsidR="00763E70" w14:paraId="11EE1016" w14:textId="77777777" w:rsidTr="00763E70">
        <w:tc>
          <w:tcPr>
            <w:tcW w:w="10065" w:type="dxa"/>
            <w:gridSpan w:val="2"/>
            <w:shd w:val="clear" w:color="auto" w:fill="000080"/>
          </w:tcPr>
          <w:p w14:paraId="030FD86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4C83FAD" w14:textId="77777777" w:rsidTr="00763E70">
        <w:tc>
          <w:tcPr>
            <w:tcW w:w="10065" w:type="dxa"/>
            <w:gridSpan w:val="2"/>
          </w:tcPr>
          <w:p w14:paraId="74EBCA99" w14:textId="77777777" w:rsidR="00763E70" w:rsidRDefault="00304C18">
            <w:r>
              <w:t>NA</w:t>
            </w:r>
          </w:p>
        </w:tc>
      </w:tr>
    </w:tbl>
    <w:p w14:paraId="613F9F7F" w14:textId="77777777" w:rsidR="00763E70" w:rsidRDefault="00304C18">
      <w:pPr>
        <w:pStyle w:val="Heading3"/>
      </w:pPr>
      <w:r>
        <w:t>EBSTUBS_MAX_CALLS_DEM_SETDTCFILTER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8"/>
        <w:gridCol w:w="3347"/>
      </w:tblGrid>
      <w:tr w:rsidR="00763E70" w14:paraId="5482707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D6A83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5FF76EF" w14:textId="77777777" w:rsidR="00763E70" w:rsidRDefault="00304C18">
            <w:r>
              <w:t>Value</w:t>
            </w:r>
          </w:p>
        </w:tc>
      </w:tr>
      <w:tr w:rsidR="00763E70" w14:paraId="6A53856D" w14:textId="77777777" w:rsidTr="00763E70">
        <w:tc>
          <w:tcPr>
            <w:tcW w:w="6710" w:type="dxa"/>
          </w:tcPr>
          <w:p w14:paraId="2B213D34" w14:textId="77777777" w:rsidR="00763E70" w:rsidRDefault="00304C18">
            <w:r>
              <w:lastRenderedPageBreak/>
              <w:t>EBSTUBS_MAX_CALLS_DEM_SETDTCFILTER</w:t>
            </w:r>
          </w:p>
        </w:tc>
        <w:tc>
          <w:tcPr>
            <w:tcW w:w="3355" w:type="dxa"/>
          </w:tcPr>
          <w:p w14:paraId="3535C1AB" w14:textId="77777777" w:rsidR="00763E70" w:rsidRDefault="00304C18">
            <w:r>
              <w:t xml:space="preserve"> EBSTUBS_MAX_CALLS_DEM</w:t>
            </w:r>
          </w:p>
        </w:tc>
      </w:tr>
      <w:tr w:rsidR="00763E70" w14:paraId="2B16E79C" w14:textId="77777777" w:rsidTr="00763E70">
        <w:tc>
          <w:tcPr>
            <w:tcW w:w="10065" w:type="dxa"/>
            <w:gridSpan w:val="2"/>
            <w:shd w:val="clear" w:color="auto" w:fill="000080"/>
          </w:tcPr>
          <w:p w14:paraId="21328B4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B0AAB30" w14:textId="77777777" w:rsidTr="00763E70">
        <w:tc>
          <w:tcPr>
            <w:tcW w:w="10065" w:type="dxa"/>
            <w:gridSpan w:val="2"/>
          </w:tcPr>
          <w:p w14:paraId="28C00EF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EBSTUBS_MAX_CALLS_DEM_SETDTCFILTER EBSTUBS_MAX_CALLS_DEM</w:t>
            </w:r>
          </w:p>
        </w:tc>
      </w:tr>
      <w:tr w:rsidR="00763E70" w14:paraId="6D7B0220" w14:textId="77777777" w:rsidTr="00763E70">
        <w:tc>
          <w:tcPr>
            <w:tcW w:w="10065" w:type="dxa"/>
            <w:gridSpan w:val="2"/>
            <w:shd w:val="clear" w:color="auto" w:fill="000080"/>
          </w:tcPr>
          <w:p w14:paraId="135636A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4983898" w14:textId="77777777" w:rsidTr="00763E70">
        <w:tc>
          <w:tcPr>
            <w:tcW w:w="10065" w:type="dxa"/>
            <w:gridSpan w:val="2"/>
          </w:tcPr>
          <w:p w14:paraId="230D6995" w14:textId="77777777" w:rsidR="00763E70" w:rsidRDefault="00304C18">
            <w:r>
              <w:t>NA</w:t>
            </w:r>
          </w:p>
        </w:tc>
      </w:tr>
    </w:tbl>
    <w:p w14:paraId="6EBFF349" w14:textId="77777777" w:rsidR="00763E70" w:rsidRDefault="00304C18">
      <w:pPr>
        <w:pStyle w:val="Heading3"/>
      </w:pPr>
      <w:r>
        <w:t>EBSTUBS_MAX_CALLS_DEM_SETDTCSUPPRESSION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6"/>
        <w:gridCol w:w="3339"/>
      </w:tblGrid>
      <w:tr w:rsidR="00763E70" w14:paraId="77EC912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4E5301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7725324" w14:textId="77777777" w:rsidR="00763E70" w:rsidRDefault="00304C18">
            <w:r>
              <w:t>Value</w:t>
            </w:r>
          </w:p>
        </w:tc>
      </w:tr>
      <w:tr w:rsidR="00763E70" w14:paraId="511F760E" w14:textId="77777777" w:rsidTr="00763E70">
        <w:tc>
          <w:tcPr>
            <w:tcW w:w="6710" w:type="dxa"/>
          </w:tcPr>
          <w:p w14:paraId="49894F6C" w14:textId="77777777" w:rsidR="00763E70" w:rsidRDefault="00304C18">
            <w:r>
              <w:t>EBSTUBS_MAX_CALLS_DEM_SETDTCSUPPRESSION</w:t>
            </w:r>
          </w:p>
        </w:tc>
        <w:tc>
          <w:tcPr>
            <w:tcW w:w="3355" w:type="dxa"/>
          </w:tcPr>
          <w:p w14:paraId="33B8BC60" w14:textId="77777777" w:rsidR="00763E70" w:rsidRDefault="00304C18">
            <w:r>
              <w:t xml:space="preserve"> EBSTUBS_MAX_CALLS_DEM</w:t>
            </w:r>
          </w:p>
        </w:tc>
      </w:tr>
      <w:tr w:rsidR="00763E70" w14:paraId="209200C9" w14:textId="77777777" w:rsidTr="00763E70">
        <w:tc>
          <w:tcPr>
            <w:tcW w:w="10065" w:type="dxa"/>
            <w:gridSpan w:val="2"/>
            <w:shd w:val="clear" w:color="auto" w:fill="000080"/>
          </w:tcPr>
          <w:p w14:paraId="3F00E65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031239" w14:textId="77777777" w:rsidTr="00763E70">
        <w:tc>
          <w:tcPr>
            <w:tcW w:w="10065" w:type="dxa"/>
            <w:gridSpan w:val="2"/>
          </w:tcPr>
          <w:p w14:paraId="1C34DCB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EBSTUBS_MAX_CALLS_DEM_SETDTCSUPPRESSION EBSTUBS_MAX_CALLS_DEM</w:t>
            </w:r>
          </w:p>
        </w:tc>
      </w:tr>
      <w:tr w:rsidR="00763E70" w14:paraId="5AE02BA8" w14:textId="77777777" w:rsidTr="00763E70">
        <w:tc>
          <w:tcPr>
            <w:tcW w:w="10065" w:type="dxa"/>
            <w:gridSpan w:val="2"/>
            <w:shd w:val="clear" w:color="auto" w:fill="000080"/>
          </w:tcPr>
          <w:p w14:paraId="17DED6B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C7DA3DC" w14:textId="77777777" w:rsidTr="00763E70">
        <w:tc>
          <w:tcPr>
            <w:tcW w:w="10065" w:type="dxa"/>
            <w:gridSpan w:val="2"/>
          </w:tcPr>
          <w:p w14:paraId="64F7AB90" w14:textId="77777777" w:rsidR="00763E70" w:rsidRDefault="00304C18">
            <w:r>
              <w:t>NA</w:t>
            </w:r>
          </w:p>
        </w:tc>
      </w:tr>
    </w:tbl>
    <w:p w14:paraId="4B03DBA7" w14:textId="77777777" w:rsidR="00763E70" w:rsidRDefault="00304C18">
      <w:pPr>
        <w:pStyle w:val="Heading3"/>
      </w:pPr>
      <w:r>
        <w:t>EBSTUBS_MAX_CALLS_DEM_SETENABLECONDITION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763E70" w14:paraId="0F5E256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0E805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D5F62CD" w14:textId="77777777" w:rsidR="00763E70" w:rsidRDefault="00304C18">
            <w:r>
              <w:t>Value</w:t>
            </w:r>
          </w:p>
        </w:tc>
      </w:tr>
      <w:tr w:rsidR="00763E70" w14:paraId="4C25C682" w14:textId="77777777" w:rsidTr="00763E70">
        <w:tc>
          <w:tcPr>
            <w:tcW w:w="6710" w:type="dxa"/>
          </w:tcPr>
          <w:p w14:paraId="29CE56A2" w14:textId="77777777" w:rsidR="00763E70" w:rsidRDefault="00304C18">
            <w:r>
              <w:t>EBSTUBS_MAX_CALLS_DEM_SETENABLECONDITION</w:t>
            </w:r>
          </w:p>
        </w:tc>
        <w:tc>
          <w:tcPr>
            <w:tcW w:w="3355" w:type="dxa"/>
          </w:tcPr>
          <w:p w14:paraId="6BDE59BE" w14:textId="77777777" w:rsidR="00763E70" w:rsidRDefault="00304C18">
            <w:r>
              <w:t xml:space="preserve"> EBSTUBS_MAX_CALLS_DEM</w:t>
            </w:r>
          </w:p>
        </w:tc>
      </w:tr>
      <w:tr w:rsidR="00763E70" w14:paraId="29B5AFAD" w14:textId="77777777" w:rsidTr="00763E70">
        <w:tc>
          <w:tcPr>
            <w:tcW w:w="10065" w:type="dxa"/>
            <w:gridSpan w:val="2"/>
            <w:shd w:val="clear" w:color="auto" w:fill="000080"/>
          </w:tcPr>
          <w:p w14:paraId="603D461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B45B0B" w14:textId="77777777" w:rsidTr="00763E70">
        <w:tc>
          <w:tcPr>
            <w:tcW w:w="10065" w:type="dxa"/>
            <w:gridSpan w:val="2"/>
          </w:tcPr>
          <w:p w14:paraId="219A6258" w14:textId="77777777" w:rsidR="000F7B52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EBSTUBS_MAX_CALLS_DEM_SETENABLECONDITION EBSTUBS_MAX_CALLS_DEM</w:t>
            </w:r>
          </w:p>
          <w:p w14:paraId="3A214DD9" w14:textId="472F9FEC" w:rsidR="000F7B52" w:rsidRDefault="000F7B52"/>
        </w:tc>
      </w:tr>
      <w:tr w:rsidR="00763E70" w14:paraId="29DBFC01" w14:textId="77777777" w:rsidTr="00763E70">
        <w:tc>
          <w:tcPr>
            <w:tcW w:w="10065" w:type="dxa"/>
            <w:gridSpan w:val="2"/>
            <w:shd w:val="clear" w:color="auto" w:fill="000080"/>
          </w:tcPr>
          <w:p w14:paraId="64158D5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29BF1BA" w14:textId="77777777" w:rsidTr="00763E70">
        <w:tc>
          <w:tcPr>
            <w:tcW w:w="10065" w:type="dxa"/>
            <w:gridSpan w:val="2"/>
          </w:tcPr>
          <w:p w14:paraId="775F6B15" w14:textId="77777777" w:rsidR="00763E70" w:rsidRDefault="00304C18">
            <w:r>
              <w:t>NA</w:t>
            </w:r>
          </w:p>
        </w:tc>
      </w:tr>
    </w:tbl>
    <w:p w14:paraId="53953207" w14:textId="77777777" w:rsidR="00763E70" w:rsidRDefault="00304C18">
      <w:pPr>
        <w:pStyle w:val="Heading3"/>
      </w:pPr>
      <w:r>
        <w:t>EBSTUBS_MAX_CALLS_DEM_SETEVENTDISABLED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3"/>
        <w:gridCol w:w="3342"/>
      </w:tblGrid>
      <w:tr w:rsidR="00763E70" w14:paraId="0A8F6C8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AD1EF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58AD80F" w14:textId="77777777" w:rsidR="00763E70" w:rsidRDefault="00304C18">
            <w:r>
              <w:t>Value</w:t>
            </w:r>
          </w:p>
        </w:tc>
      </w:tr>
      <w:tr w:rsidR="00763E70" w14:paraId="191D0E7D" w14:textId="77777777" w:rsidTr="00763E70">
        <w:tc>
          <w:tcPr>
            <w:tcW w:w="6710" w:type="dxa"/>
          </w:tcPr>
          <w:p w14:paraId="3B42350E" w14:textId="77777777" w:rsidR="00763E70" w:rsidRDefault="00304C18">
            <w:r>
              <w:t>EBSTUBS_MAX_CALLS_DEM_SETEVENTDISABLED</w:t>
            </w:r>
          </w:p>
        </w:tc>
        <w:tc>
          <w:tcPr>
            <w:tcW w:w="3355" w:type="dxa"/>
          </w:tcPr>
          <w:p w14:paraId="75FA29A8" w14:textId="77777777" w:rsidR="00763E70" w:rsidRDefault="00304C18">
            <w:r>
              <w:t xml:space="preserve"> EBSTUBS_MAX_CALLS_DEM</w:t>
            </w:r>
          </w:p>
        </w:tc>
      </w:tr>
      <w:tr w:rsidR="00763E70" w14:paraId="41245B52" w14:textId="77777777" w:rsidTr="00763E70">
        <w:tc>
          <w:tcPr>
            <w:tcW w:w="10065" w:type="dxa"/>
            <w:gridSpan w:val="2"/>
            <w:shd w:val="clear" w:color="auto" w:fill="000080"/>
          </w:tcPr>
          <w:p w14:paraId="0AC1A00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C89570" w14:textId="77777777" w:rsidTr="00763E70">
        <w:tc>
          <w:tcPr>
            <w:tcW w:w="10065" w:type="dxa"/>
            <w:gridSpan w:val="2"/>
          </w:tcPr>
          <w:p w14:paraId="2AD0368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EBSTUBS_MAX_CALLS_DEM_SETEVENTDISABLED EBSTUBS_MAX_CALLS_DEM</w:t>
            </w:r>
          </w:p>
        </w:tc>
      </w:tr>
      <w:tr w:rsidR="00763E70" w14:paraId="45FF4B4A" w14:textId="77777777" w:rsidTr="00763E70">
        <w:tc>
          <w:tcPr>
            <w:tcW w:w="10065" w:type="dxa"/>
            <w:gridSpan w:val="2"/>
            <w:shd w:val="clear" w:color="auto" w:fill="000080"/>
          </w:tcPr>
          <w:p w14:paraId="7A19AC9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47CA730" w14:textId="77777777" w:rsidTr="00763E70">
        <w:tc>
          <w:tcPr>
            <w:tcW w:w="10065" w:type="dxa"/>
            <w:gridSpan w:val="2"/>
          </w:tcPr>
          <w:p w14:paraId="6DF82A53" w14:textId="77777777" w:rsidR="00763E70" w:rsidRDefault="00304C18">
            <w:r>
              <w:t>NA</w:t>
            </w:r>
          </w:p>
        </w:tc>
      </w:tr>
    </w:tbl>
    <w:p w14:paraId="1D26D227" w14:textId="77777777" w:rsidR="00763E70" w:rsidRDefault="00304C18">
      <w:pPr>
        <w:pStyle w:val="Heading3"/>
      </w:pPr>
      <w:r>
        <w:t>EBSTUBS_MAX_CALLS_DEM_SETEVENTSTATUS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1"/>
        <w:gridCol w:w="3344"/>
      </w:tblGrid>
      <w:tr w:rsidR="00763E70" w14:paraId="01BFCE7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558E35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E16F4F2" w14:textId="77777777" w:rsidR="00763E70" w:rsidRDefault="00304C18">
            <w:r>
              <w:t>Value</w:t>
            </w:r>
          </w:p>
        </w:tc>
      </w:tr>
      <w:tr w:rsidR="00763E70" w14:paraId="0B518FBD" w14:textId="77777777" w:rsidTr="00763E70">
        <w:tc>
          <w:tcPr>
            <w:tcW w:w="6710" w:type="dxa"/>
          </w:tcPr>
          <w:p w14:paraId="366184E0" w14:textId="77777777" w:rsidR="00763E70" w:rsidRDefault="00304C18">
            <w:r>
              <w:t>EBSTUBS_MAX_CALLS_DEM_SETEVENTSTATUS</w:t>
            </w:r>
          </w:p>
        </w:tc>
        <w:tc>
          <w:tcPr>
            <w:tcW w:w="3355" w:type="dxa"/>
          </w:tcPr>
          <w:p w14:paraId="56335BB2" w14:textId="77777777" w:rsidR="00763E70" w:rsidRDefault="00304C18">
            <w:r>
              <w:t xml:space="preserve"> EBSTUBS_MAX_CALLS_DEM</w:t>
            </w:r>
          </w:p>
        </w:tc>
      </w:tr>
      <w:tr w:rsidR="00763E70" w14:paraId="59545294" w14:textId="77777777" w:rsidTr="00763E70">
        <w:tc>
          <w:tcPr>
            <w:tcW w:w="10065" w:type="dxa"/>
            <w:gridSpan w:val="2"/>
            <w:shd w:val="clear" w:color="auto" w:fill="000080"/>
          </w:tcPr>
          <w:p w14:paraId="5303F17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B557C9A" w14:textId="77777777" w:rsidTr="00763E70">
        <w:tc>
          <w:tcPr>
            <w:tcW w:w="10065" w:type="dxa"/>
            <w:gridSpan w:val="2"/>
          </w:tcPr>
          <w:p w14:paraId="12F0CF8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EBSTUBS_MAX_CALLS_DEM_SETEVENTSTATUS EBSTUBS_MAX_CALLS_DEM</w:t>
            </w:r>
          </w:p>
        </w:tc>
      </w:tr>
      <w:tr w:rsidR="00763E70" w14:paraId="030AA5F4" w14:textId="77777777" w:rsidTr="00763E70">
        <w:tc>
          <w:tcPr>
            <w:tcW w:w="10065" w:type="dxa"/>
            <w:gridSpan w:val="2"/>
            <w:shd w:val="clear" w:color="auto" w:fill="000080"/>
          </w:tcPr>
          <w:p w14:paraId="5999F9A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7668420" w14:textId="77777777" w:rsidTr="00763E70">
        <w:tc>
          <w:tcPr>
            <w:tcW w:w="10065" w:type="dxa"/>
            <w:gridSpan w:val="2"/>
          </w:tcPr>
          <w:p w14:paraId="4A8D3CE9" w14:textId="77777777" w:rsidR="00763E70" w:rsidRDefault="00304C18">
            <w:r>
              <w:t>NA</w:t>
            </w:r>
          </w:p>
        </w:tc>
      </w:tr>
    </w:tbl>
    <w:p w14:paraId="22E78310" w14:textId="77777777" w:rsidR="00763E70" w:rsidRDefault="00304C18">
      <w:pPr>
        <w:pStyle w:val="Heading3"/>
      </w:pPr>
      <w:r>
        <w:t>EBSTUBS_MAX_CALLS_DEM_SETFREEZEFRAMERECORDFILTER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3"/>
        <w:gridCol w:w="3102"/>
      </w:tblGrid>
      <w:tr w:rsidR="00763E70" w14:paraId="2B8B864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69BC29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0843900" w14:textId="77777777" w:rsidR="00763E70" w:rsidRDefault="00304C18">
            <w:r>
              <w:t>Value</w:t>
            </w:r>
          </w:p>
        </w:tc>
      </w:tr>
      <w:tr w:rsidR="00763E70" w14:paraId="0EB846B0" w14:textId="77777777" w:rsidTr="00763E70">
        <w:tc>
          <w:tcPr>
            <w:tcW w:w="6710" w:type="dxa"/>
          </w:tcPr>
          <w:p w14:paraId="22ABEE86" w14:textId="77777777" w:rsidR="00763E70" w:rsidRDefault="00304C18">
            <w:r>
              <w:t>EBSTUBS_MAX_CALLS_DEM_SETFREEZEFRAMERECORDFILTER</w:t>
            </w:r>
          </w:p>
        </w:tc>
        <w:tc>
          <w:tcPr>
            <w:tcW w:w="3355" w:type="dxa"/>
          </w:tcPr>
          <w:p w14:paraId="38EA4726" w14:textId="77777777" w:rsidR="00763E70" w:rsidRDefault="00304C18">
            <w:r>
              <w:t xml:space="preserve"> EBSTUBS_MAX_CALLS_DEM</w:t>
            </w:r>
          </w:p>
        </w:tc>
      </w:tr>
      <w:tr w:rsidR="00763E70" w14:paraId="1A0D4AB7" w14:textId="77777777" w:rsidTr="00763E70">
        <w:tc>
          <w:tcPr>
            <w:tcW w:w="10065" w:type="dxa"/>
            <w:gridSpan w:val="2"/>
            <w:shd w:val="clear" w:color="auto" w:fill="000080"/>
          </w:tcPr>
          <w:p w14:paraId="4E7C852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AFC3CCE" w14:textId="77777777" w:rsidTr="00763E70">
        <w:tc>
          <w:tcPr>
            <w:tcW w:w="10065" w:type="dxa"/>
            <w:gridSpan w:val="2"/>
          </w:tcPr>
          <w:p w14:paraId="0AF819A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EBSTUBS_MAX_CALLS_DEM_SETFREEZEFRAMERECORDFILTER EBSTUBS_MAX_CALLS_DEM</w:t>
            </w:r>
          </w:p>
        </w:tc>
      </w:tr>
      <w:tr w:rsidR="00763E70" w14:paraId="79AEAD88" w14:textId="77777777" w:rsidTr="00763E70">
        <w:tc>
          <w:tcPr>
            <w:tcW w:w="10065" w:type="dxa"/>
            <w:gridSpan w:val="2"/>
            <w:shd w:val="clear" w:color="auto" w:fill="000080"/>
          </w:tcPr>
          <w:p w14:paraId="69B5ACA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C6CB125" w14:textId="77777777" w:rsidTr="00763E70">
        <w:tc>
          <w:tcPr>
            <w:tcW w:w="10065" w:type="dxa"/>
            <w:gridSpan w:val="2"/>
          </w:tcPr>
          <w:p w14:paraId="3D443331" w14:textId="77777777" w:rsidR="00763E70" w:rsidRDefault="00304C18">
            <w:r>
              <w:lastRenderedPageBreak/>
              <w:t>NA</w:t>
            </w:r>
          </w:p>
        </w:tc>
      </w:tr>
    </w:tbl>
    <w:p w14:paraId="70D4CA2E" w14:textId="77777777" w:rsidR="00763E70" w:rsidRDefault="00304C18">
      <w:pPr>
        <w:pStyle w:val="Heading3"/>
      </w:pPr>
      <w:r>
        <w:t>EBSTUBS_MAX_CALLS_DEM_SETOPERATIONCYCLECNTVALUE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0"/>
        <w:gridCol w:w="3145"/>
      </w:tblGrid>
      <w:tr w:rsidR="00763E70" w14:paraId="7F9C9B5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5D3CB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9EF6258" w14:textId="77777777" w:rsidR="00763E70" w:rsidRDefault="00304C18">
            <w:r>
              <w:t>Value</w:t>
            </w:r>
          </w:p>
        </w:tc>
      </w:tr>
      <w:tr w:rsidR="00763E70" w14:paraId="77269F99" w14:textId="77777777" w:rsidTr="00763E70">
        <w:tc>
          <w:tcPr>
            <w:tcW w:w="6710" w:type="dxa"/>
          </w:tcPr>
          <w:p w14:paraId="36003C7C" w14:textId="77777777" w:rsidR="00763E70" w:rsidRDefault="00304C18">
            <w:r>
              <w:t>EBSTUBS_MAX_CALLS_DEM_SETOPERATIONCYCLECNTVALUE</w:t>
            </w:r>
          </w:p>
        </w:tc>
        <w:tc>
          <w:tcPr>
            <w:tcW w:w="3355" w:type="dxa"/>
          </w:tcPr>
          <w:p w14:paraId="421D3FD5" w14:textId="77777777" w:rsidR="00763E70" w:rsidRDefault="00304C18">
            <w:r>
              <w:t xml:space="preserve"> EBSTUBS_MAX_CALLS_DEM</w:t>
            </w:r>
          </w:p>
        </w:tc>
      </w:tr>
      <w:tr w:rsidR="00763E70" w14:paraId="7D86677D" w14:textId="77777777" w:rsidTr="00763E70">
        <w:tc>
          <w:tcPr>
            <w:tcW w:w="10065" w:type="dxa"/>
            <w:gridSpan w:val="2"/>
            <w:shd w:val="clear" w:color="auto" w:fill="000080"/>
          </w:tcPr>
          <w:p w14:paraId="1FC5ACE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B97D706" w14:textId="77777777" w:rsidTr="00763E70">
        <w:tc>
          <w:tcPr>
            <w:tcW w:w="10065" w:type="dxa"/>
            <w:gridSpan w:val="2"/>
          </w:tcPr>
          <w:p w14:paraId="283D1D40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EBSTUBS_MAX_CALLS_DEM_SETOPERATIONCYCLECNTVALUE EBSTUBS_MAX_CALLS_DEM</w:t>
            </w:r>
          </w:p>
        </w:tc>
      </w:tr>
      <w:tr w:rsidR="00763E70" w14:paraId="553A4F1A" w14:textId="77777777" w:rsidTr="00763E70">
        <w:tc>
          <w:tcPr>
            <w:tcW w:w="10065" w:type="dxa"/>
            <w:gridSpan w:val="2"/>
            <w:shd w:val="clear" w:color="auto" w:fill="000080"/>
          </w:tcPr>
          <w:p w14:paraId="1B20D28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55D03C9" w14:textId="77777777" w:rsidTr="00763E70">
        <w:tc>
          <w:tcPr>
            <w:tcW w:w="10065" w:type="dxa"/>
            <w:gridSpan w:val="2"/>
          </w:tcPr>
          <w:p w14:paraId="38F97728" w14:textId="77777777" w:rsidR="00763E70" w:rsidRDefault="00304C18">
            <w:r>
              <w:t>NA</w:t>
            </w:r>
          </w:p>
        </w:tc>
      </w:tr>
    </w:tbl>
    <w:p w14:paraId="6C671015" w14:textId="77777777" w:rsidR="00763E70" w:rsidRDefault="00304C18">
      <w:pPr>
        <w:pStyle w:val="Heading3"/>
      </w:pPr>
      <w:r>
        <w:t>EBSTUBS_MAX_CALLS_DEM_SETOPERATIONCYCLESTATE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64D03B6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E0DC3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56CAA5A" w14:textId="77777777" w:rsidR="00763E70" w:rsidRDefault="00304C18">
            <w:r>
              <w:t>Value</w:t>
            </w:r>
          </w:p>
        </w:tc>
      </w:tr>
      <w:tr w:rsidR="00763E70" w14:paraId="03F16C91" w14:textId="77777777" w:rsidTr="00763E70">
        <w:tc>
          <w:tcPr>
            <w:tcW w:w="6710" w:type="dxa"/>
          </w:tcPr>
          <w:p w14:paraId="2382B54F" w14:textId="77777777" w:rsidR="00763E70" w:rsidRDefault="00304C18">
            <w:r>
              <w:t>EBSTUBS_MAX_CALLS_DEM_SETOPERATIONCYCLESTATE</w:t>
            </w:r>
          </w:p>
        </w:tc>
        <w:tc>
          <w:tcPr>
            <w:tcW w:w="3355" w:type="dxa"/>
          </w:tcPr>
          <w:p w14:paraId="4F10E82C" w14:textId="77777777" w:rsidR="00763E70" w:rsidRDefault="00304C18">
            <w:r>
              <w:t xml:space="preserve"> EBSTUBS_MAX_CALLS_DEM</w:t>
            </w:r>
          </w:p>
          <w:p w14:paraId="68724C99" w14:textId="0916E9B8" w:rsidR="000F7B52" w:rsidRDefault="000F7B52"/>
        </w:tc>
      </w:tr>
      <w:tr w:rsidR="00763E70" w14:paraId="7BE4CF54" w14:textId="77777777" w:rsidTr="00763E70">
        <w:tc>
          <w:tcPr>
            <w:tcW w:w="10065" w:type="dxa"/>
            <w:gridSpan w:val="2"/>
            <w:shd w:val="clear" w:color="auto" w:fill="000080"/>
          </w:tcPr>
          <w:p w14:paraId="5FDEA82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38D9109" w14:textId="77777777" w:rsidTr="00763E70">
        <w:tc>
          <w:tcPr>
            <w:tcW w:w="10065" w:type="dxa"/>
            <w:gridSpan w:val="2"/>
          </w:tcPr>
          <w:p w14:paraId="13F2C57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EBSTUBS_MAX_CALLS_DEM_SETOPERATIONCYCLESTATE EBSTUBS_MAX_CALLS_DEM</w:t>
            </w:r>
          </w:p>
        </w:tc>
      </w:tr>
      <w:tr w:rsidR="00763E70" w14:paraId="6AB9E46A" w14:textId="77777777" w:rsidTr="00763E70">
        <w:tc>
          <w:tcPr>
            <w:tcW w:w="10065" w:type="dxa"/>
            <w:gridSpan w:val="2"/>
            <w:shd w:val="clear" w:color="auto" w:fill="000080"/>
          </w:tcPr>
          <w:p w14:paraId="4901F25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2D09D6B" w14:textId="77777777" w:rsidTr="00763E70">
        <w:tc>
          <w:tcPr>
            <w:tcW w:w="10065" w:type="dxa"/>
            <w:gridSpan w:val="2"/>
          </w:tcPr>
          <w:p w14:paraId="787CB249" w14:textId="77777777" w:rsidR="00763E70" w:rsidRDefault="00304C18">
            <w:r>
              <w:t>NA</w:t>
            </w:r>
          </w:p>
        </w:tc>
      </w:tr>
    </w:tbl>
    <w:p w14:paraId="7833F84C" w14:textId="77777777" w:rsidR="00763E70" w:rsidRDefault="00304C18">
      <w:pPr>
        <w:pStyle w:val="Heading3"/>
      </w:pPr>
      <w:r>
        <w:t>EBSTUBS_MAX_CALLS_DEM_SETPTOSTATUS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3346"/>
      </w:tblGrid>
      <w:tr w:rsidR="00763E70" w14:paraId="3873680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C9610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9D7A8D" w14:textId="77777777" w:rsidR="00763E70" w:rsidRDefault="00304C18">
            <w:r>
              <w:t>Value</w:t>
            </w:r>
          </w:p>
        </w:tc>
      </w:tr>
      <w:tr w:rsidR="00763E70" w14:paraId="6C2305E8" w14:textId="77777777" w:rsidTr="00763E70">
        <w:tc>
          <w:tcPr>
            <w:tcW w:w="6710" w:type="dxa"/>
          </w:tcPr>
          <w:p w14:paraId="3E6B01ED" w14:textId="77777777" w:rsidR="00763E70" w:rsidRDefault="00304C18">
            <w:r>
              <w:t>EBSTUBS_MAX_CALLS_DEM_SETPTOSTATUS</w:t>
            </w:r>
          </w:p>
        </w:tc>
        <w:tc>
          <w:tcPr>
            <w:tcW w:w="3355" w:type="dxa"/>
          </w:tcPr>
          <w:p w14:paraId="2A35C714" w14:textId="77777777" w:rsidR="00763E70" w:rsidRDefault="00304C18">
            <w:r>
              <w:t xml:space="preserve"> EBSTUBS_MAX_CALLS_DEM</w:t>
            </w:r>
          </w:p>
        </w:tc>
      </w:tr>
      <w:tr w:rsidR="00763E70" w14:paraId="0D602337" w14:textId="77777777" w:rsidTr="00763E70">
        <w:tc>
          <w:tcPr>
            <w:tcW w:w="10065" w:type="dxa"/>
            <w:gridSpan w:val="2"/>
            <w:shd w:val="clear" w:color="auto" w:fill="000080"/>
          </w:tcPr>
          <w:p w14:paraId="16A6859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47F05EE" w14:textId="77777777" w:rsidTr="00763E70">
        <w:tc>
          <w:tcPr>
            <w:tcW w:w="10065" w:type="dxa"/>
            <w:gridSpan w:val="2"/>
          </w:tcPr>
          <w:p w14:paraId="3C33A64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EBSTUBS_MAX_CALLS_DEM_SETPTOSTATUS EBSTUBS_MAX_CALLS_DEM</w:t>
            </w:r>
          </w:p>
        </w:tc>
      </w:tr>
      <w:tr w:rsidR="00763E70" w14:paraId="5394D801" w14:textId="77777777" w:rsidTr="00763E70">
        <w:tc>
          <w:tcPr>
            <w:tcW w:w="10065" w:type="dxa"/>
            <w:gridSpan w:val="2"/>
            <w:shd w:val="clear" w:color="auto" w:fill="000080"/>
          </w:tcPr>
          <w:p w14:paraId="381332E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9D5410A" w14:textId="77777777" w:rsidTr="00763E70">
        <w:tc>
          <w:tcPr>
            <w:tcW w:w="10065" w:type="dxa"/>
            <w:gridSpan w:val="2"/>
          </w:tcPr>
          <w:p w14:paraId="102F8385" w14:textId="77777777" w:rsidR="00763E70" w:rsidRDefault="00304C18">
            <w:r>
              <w:t>NA</w:t>
            </w:r>
          </w:p>
        </w:tc>
      </w:tr>
    </w:tbl>
    <w:p w14:paraId="552CC731" w14:textId="77777777" w:rsidR="00763E70" w:rsidRDefault="00304C18">
      <w:pPr>
        <w:pStyle w:val="Heading3"/>
      </w:pPr>
      <w:r>
        <w:t>EBSTUBS_MAX_CALLS_DEM_SETSTORAGECONDITION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2"/>
        <w:gridCol w:w="3333"/>
      </w:tblGrid>
      <w:tr w:rsidR="00763E70" w14:paraId="513DE40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1E2833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9D165DE" w14:textId="77777777" w:rsidR="00763E70" w:rsidRDefault="00304C18">
            <w:r>
              <w:t>Value</w:t>
            </w:r>
          </w:p>
        </w:tc>
      </w:tr>
      <w:tr w:rsidR="00763E70" w14:paraId="1E30C89A" w14:textId="77777777" w:rsidTr="00763E70">
        <w:tc>
          <w:tcPr>
            <w:tcW w:w="6710" w:type="dxa"/>
          </w:tcPr>
          <w:p w14:paraId="4E615CA5" w14:textId="77777777" w:rsidR="00763E70" w:rsidRDefault="00304C18">
            <w:r>
              <w:t>EBSTUBS_MAX_CALLS_DEM_SETSTORAGECONDITION</w:t>
            </w:r>
          </w:p>
        </w:tc>
        <w:tc>
          <w:tcPr>
            <w:tcW w:w="3355" w:type="dxa"/>
          </w:tcPr>
          <w:p w14:paraId="082C1510" w14:textId="77777777" w:rsidR="00763E70" w:rsidRDefault="00304C18">
            <w:r>
              <w:t xml:space="preserve"> EBSTUBS_MAX_CALLS_DEM</w:t>
            </w:r>
          </w:p>
        </w:tc>
      </w:tr>
      <w:tr w:rsidR="00763E70" w14:paraId="395E7418" w14:textId="77777777" w:rsidTr="00763E70">
        <w:tc>
          <w:tcPr>
            <w:tcW w:w="10065" w:type="dxa"/>
            <w:gridSpan w:val="2"/>
            <w:shd w:val="clear" w:color="auto" w:fill="000080"/>
          </w:tcPr>
          <w:p w14:paraId="508C81D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150DA97" w14:textId="77777777" w:rsidTr="00763E70">
        <w:tc>
          <w:tcPr>
            <w:tcW w:w="10065" w:type="dxa"/>
            <w:gridSpan w:val="2"/>
          </w:tcPr>
          <w:p w14:paraId="779885C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EBSTUBS_MAX_CALLS_DEM_SETSTORAGECONDITION EBSTUBS_MAX_CALLS_DEM</w:t>
            </w:r>
          </w:p>
        </w:tc>
      </w:tr>
      <w:tr w:rsidR="00763E70" w14:paraId="4AE476B7" w14:textId="77777777" w:rsidTr="00763E70">
        <w:tc>
          <w:tcPr>
            <w:tcW w:w="10065" w:type="dxa"/>
            <w:gridSpan w:val="2"/>
            <w:shd w:val="clear" w:color="auto" w:fill="000080"/>
          </w:tcPr>
          <w:p w14:paraId="05DEAEC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58070C0" w14:textId="77777777" w:rsidTr="00763E70">
        <w:tc>
          <w:tcPr>
            <w:tcW w:w="10065" w:type="dxa"/>
            <w:gridSpan w:val="2"/>
          </w:tcPr>
          <w:p w14:paraId="39AB2392" w14:textId="77777777" w:rsidR="00763E70" w:rsidRDefault="00304C18">
            <w:r>
              <w:t>NA</w:t>
            </w:r>
          </w:p>
        </w:tc>
      </w:tr>
    </w:tbl>
    <w:p w14:paraId="5B727859" w14:textId="77777777" w:rsidR="00763E70" w:rsidRDefault="00304C18">
      <w:pPr>
        <w:pStyle w:val="Heading3"/>
      </w:pPr>
      <w:r>
        <w:t>EBSTUBS_MAX_CALLS_DEM_SHUTDOWN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7"/>
        <w:gridCol w:w="3348"/>
      </w:tblGrid>
      <w:tr w:rsidR="00763E70" w14:paraId="0B7C99C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17FDF4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1A469D3" w14:textId="77777777" w:rsidR="00763E70" w:rsidRDefault="00304C18">
            <w:r>
              <w:t>Value</w:t>
            </w:r>
          </w:p>
        </w:tc>
      </w:tr>
      <w:tr w:rsidR="00763E70" w14:paraId="7C9914EB" w14:textId="77777777" w:rsidTr="00763E70">
        <w:tc>
          <w:tcPr>
            <w:tcW w:w="6710" w:type="dxa"/>
          </w:tcPr>
          <w:p w14:paraId="462302E9" w14:textId="77777777" w:rsidR="00763E70" w:rsidRDefault="00304C18">
            <w:r>
              <w:t>EBSTUBS_MAX_CALLS_DEM_SHUTDOWN</w:t>
            </w:r>
          </w:p>
        </w:tc>
        <w:tc>
          <w:tcPr>
            <w:tcW w:w="3355" w:type="dxa"/>
          </w:tcPr>
          <w:p w14:paraId="48338C45" w14:textId="77777777" w:rsidR="00763E70" w:rsidRDefault="00304C18">
            <w:r>
              <w:t xml:space="preserve"> EBSTUBS_MAX_CALLS_DEM</w:t>
            </w:r>
          </w:p>
        </w:tc>
      </w:tr>
      <w:tr w:rsidR="00763E70" w14:paraId="690D3967" w14:textId="77777777" w:rsidTr="00763E70">
        <w:tc>
          <w:tcPr>
            <w:tcW w:w="10065" w:type="dxa"/>
            <w:gridSpan w:val="2"/>
            <w:shd w:val="clear" w:color="auto" w:fill="000080"/>
          </w:tcPr>
          <w:p w14:paraId="17C4841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1F99E79" w14:textId="77777777" w:rsidTr="00763E70">
        <w:tc>
          <w:tcPr>
            <w:tcW w:w="10065" w:type="dxa"/>
            <w:gridSpan w:val="2"/>
          </w:tcPr>
          <w:p w14:paraId="3B6021B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EBSTUBS_MAX_CALLS_DEM_SHUTDOWN EBSTUBS_MAX_CALLS_DEM</w:t>
            </w:r>
          </w:p>
        </w:tc>
      </w:tr>
      <w:tr w:rsidR="00763E70" w14:paraId="3E16F2F3" w14:textId="77777777" w:rsidTr="00763E70">
        <w:tc>
          <w:tcPr>
            <w:tcW w:w="10065" w:type="dxa"/>
            <w:gridSpan w:val="2"/>
            <w:shd w:val="clear" w:color="auto" w:fill="000080"/>
          </w:tcPr>
          <w:p w14:paraId="10418EF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84D42A3" w14:textId="77777777" w:rsidTr="00763E70">
        <w:tc>
          <w:tcPr>
            <w:tcW w:w="10065" w:type="dxa"/>
            <w:gridSpan w:val="2"/>
          </w:tcPr>
          <w:p w14:paraId="11731DDC" w14:textId="77777777" w:rsidR="00763E70" w:rsidRDefault="00304C18">
            <w:r>
              <w:t>NA</w:t>
            </w:r>
          </w:p>
        </w:tc>
      </w:tr>
    </w:tbl>
    <w:p w14:paraId="17022628" w14:textId="77777777" w:rsidR="00763E70" w:rsidRDefault="00304C18">
      <w:pPr>
        <w:pStyle w:val="Heading3"/>
      </w:pPr>
      <w:r>
        <w:lastRenderedPageBreak/>
        <w:t>EBSTUBS_START_SEC_CODE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  <w:gridCol w:w="3276"/>
      </w:tblGrid>
      <w:tr w:rsidR="00763E70" w14:paraId="3290F81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7E963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B54781E" w14:textId="77777777" w:rsidR="00763E70" w:rsidRDefault="00304C18">
            <w:r>
              <w:t>Value</w:t>
            </w:r>
          </w:p>
        </w:tc>
      </w:tr>
      <w:tr w:rsidR="00763E70" w14:paraId="1A134B3D" w14:textId="77777777" w:rsidTr="00763E70">
        <w:tc>
          <w:tcPr>
            <w:tcW w:w="6710" w:type="dxa"/>
          </w:tcPr>
          <w:p w14:paraId="7E8A07A8" w14:textId="77777777" w:rsidR="00763E70" w:rsidRDefault="00304C18">
            <w:r>
              <w:t>EBSTUBS_START_SEC_CODE</w:t>
            </w:r>
          </w:p>
        </w:tc>
        <w:tc>
          <w:tcPr>
            <w:tcW w:w="3355" w:type="dxa"/>
          </w:tcPr>
          <w:p w14:paraId="1054A38E" w14:textId="77777777" w:rsidR="00763E70" w:rsidRDefault="00304C18">
            <w:r>
              <w:t>NA</w:t>
            </w:r>
          </w:p>
        </w:tc>
      </w:tr>
      <w:tr w:rsidR="00763E70" w14:paraId="6137A6B3" w14:textId="77777777" w:rsidTr="00763E70">
        <w:tc>
          <w:tcPr>
            <w:tcW w:w="10065" w:type="dxa"/>
            <w:gridSpan w:val="2"/>
            <w:shd w:val="clear" w:color="auto" w:fill="000080"/>
          </w:tcPr>
          <w:p w14:paraId="713A360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042299E" w14:textId="77777777" w:rsidTr="00763E70">
        <w:tc>
          <w:tcPr>
            <w:tcW w:w="10065" w:type="dxa"/>
            <w:gridSpan w:val="2"/>
          </w:tcPr>
          <w:p w14:paraId="2F02FA1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EBSTUBS_START_SEC_CODE</w:t>
            </w:r>
          </w:p>
        </w:tc>
      </w:tr>
      <w:tr w:rsidR="00763E70" w14:paraId="21386FE9" w14:textId="77777777" w:rsidTr="00763E70">
        <w:tc>
          <w:tcPr>
            <w:tcW w:w="10065" w:type="dxa"/>
            <w:gridSpan w:val="2"/>
            <w:shd w:val="clear" w:color="auto" w:fill="000080"/>
          </w:tcPr>
          <w:p w14:paraId="2543484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03E9F77" w14:textId="77777777" w:rsidTr="00763E70">
        <w:tc>
          <w:tcPr>
            <w:tcW w:w="10065" w:type="dxa"/>
            <w:gridSpan w:val="2"/>
          </w:tcPr>
          <w:p w14:paraId="0D2A0641" w14:textId="13387C99" w:rsidR="00763E70" w:rsidRDefault="00CB218F">
            <w:r>
              <w:t>Constant with external linkage.</w:t>
            </w:r>
          </w:p>
        </w:tc>
      </w:tr>
    </w:tbl>
    <w:p w14:paraId="1D786662" w14:textId="77777777" w:rsidR="00763E70" w:rsidRDefault="00304C18">
      <w:pPr>
        <w:pStyle w:val="Heading3"/>
      </w:pPr>
      <w:r>
        <w:t>EBSTUBS_START_SEC_VAR_UNSPECIFIED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4"/>
        <w:gridCol w:w="3251"/>
      </w:tblGrid>
      <w:tr w:rsidR="00763E70" w14:paraId="5CFAA65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FC826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822E011" w14:textId="77777777" w:rsidR="00763E70" w:rsidRDefault="00304C18">
            <w:r>
              <w:t>Value</w:t>
            </w:r>
          </w:p>
        </w:tc>
      </w:tr>
      <w:tr w:rsidR="00763E70" w14:paraId="03F9B3E9" w14:textId="77777777" w:rsidTr="00763E70">
        <w:tc>
          <w:tcPr>
            <w:tcW w:w="6710" w:type="dxa"/>
          </w:tcPr>
          <w:p w14:paraId="16CB6FD5" w14:textId="77777777" w:rsidR="00763E70" w:rsidRDefault="00304C18">
            <w:r>
              <w:t>EBSTUBS_START_SEC_VAR_UNSPECIFIED</w:t>
            </w:r>
          </w:p>
        </w:tc>
        <w:tc>
          <w:tcPr>
            <w:tcW w:w="3355" w:type="dxa"/>
          </w:tcPr>
          <w:p w14:paraId="158E0244" w14:textId="77777777" w:rsidR="00763E70" w:rsidRDefault="00304C18">
            <w:r>
              <w:t>NA</w:t>
            </w:r>
          </w:p>
        </w:tc>
      </w:tr>
      <w:tr w:rsidR="00763E70" w14:paraId="14AFA949" w14:textId="77777777" w:rsidTr="00763E70">
        <w:tc>
          <w:tcPr>
            <w:tcW w:w="10065" w:type="dxa"/>
            <w:gridSpan w:val="2"/>
            <w:shd w:val="clear" w:color="auto" w:fill="000080"/>
          </w:tcPr>
          <w:p w14:paraId="1D77B6E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CB6ED42" w14:textId="77777777" w:rsidTr="00763E70">
        <w:tc>
          <w:tcPr>
            <w:tcW w:w="10065" w:type="dxa"/>
            <w:gridSpan w:val="2"/>
          </w:tcPr>
          <w:p w14:paraId="31FE1D4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EBSTUBS_START_SEC_VAR_UNSPECIFIED</w:t>
            </w:r>
          </w:p>
        </w:tc>
      </w:tr>
      <w:tr w:rsidR="00763E70" w14:paraId="23208788" w14:textId="77777777" w:rsidTr="00763E70">
        <w:tc>
          <w:tcPr>
            <w:tcW w:w="10065" w:type="dxa"/>
            <w:gridSpan w:val="2"/>
            <w:shd w:val="clear" w:color="auto" w:fill="000080"/>
          </w:tcPr>
          <w:p w14:paraId="10B8F87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B860BA" w14:textId="77777777" w:rsidTr="00763E70">
        <w:tc>
          <w:tcPr>
            <w:tcW w:w="10065" w:type="dxa"/>
            <w:gridSpan w:val="2"/>
          </w:tcPr>
          <w:p w14:paraId="31FC3CE1" w14:textId="14BD6D31" w:rsidR="00763E70" w:rsidRDefault="00CB218F">
            <w:r>
              <w:t>Constant with external linkage.</w:t>
            </w:r>
          </w:p>
        </w:tc>
      </w:tr>
    </w:tbl>
    <w:p w14:paraId="20638302" w14:textId="77777777" w:rsidR="00763E70" w:rsidRDefault="00304C18" w:rsidP="000F7B52">
      <w:pPr>
        <w:pStyle w:val="Heading3"/>
        <w:spacing w:before="700"/>
        <w:ind w:left="965" w:hanging="965"/>
      </w:pPr>
      <w:r>
        <w:t>EBSTUBS_STOP_SEC_CODE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4B62960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A5A97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263D803" w14:textId="77777777" w:rsidR="00763E70" w:rsidRDefault="00304C18">
            <w:r>
              <w:t>Value</w:t>
            </w:r>
          </w:p>
        </w:tc>
      </w:tr>
      <w:tr w:rsidR="00763E70" w14:paraId="63F55D9D" w14:textId="77777777" w:rsidTr="00763E70">
        <w:tc>
          <w:tcPr>
            <w:tcW w:w="6710" w:type="dxa"/>
          </w:tcPr>
          <w:p w14:paraId="20224118" w14:textId="77777777" w:rsidR="00763E70" w:rsidRDefault="00304C18">
            <w:r>
              <w:t>EBSTUBS_STOP_SEC_CODE</w:t>
            </w:r>
          </w:p>
        </w:tc>
        <w:tc>
          <w:tcPr>
            <w:tcW w:w="3355" w:type="dxa"/>
          </w:tcPr>
          <w:p w14:paraId="5D280930" w14:textId="77777777" w:rsidR="00763E70" w:rsidRDefault="00304C18">
            <w:r>
              <w:t>NA</w:t>
            </w:r>
          </w:p>
        </w:tc>
      </w:tr>
      <w:tr w:rsidR="00763E70" w14:paraId="62A3A028" w14:textId="77777777" w:rsidTr="00763E70">
        <w:tc>
          <w:tcPr>
            <w:tcW w:w="10065" w:type="dxa"/>
            <w:gridSpan w:val="2"/>
            <w:shd w:val="clear" w:color="auto" w:fill="000080"/>
          </w:tcPr>
          <w:p w14:paraId="57152E7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F1D2958" w14:textId="77777777" w:rsidTr="00763E70">
        <w:tc>
          <w:tcPr>
            <w:tcW w:w="10065" w:type="dxa"/>
            <w:gridSpan w:val="2"/>
          </w:tcPr>
          <w:p w14:paraId="3A44091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EBSTUBS_STOP_SEC_CODE</w:t>
            </w:r>
          </w:p>
        </w:tc>
      </w:tr>
      <w:tr w:rsidR="00763E70" w14:paraId="1D522AAD" w14:textId="77777777" w:rsidTr="00763E70">
        <w:tc>
          <w:tcPr>
            <w:tcW w:w="10065" w:type="dxa"/>
            <w:gridSpan w:val="2"/>
            <w:shd w:val="clear" w:color="auto" w:fill="000080"/>
          </w:tcPr>
          <w:p w14:paraId="7CC7F01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957D0F6" w14:textId="77777777" w:rsidTr="00763E70">
        <w:tc>
          <w:tcPr>
            <w:tcW w:w="10065" w:type="dxa"/>
            <w:gridSpan w:val="2"/>
          </w:tcPr>
          <w:p w14:paraId="743BE89D" w14:textId="37E2558F" w:rsidR="00763E70" w:rsidRDefault="00CB218F">
            <w:r>
              <w:t>Constant with external linkage.</w:t>
            </w:r>
          </w:p>
        </w:tc>
      </w:tr>
    </w:tbl>
    <w:p w14:paraId="78F84601" w14:textId="77777777" w:rsidR="00763E70" w:rsidRDefault="00304C18">
      <w:pPr>
        <w:pStyle w:val="Heading3"/>
      </w:pPr>
      <w:r>
        <w:t>EBSTUBS_STOP_SEC_VAR_UNSPECIFIED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1"/>
        <w:gridCol w:w="3254"/>
      </w:tblGrid>
      <w:tr w:rsidR="00763E70" w14:paraId="2297C42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7A28FF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27AF862" w14:textId="77777777" w:rsidR="00763E70" w:rsidRDefault="00304C18">
            <w:r>
              <w:t>Value</w:t>
            </w:r>
          </w:p>
        </w:tc>
      </w:tr>
      <w:tr w:rsidR="00763E70" w14:paraId="4C6BB8B0" w14:textId="77777777" w:rsidTr="00763E70">
        <w:tc>
          <w:tcPr>
            <w:tcW w:w="6710" w:type="dxa"/>
          </w:tcPr>
          <w:p w14:paraId="334C21D9" w14:textId="77777777" w:rsidR="00763E70" w:rsidRDefault="00304C18">
            <w:r>
              <w:t>EBSTUBS_STOP_SEC_VAR_UNSPECIFIED</w:t>
            </w:r>
          </w:p>
        </w:tc>
        <w:tc>
          <w:tcPr>
            <w:tcW w:w="3355" w:type="dxa"/>
          </w:tcPr>
          <w:p w14:paraId="0ABB3EFA" w14:textId="77777777" w:rsidR="00763E70" w:rsidRDefault="00304C18">
            <w:r>
              <w:t>NA</w:t>
            </w:r>
          </w:p>
        </w:tc>
      </w:tr>
      <w:tr w:rsidR="00763E70" w14:paraId="1B0C684D" w14:textId="77777777" w:rsidTr="00763E70">
        <w:tc>
          <w:tcPr>
            <w:tcW w:w="10065" w:type="dxa"/>
            <w:gridSpan w:val="2"/>
            <w:shd w:val="clear" w:color="auto" w:fill="000080"/>
          </w:tcPr>
          <w:p w14:paraId="5B9916C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0C0A13" w14:textId="77777777" w:rsidTr="00763E70">
        <w:tc>
          <w:tcPr>
            <w:tcW w:w="10065" w:type="dxa"/>
            <w:gridSpan w:val="2"/>
          </w:tcPr>
          <w:p w14:paraId="460A23C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EBSTUBS_STOP_SEC_VAR_UNSPECIFIED</w:t>
            </w:r>
          </w:p>
        </w:tc>
      </w:tr>
      <w:tr w:rsidR="00763E70" w14:paraId="222510F8" w14:textId="77777777" w:rsidTr="00763E70">
        <w:tc>
          <w:tcPr>
            <w:tcW w:w="10065" w:type="dxa"/>
            <w:gridSpan w:val="2"/>
            <w:shd w:val="clear" w:color="auto" w:fill="000080"/>
          </w:tcPr>
          <w:p w14:paraId="7EEB40E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1982D74" w14:textId="77777777" w:rsidTr="00763E70">
        <w:tc>
          <w:tcPr>
            <w:tcW w:w="10065" w:type="dxa"/>
            <w:gridSpan w:val="2"/>
          </w:tcPr>
          <w:p w14:paraId="0308BF1B" w14:textId="36757D14" w:rsidR="00763E70" w:rsidRDefault="00CB218F">
            <w:r>
              <w:t>Constant with external linkage.</w:t>
            </w:r>
          </w:p>
        </w:tc>
      </w:tr>
    </w:tbl>
    <w:p w14:paraId="461468ED" w14:textId="77777777" w:rsidR="00763E70" w:rsidRDefault="00304C18">
      <w:pPr>
        <w:pStyle w:val="Heading3"/>
      </w:pPr>
      <w:r>
        <w:t>DEM_EVENT_STATUS_FAILED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763E70" w14:paraId="7A6544E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0A15E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5F6DC10" w14:textId="77777777" w:rsidR="00763E70" w:rsidRDefault="00304C18">
            <w:r>
              <w:t>Value</w:t>
            </w:r>
          </w:p>
        </w:tc>
      </w:tr>
      <w:tr w:rsidR="00763E70" w14:paraId="6A5F0210" w14:textId="77777777" w:rsidTr="00763E70">
        <w:tc>
          <w:tcPr>
            <w:tcW w:w="6710" w:type="dxa"/>
          </w:tcPr>
          <w:p w14:paraId="1A112BC2" w14:textId="77777777" w:rsidR="00763E70" w:rsidRDefault="00304C18">
            <w:r>
              <w:t>DEM_EVENT_STATUS_FAILED</w:t>
            </w:r>
          </w:p>
        </w:tc>
        <w:tc>
          <w:tcPr>
            <w:tcW w:w="3355" w:type="dxa"/>
          </w:tcPr>
          <w:p w14:paraId="1FC8833A" w14:textId="77777777" w:rsidR="00763E70" w:rsidRDefault="00304C18">
            <w:r>
              <w:t xml:space="preserve"> 0x01U</w:t>
            </w:r>
          </w:p>
        </w:tc>
      </w:tr>
      <w:tr w:rsidR="00763E70" w14:paraId="5D806648" w14:textId="77777777" w:rsidTr="00763E70">
        <w:tc>
          <w:tcPr>
            <w:tcW w:w="10065" w:type="dxa"/>
            <w:gridSpan w:val="2"/>
            <w:shd w:val="clear" w:color="auto" w:fill="000080"/>
          </w:tcPr>
          <w:p w14:paraId="59DF104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73E3119" w14:textId="77777777" w:rsidTr="00763E70">
        <w:tc>
          <w:tcPr>
            <w:tcW w:w="10065" w:type="dxa"/>
            <w:gridSpan w:val="2"/>
          </w:tcPr>
          <w:p w14:paraId="21E0C6F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DEM_EVENT_STATUS_FAILED 0x01U</w:t>
            </w:r>
          </w:p>
        </w:tc>
      </w:tr>
      <w:tr w:rsidR="00763E70" w14:paraId="4F44A65B" w14:textId="77777777" w:rsidTr="00763E70">
        <w:tc>
          <w:tcPr>
            <w:tcW w:w="10065" w:type="dxa"/>
            <w:gridSpan w:val="2"/>
            <w:shd w:val="clear" w:color="auto" w:fill="000080"/>
          </w:tcPr>
          <w:p w14:paraId="37EE627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7432FE2" w14:textId="77777777" w:rsidTr="00763E70">
        <w:tc>
          <w:tcPr>
            <w:tcW w:w="10065" w:type="dxa"/>
            <w:gridSpan w:val="2"/>
          </w:tcPr>
          <w:p w14:paraId="17AEC834" w14:textId="388F4542" w:rsidR="00763E70" w:rsidRDefault="00F20E87">
            <w:r>
              <w:t>Event status failed.</w:t>
            </w:r>
          </w:p>
        </w:tc>
      </w:tr>
    </w:tbl>
    <w:p w14:paraId="5790C565" w14:textId="77777777" w:rsidR="00763E70" w:rsidRDefault="00304C18">
      <w:pPr>
        <w:pStyle w:val="Heading3"/>
      </w:pPr>
      <w:r>
        <w:t>DEM_EVENT_STATUS_PASSED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47214B4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7F19AC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ACC3530" w14:textId="77777777" w:rsidR="00763E70" w:rsidRDefault="00304C18">
            <w:r>
              <w:t>Value</w:t>
            </w:r>
          </w:p>
        </w:tc>
      </w:tr>
      <w:tr w:rsidR="00763E70" w14:paraId="45101E5A" w14:textId="77777777" w:rsidTr="00763E70">
        <w:tc>
          <w:tcPr>
            <w:tcW w:w="6710" w:type="dxa"/>
          </w:tcPr>
          <w:p w14:paraId="6352B325" w14:textId="77777777" w:rsidR="00763E70" w:rsidRDefault="00304C18">
            <w:r>
              <w:t>DEM_EVENT_STATUS_PASSED</w:t>
            </w:r>
          </w:p>
        </w:tc>
        <w:tc>
          <w:tcPr>
            <w:tcW w:w="3355" w:type="dxa"/>
          </w:tcPr>
          <w:p w14:paraId="76AF7B0A" w14:textId="77777777" w:rsidR="00763E70" w:rsidRDefault="00304C18">
            <w:r>
              <w:t xml:space="preserve"> 0x00U</w:t>
            </w:r>
          </w:p>
        </w:tc>
      </w:tr>
      <w:tr w:rsidR="00763E70" w14:paraId="5D4730D2" w14:textId="77777777" w:rsidTr="00763E70">
        <w:tc>
          <w:tcPr>
            <w:tcW w:w="10065" w:type="dxa"/>
            <w:gridSpan w:val="2"/>
            <w:shd w:val="clear" w:color="auto" w:fill="000080"/>
          </w:tcPr>
          <w:p w14:paraId="166935F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C35E06F" w14:textId="77777777" w:rsidTr="00763E70">
        <w:tc>
          <w:tcPr>
            <w:tcW w:w="10065" w:type="dxa"/>
            <w:gridSpan w:val="2"/>
          </w:tcPr>
          <w:p w14:paraId="0F28D31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DEM_EVENT_STATUS_PASSED 0x00U</w:t>
            </w:r>
          </w:p>
        </w:tc>
      </w:tr>
      <w:tr w:rsidR="00763E70" w14:paraId="70349C11" w14:textId="77777777" w:rsidTr="00763E70">
        <w:tc>
          <w:tcPr>
            <w:tcW w:w="10065" w:type="dxa"/>
            <w:gridSpan w:val="2"/>
            <w:shd w:val="clear" w:color="auto" w:fill="000080"/>
          </w:tcPr>
          <w:p w14:paraId="29EFD11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5CFA7D" w14:textId="77777777" w:rsidTr="00763E70">
        <w:tc>
          <w:tcPr>
            <w:tcW w:w="10065" w:type="dxa"/>
            <w:gridSpan w:val="2"/>
          </w:tcPr>
          <w:p w14:paraId="2D543409" w14:textId="1DF67E48" w:rsidR="00763E70" w:rsidRDefault="00F20E87">
            <w:r>
              <w:t>Event status passed.</w:t>
            </w:r>
          </w:p>
        </w:tc>
      </w:tr>
    </w:tbl>
    <w:p w14:paraId="14025040" w14:textId="77777777" w:rsidR="00763E70" w:rsidRDefault="00304C18">
      <w:pPr>
        <w:pStyle w:val="Heading3"/>
      </w:pPr>
      <w:r>
        <w:lastRenderedPageBreak/>
        <w:t>DEM_EVENT_STATUS_PREFAILED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763E70" w14:paraId="401F119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CD5BA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C40E1B0" w14:textId="77777777" w:rsidR="00763E70" w:rsidRDefault="00304C18">
            <w:r>
              <w:t>Value</w:t>
            </w:r>
          </w:p>
        </w:tc>
      </w:tr>
      <w:tr w:rsidR="00763E70" w14:paraId="1E50AE15" w14:textId="77777777" w:rsidTr="00763E70">
        <w:tc>
          <w:tcPr>
            <w:tcW w:w="6710" w:type="dxa"/>
          </w:tcPr>
          <w:p w14:paraId="02F313AC" w14:textId="77777777" w:rsidR="00763E70" w:rsidRDefault="00304C18">
            <w:r>
              <w:t>DEM_EVENT_STATUS_PREFAILED</w:t>
            </w:r>
          </w:p>
        </w:tc>
        <w:tc>
          <w:tcPr>
            <w:tcW w:w="3355" w:type="dxa"/>
          </w:tcPr>
          <w:p w14:paraId="42464EFA" w14:textId="77777777" w:rsidR="00763E70" w:rsidRDefault="00304C18">
            <w:r>
              <w:t xml:space="preserve"> 0x03U</w:t>
            </w:r>
          </w:p>
        </w:tc>
      </w:tr>
      <w:tr w:rsidR="00763E70" w14:paraId="7BF69809" w14:textId="77777777" w:rsidTr="00763E70">
        <w:tc>
          <w:tcPr>
            <w:tcW w:w="10065" w:type="dxa"/>
            <w:gridSpan w:val="2"/>
            <w:shd w:val="clear" w:color="auto" w:fill="000080"/>
          </w:tcPr>
          <w:p w14:paraId="18331D4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991D599" w14:textId="77777777" w:rsidTr="00763E70">
        <w:tc>
          <w:tcPr>
            <w:tcW w:w="10065" w:type="dxa"/>
            <w:gridSpan w:val="2"/>
          </w:tcPr>
          <w:p w14:paraId="3E33856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DEM_EVENT_STATUS_PREFAILED 0x03U</w:t>
            </w:r>
          </w:p>
        </w:tc>
      </w:tr>
      <w:tr w:rsidR="00763E70" w14:paraId="331EFE1A" w14:textId="77777777" w:rsidTr="00763E70">
        <w:tc>
          <w:tcPr>
            <w:tcW w:w="10065" w:type="dxa"/>
            <w:gridSpan w:val="2"/>
            <w:shd w:val="clear" w:color="auto" w:fill="000080"/>
          </w:tcPr>
          <w:p w14:paraId="4ABC413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01E18D3" w14:textId="77777777" w:rsidTr="00763E70">
        <w:tc>
          <w:tcPr>
            <w:tcW w:w="10065" w:type="dxa"/>
            <w:gridSpan w:val="2"/>
          </w:tcPr>
          <w:p w14:paraId="4706EF7B" w14:textId="279F8B20" w:rsidR="00763E70" w:rsidRDefault="00F20E87">
            <w:r>
              <w:t xml:space="preserve">Event status </w:t>
            </w:r>
            <w:proofErr w:type="spellStart"/>
            <w:r>
              <w:t>prefailed</w:t>
            </w:r>
            <w:proofErr w:type="spellEnd"/>
            <w:r>
              <w:t>.</w:t>
            </w:r>
          </w:p>
        </w:tc>
      </w:tr>
    </w:tbl>
    <w:p w14:paraId="4DAB3A02" w14:textId="77777777" w:rsidR="00763E70" w:rsidRDefault="00304C18">
      <w:pPr>
        <w:pStyle w:val="Heading3"/>
      </w:pPr>
      <w:r>
        <w:t>EBSTUBS_FUNCENABLED_MCU_DISTRIBUTEPLLCLOCK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7"/>
        <w:gridCol w:w="3208"/>
      </w:tblGrid>
      <w:tr w:rsidR="00763E70" w14:paraId="77AA3B9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CDD332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D00EDAA" w14:textId="77777777" w:rsidR="00763E70" w:rsidRDefault="00304C18">
            <w:r>
              <w:t>Value</w:t>
            </w:r>
          </w:p>
        </w:tc>
      </w:tr>
      <w:tr w:rsidR="00763E70" w14:paraId="127EFDFB" w14:textId="77777777" w:rsidTr="00763E70">
        <w:tc>
          <w:tcPr>
            <w:tcW w:w="6710" w:type="dxa"/>
          </w:tcPr>
          <w:p w14:paraId="58BD0FD5" w14:textId="77777777" w:rsidR="00763E70" w:rsidRDefault="00304C18">
            <w:r>
              <w:t>EBSTUBS_FUNCENABLED_MCU_DISTRIBUTEPLLCLOCK</w:t>
            </w:r>
          </w:p>
        </w:tc>
        <w:tc>
          <w:tcPr>
            <w:tcW w:w="3355" w:type="dxa"/>
          </w:tcPr>
          <w:p w14:paraId="68154182" w14:textId="77777777" w:rsidR="00763E70" w:rsidRDefault="00304C18">
            <w:r>
              <w:t xml:space="preserve"> STD_ON</w:t>
            </w:r>
          </w:p>
        </w:tc>
      </w:tr>
      <w:tr w:rsidR="00763E70" w14:paraId="01A1EDD7" w14:textId="77777777" w:rsidTr="00763E70">
        <w:tc>
          <w:tcPr>
            <w:tcW w:w="10065" w:type="dxa"/>
            <w:gridSpan w:val="2"/>
            <w:shd w:val="clear" w:color="auto" w:fill="000080"/>
          </w:tcPr>
          <w:p w14:paraId="2CE2534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DE2893F" w14:textId="77777777" w:rsidTr="00763E70">
        <w:tc>
          <w:tcPr>
            <w:tcW w:w="10065" w:type="dxa"/>
            <w:gridSpan w:val="2"/>
          </w:tcPr>
          <w:p w14:paraId="3C2E0E2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EBSTUBS_FUNCENABLED_MCU_DISTRIBUTEPLLCLOCK STD_ON</w:t>
            </w:r>
          </w:p>
        </w:tc>
      </w:tr>
      <w:tr w:rsidR="00763E70" w14:paraId="6156A0AD" w14:textId="77777777" w:rsidTr="00763E70">
        <w:tc>
          <w:tcPr>
            <w:tcW w:w="10065" w:type="dxa"/>
            <w:gridSpan w:val="2"/>
            <w:shd w:val="clear" w:color="auto" w:fill="000080"/>
          </w:tcPr>
          <w:p w14:paraId="06B8245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5701FE" w14:textId="77777777" w:rsidTr="00763E70">
        <w:tc>
          <w:tcPr>
            <w:tcW w:w="10065" w:type="dxa"/>
            <w:gridSpan w:val="2"/>
          </w:tcPr>
          <w:p w14:paraId="535EF7D8" w14:textId="77777777" w:rsidR="00763E70" w:rsidRDefault="00304C18">
            <w:r>
              <w:t>NA</w:t>
            </w:r>
          </w:p>
        </w:tc>
      </w:tr>
    </w:tbl>
    <w:p w14:paraId="0DF45607" w14:textId="77777777" w:rsidR="00763E70" w:rsidRDefault="00304C18" w:rsidP="000F7B52">
      <w:pPr>
        <w:pStyle w:val="Heading3"/>
        <w:spacing w:before="700"/>
        <w:ind w:left="965" w:hanging="965"/>
      </w:pPr>
      <w:r>
        <w:t>EBSTUBS_FUNCENABLED_MCU_GETPLLSTATUS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6"/>
        <w:gridCol w:w="3239"/>
      </w:tblGrid>
      <w:tr w:rsidR="00763E70" w14:paraId="5947737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194FB9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B85DBA0" w14:textId="77777777" w:rsidR="00763E70" w:rsidRDefault="00304C18">
            <w:r>
              <w:t>Value</w:t>
            </w:r>
          </w:p>
        </w:tc>
      </w:tr>
      <w:tr w:rsidR="00763E70" w14:paraId="435378EC" w14:textId="77777777" w:rsidTr="00763E70">
        <w:tc>
          <w:tcPr>
            <w:tcW w:w="6710" w:type="dxa"/>
          </w:tcPr>
          <w:p w14:paraId="2524D307" w14:textId="77777777" w:rsidR="00763E70" w:rsidRDefault="00304C18">
            <w:r>
              <w:t>EBSTUBS_FUNCENABLED_MCU_GETPLLSTATUS</w:t>
            </w:r>
          </w:p>
        </w:tc>
        <w:tc>
          <w:tcPr>
            <w:tcW w:w="3355" w:type="dxa"/>
          </w:tcPr>
          <w:p w14:paraId="10C07BA1" w14:textId="77777777" w:rsidR="00763E70" w:rsidRDefault="00304C18">
            <w:r>
              <w:t xml:space="preserve"> STD_ON</w:t>
            </w:r>
          </w:p>
        </w:tc>
      </w:tr>
      <w:tr w:rsidR="00763E70" w14:paraId="2A844E76" w14:textId="77777777" w:rsidTr="00763E70">
        <w:tc>
          <w:tcPr>
            <w:tcW w:w="10065" w:type="dxa"/>
            <w:gridSpan w:val="2"/>
            <w:shd w:val="clear" w:color="auto" w:fill="000080"/>
          </w:tcPr>
          <w:p w14:paraId="7452E0B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B65BFC7" w14:textId="77777777" w:rsidTr="00763E70">
        <w:tc>
          <w:tcPr>
            <w:tcW w:w="10065" w:type="dxa"/>
            <w:gridSpan w:val="2"/>
          </w:tcPr>
          <w:p w14:paraId="30C2C75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EBSTUBS_FUNCENABLED_MCU_GETPLLSTATUS STD_ON</w:t>
            </w:r>
          </w:p>
        </w:tc>
      </w:tr>
      <w:tr w:rsidR="00763E70" w14:paraId="0E263DE0" w14:textId="77777777" w:rsidTr="00763E70">
        <w:tc>
          <w:tcPr>
            <w:tcW w:w="10065" w:type="dxa"/>
            <w:gridSpan w:val="2"/>
            <w:shd w:val="clear" w:color="auto" w:fill="000080"/>
          </w:tcPr>
          <w:p w14:paraId="497AFC1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B583C3" w14:textId="77777777" w:rsidTr="00763E70">
        <w:tc>
          <w:tcPr>
            <w:tcW w:w="10065" w:type="dxa"/>
            <w:gridSpan w:val="2"/>
          </w:tcPr>
          <w:p w14:paraId="6C207857" w14:textId="77777777" w:rsidR="00763E70" w:rsidRDefault="00304C18">
            <w:r>
              <w:t>NA</w:t>
            </w:r>
          </w:p>
        </w:tc>
      </w:tr>
    </w:tbl>
    <w:p w14:paraId="328CA7E2" w14:textId="77777777" w:rsidR="00763E70" w:rsidRDefault="00304C18">
      <w:pPr>
        <w:pStyle w:val="Heading3"/>
      </w:pPr>
      <w:r>
        <w:t>EBSTUBS_FUNCENABLED_MCU_GETRAMSTATE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4"/>
        <w:gridCol w:w="3241"/>
      </w:tblGrid>
      <w:tr w:rsidR="00763E70" w14:paraId="6ABEF72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114CF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7C34F1E" w14:textId="77777777" w:rsidR="00763E70" w:rsidRDefault="00304C18">
            <w:r>
              <w:t>Value</w:t>
            </w:r>
          </w:p>
        </w:tc>
      </w:tr>
      <w:tr w:rsidR="00763E70" w14:paraId="2AE0F688" w14:textId="77777777" w:rsidTr="00763E70">
        <w:tc>
          <w:tcPr>
            <w:tcW w:w="6710" w:type="dxa"/>
          </w:tcPr>
          <w:p w14:paraId="3B1BA6E6" w14:textId="77777777" w:rsidR="00763E70" w:rsidRDefault="00304C18">
            <w:r>
              <w:t>EBSTUBS_FUNCENABLED_MCU_GETRAMSTATE</w:t>
            </w:r>
          </w:p>
        </w:tc>
        <w:tc>
          <w:tcPr>
            <w:tcW w:w="3355" w:type="dxa"/>
          </w:tcPr>
          <w:p w14:paraId="2EDE8D56" w14:textId="77777777" w:rsidR="00763E70" w:rsidRDefault="00304C18">
            <w:r>
              <w:t xml:space="preserve"> STD_ON</w:t>
            </w:r>
          </w:p>
        </w:tc>
      </w:tr>
      <w:tr w:rsidR="00763E70" w14:paraId="2E74BFB5" w14:textId="77777777" w:rsidTr="00763E70">
        <w:tc>
          <w:tcPr>
            <w:tcW w:w="10065" w:type="dxa"/>
            <w:gridSpan w:val="2"/>
            <w:shd w:val="clear" w:color="auto" w:fill="000080"/>
          </w:tcPr>
          <w:p w14:paraId="135E948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1E4B50F" w14:textId="77777777" w:rsidTr="00763E70">
        <w:tc>
          <w:tcPr>
            <w:tcW w:w="10065" w:type="dxa"/>
            <w:gridSpan w:val="2"/>
          </w:tcPr>
          <w:p w14:paraId="4FEB533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EBSTUBS_FUNCENABLED_MCU_GETRAMSTATE STD_ON</w:t>
            </w:r>
          </w:p>
        </w:tc>
      </w:tr>
      <w:tr w:rsidR="00763E70" w14:paraId="1B21A13A" w14:textId="77777777" w:rsidTr="00763E70">
        <w:tc>
          <w:tcPr>
            <w:tcW w:w="10065" w:type="dxa"/>
            <w:gridSpan w:val="2"/>
            <w:shd w:val="clear" w:color="auto" w:fill="000080"/>
          </w:tcPr>
          <w:p w14:paraId="0E02C3E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FA1A26B" w14:textId="77777777" w:rsidTr="00763E70">
        <w:tc>
          <w:tcPr>
            <w:tcW w:w="10065" w:type="dxa"/>
            <w:gridSpan w:val="2"/>
          </w:tcPr>
          <w:p w14:paraId="7432E5AA" w14:textId="77777777" w:rsidR="00763E70" w:rsidRDefault="00304C18">
            <w:r>
              <w:t>NA</w:t>
            </w:r>
          </w:p>
        </w:tc>
      </w:tr>
    </w:tbl>
    <w:p w14:paraId="56E0BFDB" w14:textId="77777777" w:rsidR="00763E70" w:rsidRDefault="00304C18">
      <w:pPr>
        <w:pStyle w:val="Heading3"/>
      </w:pPr>
      <w:r>
        <w:t>EBSTUBS_FUNCENABLED_MCU_GETRESETRAWVALUE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5"/>
        <w:gridCol w:w="3210"/>
      </w:tblGrid>
      <w:tr w:rsidR="00763E70" w14:paraId="388643A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72D1E5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8F2752E" w14:textId="77777777" w:rsidR="00763E70" w:rsidRDefault="00304C18">
            <w:r>
              <w:t>Value</w:t>
            </w:r>
          </w:p>
        </w:tc>
      </w:tr>
      <w:tr w:rsidR="00763E70" w14:paraId="050EDC83" w14:textId="77777777" w:rsidTr="00763E70">
        <w:tc>
          <w:tcPr>
            <w:tcW w:w="6710" w:type="dxa"/>
          </w:tcPr>
          <w:p w14:paraId="11DEEEC9" w14:textId="77777777" w:rsidR="00763E70" w:rsidRDefault="00304C18">
            <w:r>
              <w:t>EBSTUBS_FUNCENABLED_MCU_GETRESETRAWVALUE</w:t>
            </w:r>
          </w:p>
        </w:tc>
        <w:tc>
          <w:tcPr>
            <w:tcW w:w="3355" w:type="dxa"/>
          </w:tcPr>
          <w:p w14:paraId="307B4B92" w14:textId="77777777" w:rsidR="00763E70" w:rsidRDefault="00304C18">
            <w:r>
              <w:t xml:space="preserve"> STD_ON</w:t>
            </w:r>
          </w:p>
        </w:tc>
      </w:tr>
      <w:tr w:rsidR="00763E70" w14:paraId="551EB665" w14:textId="77777777" w:rsidTr="00763E70">
        <w:tc>
          <w:tcPr>
            <w:tcW w:w="10065" w:type="dxa"/>
            <w:gridSpan w:val="2"/>
            <w:shd w:val="clear" w:color="auto" w:fill="000080"/>
          </w:tcPr>
          <w:p w14:paraId="262E311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66E0DBE" w14:textId="77777777" w:rsidTr="00763E70">
        <w:tc>
          <w:tcPr>
            <w:tcW w:w="10065" w:type="dxa"/>
            <w:gridSpan w:val="2"/>
          </w:tcPr>
          <w:p w14:paraId="1648158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EBSTUBS_FUNCENABLED_MCU_GETRESETRAWVALUE STD_ON</w:t>
            </w:r>
          </w:p>
        </w:tc>
      </w:tr>
      <w:tr w:rsidR="00763E70" w14:paraId="7B6F02AB" w14:textId="77777777" w:rsidTr="00763E70">
        <w:tc>
          <w:tcPr>
            <w:tcW w:w="10065" w:type="dxa"/>
            <w:gridSpan w:val="2"/>
            <w:shd w:val="clear" w:color="auto" w:fill="000080"/>
          </w:tcPr>
          <w:p w14:paraId="271212F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F44E22F" w14:textId="77777777" w:rsidTr="00763E70">
        <w:tc>
          <w:tcPr>
            <w:tcW w:w="10065" w:type="dxa"/>
            <w:gridSpan w:val="2"/>
          </w:tcPr>
          <w:p w14:paraId="6CC65201" w14:textId="77777777" w:rsidR="00763E70" w:rsidRDefault="00304C18">
            <w:r>
              <w:t>NA</w:t>
            </w:r>
          </w:p>
        </w:tc>
      </w:tr>
    </w:tbl>
    <w:p w14:paraId="60A5D540" w14:textId="77777777" w:rsidR="00763E70" w:rsidRDefault="00304C18">
      <w:pPr>
        <w:pStyle w:val="Heading3"/>
      </w:pPr>
      <w:r>
        <w:t>EBSTUBS_FUNCENABLED_MCU_GETRESETREASON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3224"/>
      </w:tblGrid>
      <w:tr w:rsidR="00763E70" w14:paraId="51B1D56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4F2F09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7047965" w14:textId="77777777" w:rsidR="00763E70" w:rsidRDefault="00304C18">
            <w:r>
              <w:t>Value</w:t>
            </w:r>
          </w:p>
        </w:tc>
      </w:tr>
      <w:tr w:rsidR="00763E70" w14:paraId="11A7B739" w14:textId="77777777" w:rsidTr="00763E70">
        <w:tc>
          <w:tcPr>
            <w:tcW w:w="6710" w:type="dxa"/>
          </w:tcPr>
          <w:p w14:paraId="2E55D094" w14:textId="77777777" w:rsidR="00763E70" w:rsidRDefault="00304C18">
            <w:r>
              <w:t>EBSTUBS_FUNCENABLED_MCU_GETRESETREASON</w:t>
            </w:r>
          </w:p>
        </w:tc>
        <w:tc>
          <w:tcPr>
            <w:tcW w:w="3355" w:type="dxa"/>
          </w:tcPr>
          <w:p w14:paraId="2D2F7BA8" w14:textId="77777777" w:rsidR="00763E70" w:rsidRDefault="00304C18">
            <w:r>
              <w:t xml:space="preserve"> STD_ON</w:t>
            </w:r>
          </w:p>
        </w:tc>
      </w:tr>
      <w:tr w:rsidR="00763E70" w14:paraId="511C6DFF" w14:textId="77777777" w:rsidTr="00763E70">
        <w:tc>
          <w:tcPr>
            <w:tcW w:w="10065" w:type="dxa"/>
            <w:gridSpan w:val="2"/>
            <w:shd w:val="clear" w:color="auto" w:fill="000080"/>
          </w:tcPr>
          <w:p w14:paraId="6A2CBB5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F1BA767" w14:textId="77777777" w:rsidTr="00763E70">
        <w:tc>
          <w:tcPr>
            <w:tcW w:w="10065" w:type="dxa"/>
            <w:gridSpan w:val="2"/>
          </w:tcPr>
          <w:p w14:paraId="4AB4A49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EBSTUBS_FUNCENABLED_MCU_GETRESETREASON STD_ON</w:t>
            </w:r>
          </w:p>
        </w:tc>
      </w:tr>
      <w:tr w:rsidR="00763E70" w14:paraId="01497DCF" w14:textId="77777777" w:rsidTr="00763E70">
        <w:tc>
          <w:tcPr>
            <w:tcW w:w="10065" w:type="dxa"/>
            <w:gridSpan w:val="2"/>
            <w:shd w:val="clear" w:color="auto" w:fill="000080"/>
          </w:tcPr>
          <w:p w14:paraId="32F1CCC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C077607" w14:textId="77777777" w:rsidTr="00763E70">
        <w:tc>
          <w:tcPr>
            <w:tcW w:w="10065" w:type="dxa"/>
            <w:gridSpan w:val="2"/>
          </w:tcPr>
          <w:p w14:paraId="7B6C1250" w14:textId="77777777" w:rsidR="00763E70" w:rsidRDefault="00304C18">
            <w:r>
              <w:t>NA</w:t>
            </w:r>
          </w:p>
        </w:tc>
      </w:tr>
    </w:tbl>
    <w:p w14:paraId="4547F6BC" w14:textId="77777777" w:rsidR="00763E70" w:rsidRDefault="00304C18">
      <w:pPr>
        <w:pStyle w:val="Heading3"/>
      </w:pPr>
      <w:r>
        <w:lastRenderedPageBreak/>
        <w:t>EBSTUBS_FUNCENABLED_MCU_GETVERSIONINFO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3230"/>
      </w:tblGrid>
      <w:tr w:rsidR="00763E70" w14:paraId="4D5F93D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D15E7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F20EE38" w14:textId="77777777" w:rsidR="00763E70" w:rsidRDefault="00304C18">
            <w:r>
              <w:t>Value</w:t>
            </w:r>
          </w:p>
        </w:tc>
      </w:tr>
      <w:tr w:rsidR="00763E70" w14:paraId="43C620EC" w14:textId="77777777" w:rsidTr="00763E70">
        <w:tc>
          <w:tcPr>
            <w:tcW w:w="6710" w:type="dxa"/>
          </w:tcPr>
          <w:p w14:paraId="66B6789D" w14:textId="77777777" w:rsidR="00763E70" w:rsidRDefault="00304C18">
            <w:r>
              <w:t>EBSTUBS_FUNCENABLED_MCU_GETVERSIONINFO</w:t>
            </w:r>
          </w:p>
        </w:tc>
        <w:tc>
          <w:tcPr>
            <w:tcW w:w="3355" w:type="dxa"/>
          </w:tcPr>
          <w:p w14:paraId="013E0804" w14:textId="77777777" w:rsidR="00763E70" w:rsidRDefault="00304C18">
            <w:r>
              <w:t xml:space="preserve"> STD_ON</w:t>
            </w:r>
          </w:p>
        </w:tc>
      </w:tr>
      <w:tr w:rsidR="00763E70" w14:paraId="01A96C67" w14:textId="77777777" w:rsidTr="00763E70">
        <w:tc>
          <w:tcPr>
            <w:tcW w:w="10065" w:type="dxa"/>
            <w:gridSpan w:val="2"/>
            <w:shd w:val="clear" w:color="auto" w:fill="000080"/>
          </w:tcPr>
          <w:p w14:paraId="22E9E2A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785F0C2" w14:textId="77777777" w:rsidTr="00763E70">
        <w:tc>
          <w:tcPr>
            <w:tcW w:w="10065" w:type="dxa"/>
            <w:gridSpan w:val="2"/>
          </w:tcPr>
          <w:p w14:paraId="5BB05A5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EBSTUBS_FUNCENABLED_MCU_GETVERSIONINFO STD_ON</w:t>
            </w:r>
          </w:p>
        </w:tc>
      </w:tr>
      <w:tr w:rsidR="00763E70" w14:paraId="1609ADEC" w14:textId="77777777" w:rsidTr="00763E70">
        <w:tc>
          <w:tcPr>
            <w:tcW w:w="10065" w:type="dxa"/>
            <w:gridSpan w:val="2"/>
            <w:shd w:val="clear" w:color="auto" w:fill="000080"/>
          </w:tcPr>
          <w:p w14:paraId="0871EFD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237F8BE" w14:textId="77777777" w:rsidTr="00763E70">
        <w:tc>
          <w:tcPr>
            <w:tcW w:w="10065" w:type="dxa"/>
            <w:gridSpan w:val="2"/>
          </w:tcPr>
          <w:p w14:paraId="0C61E26C" w14:textId="77777777" w:rsidR="00763E70" w:rsidRDefault="00304C18">
            <w:r>
              <w:t>NA</w:t>
            </w:r>
          </w:p>
        </w:tc>
      </w:tr>
    </w:tbl>
    <w:p w14:paraId="584E4AA4" w14:textId="77777777" w:rsidR="00763E70" w:rsidRDefault="00304C18">
      <w:pPr>
        <w:pStyle w:val="Heading3"/>
      </w:pPr>
      <w:r>
        <w:t>EBSTUBS_FUNCENABLED_MCU_INIT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392A42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E92699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1E8C068" w14:textId="77777777" w:rsidR="00763E70" w:rsidRDefault="00304C18">
            <w:r>
              <w:t>Value</w:t>
            </w:r>
          </w:p>
        </w:tc>
      </w:tr>
      <w:tr w:rsidR="00763E70" w14:paraId="66454569" w14:textId="77777777" w:rsidTr="00763E70">
        <w:tc>
          <w:tcPr>
            <w:tcW w:w="6710" w:type="dxa"/>
          </w:tcPr>
          <w:p w14:paraId="254EB775" w14:textId="77777777" w:rsidR="00763E70" w:rsidRDefault="00304C18">
            <w:r>
              <w:t>EBSTUBS_FUNCENABLED_MCU_INIT</w:t>
            </w:r>
          </w:p>
        </w:tc>
        <w:tc>
          <w:tcPr>
            <w:tcW w:w="3355" w:type="dxa"/>
          </w:tcPr>
          <w:p w14:paraId="57E0CDD5" w14:textId="77777777" w:rsidR="00763E70" w:rsidRDefault="00304C18">
            <w:r>
              <w:t xml:space="preserve"> STD_ON</w:t>
            </w:r>
          </w:p>
        </w:tc>
      </w:tr>
      <w:tr w:rsidR="00763E70" w14:paraId="1F517459" w14:textId="77777777" w:rsidTr="00763E70">
        <w:tc>
          <w:tcPr>
            <w:tcW w:w="10065" w:type="dxa"/>
            <w:gridSpan w:val="2"/>
            <w:shd w:val="clear" w:color="auto" w:fill="000080"/>
          </w:tcPr>
          <w:p w14:paraId="0A84AF9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A3565D8" w14:textId="77777777" w:rsidTr="00763E70">
        <w:tc>
          <w:tcPr>
            <w:tcW w:w="10065" w:type="dxa"/>
            <w:gridSpan w:val="2"/>
          </w:tcPr>
          <w:p w14:paraId="12E9462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EBSTUBS_FUNCENABLED_MCU_INIT STD_ON</w:t>
            </w:r>
          </w:p>
        </w:tc>
      </w:tr>
      <w:tr w:rsidR="00763E70" w14:paraId="0603AA8C" w14:textId="77777777" w:rsidTr="00763E70">
        <w:tc>
          <w:tcPr>
            <w:tcW w:w="10065" w:type="dxa"/>
            <w:gridSpan w:val="2"/>
            <w:shd w:val="clear" w:color="auto" w:fill="000080"/>
          </w:tcPr>
          <w:p w14:paraId="0D90C5D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64523C" w14:textId="77777777" w:rsidTr="00763E70">
        <w:tc>
          <w:tcPr>
            <w:tcW w:w="10065" w:type="dxa"/>
            <w:gridSpan w:val="2"/>
          </w:tcPr>
          <w:p w14:paraId="55B2689E" w14:textId="77777777" w:rsidR="00763E70" w:rsidRDefault="00304C18">
            <w:r>
              <w:t>NA</w:t>
            </w:r>
          </w:p>
        </w:tc>
      </w:tr>
    </w:tbl>
    <w:p w14:paraId="7BB3A3A8" w14:textId="77777777" w:rsidR="00763E70" w:rsidRDefault="00304C18" w:rsidP="000F7B52">
      <w:pPr>
        <w:pStyle w:val="Heading3"/>
        <w:spacing w:before="700"/>
        <w:ind w:left="965" w:hanging="965"/>
      </w:pPr>
      <w:r>
        <w:t>EBSTUBS_FUNCENABLED_MCU_INITCLOCK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3255"/>
      </w:tblGrid>
      <w:tr w:rsidR="00763E70" w14:paraId="4D5F112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59A586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D3DF7F9" w14:textId="77777777" w:rsidR="00763E70" w:rsidRDefault="00304C18">
            <w:r>
              <w:t>Value</w:t>
            </w:r>
          </w:p>
        </w:tc>
      </w:tr>
      <w:tr w:rsidR="00763E70" w14:paraId="13325CB5" w14:textId="77777777" w:rsidTr="00763E70">
        <w:tc>
          <w:tcPr>
            <w:tcW w:w="6710" w:type="dxa"/>
          </w:tcPr>
          <w:p w14:paraId="5320FAA0" w14:textId="77777777" w:rsidR="00763E70" w:rsidRDefault="00304C18">
            <w:r>
              <w:t>EBSTUBS_FUNCENABLED_MCU_INITCLOCK</w:t>
            </w:r>
          </w:p>
        </w:tc>
        <w:tc>
          <w:tcPr>
            <w:tcW w:w="3355" w:type="dxa"/>
          </w:tcPr>
          <w:p w14:paraId="333BAB96" w14:textId="77777777" w:rsidR="00763E70" w:rsidRDefault="00304C18">
            <w:r>
              <w:t xml:space="preserve"> STD_ON</w:t>
            </w:r>
          </w:p>
        </w:tc>
      </w:tr>
      <w:tr w:rsidR="00763E70" w14:paraId="45F0F0A2" w14:textId="77777777" w:rsidTr="00763E70">
        <w:tc>
          <w:tcPr>
            <w:tcW w:w="10065" w:type="dxa"/>
            <w:gridSpan w:val="2"/>
            <w:shd w:val="clear" w:color="auto" w:fill="000080"/>
          </w:tcPr>
          <w:p w14:paraId="0E1B3C9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44D98A8" w14:textId="77777777" w:rsidTr="00763E70">
        <w:tc>
          <w:tcPr>
            <w:tcW w:w="10065" w:type="dxa"/>
            <w:gridSpan w:val="2"/>
          </w:tcPr>
          <w:p w14:paraId="474C470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EBSTUBS_FUNCENABLED_MCU_INITCLOCK STD_ON</w:t>
            </w:r>
          </w:p>
        </w:tc>
      </w:tr>
      <w:tr w:rsidR="00763E70" w14:paraId="7E23ACE6" w14:textId="77777777" w:rsidTr="00763E70">
        <w:tc>
          <w:tcPr>
            <w:tcW w:w="10065" w:type="dxa"/>
            <w:gridSpan w:val="2"/>
            <w:shd w:val="clear" w:color="auto" w:fill="000080"/>
          </w:tcPr>
          <w:p w14:paraId="3FE638F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0AEE16" w14:textId="77777777" w:rsidTr="00763E70">
        <w:tc>
          <w:tcPr>
            <w:tcW w:w="10065" w:type="dxa"/>
            <w:gridSpan w:val="2"/>
          </w:tcPr>
          <w:p w14:paraId="39ACDF9A" w14:textId="77777777" w:rsidR="00763E70" w:rsidRDefault="00304C18">
            <w:r>
              <w:t>NA</w:t>
            </w:r>
          </w:p>
        </w:tc>
      </w:tr>
    </w:tbl>
    <w:p w14:paraId="165CA55A" w14:textId="77777777" w:rsidR="00763E70" w:rsidRDefault="00304C18">
      <w:pPr>
        <w:pStyle w:val="Heading3"/>
      </w:pPr>
      <w:r>
        <w:t>EBSTUBS_FUNCENABLED_MCU_INITRAMSECTION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2"/>
        <w:gridCol w:w="3233"/>
      </w:tblGrid>
      <w:tr w:rsidR="00763E70" w14:paraId="2F25788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B401BA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570B039" w14:textId="77777777" w:rsidR="00763E70" w:rsidRDefault="00304C18">
            <w:r>
              <w:t>Value</w:t>
            </w:r>
          </w:p>
        </w:tc>
      </w:tr>
      <w:tr w:rsidR="00763E70" w14:paraId="5A6FA3A9" w14:textId="77777777" w:rsidTr="00763E70">
        <w:tc>
          <w:tcPr>
            <w:tcW w:w="6710" w:type="dxa"/>
          </w:tcPr>
          <w:p w14:paraId="4B8D1274" w14:textId="77777777" w:rsidR="00763E70" w:rsidRDefault="00304C18">
            <w:r>
              <w:t>EBSTUBS_FUNCENABLED_MCU_INITRAMSECTION</w:t>
            </w:r>
          </w:p>
        </w:tc>
        <w:tc>
          <w:tcPr>
            <w:tcW w:w="3355" w:type="dxa"/>
          </w:tcPr>
          <w:p w14:paraId="7E09D650" w14:textId="77777777" w:rsidR="00763E70" w:rsidRDefault="00304C18">
            <w:r>
              <w:t xml:space="preserve"> STD_ON</w:t>
            </w:r>
          </w:p>
        </w:tc>
      </w:tr>
      <w:tr w:rsidR="00763E70" w14:paraId="2FE77DB5" w14:textId="77777777" w:rsidTr="00763E70">
        <w:tc>
          <w:tcPr>
            <w:tcW w:w="10065" w:type="dxa"/>
            <w:gridSpan w:val="2"/>
            <w:shd w:val="clear" w:color="auto" w:fill="000080"/>
          </w:tcPr>
          <w:p w14:paraId="07E67A1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C7B8BFB" w14:textId="77777777" w:rsidTr="00763E70">
        <w:tc>
          <w:tcPr>
            <w:tcW w:w="10065" w:type="dxa"/>
            <w:gridSpan w:val="2"/>
          </w:tcPr>
          <w:p w14:paraId="5ECE540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EBSTUBS_FUNCENABLED_MCU_INITRAMSECTION STD_ON</w:t>
            </w:r>
          </w:p>
        </w:tc>
      </w:tr>
      <w:tr w:rsidR="00763E70" w14:paraId="50AF213B" w14:textId="77777777" w:rsidTr="00763E70">
        <w:tc>
          <w:tcPr>
            <w:tcW w:w="10065" w:type="dxa"/>
            <w:gridSpan w:val="2"/>
            <w:shd w:val="clear" w:color="auto" w:fill="000080"/>
          </w:tcPr>
          <w:p w14:paraId="1AB5EF6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0A627DF" w14:textId="77777777" w:rsidTr="00763E70">
        <w:tc>
          <w:tcPr>
            <w:tcW w:w="10065" w:type="dxa"/>
            <w:gridSpan w:val="2"/>
          </w:tcPr>
          <w:p w14:paraId="699ABF34" w14:textId="77777777" w:rsidR="00763E70" w:rsidRDefault="00304C18">
            <w:r>
              <w:t>NA</w:t>
            </w:r>
          </w:p>
        </w:tc>
      </w:tr>
    </w:tbl>
    <w:p w14:paraId="31548B20" w14:textId="77777777" w:rsidR="00763E70" w:rsidRDefault="00304C18">
      <w:pPr>
        <w:pStyle w:val="Heading3"/>
      </w:pPr>
      <w:r>
        <w:t>EBSTUBS_FUNCENABLED_MCU_PERFORMRESET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0"/>
        <w:gridCol w:w="3235"/>
      </w:tblGrid>
      <w:tr w:rsidR="00763E70" w14:paraId="4BAC2E8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6A20D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97BC11C" w14:textId="77777777" w:rsidR="00763E70" w:rsidRDefault="00304C18">
            <w:r>
              <w:t>Value</w:t>
            </w:r>
          </w:p>
        </w:tc>
      </w:tr>
      <w:tr w:rsidR="00763E70" w14:paraId="361C8FAA" w14:textId="77777777" w:rsidTr="00763E70">
        <w:tc>
          <w:tcPr>
            <w:tcW w:w="6710" w:type="dxa"/>
          </w:tcPr>
          <w:p w14:paraId="2782E032" w14:textId="77777777" w:rsidR="00763E70" w:rsidRDefault="00304C18">
            <w:r>
              <w:t>EBSTUBS_FUNCENABLED_MCU_PERFORMRESET</w:t>
            </w:r>
          </w:p>
        </w:tc>
        <w:tc>
          <w:tcPr>
            <w:tcW w:w="3355" w:type="dxa"/>
          </w:tcPr>
          <w:p w14:paraId="62DF9323" w14:textId="77777777" w:rsidR="00763E70" w:rsidRDefault="00304C18">
            <w:r>
              <w:t xml:space="preserve"> STD_ON</w:t>
            </w:r>
          </w:p>
        </w:tc>
      </w:tr>
      <w:tr w:rsidR="00763E70" w14:paraId="6A7577DB" w14:textId="77777777" w:rsidTr="00763E70">
        <w:tc>
          <w:tcPr>
            <w:tcW w:w="10065" w:type="dxa"/>
            <w:gridSpan w:val="2"/>
            <w:shd w:val="clear" w:color="auto" w:fill="000080"/>
          </w:tcPr>
          <w:p w14:paraId="00C0407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EBF7F6D" w14:textId="77777777" w:rsidTr="00763E70">
        <w:tc>
          <w:tcPr>
            <w:tcW w:w="10065" w:type="dxa"/>
            <w:gridSpan w:val="2"/>
          </w:tcPr>
          <w:p w14:paraId="378404F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EBSTUBS_FUNCENABLED_MCU_PERFORMRESET STD_ON</w:t>
            </w:r>
          </w:p>
        </w:tc>
      </w:tr>
      <w:tr w:rsidR="00763E70" w14:paraId="4F878798" w14:textId="77777777" w:rsidTr="00763E70">
        <w:tc>
          <w:tcPr>
            <w:tcW w:w="10065" w:type="dxa"/>
            <w:gridSpan w:val="2"/>
            <w:shd w:val="clear" w:color="auto" w:fill="000080"/>
          </w:tcPr>
          <w:p w14:paraId="7388509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81D6296" w14:textId="77777777" w:rsidTr="00763E70">
        <w:tc>
          <w:tcPr>
            <w:tcW w:w="10065" w:type="dxa"/>
            <w:gridSpan w:val="2"/>
          </w:tcPr>
          <w:p w14:paraId="1D699F9F" w14:textId="77777777" w:rsidR="00763E70" w:rsidRDefault="00304C18">
            <w:r>
              <w:t>NA</w:t>
            </w:r>
          </w:p>
        </w:tc>
      </w:tr>
    </w:tbl>
    <w:p w14:paraId="1A5C0DCE" w14:textId="77777777" w:rsidR="00763E70" w:rsidRDefault="00304C18">
      <w:pPr>
        <w:pStyle w:val="Heading3"/>
      </w:pPr>
      <w:r>
        <w:t>EBSTUBS_FUNCENABLED_MCU_SETMODE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8"/>
        <w:gridCol w:w="3257"/>
      </w:tblGrid>
      <w:tr w:rsidR="00763E70" w14:paraId="6FB44A4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88A4E4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CEB0890" w14:textId="77777777" w:rsidR="00763E70" w:rsidRDefault="00304C18">
            <w:r>
              <w:t>Value</w:t>
            </w:r>
          </w:p>
        </w:tc>
      </w:tr>
      <w:tr w:rsidR="00763E70" w14:paraId="350CE267" w14:textId="77777777" w:rsidTr="00763E70">
        <w:tc>
          <w:tcPr>
            <w:tcW w:w="6710" w:type="dxa"/>
          </w:tcPr>
          <w:p w14:paraId="7293BC45" w14:textId="77777777" w:rsidR="00763E70" w:rsidRDefault="00304C18">
            <w:r>
              <w:t>EBSTUBS_FUNCENABLED_MCU_SETMODE</w:t>
            </w:r>
          </w:p>
        </w:tc>
        <w:tc>
          <w:tcPr>
            <w:tcW w:w="3355" w:type="dxa"/>
          </w:tcPr>
          <w:p w14:paraId="28AAA1C6" w14:textId="77777777" w:rsidR="00763E70" w:rsidRDefault="00304C18">
            <w:r>
              <w:t xml:space="preserve"> STD_ON</w:t>
            </w:r>
          </w:p>
        </w:tc>
      </w:tr>
      <w:tr w:rsidR="00763E70" w14:paraId="6B3F79C8" w14:textId="77777777" w:rsidTr="00763E70">
        <w:tc>
          <w:tcPr>
            <w:tcW w:w="10065" w:type="dxa"/>
            <w:gridSpan w:val="2"/>
            <w:shd w:val="clear" w:color="auto" w:fill="000080"/>
          </w:tcPr>
          <w:p w14:paraId="4A56491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FC56520" w14:textId="77777777" w:rsidTr="00763E70">
        <w:tc>
          <w:tcPr>
            <w:tcW w:w="10065" w:type="dxa"/>
            <w:gridSpan w:val="2"/>
          </w:tcPr>
          <w:p w14:paraId="7D2FD9D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EBSTUBS_FUNCENABLED_MCU_SETMODE STD_ON</w:t>
            </w:r>
          </w:p>
        </w:tc>
      </w:tr>
      <w:tr w:rsidR="00763E70" w14:paraId="25AFFAA2" w14:textId="77777777" w:rsidTr="00763E70">
        <w:tc>
          <w:tcPr>
            <w:tcW w:w="10065" w:type="dxa"/>
            <w:gridSpan w:val="2"/>
            <w:shd w:val="clear" w:color="auto" w:fill="000080"/>
          </w:tcPr>
          <w:p w14:paraId="42C549E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9541DB" w14:textId="77777777" w:rsidTr="00763E70">
        <w:tc>
          <w:tcPr>
            <w:tcW w:w="10065" w:type="dxa"/>
            <w:gridSpan w:val="2"/>
          </w:tcPr>
          <w:p w14:paraId="6B2ECDAC" w14:textId="77777777" w:rsidR="00763E70" w:rsidRDefault="00304C18">
            <w:r>
              <w:t>NA</w:t>
            </w:r>
          </w:p>
        </w:tc>
      </w:tr>
    </w:tbl>
    <w:p w14:paraId="620C70DB" w14:textId="77777777" w:rsidR="00763E70" w:rsidRDefault="00304C18">
      <w:pPr>
        <w:pStyle w:val="Heading3"/>
      </w:pPr>
      <w:proofErr w:type="spellStart"/>
      <w:r>
        <w:lastRenderedPageBreak/>
        <w:t>DisableAllInterrupts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9"/>
        <w:gridCol w:w="3326"/>
      </w:tblGrid>
      <w:tr w:rsidR="00763E70" w14:paraId="304BECF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2527CF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190EFCB" w14:textId="77777777" w:rsidR="00763E70" w:rsidRDefault="00304C18">
            <w:r>
              <w:t>Value</w:t>
            </w:r>
          </w:p>
        </w:tc>
      </w:tr>
      <w:tr w:rsidR="00763E70" w14:paraId="08BBCCC9" w14:textId="77777777" w:rsidTr="00763E70">
        <w:tc>
          <w:tcPr>
            <w:tcW w:w="6710" w:type="dxa"/>
          </w:tcPr>
          <w:p w14:paraId="6BCF0F6E" w14:textId="77777777" w:rsidR="00763E70" w:rsidRDefault="00304C18">
            <w:proofErr w:type="spellStart"/>
            <w:r>
              <w:t>DisableAllInterrupts</w:t>
            </w:r>
            <w:proofErr w:type="spellEnd"/>
          </w:p>
        </w:tc>
        <w:tc>
          <w:tcPr>
            <w:tcW w:w="3355" w:type="dxa"/>
          </w:tcPr>
          <w:p w14:paraId="018FE7C9" w14:textId="77777777" w:rsidR="00763E70" w:rsidRDefault="00304C18">
            <w:r>
              <w:t xml:space="preserve"> </w:t>
            </w:r>
            <w:proofErr w:type="spellStart"/>
            <w:r>
              <w:t>BoardDisableInterrupts</w:t>
            </w:r>
            <w:proofErr w:type="spellEnd"/>
          </w:p>
        </w:tc>
      </w:tr>
      <w:tr w:rsidR="00763E70" w14:paraId="090085CA" w14:textId="77777777" w:rsidTr="00763E70">
        <w:tc>
          <w:tcPr>
            <w:tcW w:w="10065" w:type="dxa"/>
            <w:gridSpan w:val="2"/>
            <w:shd w:val="clear" w:color="auto" w:fill="000080"/>
          </w:tcPr>
          <w:p w14:paraId="27ABE86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99C39E1" w14:textId="77777777" w:rsidTr="00763E70">
        <w:tc>
          <w:tcPr>
            <w:tcW w:w="10065" w:type="dxa"/>
            <w:gridSpan w:val="2"/>
          </w:tcPr>
          <w:p w14:paraId="74194C9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DisableAllInterrupts</w:t>
            </w:r>
            <w:proofErr w:type="spellEnd"/>
            <w:r>
              <w:t xml:space="preserve"> </w:t>
            </w:r>
            <w:proofErr w:type="spellStart"/>
            <w:r>
              <w:t>BoardDisableInterrupts</w:t>
            </w:r>
            <w:proofErr w:type="spellEnd"/>
          </w:p>
        </w:tc>
      </w:tr>
      <w:tr w:rsidR="00763E70" w14:paraId="45194C1B" w14:textId="77777777" w:rsidTr="00763E70">
        <w:tc>
          <w:tcPr>
            <w:tcW w:w="10065" w:type="dxa"/>
            <w:gridSpan w:val="2"/>
            <w:shd w:val="clear" w:color="auto" w:fill="000080"/>
          </w:tcPr>
          <w:p w14:paraId="49650FB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11E812" w14:textId="77777777" w:rsidTr="00763E70">
        <w:tc>
          <w:tcPr>
            <w:tcW w:w="10065" w:type="dxa"/>
            <w:gridSpan w:val="2"/>
          </w:tcPr>
          <w:p w14:paraId="7689731C" w14:textId="1D306519" w:rsidR="00763E70" w:rsidRDefault="0011293A">
            <w:r>
              <w:t>Disable All Interrupts.</w:t>
            </w:r>
          </w:p>
        </w:tc>
      </w:tr>
    </w:tbl>
    <w:p w14:paraId="5400A76C" w14:textId="77777777" w:rsidR="00763E70" w:rsidRDefault="00304C18">
      <w:pPr>
        <w:pStyle w:val="Heading3"/>
      </w:pPr>
      <w:proofErr w:type="spellStart"/>
      <w:r>
        <w:t>EnableAllInterrupts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  <w:gridCol w:w="3325"/>
      </w:tblGrid>
      <w:tr w:rsidR="00763E70" w14:paraId="7D342FD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823AC8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B9DBBA3" w14:textId="77777777" w:rsidR="00763E70" w:rsidRDefault="00304C18">
            <w:r>
              <w:t>Value</w:t>
            </w:r>
          </w:p>
        </w:tc>
      </w:tr>
      <w:tr w:rsidR="00763E70" w14:paraId="363C18EA" w14:textId="77777777" w:rsidTr="00763E70">
        <w:tc>
          <w:tcPr>
            <w:tcW w:w="6710" w:type="dxa"/>
          </w:tcPr>
          <w:p w14:paraId="561BF37E" w14:textId="77777777" w:rsidR="00763E70" w:rsidRDefault="00304C18">
            <w:proofErr w:type="spellStart"/>
            <w:r>
              <w:t>EnableAllInterrupts</w:t>
            </w:r>
            <w:proofErr w:type="spellEnd"/>
          </w:p>
        </w:tc>
        <w:tc>
          <w:tcPr>
            <w:tcW w:w="3355" w:type="dxa"/>
          </w:tcPr>
          <w:p w14:paraId="0958FF05" w14:textId="77777777" w:rsidR="00763E70" w:rsidRDefault="00304C18">
            <w:r>
              <w:t xml:space="preserve"> </w:t>
            </w:r>
            <w:proofErr w:type="spellStart"/>
            <w:r>
              <w:t>BoardEnableInterrupts</w:t>
            </w:r>
            <w:proofErr w:type="spellEnd"/>
          </w:p>
        </w:tc>
      </w:tr>
      <w:tr w:rsidR="00763E70" w14:paraId="740CE6EE" w14:textId="77777777" w:rsidTr="00763E70">
        <w:tc>
          <w:tcPr>
            <w:tcW w:w="10065" w:type="dxa"/>
            <w:gridSpan w:val="2"/>
            <w:shd w:val="clear" w:color="auto" w:fill="000080"/>
          </w:tcPr>
          <w:p w14:paraId="3A94A86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33820EA" w14:textId="77777777" w:rsidTr="00763E70">
        <w:tc>
          <w:tcPr>
            <w:tcW w:w="10065" w:type="dxa"/>
            <w:gridSpan w:val="2"/>
          </w:tcPr>
          <w:p w14:paraId="2E043A2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EnableAllInterrupts</w:t>
            </w:r>
            <w:proofErr w:type="spellEnd"/>
            <w:r>
              <w:t xml:space="preserve"> </w:t>
            </w:r>
            <w:proofErr w:type="spellStart"/>
            <w:r>
              <w:t>BoardEnableInterrupts</w:t>
            </w:r>
            <w:proofErr w:type="spellEnd"/>
          </w:p>
        </w:tc>
      </w:tr>
      <w:tr w:rsidR="00763E70" w14:paraId="64E1D504" w14:textId="77777777" w:rsidTr="00763E70">
        <w:tc>
          <w:tcPr>
            <w:tcW w:w="10065" w:type="dxa"/>
            <w:gridSpan w:val="2"/>
            <w:shd w:val="clear" w:color="auto" w:fill="000080"/>
          </w:tcPr>
          <w:p w14:paraId="4B53B20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99827AB" w14:textId="77777777" w:rsidTr="00763E70">
        <w:tc>
          <w:tcPr>
            <w:tcW w:w="10065" w:type="dxa"/>
            <w:gridSpan w:val="2"/>
          </w:tcPr>
          <w:p w14:paraId="46B5DAD0" w14:textId="5FD8F7F1" w:rsidR="00763E70" w:rsidRDefault="0011293A">
            <w:r>
              <w:t>Enable All Interrupts.</w:t>
            </w:r>
          </w:p>
        </w:tc>
      </w:tr>
    </w:tbl>
    <w:p w14:paraId="6D36973F" w14:textId="77777777" w:rsidR="00763E70" w:rsidRDefault="00304C18" w:rsidP="000F7B52">
      <w:pPr>
        <w:pStyle w:val="Heading3"/>
        <w:spacing w:before="500"/>
        <w:ind w:left="965" w:hanging="965"/>
      </w:pPr>
      <w:proofErr w:type="spellStart"/>
      <w:r>
        <w:t>ResumeAllInterrupts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1"/>
        <w:gridCol w:w="3324"/>
      </w:tblGrid>
      <w:tr w:rsidR="00763E70" w14:paraId="4C562F2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2553AB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AB9FE1A" w14:textId="77777777" w:rsidR="00763E70" w:rsidRDefault="00304C18">
            <w:r>
              <w:t>Value</w:t>
            </w:r>
          </w:p>
        </w:tc>
      </w:tr>
      <w:tr w:rsidR="00763E70" w14:paraId="5F575327" w14:textId="77777777" w:rsidTr="00763E70">
        <w:tc>
          <w:tcPr>
            <w:tcW w:w="6710" w:type="dxa"/>
          </w:tcPr>
          <w:p w14:paraId="215C6B0D" w14:textId="77777777" w:rsidR="00763E70" w:rsidRDefault="00304C18">
            <w:proofErr w:type="spellStart"/>
            <w:r>
              <w:t>ResumeAllInterrupts</w:t>
            </w:r>
            <w:proofErr w:type="spellEnd"/>
          </w:p>
        </w:tc>
        <w:tc>
          <w:tcPr>
            <w:tcW w:w="3355" w:type="dxa"/>
          </w:tcPr>
          <w:p w14:paraId="718390CF" w14:textId="77777777" w:rsidR="00763E70" w:rsidRDefault="00304C18">
            <w:r>
              <w:t xml:space="preserve"> </w:t>
            </w:r>
            <w:proofErr w:type="spellStart"/>
            <w:r>
              <w:t>BoardEnableInterrupts</w:t>
            </w:r>
            <w:proofErr w:type="spellEnd"/>
          </w:p>
        </w:tc>
      </w:tr>
      <w:tr w:rsidR="00763E70" w14:paraId="7A0F1CE4" w14:textId="77777777" w:rsidTr="00763E70">
        <w:tc>
          <w:tcPr>
            <w:tcW w:w="10065" w:type="dxa"/>
            <w:gridSpan w:val="2"/>
            <w:shd w:val="clear" w:color="auto" w:fill="000080"/>
          </w:tcPr>
          <w:p w14:paraId="341DE60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ED08BFE" w14:textId="77777777" w:rsidTr="00763E70">
        <w:tc>
          <w:tcPr>
            <w:tcW w:w="10065" w:type="dxa"/>
            <w:gridSpan w:val="2"/>
          </w:tcPr>
          <w:p w14:paraId="30D4626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ResumeAllInterrupts</w:t>
            </w:r>
            <w:proofErr w:type="spellEnd"/>
            <w:r>
              <w:t xml:space="preserve"> </w:t>
            </w:r>
            <w:proofErr w:type="spellStart"/>
            <w:r>
              <w:t>BoardEnableInterrupts</w:t>
            </w:r>
            <w:proofErr w:type="spellEnd"/>
          </w:p>
        </w:tc>
      </w:tr>
      <w:tr w:rsidR="00763E70" w14:paraId="2D7F3778" w14:textId="77777777" w:rsidTr="00763E70">
        <w:tc>
          <w:tcPr>
            <w:tcW w:w="10065" w:type="dxa"/>
            <w:gridSpan w:val="2"/>
            <w:shd w:val="clear" w:color="auto" w:fill="000080"/>
          </w:tcPr>
          <w:p w14:paraId="0197896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A30410" w14:textId="77777777" w:rsidTr="00763E70">
        <w:tc>
          <w:tcPr>
            <w:tcW w:w="10065" w:type="dxa"/>
            <w:gridSpan w:val="2"/>
          </w:tcPr>
          <w:p w14:paraId="047FC486" w14:textId="2DBAA4FE" w:rsidR="00763E70" w:rsidRDefault="00A835EB">
            <w:r>
              <w:t>Resume All Interrupts.</w:t>
            </w:r>
          </w:p>
        </w:tc>
      </w:tr>
    </w:tbl>
    <w:p w14:paraId="6CDF9E8F" w14:textId="77777777" w:rsidR="00763E70" w:rsidRDefault="00304C18">
      <w:pPr>
        <w:pStyle w:val="Heading3"/>
      </w:pPr>
      <w:proofErr w:type="spellStart"/>
      <w:r>
        <w:t>SuspendAllInterrupts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  <w:gridCol w:w="3325"/>
      </w:tblGrid>
      <w:tr w:rsidR="00763E70" w14:paraId="4125549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D2B3B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4675E4" w14:textId="77777777" w:rsidR="00763E70" w:rsidRDefault="00304C18">
            <w:r>
              <w:t>Value</w:t>
            </w:r>
          </w:p>
        </w:tc>
      </w:tr>
      <w:tr w:rsidR="00763E70" w14:paraId="2F78B36D" w14:textId="77777777" w:rsidTr="00763E70">
        <w:tc>
          <w:tcPr>
            <w:tcW w:w="6710" w:type="dxa"/>
          </w:tcPr>
          <w:p w14:paraId="502AF781" w14:textId="77777777" w:rsidR="00763E70" w:rsidRDefault="00304C18">
            <w:proofErr w:type="spellStart"/>
            <w:r>
              <w:t>SuspendAllInterrupts</w:t>
            </w:r>
            <w:proofErr w:type="spellEnd"/>
          </w:p>
        </w:tc>
        <w:tc>
          <w:tcPr>
            <w:tcW w:w="3355" w:type="dxa"/>
          </w:tcPr>
          <w:p w14:paraId="1B65E7C2" w14:textId="77777777" w:rsidR="00763E70" w:rsidRDefault="00304C18">
            <w:r>
              <w:t xml:space="preserve"> </w:t>
            </w:r>
            <w:proofErr w:type="spellStart"/>
            <w:r>
              <w:t>BoardDisableInterrupts</w:t>
            </w:r>
            <w:proofErr w:type="spellEnd"/>
          </w:p>
        </w:tc>
      </w:tr>
      <w:tr w:rsidR="00763E70" w14:paraId="375B46D8" w14:textId="77777777" w:rsidTr="00763E70">
        <w:tc>
          <w:tcPr>
            <w:tcW w:w="10065" w:type="dxa"/>
            <w:gridSpan w:val="2"/>
            <w:shd w:val="clear" w:color="auto" w:fill="000080"/>
          </w:tcPr>
          <w:p w14:paraId="44882E0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44AB514" w14:textId="77777777" w:rsidTr="00763E70">
        <w:tc>
          <w:tcPr>
            <w:tcW w:w="10065" w:type="dxa"/>
            <w:gridSpan w:val="2"/>
          </w:tcPr>
          <w:p w14:paraId="43B9A70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SuspendAllInterrupts</w:t>
            </w:r>
            <w:proofErr w:type="spellEnd"/>
            <w:r>
              <w:t xml:space="preserve"> </w:t>
            </w:r>
            <w:proofErr w:type="spellStart"/>
            <w:r>
              <w:t>BoardDisableInterrupts</w:t>
            </w:r>
            <w:proofErr w:type="spellEnd"/>
          </w:p>
        </w:tc>
      </w:tr>
      <w:tr w:rsidR="00763E70" w14:paraId="1AD3552C" w14:textId="77777777" w:rsidTr="00763E70">
        <w:tc>
          <w:tcPr>
            <w:tcW w:w="10065" w:type="dxa"/>
            <w:gridSpan w:val="2"/>
            <w:shd w:val="clear" w:color="auto" w:fill="000080"/>
          </w:tcPr>
          <w:p w14:paraId="011196D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30D98B5" w14:textId="77777777" w:rsidTr="00763E70">
        <w:tc>
          <w:tcPr>
            <w:tcW w:w="10065" w:type="dxa"/>
            <w:gridSpan w:val="2"/>
          </w:tcPr>
          <w:p w14:paraId="387747E3" w14:textId="40DE69E1" w:rsidR="00763E70" w:rsidRDefault="00A835EB">
            <w:r>
              <w:t>Suspend All Interrupts.</w:t>
            </w:r>
          </w:p>
        </w:tc>
      </w:tr>
    </w:tbl>
    <w:p w14:paraId="4BA8339E" w14:textId="77777777" w:rsidR="00763E70" w:rsidRDefault="00304C18">
      <w:pPr>
        <w:pStyle w:val="Heading3"/>
      </w:pPr>
      <w:r>
        <w:t>BOARD_CORTEXM_CONTROL_FPCA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1089690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ED1026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55E045" w14:textId="77777777" w:rsidR="00763E70" w:rsidRDefault="00304C18">
            <w:r>
              <w:t>Value</w:t>
            </w:r>
          </w:p>
        </w:tc>
      </w:tr>
      <w:tr w:rsidR="00763E70" w14:paraId="16B3A444" w14:textId="77777777" w:rsidTr="00763E70">
        <w:tc>
          <w:tcPr>
            <w:tcW w:w="6710" w:type="dxa"/>
          </w:tcPr>
          <w:p w14:paraId="028FAAC2" w14:textId="77777777" w:rsidR="00763E70" w:rsidRDefault="00304C18">
            <w:r>
              <w:t>BOARD_CORTEXM_CONTROL_FPCA</w:t>
            </w:r>
          </w:p>
        </w:tc>
        <w:tc>
          <w:tcPr>
            <w:tcW w:w="3355" w:type="dxa"/>
          </w:tcPr>
          <w:p w14:paraId="5C968D32" w14:textId="77777777" w:rsidR="00763E70" w:rsidRDefault="00304C18">
            <w:r>
              <w:t xml:space="preserve"> 0x00000004</w:t>
            </w:r>
          </w:p>
        </w:tc>
      </w:tr>
      <w:tr w:rsidR="00763E70" w14:paraId="27C0E9DC" w14:textId="77777777" w:rsidTr="00763E70">
        <w:tc>
          <w:tcPr>
            <w:tcW w:w="10065" w:type="dxa"/>
            <w:gridSpan w:val="2"/>
            <w:shd w:val="clear" w:color="auto" w:fill="000080"/>
          </w:tcPr>
          <w:p w14:paraId="04B17AC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E17B99" w14:textId="77777777" w:rsidTr="00763E70">
        <w:tc>
          <w:tcPr>
            <w:tcW w:w="10065" w:type="dxa"/>
            <w:gridSpan w:val="2"/>
          </w:tcPr>
          <w:p w14:paraId="2ED8592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BOARD_CORTEXM_CONTROL_FPCA 0x00000004</w:t>
            </w:r>
          </w:p>
        </w:tc>
      </w:tr>
      <w:tr w:rsidR="00763E70" w14:paraId="4D292551" w14:textId="77777777" w:rsidTr="00763E70">
        <w:tc>
          <w:tcPr>
            <w:tcW w:w="10065" w:type="dxa"/>
            <w:gridSpan w:val="2"/>
            <w:shd w:val="clear" w:color="auto" w:fill="000080"/>
          </w:tcPr>
          <w:p w14:paraId="314F602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B9DF7D" w14:textId="77777777" w:rsidTr="00763E70">
        <w:tc>
          <w:tcPr>
            <w:tcW w:w="10065" w:type="dxa"/>
            <w:gridSpan w:val="2"/>
          </w:tcPr>
          <w:p w14:paraId="3E896A25" w14:textId="77777777" w:rsidR="00763E70" w:rsidRDefault="00304C18">
            <w:r>
              <w:t xml:space="preserve">BOARD_CORTEXM_CONTROL_FPCA (Control bit FPCA). FPCA floating point extension active in current context. This means, the </w:t>
            </w:r>
            <w:proofErr w:type="gramStart"/>
            <w:r>
              <w:t>floating point</w:t>
            </w:r>
            <w:proofErr w:type="gramEnd"/>
            <w:r>
              <w:t xml:space="preserve"> context is automatically saved on exception entry.</w:t>
            </w:r>
          </w:p>
        </w:tc>
      </w:tr>
    </w:tbl>
    <w:p w14:paraId="4DBF9447" w14:textId="77777777" w:rsidR="00763E70" w:rsidRDefault="00304C18">
      <w:pPr>
        <w:pStyle w:val="Heading3"/>
      </w:pPr>
      <w:r>
        <w:t>BOARD_FPCCR_ASPEN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763E70" w14:paraId="57D09A1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9A847C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7D66AEB" w14:textId="77777777" w:rsidR="00763E70" w:rsidRDefault="00304C18">
            <w:r>
              <w:t>Value</w:t>
            </w:r>
          </w:p>
        </w:tc>
      </w:tr>
      <w:tr w:rsidR="00763E70" w14:paraId="0D311E63" w14:textId="77777777" w:rsidTr="00763E70">
        <w:tc>
          <w:tcPr>
            <w:tcW w:w="6710" w:type="dxa"/>
          </w:tcPr>
          <w:p w14:paraId="78B4C463" w14:textId="77777777" w:rsidR="00763E70" w:rsidRDefault="00304C18">
            <w:r>
              <w:t>BOARD_FPCCR_ASPEN</w:t>
            </w:r>
          </w:p>
        </w:tc>
        <w:tc>
          <w:tcPr>
            <w:tcW w:w="3355" w:type="dxa"/>
          </w:tcPr>
          <w:p w14:paraId="49DF0E37" w14:textId="77777777" w:rsidR="00763E70" w:rsidRDefault="00304C18">
            <w:r>
              <w:t>(1 &lt;&lt; 31)</w:t>
            </w:r>
          </w:p>
        </w:tc>
      </w:tr>
      <w:tr w:rsidR="00763E70" w14:paraId="0D4A5B49" w14:textId="77777777" w:rsidTr="00763E70">
        <w:tc>
          <w:tcPr>
            <w:tcW w:w="10065" w:type="dxa"/>
            <w:gridSpan w:val="2"/>
            <w:shd w:val="clear" w:color="auto" w:fill="000080"/>
          </w:tcPr>
          <w:p w14:paraId="30677D9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CBCE722" w14:textId="77777777" w:rsidTr="00763E70">
        <w:tc>
          <w:tcPr>
            <w:tcW w:w="10065" w:type="dxa"/>
            <w:gridSpan w:val="2"/>
          </w:tcPr>
          <w:p w14:paraId="789CA6E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BOARD_FPCCR_ASPEN (1 &lt;&lt; 31)</w:t>
            </w:r>
          </w:p>
        </w:tc>
      </w:tr>
      <w:tr w:rsidR="00763E70" w14:paraId="064561CF" w14:textId="77777777" w:rsidTr="00763E70">
        <w:tc>
          <w:tcPr>
            <w:tcW w:w="10065" w:type="dxa"/>
            <w:gridSpan w:val="2"/>
            <w:shd w:val="clear" w:color="auto" w:fill="000080"/>
          </w:tcPr>
          <w:p w14:paraId="65FBC1C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2F2B57" w14:textId="77777777" w:rsidTr="00763E70">
        <w:tc>
          <w:tcPr>
            <w:tcW w:w="10065" w:type="dxa"/>
            <w:gridSpan w:val="2"/>
          </w:tcPr>
          <w:p w14:paraId="2EC6015D" w14:textId="77777777" w:rsidR="00763E70" w:rsidRDefault="00304C18">
            <w:r>
              <w:t>BOARD_FPCCR_ASPEN (FPCCR bit ASPEN). If 1, the CPU sets CONTROL. FPCA to 1 after a FPU instruction was executed.</w:t>
            </w:r>
          </w:p>
        </w:tc>
      </w:tr>
    </w:tbl>
    <w:p w14:paraId="159EB1A7" w14:textId="77777777" w:rsidR="00763E70" w:rsidRDefault="00304C18">
      <w:pPr>
        <w:pStyle w:val="Heading3"/>
      </w:pPr>
      <w:r>
        <w:lastRenderedPageBreak/>
        <w:t>BOARD_FPCCR_LSPEN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0"/>
        <w:gridCol w:w="3285"/>
      </w:tblGrid>
      <w:tr w:rsidR="00763E70" w14:paraId="0038A17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120FB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3F0995F" w14:textId="77777777" w:rsidR="00763E70" w:rsidRDefault="00304C18">
            <w:r>
              <w:t>Value</w:t>
            </w:r>
          </w:p>
        </w:tc>
      </w:tr>
      <w:tr w:rsidR="00763E70" w14:paraId="5CFB97F5" w14:textId="77777777" w:rsidTr="00763E70">
        <w:tc>
          <w:tcPr>
            <w:tcW w:w="6710" w:type="dxa"/>
          </w:tcPr>
          <w:p w14:paraId="1796FE71" w14:textId="77777777" w:rsidR="00763E70" w:rsidRDefault="00304C18">
            <w:r>
              <w:t>BOARD_FPCCR_LSPEN</w:t>
            </w:r>
          </w:p>
        </w:tc>
        <w:tc>
          <w:tcPr>
            <w:tcW w:w="3355" w:type="dxa"/>
          </w:tcPr>
          <w:p w14:paraId="16ABEEFA" w14:textId="77777777" w:rsidR="00763E70" w:rsidRDefault="00304C18">
            <w:r>
              <w:t>(1 &lt;&lt; 30)</w:t>
            </w:r>
          </w:p>
        </w:tc>
      </w:tr>
      <w:tr w:rsidR="00763E70" w14:paraId="4558003A" w14:textId="77777777" w:rsidTr="00763E70">
        <w:tc>
          <w:tcPr>
            <w:tcW w:w="10065" w:type="dxa"/>
            <w:gridSpan w:val="2"/>
            <w:shd w:val="clear" w:color="auto" w:fill="000080"/>
          </w:tcPr>
          <w:p w14:paraId="3B018BA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ECC36B" w14:textId="77777777" w:rsidTr="00763E70">
        <w:tc>
          <w:tcPr>
            <w:tcW w:w="10065" w:type="dxa"/>
            <w:gridSpan w:val="2"/>
          </w:tcPr>
          <w:p w14:paraId="5C0D9A7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BOARD_FPCCR_LSPEN (1 &lt;&lt; 30)</w:t>
            </w:r>
          </w:p>
        </w:tc>
      </w:tr>
      <w:tr w:rsidR="00763E70" w14:paraId="4F032453" w14:textId="77777777" w:rsidTr="00763E70">
        <w:tc>
          <w:tcPr>
            <w:tcW w:w="10065" w:type="dxa"/>
            <w:gridSpan w:val="2"/>
            <w:shd w:val="clear" w:color="auto" w:fill="000080"/>
          </w:tcPr>
          <w:p w14:paraId="6611AC1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E5D0740" w14:textId="77777777" w:rsidTr="00763E70">
        <w:tc>
          <w:tcPr>
            <w:tcW w:w="10065" w:type="dxa"/>
            <w:gridSpan w:val="2"/>
          </w:tcPr>
          <w:p w14:paraId="469572AC" w14:textId="77777777" w:rsidR="00763E70" w:rsidRDefault="00304C18">
            <w:r>
              <w:t>BOARD_FPCCR_LSPEN (FPCCR bit LSPEN). If 1, the CPU enables lazy FPU context saving.</w:t>
            </w:r>
          </w:p>
        </w:tc>
      </w:tr>
    </w:tbl>
    <w:p w14:paraId="01EC0921" w14:textId="77777777" w:rsidR="00763E70" w:rsidRDefault="00304C18">
      <w:pPr>
        <w:pStyle w:val="Heading3"/>
      </w:pPr>
      <w:r>
        <w:t>ISTACKLEN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763E70" w14:paraId="43D5243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726F99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D424EC9" w14:textId="77777777" w:rsidR="00763E70" w:rsidRDefault="00304C18">
            <w:r>
              <w:t>Value</w:t>
            </w:r>
          </w:p>
        </w:tc>
      </w:tr>
      <w:tr w:rsidR="00763E70" w14:paraId="49A96286" w14:textId="77777777" w:rsidTr="00763E70">
        <w:tc>
          <w:tcPr>
            <w:tcW w:w="6710" w:type="dxa"/>
          </w:tcPr>
          <w:p w14:paraId="62DB892E" w14:textId="77777777" w:rsidR="00763E70" w:rsidRDefault="00304C18">
            <w:r>
              <w:t>ISTACKLEN</w:t>
            </w:r>
          </w:p>
        </w:tc>
        <w:tc>
          <w:tcPr>
            <w:tcW w:w="3355" w:type="dxa"/>
          </w:tcPr>
          <w:p w14:paraId="1B2A87D3" w14:textId="77777777" w:rsidR="00763E70" w:rsidRDefault="00304C18">
            <w:r>
              <w:t xml:space="preserve"> 0x200U</w:t>
            </w:r>
          </w:p>
        </w:tc>
      </w:tr>
      <w:tr w:rsidR="00763E70" w14:paraId="59FCD0E9" w14:textId="77777777" w:rsidTr="00763E70">
        <w:tc>
          <w:tcPr>
            <w:tcW w:w="10065" w:type="dxa"/>
            <w:gridSpan w:val="2"/>
            <w:shd w:val="clear" w:color="auto" w:fill="000080"/>
          </w:tcPr>
          <w:p w14:paraId="0235835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1EE4737" w14:textId="77777777" w:rsidTr="00763E70">
        <w:tc>
          <w:tcPr>
            <w:tcW w:w="10065" w:type="dxa"/>
            <w:gridSpan w:val="2"/>
          </w:tcPr>
          <w:p w14:paraId="52E763D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ISTACKLEN 0x200U</w:t>
            </w:r>
          </w:p>
        </w:tc>
      </w:tr>
      <w:tr w:rsidR="00763E70" w14:paraId="0373F807" w14:textId="77777777" w:rsidTr="00763E70">
        <w:tc>
          <w:tcPr>
            <w:tcW w:w="10065" w:type="dxa"/>
            <w:gridSpan w:val="2"/>
            <w:shd w:val="clear" w:color="auto" w:fill="000080"/>
          </w:tcPr>
          <w:p w14:paraId="7D2EB21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49E15E7" w14:textId="77777777" w:rsidTr="00763E70">
        <w:tc>
          <w:tcPr>
            <w:tcW w:w="10065" w:type="dxa"/>
            <w:gridSpan w:val="2"/>
          </w:tcPr>
          <w:p w14:paraId="12FED0D4" w14:textId="77777777" w:rsidR="00763E70" w:rsidRDefault="00304C18">
            <w:r>
              <w:t>Stack length.</w:t>
            </w:r>
          </w:p>
        </w:tc>
      </w:tr>
    </w:tbl>
    <w:p w14:paraId="4FBB244C" w14:textId="77777777" w:rsidR="00763E70" w:rsidRDefault="00304C18">
      <w:pPr>
        <w:pStyle w:val="Heading3"/>
      </w:pPr>
      <w:r>
        <w:t>PLATFORMS_ASM_ALIGN_EXCTAB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0BFA869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6C483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A1BEA5C" w14:textId="77777777" w:rsidR="00763E70" w:rsidRDefault="00304C18">
            <w:r>
              <w:t>Value</w:t>
            </w:r>
          </w:p>
        </w:tc>
      </w:tr>
      <w:tr w:rsidR="00763E70" w14:paraId="787BAAF9" w14:textId="77777777" w:rsidTr="00763E70">
        <w:tc>
          <w:tcPr>
            <w:tcW w:w="6710" w:type="dxa"/>
          </w:tcPr>
          <w:p w14:paraId="250B21E8" w14:textId="77777777" w:rsidR="00763E70" w:rsidRDefault="00304C18">
            <w:r>
              <w:t>PLATFORMS_ASM_ALIGN_EXCTAB</w:t>
            </w:r>
          </w:p>
        </w:tc>
        <w:tc>
          <w:tcPr>
            <w:tcW w:w="3355" w:type="dxa"/>
          </w:tcPr>
          <w:p w14:paraId="37209833" w14:textId="77777777" w:rsidR="00763E70" w:rsidRDefault="00304C18">
            <w:r>
              <w:t>(256,8)</w:t>
            </w:r>
          </w:p>
        </w:tc>
      </w:tr>
      <w:tr w:rsidR="00763E70" w14:paraId="30ED4373" w14:textId="77777777" w:rsidTr="00763E70">
        <w:tc>
          <w:tcPr>
            <w:tcW w:w="10065" w:type="dxa"/>
            <w:gridSpan w:val="2"/>
            <w:shd w:val="clear" w:color="auto" w:fill="000080"/>
          </w:tcPr>
          <w:p w14:paraId="3B5B197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B80F721" w14:textId="77777777" w:rsidTr="00763E70">
        <w:tc>
          <w:tcPr>
            <w:tcW w:w="10065" w:type="dxa"/>
            <w:gridSpan w:val="2"/>
          </w:tcPr>
          <w:p w14:paraId="19415C5C" w14:textId="77777777" w:rsidR="00763E70" w:rsidRDefault="00304C18">
            <w:r>
              <w:t xml:space="preserve">#define PLATFORMS_ASM_ALIGN_EXCTAB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256,8)</w:t>
            </w:r>
          </w:p>
        </w:tc>
      </w:tr>
      <w:tr w:rsidR="00763E70" w14:paraId="13D9CEB0" w14:textId="77777777" w:rsidTr="00763E70">
        <w:tc>
          <w:tcPr>
            <w:tcW w:w="10065" w:type="dxa"/>
            <w:gridSpan w:val="2"/>
            <w:shd w:val="clear" w:color="auto" w:fill="000080"/>
          </w:tcPr>
          <w:p w14:paraId="1D95B8A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D66D494" w14:textId="77777777" w:rsidTr="00763E70">
        <w:tc>
          <w:tcPr>
            <w:tcW w:w="10065" w:type="dxa"/>
            <w:gridSpan w:val="2"/>
          </w:tcPr>
          <w:p w14:paraId="25DAFE9F" w14:textId="77777777" w:rsidR="00763E70" w:rsidRDefault="00304C18">
            <w:r>
              <w:t>NA</w:t>
            </w:r>
          </w:p>
        </w:tc>
      </w:tr>
    </w:tbl>
    <w:p w14:paraId="4CF62228" w14:textId="77777777" w:rsidR="00763E70" w:rsidRDefault="00304C18">
      <w:pPr>
        <w:pStyle w:val="Heading3"/>
      </w:pPr>
      <w:r>
        <w:t>PLATFORMS_ASM_ALIGN_EXCTAB10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763E70" w14:paraId="4587DAA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89440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20499AA" w14:textId="77777777" w:rsidR="00763E70" w:rsidRDefault="00304C18">
            <w:r>
              <w:t>Value</w:t>
            </w:r>
          </w:p>
        </w:tc>
      </w:tr>
      <w:tr w:rsidR="00763E70" w14:paraId="5C3508DF" w14:textId="77777777" w:rsidTr="00763E70">
        <w:tc>
          <w:tcPr>
            <w:tcW w:w="6710" w:type="dxa"/>
          </w:tcPr>
          <w:p w14:paraId="07DC5F50" w14:textId="77777777" w:rsidR="00763E70" w:rsidRDefault="00304C18">
            <w:r>
              <w:t>PLATFORMS_ASM_ALIGN_EXCTAB10</w:t>
            </w:r>
          </w:p>
        </w:tc>
        <w:tc>
          <w:tcPr>
            <w:tcW w:w="3355" w:type="dxa"/>
          </w:tcPr>
          <w:p w14:paraId="2C413257" w14:textId="77777777" w:rsidR="00763E70" w:rsidRDefault="00304C18">
            <w:r>
              <w:t>(16,4)</w:t>
            </w:r>
          </w:p>
        </w:tc>
      </w:tr>
      <w:tr w:rsidR="00763E70" w14:paraId="61B00A0D" w14:textId="77777777" w:rsidTr="00763E70">
        <w:tc>
          <w:tcPr>
            <w:tcW w:w="10065" w:type="dxa"/>
            <w:gridSpan w:val="2"/>
            <w:shd w:val="clear" w:color="auto" w:fill="000080"/>
          </w:tcPr>
          <w:p w14:paraId="79A247F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2F9D542" w14:textId="77777777" w:rsidTr="00763E70">
        <w:tc>
          <w:tcPr>
            <w:tcW w:w="10065" w:type="dxa"/>
            <w:gridSpan w:val="2"/>
          </w:tcPr>
          <w:p w14:paraId="397E7275" w14:textId="77777777" w:rsidR="00763E70" w:rsidRDefault="00304C18">
            <w:r>
              <w:t xml:space="preserve">#define PLATFORMS_ASM_ALIGN_EXCTAB10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16,4)</w:t>
            </w:r>
          </w:p>
        </w:tc>
      </w:tr>
      <w:tr w:rsidR="00763E70" w14:paraId="48362EF5" w14:textId="77777777" w:rsidTr="00763E70">
        <w:tc>
          <w:tcPr>
            <w:tcW w:w="10065" w:type="dxa"/>
            <w:gridSpan w:val="2"/>
            <w:shd w:val="clear" w:color="auto" w:fill="000080"/>
          </w:tcPr>
          <w:p w14:paraId="05772E4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B3FA773" w14:textId="77777777" w:rsidTr="00763E70">
        <w:tc>
          <w:tcPr>
            <w:tcW w:w="10065" w:type="dxa"/>
            <w:gridSpan w:val="2"/>
          </w:tcPr>
          <w:p w14:paraId="61B44172" w14:textId="77777777" w:rsidR="00763E70" w:rsidRDefault="00304C18">
            <w:r>
              <w:t>NA</w:t>
            </w:r>
          </w:p>
        </w:tc>
      </w:tr>
    </w:tbl>
    <w:p w14:paraId="3407DC57" w14:textId="77777777" w:rsidR="00763E70" w:rsidRDefault="00304C18">
      <w:pPr>
        <w:pStyle w:val="Heading3"/>
      </w:pPr>
      <w:r>
        <w:t>PLATFORMS_ASM_ALIGN_EXCTAB20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763E70" w14:paraId="575559B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9CCF3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6C67A7A" w14:textId="77777777" w:rsidR="00763E70" w:rsidRDefault="00304C18">
            <w:r>
              <w:t>Value</w:t>
            </w:r>
          </w:p>
        </w:tc>
      </w:tr>
      <w:tr w:rsidR="00763E70" w14:paraId="6B28F0D3" w14:textId="77777777" w:rsidTr="00763E70">
        <w:tc>
          <w:tcPr>
            <w:tcW w:w="6710" w:type="dxa"/>
          </w:tcPr>
          <w:p w14:paraId="005F6839" w14:textId="77777777" w:rsidR="00763E70" w:rsidRDefault="00304C18">
            <w:r>
              <w:t>PLATFORMS_ASM_ALIGN_EXCTAB20</w:t>
            </w:r>
          </w:p>
        </w:tc>
        <w:tc>
          <w:tcPr>
            <w:tcW w:w="3355" w:type="dxa"/>
          </w:tcPr>
          <w:p w14:paraId="672E02A9" w14:textId="77777777" w:rsidR="00763E70" w:rsidRDefault="00304C18">
            <w:r>
              <w:t>(32,5)</w:t>
            </w:r>
          </w:p>
        </w:tc>
      </w:tr>
      <w:tr w:rsidR="00763E70" w14:paraId="02CA4050" w14:textId="77777777" w:rsidTr="00763E70">
        <w:tc>
          <w:tcPr>
            <w:tcW w:w="10065" w:type="dxa"/>
            <w:gridSpan w:val="2"/>
            <w:shd w:val="clear" w:color="auto" w:fill="000080"/>
          </w:tcPr>
          <w:p w14:paraId="1CABB84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D76E4A1" w14:textId="77777777" w:rsidTr="00763E70">
        <w:tc>
          <w:tcPr>
            <w:tcW w:w="10065" w:type="dxa"/>
            <w:gridSpan w:val="2"/>
          </w:tcPr>
          <w:p w14:paraId="2411E47A" w14:textId="77777777" w:rsidR="00763E70" w:rsidRDefault="00304C18">
            <w:r>
              <w:t xml:space="preserve">#define PLATFORMS_ASM_ALIGN_EXCTAB20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32,5)</w:t>
            </w:r>
          </w:p>
        </w:tc>
      </w:tr>
      <w:tr w:rsidR="00763E70" w14:paraId="38A4C5F3" w14:textId="77777777" w:rsidTr="00763E70">
        <w:tc>
          <w:tcPr>
            <w:tcW w:w="10065" w:type="dxa"/>
            <w:gridSpan w:val="2"/>
            <w:shd w:val="clear" w:color="auto" w:fill="000080"/>
          </w:tcPr>
          <w:p w14:paraId="352DC9D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29D1713" w14:textId="77777777" w:rsidTr="00763E70">
        <w:tc>
          <w:tcPr>
            <w:tcW w:w="10065" w:type="dxa"/>
            <w:gridSpan w:val="2"/>
          </w:tcPr>
          <w:p w14:paraId="244ABF64" w14:textId="77777777" w:rsidR="00763E70" w:rsidRDefault="00304C18">
            <w:r>
              <w:t>NA</w:t>
            </w:r>
          </w:p>
        </w:tc>
      </w:tr>
    </w:tbl>
    <w:p w14:paraId="3F8B1323" w14:textId="77777777" w:rsidR="00763E70" w:rsidRDefault="00304C18">
      <w:pPr>
        <w:pStyle w:val="Heading3"/>
      </w:pPr>
      <w:r>
        <w:t>PLATFORMS_ASM_ALIGN_EXCVEC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763E70" w14:paraId="5FB17EE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569FA6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DB7652E" w14:textId="77777777" w:rsidR="00763E70" w:rsidRDefault="00304C18">
            <w:r>
              <w:t>Value</w:t>
            </w:r>
          </w:p>
        </w:tc>
      </w:tr>
      <w:tr w:rsidR="00763E70" w14:paraId="051DCAED" w14:textId="77777777" w:rsidTr="00763E70">
        <w:tc>
          <w:tcPr>
            <w:tcW w:w="6710" w:type="dxa"/>
          </w:tcPr>
          <w:p w14:paraId="375E8B62" w14:textId="77777777" w:rsidR="00763E70" w:rsidRDefault="00304C18">
            <w:r>
              <w:t>PLATFORMS_ASM_ALIGN_EXCVEC</w:t>
            </w:r>
          </w:p>
        </w:tc>
        <w:tc>
          <w:tcPr>
            <w:tcW w:w="3355" w:type="dxa"/>
          </w:tcPr>
          <w:p w14:paraId="4116072B" w14:textId="77777777" w:rsidR="00763E70" w:rsidRDefault="00304C18">
            <w:r>
              <w:t>(16,4)</w:t>
            </w:r>
          </w:p>
        </w:tc>
      </w:tr>
      <w:tr w:rsidR="00763E70" w14:paraId="5B455A5C" w14:textId="77777777" w:rsidTr="00763E70">
        <w:tc>
          <w:tcPr>
            <w:tcW w:w="10065" w:type="dxa"/>
            <w:gridSpan w:val="2"/>
            <w:shd w:val="clear" w:color="auto" w:fill="000080"/>
          </w:tcPr>
          <w:p w14:paraId="62FE927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BF85035" w14:textId="77777777" w:rsidTr="00763E70">
        <w:tc>
          <w:tcPr>
            <w:tcW w:w="10065" w:type="dxa"/>
            <w:gridSpan w:val="2"/>
          </w:tcPr>
          <w:p w14:paraId="0EA85CAF" w14:textId="77777777" w:rsidR="00763E70" w:rsidRDefault="00304C18">
            <w:r>
              <w:t xml:space="preserve">#define PLATFORMS_ASM_ALIGN_EXCVEC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16,4)</w:t>
            </w:r>
          </w:p>
        </w:tc>
      </w:tr>
      <w:tr w:rsidR="00763E70" w14:paraId="52CF41FB" w14:textId="77777777" w:rsidTr="00763E70">
        <w:tc>
          <w:tcPr>
            <w:tcW w:w="10065" w:type="dxa"/>
            <w:gridSpan w:val="2"/>
            <w:shd w:val="clear" w:color="auto" w:fill="000080"/>
          </w:tcPr>
          <w:p w14:paraId="3029E8A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3E5F7C6" w14:textId="77777777" w:rsidTr="00763E70">
        <w:tc>
          <w:tcPr>
            <w:tcW w:w="10065" w:type="dxa"/>
            <w:gridSpan w:val="2"/>
          </w:tcPr>
          <w:p w14:paraId="742328ED" w14:textId="77777777" w:rsidR="00763E70" w:rsidRDefault="00304C18">
            <w:r>
              <w:t>NA</w:t>
            </w:r>
          </w:p>
        </w:tc>
      </w:tr>
    </w:tbl>
    <w:p w14:paraId="285F1B28" w14:textId="77777777" w:rsidR="00763E70" w:rsidRDefault="00304C18">
      <w:pPr>
        <w:pStyle w:val="Heading3"/>
      </w:pPr>
      <w:r>
        <w:t>PLATFORMS_ASM_ALIGN_INTCTAB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763E70" w14:paraId="315D21A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A1982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9573370" w14:textId="77777777" w:rsidR="00763E70" w:rsidRDefault="00304C18">
            <w:r>
              <w:t>Value</w:t>
            </w:r>
          </w:p>
        </w:tc>
      </w:tr>
      <w:tr w:rsidR="00763E70" w14:paraId="49689DF2" w14:textId="77777777" w:rsidTr="00763E70">
        <w:tc>
          <w:tcPr>
            <w:tcW w:w="6710" w:type="dxa"/>
          </w:tcPr>
          <w:p w14:paraId="5CE11F4B" w14:textId="77777777" w:rsidR="00763E70" w:rsidRDefault="00304C18">
            <w:r>
              <w:lastRenderedPageBreak/>
              <w:t>PLATFORMS_ASM_ALIGN_INTCTAB</w:t>
            </w:r>
          </w:p>
        </w:tc>
        <w:tc>
          <w:tcPr>
            <w:tcW w:w="3355" w:type="dxa"/>
          </w:tcPr>
          <w:p w14:paraId="437A645A" w14:textId="77777777" w:rsidR="00763E70" w:rsidRDefault="00304C18">
            <w:r>
              <w:t>(4,2)</w:t>
            </w:r>
          </w:p>
        </w:tc>
      </w:tr>
      <w:tr w:rsidR="00763E70" w14:paraId="49EB19CF" w14:textId="77777777" w:rsidTr="00763E70">
        <w:tc>
          <w:tcPr>
            <w:tcW w:w="10065" w:type="dxa"/>
            <w:gridSpan w:val="2"/>
            <w:shd w:val="clear" w:color="auto" w:fill="000080"/>
          </w:tcPr>
          <w:p w14:paraId="4D80312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F77518E" w14:textId="77777777" w:rsidTr="00763E70">
        <w:tc>
          <w:tcPr>
            <w:tcW w:w="10065" w:type="dxa"/>
            <w:gridSpan w:val="2"/>
          </w:tcPr>
          <w:p w14:paraId="5B49F636" w14:textId="77777777" w:rsidR="00763E70" w:rsidRDefault="00304C18">
            <w:r>
              <w:t xml:space="preserve">#define PLATFORMS_ASM_ALIGN_INTCTAB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4,2)</w:t>
            </w:r>
          </w:p>
        </w:tc>
      </w:tr>
      <w:tr w:rsidR="00763E70" w14:paraId="6129E5AD" w14:textId="77777777" w:rsidTr="00763E70">
        <w:tc>
          <w:tcPr>
            <w:tcW w:w="10065" w:type="dxa"/>
            <w:gridSpan w:val="2"/>
            <w:shd w:val="clear" w:color="auto" w:fill="000080"/>
          </w:tcPr>
          <w:p w14:paraId="5F80898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C6BCE8C" w14:textId="77777777" w:rsidTr="00763E70">
        <w:tc>
          <w:tcPr>
            <w:tcW w:w="10065" w:type="dxa"/>
            <w:gridSpan w:val="2"/>
          </w:tcPr>
          <w:p w14:paraId="1F5CF691" w14:textId="77777777" w:rsidR="00763E70" w:rsidRDefault="00304C18">
            <w:r>
              <w:t>NA</w:t>
            </w:r>
          </w:p>
        </w:tc>
      </w:tr>
    </w:tbl>
    <w:p w14:paraId="5EDFC1B3" w14:textId="77777777" w:rsidR="00763E70" w:rsidRDefault="00304C18">
      <w:pPr>
        <w:pStyle w:val="Heading3"/>
      </w:pPr>
      <w:r>
        <w:t>PLATFORMS_ASM_ALIGN_INTCVEC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1"/>
        <w:gridCol w:w="4104"/>
      </w:tblGrid>
      <w:tr w:rsidR="00763E70" w14:paraId="77F4975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916DEF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D75B6DB" w14:textId="77777777" w:rsidR="00763E70" w:rsidRDefault="00304C18">
            <w:r>
              <w:t>Value</w:t>
            </w:r>
          </w:p>
        </w:tc>
      </w:tr>
      <w:tr w:rsidR="00763E70" w14:paraId="174352F7" w14:textId="77777777" w:rsidTr="00763E70">
        <w:tc>
          <w:tcPr>
            <w:tcW w:w="6710" w:type="dxa"/>
          </w:tcPr>
          <w:p w14:paraId="7D5EF61D" w14:textId="77777777" w:rsidR="00763E70" w:rsidRDefault="00304C18">
            <w:r>
              <w:t>PLATFORMS_ASM_ALIGN_INTCVEC</w:t>
            </w:r>
          </w:p>
        </w:tc>
        <w:tc>
          <w:tcPr>
            <w:tcW w:w="3355" w:type="dxa"/>
          </w:tcPr>
          <w:p w14:paraId="3F14AD26" w14:textId="77777777" w:rsidR="00763E70" w:rsidRDefault="00304C18">
            <w:r>
              <w:t>(PLATFORMS_INTC_VECSIZE, PLATFORMS_INTC_VECSIZE_POW2)</w:t>
            </w:r>
          </w:p>
        </w:tc>
      </w:tr>
      <w:tr w:rsidR="00763E70" w14:paraId="023DC53B" w14:textId="77777777" w:rsidTr="00763E70">
        <w:tc>
          <w:tcPr>
            <w:tcW w:w="10065" w:type="dxa"/>
            <w:gridSpan w:val="2"/>
            <w:shd w:val="clear" w:color="auto" w:fill="000080"/>
          </w:tcPr>
          <w:p w14:paraId="0CD27E2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EB15152" w14:textId="77777777" w:rsidTr="00763E70">
        <w:tc>
          <w:tcPr>
            <w:tcW w:w="10065" w:type="dxa"/>
            <w:gridSpan w:val="2"/>
          </w:tcPr>
          <w:p w14:paraId="16C42AF9" w14:textId="77777777" w:rsidR="00763E70" w:rsidRDefault="00304C18">
            <w:r>
              <w:t xml:space="preserve">#define PLATFORMS_ASM_ALIGN_INTCVEC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PLATFORMS_INTC_VECSIZE, PLATFORMS_INTC_VECSIZE_POW2)</w:t>
            </w:r>
          </w:p>
        </w:tc>
      </w:tr>
      <w:tr w:rsidR="00763E70" w14:paraId="05384048" w14:textId="77777777" w:rsidTr="00763E70">
        <w:tc>
          <w:tcPr>
            <w:tcW w:w="10065" w:type="dxa"/>
            <w:gridSpan w:val="2"/>
            <w:shd w:val="clear" w:color="auto" w:fill="000080"/>
          </w:tcPr>
          <w:p w14:paraId="7389B6D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1DEE7EB" w14:textId="77777777" w:rsidTr="00763E70">
        <w:tc>
          <w:tcPr>
            <w:tcW w:w="10065" w:type="dxa"/>
            <w:gridSpan w:val="2"/>
          </w:tcPr>
          <w:p w14:paraId="5A06CC77" w14:textId="77777777" w:rsidR="00763E70" w:rsidRDefault="00304C18">
            <w:r>
              <w:t>NA</w:t>
            </w:r>
          </w:p>
        </w:tc>
      </w:tr>
    </w:tbl>
    <w:p w14:paraId="6F73F16B" w14:textId="77777777" w:rsidR="00763E70" w:rsidRDefault="00304C18">
      <w:pPr>
        <w:pStyle w:val="Heading3"/>
      </w:pPr>
      <w:r>
        <w:t>PLATFORMS_ASM_ALIGN_TEXT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73"/>
      </w:tblGrid>
      <w:tr w:rsidR="00763E70" w14:paraId="2E15FB3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E0187E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BC7E12B" w14:textId="77777777" w:rsidR="00763E70" w:rsidRDefault="00304C18">
            <w:r>
              <w:t>Value</w:t>
            </w:r>
          </w:p>
        </w:tc>
      </w:tr>
      <w:tr w:rsidR="00763E70" w14:paraId="2CB62204" w14:textId="77777777" w:rsidTr="00763E70">
        <w:tc>
          <w:tcPr>
            <w:tcW w:w="6710" w:type="dxa"/>
          </w:tcPr>
          <w:p w14:paraId="1C529F6F" w14:textId="77777777" w:rsidR="00763E70" w:rsidRDefault="00304C18">
            <w:r>
              <w:t>PLATFORMS_ASM_ALIGN_TEXT</w:t>
            </w:r>
          </w:p>
        </w:tc>
        <w:tc>
          <w:tcPr>
            <w:tcW w:w="3355" w:type="dxa"/>
          </w:tcPr>
          <w:p w14:paraId="28BB18E0" w14:textId="77777777" w:rsidR="00763E70" w:rsidRDefault="00304C18">
            <w:r>
              <w:t>(16,4)</w:t>
            </w:r>
          </w:p>
        </w:tc>
      </w:tr>
      <w:tr w:rsidR="00763E70" w14:paraId="5D782FCE" w14:textId="77777777" w:rsidTr="00763E70">
        <w:tc>
          <w:tcPr>
            <w:tcW w:w="10065" w:type="dxa"/>
            <w:gridSpan w:val="2"/>
            <w:shd w:val="clear" w:color="auto" w:fill="000080"/>
          </w:tcPr>
          <w:p w14:paraId="6243C8B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984B9B3" w14:textId="77777777" w:rsidTr="00763E70">
        <w:tc>
          <w:tcPr>
            <w:tcW w:w="10065" w:type="dxa"/>
            <w:gridSpan w:val="2"/>
          </w:tcPr>
          <w:p w14:paraId="66CEE06E" w14:textId="77777777" w:rsidR="00763E70" w:rsidRDefault="00304C18">
            <w:r>
              <w:t xml:space="preserve">#define PLATFORMS_ASM_ALIGN_TEXT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16,4)</w:t>
            </w:r>
          </w:p>
        </w:tc>
      </w:tr>
      <w:tr w:rsidR="00763E70" w14:paraId="74802624" w14:textId="77777777" w:rsidTr="00763E70">
        <w:tc>
          <w:tcPr>
            <w:tcW w:w="10065" w:type="dxa"/>
            <w:gridSpan w:val="2"/>
            <w:shd w:val="clear" w:color="auto" w:fill="000080"/>
          </w:tcPr>
          <w:p w14:paraId="63D4C46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B9DF540" w14:textId="77777777" w:rsidTr="00763E70">
        <w:tc>
          <w:tcPr>
            <w:tcW w:w="10065" w:type="dxa"/>
            <w:gridSpan w:val="2"/>
          </w:tcPr>
          <w:p w14:paraId="73443B25" w14:textId="77777777" w:rsidR="00763E70" w:rsidRDefault="00304C18">
            <w:r>
              <w:t>NA</w:t>
            </w:r>
          </w:p>
        </w:tc>
      </w:tr>
    </w:tbl>
    <w:p w14:paraId="15D66701" w14:textId="77777777" w:rsidR="00763E70" w:rsidRDefault="00304C18">
      <w:pPr>
        <w:pStyle w:val="Heading3"/>
      </w:pPr>
      <w:r>
        <w:t>PLATFORMS_ASM_</w:t>
      </w:r>
      <w:proofErr w:type="gramStart"/>
      <w:r>
        <w:t>FUNCTION(</w:t>
      </w:r>
      <w:proofErr w:type="spellStart"/>
      <w:proofErr w:type="gramEnd"/>
      <w:r>
        <w:t>fsymbol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763E70" w14:paraId="0156100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D3A412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EE2E41E" w14:textId="77777777" w:rsidR="00763E70" w:rsidRDefault="00304C18">
            <w:r>
              <w:t>Value</w:t>
            </w:r>
          </w:p>
        </w:tc>
      </w:tr>
      <w:tr w:rsidR="00763E70" w14:paraId="7C6AD118" w14:textId="77777777" w:rsidTr="00763E70">
        <w:tc>
          <w:tcPr>
            <w:tcW w:w="6710" w:type="dxa"/>
          </w:tcPr>
          <w:p w14:paraId="5DB231DD" w14:textId="77777777" w:rsidR="00763E70" w:rsidRDefault="00304C18">
            <w:r>
              <w:t>PLATFORMS_ASM_</w:t>
            </w:r>
            <w:proofErr w:type="gramStart"/>
            <w:r>
              <w:t>FUNCTION(</w:t>
            </w:r>
            <w:proofErr w:type="spellStart"/>
            <w:proofErr w:type="gramEnd"/>
            <w:r>
              <w:t>fsymbol</w:t>
            </w:r>
            <w:proofErr w:type="spellEnd"/>
            <w:r>
              <w:t>)</w:t>
            </w:r>
          </w:p>
        </w:tc>
        <w:tc>
          <w:tcPr>
            <w:tcW w:w="3355" w:type="dxa"/>
          </w:tcPr>
          <w:p w14:paraId="182FCA26" w14:textId="77777777" w:rsidR="00763E70" w:rsidRDefault="00304C18">
            <w:r>
              <w:t>(</w:t>
            </w:r>
            <w:proofErr w:type="spellStart"/>
            <w:r>
              <w:t>fsymbol</w:t>
            </w:r>
            <w:proofErr w:type="spellEnd"/>
            <w:proofErr w:type="gramStart"/>
            <w:r>
              <w:t>) .type</w:t>
            </w:r>
            <w:proofErr w:type="gramEnd"/>
            <w:r>
              <w:t xml:space="preserve"> </w:t>
            </w:r>
            <w:proofErr w:type="spellStart"/>
            <w:r>
              <w:t>fsymbol</w:t>
            </w:r>
            <w:proofErr w:type="spellEnd"/>
            <w:r>
              <w:t>, @function</w:t>
            </w:r>
          </w:p>
        </w:tc>
      </w:tr>
      <w:tr w:rsidR="00763E70" w14:paraId="5F8B5C28" w14:textId="77777777" w:rsidTr="00763E70">
        <w:tc>
          <w:tcPr>
            <w:tcW w:w="10065" w:type="dxa"/>
            <w:gridSpan w:val="2"/>
            <w:shd w:val="clear" w:color="auto" w:fill="000080"/>
          </w:tcPr>
          <w:p w14:paraId="28E475E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94397B5" w14:textId="77777777" w:rsidTr="00763E70">
        <w:tc>
          <w:tcPr>
            <w:tcW w:w="10065" w:type="dxa"/>
            <w:gridSpan w:val="2"/>
          </w:tcPr>
          <w:p w14:paraId="005B4A72" w14:textId="77777777" w:rsidR="00763E70" w:rsidRDefault="00304C18">
            <w:r>
              <w:t>#define PLATFORMS_ASM_</w:t>
            </w:r>
            <w:proofErr w:type="gramStart"/>
            <w:r>
              <w:t>FUNCTION(</w:t>
            </w:r>
            <w:proofErr w:type="spellStart"/>
            <w:proofErr w:type="gramEnd"/>
            <w:r>
              <w:t>fsymbol</w:t>
            </w:r>
            <w:proofErr w:type="spellEnd"/>
            <w:r>
              <w:t xml:space="preserve">) .type </w:t>
            </w:r>
            <w:proofErr w:type="spellStart"/>
            <w:r>
              <w:t>fsymbol</w:t>
            </w:r>
            <w:proofErr w:type="spellEnd"/>
            <w:r>
              <w:t>, @function</w:t>
            </w:r>
          </w:p>
        </w:tc>
      </w:tr>
      <w:tr w:rsidR="00763E70" w14:paraId="7ED23843" w14:textId="77777777" w:rsidTr="00763E70">
        <w:tc>
          <w:tcPr>
            <w:tcW w:w="10065" w:type="dxa"/>
            <w:gridSpan w:val="2"/>
            <w:shd w:val="clear" w:color="auto" w:fill="000080"/>
          </w:tcPr>
          <w:p w14:paraId="411FDF9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CCC9B61" w14:textId="77777777" w:rsidTr="00763E70">
        <w:tc>
          <w:tcPr>
            <w:tcW w:w="10065" w:type="dxa"/>
            <w:gridSpan w:val="2"/>
          </w:tcPr>
          <w:p w14:paraId="61C56550" w14:textId="77777777" w:rsidR="00763E70" w:rsidRDefault="00304C18">
            <w:r>
              <w:t>NA</w:t>
            </w:r>
          </w:p>
        </w:tc>
      </w:tr>
    </w:tbl>
    <w:p w14:paraId="0071D8F8" w14:textId="77777777" w:rsidR="00763E70" w:rsidRDefault="00304C18">
      <w:pPr>
        <w:pStyle w:val="Heading3"/>
      </w:pPr>
      <w:r>
        <w:t>PLATFORMS_ASM_</w:t>
      </w:r>
      <w:proofErr w:type="gramStart"/>
      <w:r>
        <w:t>OBJECT(</w:t>
      </w:r>
      <w:proofErr w:type="spellStart"/>
      <w:proofErr w:type="gramEnd"/>
      <w:r>
        <w:t>fsymbol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73"/>
      </w:tblGrid>
      <w:tr w:rsidR="00763E70" w14:paraId="6E44CE8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9D57F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1448F92" w14:textId="77777777" w:rsidR="00763E70" w:rsidRDefault="00304C18">
            <w:r>
              <w:t>Value</w:t>
            </w:r>
          </w:p>
        </w:tc>
      </w:tr>
      <w:tr w:rsidR="00763E70" w14:paraId="038E5803" w14:textId="77777777" w:rsidTr="00763E70">
        <w:tc>
          <w:tcPr>
            <w:tcW w:w="6710" w:type="dxa"/>
          </w:tcPr>
          <w:p w14:paraId="60B33A33" w14:textId="77777777" w:rsidR="00763E70" w:rsidRDefault="00304C18">
            <w:r>
              <w:t>PLATFORMS_ASM_</w:t>
            </w:r>
            <w:proofErr w:type="gramStart"/>
            <w:r>
              <w:t>OBJECT(</w:t>
            </w:r>
            <w:proofErr w:type="spellStart"/>
            <w:proofErr w:type="gramEnd"/>
            <w:r>
              <w:t>fsymbol</w:t>
            </w:r>
            <w:proofErr w:type="spellEnd"/>
            <w:r>
              <w:t>)</w:t>
            </w:r>
          </w:p>
        </w:tc>
        <w:tc>
          <w:tcPr>
            <w:tcW w:w="3355" w:type="dxa"/>
          </w:tcPr>
          <w:p w14:paraId="56CCA2CC" w14:textId="77777777" w:rsidR="00763E70" w:rsidRDefault="00304C18">
            <w:r>
              <w:t>(</w:t>
            </w:r>
            <w:proofErr w:type="spellStart"/>
            <w:r>
              <w:t>fsymbol</w:t>
            </w:r>
            <w:proofErr w:type="spellEnd"/>
            <w:proofErr w:type="gramStart"/>
            <w:r>
              <w:t>) .type</w:t>
            </w:r>
            <w:proofErr w:type="gramEnd"/>
            <w:r>
              <w:t xml:space="preserve"> </w:t>
            </w:r>
            <w:proofErr w:type="spellStart"/>
            <w:r>
              <w:t>fsymbol</w:t>
            </w:r>
            <w:proofErr w:type="spellEnd"/>
            <w:r>
              <w:t>, @object</w:t>
            </w:r>
          </w:p>
        </w:tc>
      </w:tr>
      <w:tr w:rsidR="00763E70" w14:paraId="69C48F50" w14:textId="77777777" w:rsidTr="00763E70">
        <w:tc>
          <w:tcPr>
            <w:tcW w:w="10065" w:type="dxa"/>
            <w:gridSpan w:val="2"/>
            <w:shd w:val="clear" w:color="auto" w:fill="000080"/>
          </w:tcPr>
          <w:p w14:paraId="06D30DC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2EAEF04" w14:textId="77777777" w:rsidTr="00763E70">
        <w:tc>
          <w:tcPr>
            <w:tcW w:w="10065" w:type="dxa"/>
            <w:gridSpan w:val="2"/>
          </w:tcPr>
          <w:p w14:paraId="34BAF237" w14:textId="77777777" w:rsidR="00763E70" w:rsidRDefault="00304C18">
            <w:r>
              <w:t>#define PLATFORMS_ASM_</w:t>
            </w:r>
            <w:proofErr w:type="gramStart"/>
            <w:r>
              <w:t>OBJECT(</w:t>
            </w:r>
            <w:proofErr w:type="spellStart"/>
            <w:proofErr w:type="gramEnd"/>
            <w:r>
              <w:t>fsymbol</w:t>
            </w:r>
            <w:proofErr w:type="spellEnd"/>
            <w:r>
              <w:t xml:space="preserve">) .type </w:t>
            </w:r>
            <w:proofErr w:type="spellStart"/>
            <w:r>
              <w:t>fsymbol</w:t>
            </w:r>
            <w:proofErr w:type="spellEnd"/>
            <w:r>
              <w:t>, @object</w:t>
            </w:r>
          </w:p>
        </w:tc>
      </w:tr>
      <w:tr w:rsidR="00763E70" w14:paraId="77553233" w14:textId="77777777" w:rsidTr="00763E70">
        <w:tc>
          <w:tcPr>
            <w:tcW w:w="10065" w:type="dxa"/>
            <w:gridSpan w:val="2"/>
            <w:shd w:val="clear" w:color="auto" w:fill="000080"/>
          </w:tcPr>
          <w:p w14:paraId="09E0276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6EB3BF5" w14:textId="77777777" w:rsidTr="00763E70">
        <w:tc>
          <w:tcPr>
            <w:tcW w:w="10065" w:type="dxa"/>
            <w:gridSpan w:val="2"/>
          </w:tcPr>
          <w:p w14:paraId="1A73C8CE" w14:textId="77777777" w:rsidR="00763E70" w:rsidRDefault="00304C18">
            <w:r>
              <w:t>NA</w:t>
            </w:r>
          </w:p>
        </w:tc>
      </w:tr>
    </w:tbl>
    <w:p w14:paraId="69681DE3" w14:textId="77777777" w:rsidR="00763E70" w:rsidRDefault="00304C18">
      <w:pPr>
        <w:pStyle w:val="Heading3"/>
      </w:pPr>
      <w:r>
        <w:t>PLATFORMS_ASM_</w:t>
      </w:r>
      <w:proofErr w:type="gramStart"/>
      <w:r>
        <w:t>SIZE(</w:t>
      </w:r>
      <w:proofErr w:type="spellStart"/>
      <w:proofErr w:type="gramEnd"/>
      <w:r>
        <w:t>fsymbol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3279"/>
      </w:tblGrid>
      <w:tr w:rsidR="00763E70" w14:paraId="4EA79C2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4F7F4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6D2C3A0" w14:textId="77777777" w:rsidR="00763E70" w:rsidRDefault="00304C18">
            <w:r>
              <w:t>Value</w:t>
            </w:r>
          </w:p>
        </w:tc>
      </w:tr>
      <w:tr w:rsidR="00763E70" w14:paraId="4D938247" w14:textId="77777777" w:rsidTr="00763E70">
        <w:tc>
          <w:tcPr>
            <w:tcW w:w="6710" w:type="dxa"/>
          </w:tcPr>
          <w:p w14:paraId="0F1D7103" w14:textId="77777777" w:rsidR="00763E70" w:rsidRDefault="00304C18">
            <w:r>
              <w:t>PLATFORMS_ASM_</w:t>
            </w:r>
            <w:proofErr w:type="gramStart"/>
            <w:r>
              <w:t>SIZE(</w:t>
            </w:r>
            <w:proofErr w:type="spellStart"/>
            <w:proofErr w:type="gramEnd"/>
            <w:r>
              <w:t>fsymbol</w:t>
            </w:r>
            <w:proofErr w:type="spellEnd"/>
            <w:r>
              <w:t>)</w:t>
            </w:r>
          </w:p>
        </w:tc>
        <w:tc>
          <w:tcPr>
            <w:tcW w:w="3355" w:type="dxa"/>
          </w:tcPr>
          <w:p w14:paraId="77853D74" w14:textId="77777777" w:rsidR="00763E70" w:rsidRDefault="00304C18">
            <w:r>
              <w:t>(</w:t>
            </w:r>
            <w:proofErr w:type="spellStart"/>
            <w:r>
              <w:t>fsymbol</w:t>
            </w:r>
            <w:proofErr w:type="spellEnd"/>
            <w:proofErr w:type="gramStart"/>
            <w:r>
              <w:t>) .size</w:t>
            </w:r>
            <w:proofErr w:type="gramEnd"/>
            <w:r>
              <w:t xml:space="preserve"> </w:t>
            </w:r>
            <w:proofErr w:type="spellStart"/>
            <w:r>
              <w:t>fsymbol</w:t>
            </w:r>
            <w:proofErr w:type="spellEnd"/>
            <w:r>
              <w:t xml:space="preserve">, . - </w:t>
            </w:r>
            <w:proofErr w:type="spellStart"/>
            <w:r>
              <w:t>fsymbol</w:t>
            </w:r>
            <w:proofErr w:type="spellEnd"/>
          </w:p>
        </w:tc>
      </w:tr>
      <w:tr w:rsidR="00763E70" w14:paraId="3BF29FF0" w14:textId="77777777" w:rsidTr="00763E70">
        <w:tc>
          <w:tcPr>
            <w:tcW w:w="10065" w:type="dxa"/>
            <w:gridSpan w:val="2"/>
            <w:shd w:val="clear" w:color="auto" w:fill="000080"/>
          </w:tcPr>
          <w:p w14:paraId="2EF9B07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6C4E4D" w14:textId="77777777" w:rsidTr="00763E70">
        <w:tc>
          <w:tcPr>
            <w:tcW w:w="10065" w:type="dxa"/>
            <w:gridSpan w:val="2"/>
          </w:tcPr>
          <w:p w14:paraId="65EE9F90" w14:textId="77777777" w:rsidR="00763E70" w:rsidRDefault="00304C18">
            <w:r>
              <w:t>#define PLATFORMS_ASM_</w:t>
            </w:r>
            <w:proofErr w:type="gramStart"/>
            <w:r>
              <w:t>SIZE(</w:t>
            </w:r>
            <w:proofErr w:type="spellStart"/>
            <w:proofErr w:type="gramEnd"/>
            <w:r>
              <w:t>fsymbol</w:t>
            </w:r>
            <w:proofErr w:type="spellEnd"/>
            <w:r>
              <w:t xml:space="preserve">) .size </w:t>
            </w:r>
            <w:proofErr w:type="spellStart"/>
            <w:r>
              <w:t>fsymbol</w:t>
            </w:r>
            <w:proofErr w:type="spellEnd"/>
            <w:r>
              <w:t xml:space="preserve">, . - </w:t>
            </w:r>
            <w:proofErr w:type="spellStart"/>
            <w:r>
              <w:t>fsymbol</w:t>
            </w:r>
            <w:proofErr w:type="spellEnd"/>
          </w:p>
        </w:tc>
      </w:tr>
      <w:tr w:rsidR="00763E70" w14:paraId="0928D6F7" w14:textId="77777777" w:rsidTr="00763E70">
        <w:tc>
          <w:tcPr>
            <w:tcW w:w="10065" w:type="dxa"/>
            <w:gridSpan w:val="2"/>
            <w:shd w:val="clear" w:color="auto" w:fill="000080"/>
          </w:tcPr>
          <w:p w14:paraId="6C04A48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13C22D1" w14:textId="77777777" w:rsidTr="00763E70">
        <w:tc>
          <w:tcPr>
            <w:tcW w:w="10065" w:type="dxa"/>
            <w:gridSpan w:val="2"/>
          </w:tcPr>
          <w:p w14:paraId="7ECB8862" w14:textId="77777777" w:rsidR="00763E70" w:rsidRDefault="00304C18">
            <w:r>
              <w:t>NA</w:t>
            </w:r>
          </w:p>
        </w:tc>
      </w:tr>
    </w:tbl>
    <w:p w14:paraId="5B1098A5" w14:textId="77777777" w:rsidR="00763E70" w:rsidRDefault="00304C18">
      <w:pPr>
        <w:pStyle w:val="Heading3"/>
      </w:pPr>
      <w:r>
        <w:lastRenderedPageBreak/>
        <w:t>PLATFORMS_ASM_SRC_END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35ABEB8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6BCE14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71B8436" w14:textId="77777777" w:rsidR="00763E70" w:rsidRDefault="00304C18">
            <w:r>
              <w:t>Value</w:t>
            </w:r>
          </w:p>
        </w:tc>
      </w:tr>
      <w:tr w:rsidR="00763E70" w14:paraId="54607F4F" w14:textId="77777777" w:rsidTr="00763E70">
        <w:tc>
          <w:tcPr>
            <w:tcW w:w="6710" w:type="dxa"/>
          </w:tcPr>
          <w:p w14:paraId="1F7760B4" w14:textId="77777777" w:rsidR="00763E70" w:rsidRDefault="00304C18">
            <w:r>
              <w:t>PLATFORMS_ASM_SRC_END</w:t>
            </w:r>
          </w:p>
        </w:tc>
        <w:tc>
          <w:tcPr>
            <w:tcW w:w="3355" w:type="dxa"/>
          </w:tcPr>
          <w:p w14:paraId="41C597E2" w14:textId="77777777" w:rsidR="00763E70" w:rsidRDefault="00304C18">
            <w:r>
              <w:t>NA</w:t>
            </w:r>
          </w:p>
        </w:tc>
      </w:tr>
      <w:tr w:rsidR="00763E70" w14:paraId="5CE279BE" w14:textId="77777777" w:rsidTr="00763E70">
        <w:tc>
          <w:tcPr>
            <w:tcW w:w="10065" w:type="dxa"/>
            <w:gridSpan w:val="2"/>
            <w:shd w:val="clear" w:color="auto" w:fill="000080"/>
          </w:tcPr>
          <w:p w14:paraId="1500DB1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44ED1C7" w14:textId="77777777" w:rsidTr="00763E70">
        <w:tc>
          <w:tcPr>
            <w:tcW w:w="10065" w:type="dxa"/>
            <w:gridSpan w:val="2"/>
          </w:tcPr>
          <w:p w14:paraId="77654D2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PLATFORMS_ASM_SRC_END</w:t>
            </w:r>
          </w:p>
        </w:tc>
      </w:tr>
      <w:tr w:rsidR="00763E70" w14:paraId="4CA0692F" w14:textId="77777777" w:rsidTr="00763E70">
        <w:tc>
          <w:tcPr>
            <w:tcW w:w="10065" w:type="dxa"/>
            <w:gridSpan w:val="2"/>
            <w:shd w:val="clear" w:color="auto" w:fill="000080"/>
          </w:tcPr>
          <w:p w14:paraId="5ED280B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3C4A729" w14:textId="77777777" w:rsidTr="00763E70">
        <w:tc>
          <w:tcPr>
            <w:tcW w:w="10065" w:type="dxa"/>
            <w:gridSpan w:val="2"/>
          </w:tcPr>
          <w:p w14:paraId="40F00A37" w14:textId="77777777" w:rsidR="00763E70" w:rsidRDefault="00304C18">
            <w:r>
              <w:t>NA</w:t>
            </w:r>
          </w:p>
        </w:tc>
      </w:tr>
    </w:tbl>
    <w:p w14:paraId="3A4DBF2A" w14:textId="74863AF9" w:rsidR="00763E70" w:rsidRDefault="00304C18">
      <w:pPr>
        <w:pStyle w:val="Heading3"/>
      </w:pPr>
      <w:proofErr w:type="spellStart"/>
      <w:r>
        <w:t>Platforms_</w:t>
      </w:r>
      <w:proofErr w:type="gramStart"/>
      <w:r>
        <w:t>align</w:t>
      </w:r>
      <w:proofErr w:type="spellEnd"/>
      <w:r>
        <w:t>(</w:t>
      </w:r>
      <w:proofErr w:type="gramEnd"/>
      <w:r>
        <w:t>b,</w:t>
      </w:r>
      <w:r w:rsidR="001D19FF">
        <w:t xml:space="preserve"> p2)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763E70" w14:paraId="0B82064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3AB7DF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50CEA36" w14:textId="77777777" w:rsidR="00763E70" w:rsidRDefault="00304C18">
            <w:r>
              <w:t>Value</w:t>
            </w:r>
          </w:p>
        </w:tc>
      </w:tr>
      <w:tr w:rsidR="00763E70" w14:paraId="53B8DB8F" w14:textId="77777777" w:rsidTr="00763E70">
        <w:tc>
          <w:tcPr>
            <w:tcW w:w="6710" w:type="dxa"/>
          </w:tcPr>
          <w:p w14:paraId="163720DE" w14:textId="77777777" w:rsidR="00763E70" w:rsidRDefault="00304C18"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b,</w:t>
            </w:r>
          </w:p>
        </w:tc>
        <w:tc>
          <w:tcPr>
            <w:tcW w:w="3355" w:type="dxa"/>
          </w:tcPr>
          <w:p w14:paraId="5BF4A709" w14:textId="1376722C" w:rsidR="00763E70" w:rsidRDefault="00304C18">
            <w:r>
              <w:t>ALIGNROM p2</w:t>
            </w:r>
          </w:p>
        </w:tc>
      </w:tr>
      <w:tr w:rsidR="00763E70" w14:paraId="2B7F8C94" w14:textId="77777777" w:rsidTr="00763E70">
        <w:tc>
          <w:tcPr>
            <w:tcW w:w="10065" w:type="dxa"/>
            <w:gridSpan w:val="2"/>
            <w:shd w:val="clear" w:color="auto" w:fill="000080"/>
          </w:tcPr>
          <w:p w14:paraId="75CBEE3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BC52CE1" w14:textId="77777777" w:rsidTr="00763E70">
        <w:tc>
          <w:tcPr>
            <w:tcW w:w="10065" w:type="dxa"/>
            <w:gridSpan w:val="2"/>
          </w:tcPr>
          <w:p w14:paraId="5740CB54" w14:textId="77777777" w:rsidR="00763E70" w:rsidRDefault="00304C18">
            <w:r>
              <w:t xml:space="preserve">#define </w:t>
            </w:r>
            <w:proofErr w:type="spellStart"/>
            <w:r>
              <w:t>Platforms_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>b, p2) ALIGNROM p2</w:t>
            </w:r>
          </w:p>
        </w:tc>
      </w:tr>
      <w:tr w:rsidR="00763E70" w14:paraId="6C6E4401" w14:textId="77777777" w:rsidTr="00763E70">
        <w:tc>
          <w:tcPr>
            <w:tcW w:w="10065" w:type="dxa"/>
            <w:gridSpan w:val="2"/>
            <w:shd w:val="clear" w:color="auto" w:fill="000080"/>
          </w:tcPr>
          <w:p w14:paraId="0657AC0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6C83BB5" w14:textId="77777777" w:rsidTr="00763E70">
        <w:tc>
          <w:tcPr>
            <w:tcW w:w="10065" w:type="dxa"/>
            <w:gridSpan w:val="2"/>
          </w:tcPr>
          <w:p w14:paraId="5D33C98E" w14:textId="77777777" w:rsidR="00763E70" w:rsidRDefault="00304C18">
            <w:r>
              <w:t>NA</w:t>
            </w:r>
          </w:p>
        </w:tc>
      </w:tr>
    </w:tbl>
    <w:p w14:paraId="6AA7508A" w14:textId="77777777" w:rsidR="00763E70" w:rsidRDefault="00304C18">
      <w:pPr>
        <w:pStyle w:val="Heading3"/>
      </w:pPr>
      <w:r>
        <w:t>PLATFORMS_ASM_CODE_THUMB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67C0757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FC9AA6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69B1D50" w14:textId="77777777" w:rsidR="00763E70" w:rsidRDefault="00304C18">
            <w:r>
              <w:t>Value</w:t>
            </w:r>
          </w:p>
        </w:tc>
      </w:tr>
      <w:tr w:rsidR="00763E70" w14:paraId="3D1ACD82" w14:textId="77777777" w:rsidTr="00763E70">
        <w:tc>
          <w:tcPr>
            <w:tcW w:w="6710" w:type="dxa"/>
          </w:tcPr>
          <w:p w14:paraId="5D67CD58" w14:textId="77777777" w:rsidR="00763E70" w:rsidRDefault="00304C18">
            <w:r>
              <w:t>PLATFORMS_ASM_CODE_THUMB</w:t>
            </w:r>
          </w:p>
        </w:tc>
        <w:tc>
          <w:tcPr>
            <w:tcW w:w="3355" w:type="dxa"/>
          </w:tcPr>
          <w:p w14:paraId="723D84C1" w14:textId="77777777" w:rsidR="00763E70" w:rsidRDefault="00304C18">
            <w:r>
              <w:t>NA</w:t>
            </w:r>
          </w:p>
        </w:tc>
      </w:tr>
      <w:tr w:rsidR="00763E70" w14:paraId="79EFA6E9" w14:textId="77777777" w:rsidTr="00763E70">
        <w:tc>
          <w:tcPr>
            <w:tcW w:w="10065" w:type="dxa"/>
            <w:gridSpan w:val="2"/>
            <w:shd w:val="clear" w:color="auto" w:fill="000080"/>
          </w:tcPr>
          <w:p w14:paraId="484AD58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E72DE49" w14:textId="77777777" w:rsidTr="00763E70">
        <w:tc>
          <w:tcPr>
            <w:tcW w:w="10065" w:type="dxa"/>
            <w:gridSpan w:val="2"/>
          </w:tcPr>
          <w:p w14:paraId="79E3424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PLATFORMS_ASM_CODE_THUMB</w:t>
            </w:r>
          </w:p>
        </w:tc>
      </w:tr>
      <w:tr w:rsidR="00763E70" w14:paraId="50BAA326" w14:textId="77777777" w:rsidTr="00763E70">
        <w:tc>
          <w:tcPr>
            <w:tcW w:w="10065" w:type="dxa"/>
            <w:gridSpan w:val="2"/>
            <w:shd w:val="clear" w:color="auto" w:fill="000080"/>
          </w:tcPr>
          <w:p w14:paraId="37C6626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B3707AE" w14:textId="77777777" w:rsidTr="00763E70">
        <w:tc>
          <w:tcPr>
            <w:tcW w:w="10065" w:type="dxa"/>
            <w:gridSpan w:val="2"/>
          </w:tcPr>
          <w:p w14:paraId="2311C172" w14:textId="77777777" w:rsidR="00763E70" w:rsidRDefault="00304C18">
            <w:r>
              <w:t>NA</w:t>
            </w:r>
          </w:p>
        </w:tc>
      </w:tr>
    </w:tbl>
    <w:p w14:paraId="092E932D" w14:textId="77777777" w:rsidR="00763E70" w:rsidRDefault="00304C18">
      <w:pPr>
        <w:pStyle w:val="Heading3"/>
      </w:pPr>
      <w:r>
        <w:t>PLATFORMS_ASM_DATALABEL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78C68F2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D0EDA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C3A0460" w14:textId="77777777" w:rsidR="00763E70" w:rsidRDefault="00304C18">
            <w:r>
              <w:t>Value</w:t>
            </w:r>
          </w:p>
        </w:tc>
      </w:tr>
      <w:tr w:rsidR="00763E70" w14:paraId="616C0C26" w14:textId="77777777" w:rsidTr="00763E70">
        <w:tc>
          <w:tcPr>
            <w:tcW w:w="6710" w:type="dxa"/>
          </w:tcPr>
          <w:p w14:paraId="746E6816" w14:textId="77777777" w:rsidR="00763E70" w:rsidRDefault="00304C18">
            <w:r>
              <w:t>PLATFORMS_ASM_DATALABEL</w:t>
            </w:r>
          </w:p>
        </w:tc>
        <w:tc>
          <w:tcPr>
            <w:tcW w:w="3355" w:type="dxa"/>
          </w:tcPr>
          <w:p w14:paraId="4A9C18B1" w14:textId="77777777" w:rsidR="00763E70" w:rsidRDefault="00304C18">
            <w:r>
              <w:t xml:space="preserve"> DATA</w:t>
            </w:r>
          </w:p>
        </w:tc>
      </w:tr>
      <w:tr w:rsidR="00763E70" w14:paraId="6C5FE6A2" w14:textId="77777777" w:rsidTr="00763E70">
        <w:tc>
          <w:tcPr>
            <w:tcW w:w="10065" w:type="dxa"/>
            <w:gridSpan w:val="2"/>
            <w:shd w:val="clear" w:color="auto" w:fill="000080"/>
          </w:tcPr>
          <w:p w14:paraId="091B037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943E50C" w14:textId="77777777" w:rsidTr="00763E70">
        <w:tc>
          <w:tcPr>
            <w:tcW w:w="10065" w:type="dxa"/>
            <w:gridSpan w:val="2"/>
          </w:tcPr>
          <w:p w14:paraId="361FB3D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PLATFORMS_ASM_DATALABEL DATA</w:t>
            </w:r>
          </w:p>
        </w:tc>
      </w:tr>
      <w:tr w:rsidR="00763E70" w14:paraId="50BA8B32" w14:textId="77777777" w:rsidTr="00763E70">
        <w:tc>
          <w:tcPr>
            <w:tcW w:w="10065" w:type="dxa"/>
            <w:gridSpan w:val="2"/>
            <w:shd w:val="clear" w:color="auto" w:fill="000080"/>
          </w:tcPr>
          <w:p w14:paraId="3CB6ED4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A658731" w14:textId="77777777" w:rsidTr="00763E70">
        <w:tc>
          <w:tcPr>
            <w:tcW w:w="10065" w:type="dxa"/>
            <w:gridSpan w:val="2"/>
          </w:tcPr>
          <w:p w14:paraId="1F7AF068" w14:textId="77777777" w:rsidR="00763E70" w:rsidRDefault="00304C18">
            <w:r>
              <w:t>NA</w:t>
            </w:r>
          </w:p>
        </w:tc>
      </w:tr>
    </w:tbl>
    <w:p w14:paraId="34005298" w14:textId="77777777" w:rsidR="00763E70" w:rsidRDefault="00304C18">
      <w:pPr>
        <w:pStyle w:val="Heading3"/>
      </w:pPr>
      <w:r>
        <w:t>PLATFORMS_ASM_END_</w:t>
      </w:r>
      <w:proofErr w:type="gramStart"/>
      <w:r>
        <w:t>FUNC(</w:t>
      </w:r>
      <w:proofErr w:type="gramEnd"/>
      <w:r>
        <w:t>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8"/>
        <w:gridCol w:w="3267"/>
      </w:tblGrid>
      <w:tr w:rsidR="00763E70" w14:paraId="7B12563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B6D6B5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FBC6F9A" w14:textId="77777777" w:rsidR="00763E70" w:rsidRDefault="00304C18">
            <w:r>
              <w:t>Value</w:t>
            </w:r>
          </w:p>
        </w:tc>
      </w:tr>
      <w:tr w:rsidR="00763E70" w14:paraId="6F5B6B47" w14:textId="77777777" w:rsidTr="00763E70">
        <w:tc>
          <w:tcPr>
            <w:tcW w:w="6710" w:type="dxa"/>
          </w:tcPr>
          <w:p w14:paraId="09824BC8" w14:textId="77777777" w:rsidR="00763E70" w:rsidRDefault="00304C18">
            <w:r>
              <w:t>PLATFORMS_ASM_END_</w:t>
            </w:r>
            <w:proofErr w:type="gramStart"/>
            <w:r>
              <w:t>FUNC(</w:t>
            </w:r>
            <w:proofErr w:type="gramEnd"/>
            <w:r>
              <w:t>name)</w:t>
            </w:r>
          </w:p>
        </w:tc>
        <w:tc>
          <w:tcPr>
            <w:tcW w:w="3355" w:type="dxa"/>
          </w:tcPr>
          <w:p w14:paraId="66A1FC5D" w14:textId="77777777" w:rsidR="00763E70" w:rsidRDefault="00304C18">
            <w:r>
              <w:t>(name) DATA</w:t>
            </w:r>
          </w:p>
        </w:tc>
      </w:tr>
      <w:tr w:rsidR="00763E70" w14:paraId="329F71FA" w14:textId="77777777" w:rsidTr="00763E70">
        <w:tc>
          <w:tcPr>
            <w:tcW w:w="10065" w:type="dxa"/>
            <w:gridSpan w:val="2"/>
            <w:shd w:val="clear" w:color="auto" w:fill="000080"/>
          </w:tcPr>
          <w:p w14:paraId="212F676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73221DB" w14:textId="77777777" w:rsidTr="00763E70">
        <w:tc>
          <w:tcPr>
            <w:tcW w:w="10065" w:type="dxa"/>
            <w:gridSpan w:val="2"/>
          </w:tcPr>
          <w:p w14:paraId="29E45232" w14:textId="77777777" w:rsidR="00763E70" w:rsidRDefault="00304C18">
            <w:r>
              <w:t>#define PLATFORMS_ASM_END_</w:t>
            </w:r>
            <w:proofErr w:type="gramStart"/>
            <w:r>
              <w:t>FUNC(</w:t>
            </w:r>
            <w:proofErr w:type="gramEnd"/>
            <w:r>
              <w:t>name) DATA</w:t>
            </w:r>
          </w:p>
        </w:tc>
      </w:tr>
      <w:tr w:rsidR="00763E70" w14:paraId="367E28E1" w14:textId="77777777" w:rsidTr="00763E70">
        <w:tc>
          <w:tcPr>
            <w:tcW w:w="10065" w:type="dxa"/>
            <w:gridSpan w:val="2"/>
            <w:shd w:val="clear" w:color="auto" w:fill="000080"/>
          </w:tcPr>
          <w:p w14:paraId="1949924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74EC9C7" w14:textId="77777777" w:rsidTr="00763E70">
        <w:tc>
          <w:tcPr>
            <w:tcW w:w="10065" w:type="dxa"/>
            <w:gridSpan w:val="2"/>
          </w:tcPr>
          <w:p w14:paraId="20F30D37" w14:textId="77777777" w:rsidR="00763E70" w:rsidRDefault="00304C18">
            <w:r>
              <w:t>NA</w:t>
            </w:r>
          </w:p>
        </w:tc>
      </w:tr>
    </w:tbl>
    <w:p w14:paraId="149FA61F" w14:textId="77777777" w:rsidR="00763E70" w:rsidRDefault="00304C18">
      <w:pPr>
        <w:pStyle w:val="Heading3"/>
      </w:pPr>
      <w:r>
        <w:t>PLATFORMS_ASM_</w:t>
      </w:r>
      <w:proofErr w:type="gramStart"/>
      <w:r>
        <w:t>FUNC(</w:t>
      </w:r>
      <w:proofErr w:type="gramEnd"/>
      <w:r>
        <w:t>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31E2337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BB4AA0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CEBECA4" w14:textId="77777777" w:rsidR="00763E70" w:rsidRDefault="00304C18">
            <w:r>
              <w:t>Value</w:t>
            </w:r>
          </w:p>
        </w:tc>
      </w:tr>
      <w:tr w:rsidR="00763E70" w14:paraId="4F5D07C0" w14:textId="77777777" w:rsidTr="00763E70">
        <w:tc>
          <w:tcPr>
            <w:tcW w:w="6710" w:type="dxa"/>
          </w:tcPr>
          <w:p w14:paraId="4DDCEE4A" w14:textId="77777777" w:rsidR="00763E70" w:rsidRDefault="00304C18">
            <w:r>
              <w:t>PLATFORMS_ASM_</w:t>
            </w:r>
            <w:proofErr w:type="gramStart"/>
            <w:r>
              <w:t>FUNC(</w:t>
            </w:r>
            <w:proofErr w:type="gramEnd"/>
            <w:r>
              <w:t>name)</w:t>
            </w:r>
          </w:p>
        </w:tc>
        <w:tc>
          <w:tcPr>
            <w:tcW w:w="3355" w:type="dxa"/>
          </w:tcPr>
          <w:p w14:paraId="2FAE5E1B" w14:textId="77777777" w:rsidR="00763E70" w:rsidRDefault="00304C18">
            <w:r>
              <w:t>(name) THUMB</w:t>
            </w:r>
          </w:p>
        </w:tc>
      </w:tr>
      <w:tr w:rsidR="00763E70" w14:paraId="6008BDE5" w14:textId="77777777" w:rsidTr="00763E70">
        <w:tc>
          <w:tcPr>
            <w:tcW w:w="10065" w:type="dxa"/>
            <w:gridSpan w:val="2"/>
            <w:shd w:val="clear" w:color="auto" w:fill="000080"/>
          </w:tcPr>
          <w:p w14:paraId="3EFF37B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A0EDC08" w14:textId="77777777" w:rsidTr="00763E70">
        <w:tc>
          <w:tcPr>
            <w:tcW w:w="10065" w:type="dxa"/>
            <w:gridSpan w:val="2"/>
          </w:tcPr>
          <w:p w14:paraId="4A69DB4C" w14:textId="77777777" w:rsidR="00763E70" w:rsidRDefault="00304C18">
            <w:r>
              <w:t>#define PLATFORMS_ASM_</w:t>
            </w:r>
            <w:proofErr w:type="gramStart"/>
            <w:r>
              <w:t>FUNC(</w:t>
            </w:r>
            <w:proofErr w:type="gramEnd"/>
            <w:r>
              <w:t>name) THUMB</w:t>
            </w:r>
          </w:p>
        </w:tc>
      </w:tr>
      <w:tr w:rsidR="00763E70" w14:paraId="5A67036C" w14:textId="77777777" w:rsidTr="00763E70">
        <w:tc>
          <w:tcPr>
            <w:tcW w:w="10065" w:type="dxa"/>
            <w:gridSpan w:val="2"/>
            <w:shd w:val="clear" w:color="auto" w:fill="000080"/>
          </w:tcPr>
          <w:p w14:paraId="071C0E8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D3A7A57" w14:textId="77777777" w:rsidTr="00763E70">
        <w:tc>
          <w:tcPr>
            <w:tcW w:w="10065" w:type="dxa"/>
            <w:gridSpan w:val="2"/>
          </w:tcPr>
          <w:p w14:paraId="3CFB3C06" w14:textId="77777777" w:rsidR="00763E70" w:rsidRDefault="00304C18">
            <w:r>
              <w:t>NA</w:t>
            </w:r>
          </w:p>
        </w:tc>
      </w:tr>
    </w:tbl>
    <w:p w14:paraId="17740C03" w14:textId="77777777" w:rsidR="00763E70" w:rsidRDefault="00304C18">
      <w:pPr>
        <w:pStyle w:val="Heading3"/>
      </w:pPr>
      <w:r>
        <w:t>PLATFORMS_ASM_</w:t>
      </w:r>
      <w:proofErr w:type="gramStart"/>
      <w:r>
        <w:t>LABEL(</w:t>
      </w:r>
      <w:proofErr w:type="gramEnd"/>
      <w:r>
        <w:t>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5A5016B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FD8F9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F7AEFD8" w14:textId="77777777" w:rsidR="00763E70" w:rsidRDefault="00304C18">
            <w:r>
              <w:t>Value</w:t>
            </w:r>
          </w:p>
        </w:tc>
      </w:tr>
      <w:tr w:rsidR="00763E70" w14:paraId="0C4634DC" w14:textId="77777777" w:rsidTr="00763E70">
        <w:tc>
          <w:tcPr>
            <w:tcW w:w="6710" w:type="dxa"/>
          </w:tcPr>
          <w:p w14:paraId="4D8393CA" w14:textId="77777777" w:rsidR="00763E70" w:rsidRDefault="00304C18">
            <w:r>
              <w:lastRenderedPageBreak/>
              <w:t>PLATFORMS_ASM_</w:t>
            </w:r>
            <w:proofErr w:type="gramStart"/>
            <w:r>
              <w:t>LABEL(</w:t>
            </w:r>
            <w:proofErr w:type="gramEnd"/>
            <w:r>
              <w:t>name)</w:t>
            </w:r>
          </w:p>
        </w:tc>
        <w:tc>
          <w:tcPr>
            <w:tcW w:w="3355" w:type="dxa"/>
          </w:tcPr>
          <w:p w14:paraId="4BC98027" w14:textId="77777777" w:rsidR="00763E70" w:rsidRDefault="00304C18">
            <w:r>
              <w:t>(name) name</w:t>
            </w:r>
          </w:p>
        </w:tc>
      </w:tr>
      <w:tr w:rsidR="00763E70" w14:paraId="03CF024B" w14:textId="77777777" w:rsidTr="00763E70">
        <w:tc>
          <w:tcPr>
            <w:tcW w:w="10065" w:type="dxa"/>
            <w:gridSpan w:val="2"/>
            <w:shd w:val="clear" w:color="auto" w:fill="000080"/>
          </w:tcPr>
          <w:p w14:paraId="7C66837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0E4C839" w14:textId="77777777" w:rsidTr="00763E70">
        <w:tc>
          <w:tcPr>
            <w:tcW w:w="10065" w:type="dxa"/>
            <w:gridSpan w:val="2"/>
          </w:tcPr>
          <w:p w14:paraId="3797AD6C" w14:textId="77777777" w:rsidR="00763E70" w:rsidRDefault="00304C18">
            <w:r>
              <w:t>#define PLATFORMS_ASM_</w:t>
            </w:r>
            <w:proofErr w:type="gramStart"/>
            <w:r>
              <w:t>LABEL(</w:t>
            </w:r>
            <w:proofErr w:type="gramEnd"/>
            <w:r>
              <w:t>name) name</w:t>
            </w:r>
          </w:p>
        </w:tc>
      </w:tr>
      <w:tr w:rsidR="00763E70" w14:paraId="42BA6083" w14:textId="77777777" w:rsidTr="00763E70">
        <w:tc>
          <w:tcPr>
            <w:tcW w:w="10065" w:type="dxa"/>
            <w:gridSpan w:val="2"/>
            <w:shd w:val="clear" w:color="auto" w:fill="000080"/>
          </w:tcPr>
          <w:p w14:paraId="73E2113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4446E7" w14:textId="77777777" w:rsidTr="00763E70">
        <w:tc>
          <w:tcPr>
            <w:tcW w:w="10065" w:type="dxa"/>
            <w:gridSpan w:val="2"/>
          </w:tcPr>
          <w:p w14:paraId="03156805" w14:textId="77777777" w:rsidR="00763E70" w:rsidRDefault="00304C18">
            <w:r>
              <w:t>NA</w:t>
            </w:r>
          </w:p>
        </w:tc>
      </w:tr>
    </w:tbl>
    <w:p w14:paraId="416109E0" w14:textId="77777777" w:rsidR="00763E70" w:rsidRDefault="00304C18">
      <w:pPr>
        <w:pStyle w:val="Heading3"/>
      </w:pPr>
      <w:r>
        <w:t>PLATFORMS_ASM_SECTION_BOOT_CODE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3255"/>
      </w:tblGrid>
      <w:tr w:rsidR="00763E70" w14:paraId="3B9746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2C4ADD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E4D03CB" w14:textId="77777777" w:rsidR="00763E70" w:rsidRDefault="00304C18">
            <w:r>
              <w:t>Value</w:t>
            </w:r>
          </w:p>
        </w:tc>
      </w:tr>
      <w:tr w:rsidR="00763E70" w14:paraId="4E751EEA" w14:textId="77777777" w:rsidTr="00763E70">
        <w:tc>
          <w:tcPr>
            <w:tcW w:w="6710" w:type="dxa"/>
          </w:tcPr>
          <w:p w14:paraId="357A9E30" w14:textId="77777777" w:rsidR="00763E70" w:rsidRDefault="00304C18">
            <w:r>
              <w:t>PLATFORMS_ASM_SECTION_BOOT_CODE</w:t>
            </w:r>
          </w:p>
        </w:tc>
        <w:tc>
          <w:tcPr>
            <w:tcW w:w="3355" w:type="dxa"/>
          </w:tcPr>
          <w:p w14:paraId="3C1360CB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0EFDFD62" w14:textId="77777777" w:rsidTr="00763E70">
        <w:tc>
          <w:tcPr>
            <w:tcW w:w="10065" w:type="dxa"/>
            <w:gridSpan w:val="2"/>
            <w:shd w:val="clear" w:color="auto" w:fill="000080"/>
          </w:tcPr>
          <w:p w14:paraId="7E2FE8A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FEC7852" w14:textId="77777777" w:rsidTr="00763E70">
        <w:tc>
          <w:tcPr>
            <w:tcW w:w="10065" w:type="dxa"/>
            <w:gridSpan w:val="2"/>
          </w:tcPr>
          <w:p w14:paraId="40EE457C" w14:textId="77777777" w:rsidR="00763E70" w:rsidRDefault="00304C18">
            <w:r>
              <w:t xml:space="preserve">#define PLATFORMS_ASM_SECTION_BOOT_CODE </w:t>
            </w:r>
            <w:proofErr w:type="gramStart"/>
            <w:r>
              <w:t>SECTION .</w:t>
            </w:r>
            <w:proofErr w:type="spellStart"/>
            <w:r>
              <w:t>boot</w:t>
            </w:r>
            <w:proofErr w:type="gramEnd"/>
            <w:r>
              <w:t>_code</w:t>
            </w:r>
            <w:proofErr w:type="spellEnd"/>
            <w:r>
              <w:t xml:space="preserve"> :CODE</w:t>
            </w:r>
          </w:p>
        </w:tc>
      </w:tr>
      <w:tr w:rsidR="00763E70" w14:paraId="4884C626" w14:textId="77777777" w:rsidTr="00763E70">
        <w:tc>
          <w:tcPr>
            <w:tcW w:w="10065" w:type="dxa"/>
            <w:gridSpan w:val="2"/>
            <w:shd w:val="clear" w:color="auto" w:fill="000080"/>
          </w:tcPr>
          <w:p w14:paraId="7DD0A63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4813C0" w14:textId="77777777" w:rsidTr="00763E70">
        <w:tc>
          <w:tcPr>
            <w:tcW w:w="10065" w:type="dxa"/>
            <w:gridSpan w:val="2"/>
          </w:tcPr>
          <w:p w14:paraId="28B26E8E" w14:textId="77777777" w:rsidR="00763E70" w:rsidRDefault="00304C18">
            <w:r>
              <w:t>NA</w:t>
            </w:r>
          </w:p>
        </w:tc>
      </w:tr>
    </w:tbl>
    <w:p w14:paraId="482AA89B" w14:textId="77777777" w:rsidR="00763E70" w:rsidRDefault="00304C18" w:rsidP="000F7B52">
      <w:pPr>
        <w:pStyle w:val="Heading3"/>
        <w:spacing w:before="600"/>
        <w:ind w:left="965" w:hanging="965"/>
      </w:pPr>
      <w:r>
        <w:t>PLATFORMS_ASM_SECTION_DATA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763E70" w14:paraId="53F3109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9325D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31E7ECB" w14:textId="77777777" w:rsidR="00763E70" w:rsidRDefault="00304C18">
            <w:r>
              <w:t>Value</w:t>
            </w:r>
          </w:p>
        </w:tc>
      </w:tr>
      <w:tr w:rsidR="00763E70" w14:paraId="4C94A31D" w14:textId="77777777" w:rsidTr="00763E70">
        <w:tc>
          <w:tcPr>
            <w:tcW w:w="6710" w:type="dxa"/>
          </w:tcPr>
          <w:p w14:paraId="2ED0E280" w14:textId="77777777" w:rsidR="00763E70" w:rsidRDefault="00304C18">
            <w:r>
              <w:t>PLATFORMS_ASM_SECTION_DATA</w:t>
            </w:r>
          </w:p>
        </w:tc>
        <w:tc>
          <w:tcPr>
            <w:tcW w:w="3355" w:type="dxa"/>
          </w:tcPr>
          <w:p w14:paraId="1E8E1A53" w14:textId="77777777" w:rsidR="00763E70" w:rsidRDefault="00304C18">
            <w:r>
              <w:t xml:space="preserve"> .data</w:t>
            </w:r>
          </w:p>
        </w:tc>
      </w:tr>
      <w:tr w:rsidR="00763E70" w14:paraId="7A97599A" w14:textId="77777777" w:rsidTr="00763E70">
        <w:tc>
          <w:tcPr>
            <w:tcW w:w="10065" w:type="dxa"/>
            <w:gridSpan w:val="2"/>
            <w:shd w:val="clear" w:color="auto" w:fill="000080"/>
          </w:tcPr>
          <w:p w14:paraId="7D427BE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908C81" w14:textId="77777777" w:rsidTr="00763E70">
        <w:tc>
          <w:tcPr>
            <w:tcW w:w="10065" w:type="dxa"/>
            <w:gridSpan w:val="2"/>
          </w:tcPr>
          <w:p w14:paraId="1B55545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PLATFORMS_ASM_SECTION_DATA .data</w:t>
            </w:r>
          </w:p>
        </w:tc>
      </w:tr>
      <w:tr w:rsidR="00763E70" w14:paraId="64B74ADD" w14:textId="77777777" w:rsidTr="00763E70">
        <w:tc>
          <w:tcPr>
            <w:tcW w:w="10065" w:type="dxa"/>
            <w:gridSpan w:val="2"/>
            <w:shd w:val="clear" w:color="auto" w:fill="000080"/>
          </w:tcPr>
          <w:p w14:paraId="4B6B0BF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A0E6490" w14:textId="77777777" w:rsidTr="00763E70">
        <w:tc>
          <w:tcPr>
            <w:tcW w:w="10065" w:type="dxa"/>
            <w:gridSpan w:val="2"/>
          </w:tcPr>
          <w:p w14:paraId="66BFE057" w14:textId="77777777" w:rsidR="00763E70" w:rsidRDefault="00304C18">
            <w:r>
              <w:t>NA</w:t>
            </w:r>
          </w:p>
        </w:tc>
      </w:tr>
    </w:tbl>
    <w:p w14:paraId="4534C4ED" w14:textId="77777777" w:rsidR="00763E70" w:rsidRDefault="00304C18">
      <w:pPr>
        <w:pStyle w:val="Heading3"/>
      </w:pPr>
      <w:r>
        <w:t>PLATFORMS_ASM_SECTION_EXCTAB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3265"/>
      </w:tblGrid>
      <w:tr w:rsidR="00763E70" w14:paraId="3C1015D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737F0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DDE1673" w14:textId="77777777" w:rsidR="00763E70" w:rsidRDefault="00304C18">
            <w:r>
              <w:t>Value</w:t>
            </w:r>
          </w:p>
        </w:tc>
      </w:tr>
      <w:tr w:rsidR="00763E70" w14:paraId="07FC73C6" w14:textId="77777777" w:rsidTr="00763E70">
        <w:tc>
          <w:tcPr>
            <w:tcW w:w="6710" w:type="dxa"/>
          </w:tcPr>
          <w:p w14:paraId="5023A231" w14:textId="77777777" w:rsidR="00763E70" w:rsidRDefault="00304C18">
            <w:r>
              <w:t>PLATFORMS_ASM_SECTION_EXCTAB</w:t>
            </w:r>
          </w:p>
        </w:tc>
        <w:tc>
          <w:tcPr>
            <w:tcW w:w="3355" w:type="dxa"/>
          </w:tcPr>
          <w:p w14:paraId="021202A7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36061477" w14:textId="77777777" w:rsidTr="00763E70">
        <w:tc>
          <w:tcPr>
            <w:tcW w:w="10065" w:type="dxa"/>
            <w:gridSpan w:val="2"/>
            <w:shd w:val="clear" w:color="auto" w:fill="000080"/>
          </w:tcPr>
          <w:p w14:paraId="7AF221C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6CFCA2D" w14:textId="77777777" w:rsidTr="00763E70">
        <w:tc>
          <w:tcPr>
            <w:tcW w:w="10065" w:type="dxa"/>
            <w:gridSpan w:val="2"/>
          </w:tcPr>
          <w:p w14:paraId="224BF3AC" w14:textId="77777777" w:rsidR="00763E70" w:rsidRDefault="00304C18">
            <w:r>
              <w:t xml:space="preserve">#define PLATFORMS_ASM_SECTION_EXCTAB </w:t>
            </w:r>
            <w:proofErr w:type="gramStart"/>
            <w:r>
              <w:t>SECTION .</w:t>
            </w:r>
            <w:proofErr w:type="spellStart"/>
            <w:r>
              <w:t>ExceptionTable</w:t>
            </w:r>
            <w:proofErr w:type="spellEnd"/>
            <w:proofErr w:type="gramEnd"/>
            <w:r>
              <w:t xml:space="preserve"> :CODE</w:t>
            </w:r>
          </w:p>
        </w:tc>
      </w:tr>
      <w:tr w:rsidR="00763E70" w14:paraId="21C78C93" w14:textId="77777777" w:rsidTr="00763E70">
        <w:tc>
          <w:tcPr>
            <w:tcW w:w="10065" w:type="dxa"/>
            <w:gridSpan w:val="2"/>
            <w:shd w:val="clear" w:color="auto" w:fill="000080"/>
          </w:tcPr>
          <w:p w14:paraId="7C8BFF2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F9B4BEB" w14:textId="77777777" w:rsidTr="00763E70">
        <w:tc>
          <w:tcPr>
            <w:tcW w:w="10065" w:type="dxa"/>
            <w:gridSpan w:val="2"/>
          </w:tcPr>
          <w:p w14:paraId="7F68B957" w14:textId="77777777" w:rsidR="00763E70" w:rsidRDefault="00304C18">
            <w:r>
              <w:t>NA</w:t>
            </w:r>
          </w:p>
        </w:tc>
      </w:tr>
    </w:tbl>
    <w:p w14:paraId="33BC6664" w14:textId="77777777" w:rsidR="00763E70" w:rsidRDefault="00304C18">
      <w:pPr>
        <w:pStyle w:val="Heading3"/>
      </w:pPr>
      <w:r>
        <w:t>PLATFORMS_ASM_SECTION_INTCTAB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763E70" w14:paraId="5A8A229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DB0D31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39EB4C7" w14:textId="77777777" w:rsidR="00763E70" w:rsidRDefault="00304C18">
            <w:r>
              <w:t>Value</w:t>
            </w:r>
          </w:p>
        </w:tc>
      </w:tr>
      <w:tr w:rsidR="00763E70" w14:paraId="06D52E26" w14:textId="77777777" w:rsidTr="00763E70">
        <w:tc>
          <w:tcPr>
            <w:tcW w:w="6710" w:type="dxa"/>
          </w:tcPr>
          <w:p w14:paraId="005CDA37" w14:textId="77777777" w:rsidR="00763E70" w:rsidRDefault="00304C18">
            <w:r>
              <w:t>PLATFORMS_ASM_SECTION_INTCTAB</w:t>
            </w:r>
          </w:p>
        </w:tc>
        <w:tc>
          <w:tcPr>
            <w:tcW w:w="3355" w:type="dxa"/>
          </w:tcPr>
          <w:p w14:paraId="052C12AD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408D84A8" w14:textId="77777777" w:rsidTr="00763E70">
        <w:tc>
          <w:tcPr>
            <w:tcW w:w="10065" w:type="dxa"/>
            <w:gridSpan w:val="2"/>
            <w:shd w:val="clear" w:color="auto" w:fill="000080"/>
          </w:tcPr>
          <w:p w14:paraId="3B582B9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0090A7D" w14:textId="77777777" w:rsidTr="00763E70">
        <w:tc>
          <w:tcPr>
            <w:tcW w:w="10065" w:type="dxa"/>
            <w:gridSpan w:val="2"/>
          </w:tcPr>
          <w:p w14:paraId="1026EAC4" w14:textId="77777777" w:rsidR="00763E70" w:rsidRDefault="00304C18">
            <w:r>
              <w:t xml:space="preserve">#define PLATFORMS_ASM_SECTION_INTCTAB </w:t>
            </w:r>
            <w:proofErr w:type="gramStart"/>
            <w:r>
              <w:t>SECTION .</w:t>
            </w:r>
            <w:proofErr w:type="spellStart"/>
            <w:r>
              <w:t>InterruptTable</w:t>
            </w:r>
            <w:proofErr w:type="spellEnd"/>
            <w:proofErr w:type="gramEnd"/>
            <w:r>
              <w:t xml:space="preserve"> :CODE</w:t>
            </w:r>
          </w:p>
        </w:tc>
      </w:tr>
      <w:tr w:rsidR="00763E70" w14:paraId="0FA3FE5D" w14:textId="77777777" w:rsidTr="00763E70">
        <w:tc>
          <w:tcPr>
            <w:tcW w:w="10065" w:type="dxa"/>
            <w:gridSpan w:val="2"/>
            <w:shd w:val="clear" w:color="auto" w:fill="000080"/>
          </w:tcPr>
          <w:p w14:paraId="35E43A7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65DC892" w14:textId="77777777" w:rsidTr="00763E70">
        <w:tc>
          <w:tcPr>
            <w:tcW w:w="10065" w:type="dxa"/>
            <w:gridSpan w:val="2"/>
          </w:tcPr>
          <w:p w14:paraId="2161F76D" w14:textId="77777777" w:rsidR="00763E70" w:rsidRDefault="00304C18">
            <w:r>
              <w:t>NA</w:t>
            </w:r>
          </w:p>
        </w:tc>
      </w:tr>
    </w:tbl>
    <w:p w14:paraId="16E456D1" w14:textId="77777777" w:rsidR="00763E70" w:rsidRDefault="00304C18">
      <w:pPr>
        <w:pStyle w:val="Heading3"/>
      </w:pPr>
      <w:r>
        <w:t>PLATFORMS_ASM_SECTION_INTTAB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8"/>
        <w:gridCol w:w="3267"/>
      </w:tblGrid>
      <w:tr w:rsidR="00763E70" w14:paraId="2E57815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E3583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CBCB423" w14:textId="77777777" w:rsidR="00763E70" w:rsidRDefault="00304C18">
            <w:r>
              <w:t>Value</w:t>
            </w:r>
          </w:p>
        </w:tc>
      </w:tr>
      <w:tr w:rsidR="00763E70" w14:paraId="3B4FA76D" w14:textId="77777777" w:rsidTr="00763E70">
        <w:tc>
          <w:tcPr>
            <w:tcW w:w="6710" w:type="dxa"/>
          </w:tcPr>
          <w:p w14:paraId="6E0A1CFA" w14:textId="77777777" w:rsidR="00763E70" w:rsidRDefault="00304C18">
            <w:r>
              <w:t>PLATFORMS_ASM_SECTION_INTTAB</w:t>
            </w:r>
          </w:p>
        </w:tc>
        <w:tc>
          <w:tcPr>
            <w:tcW w:w="3355" w:type="dxa"/>
          </w:tcPr>
          <w:p w14:paraId="1506A75F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422DB05E" w14:textId="77777777" w:rsidTr="00763E70">
        <w:tc>
          <w:tcPr>
            <w:tcW w:w="10065" w:type="dxa"/>
            <w:gridSpan w:val="2"/>
            <w:shd w:val="clear" w:color="auto" w:fill="000080"/>
          </w:tcPr>
          <w:p w14:paraId="79D6D81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61C295F" w14:textId="77777777" w:rsidTr="00763E70">
        <w:tc>
          <w:tcPr>
            <w:tcW w:w="10065" w:type="dxa"/>
            <w:gridSpan w:val="2"/>
          </w:tcPr>
          <w:p w14:paraId="6DD3EC46" w14:textId="77777777" w:rsidR="00763E70" w:rsidRDefault="00304C18">
            <w:r>
              <w:t xml:space="preserve">#define PLATFORMS_ASM_SECTION_INTTAB </w:t>
            </w:r>
            <w:proofErr w:type="gramStart"/>
            <w:r>
              <w:t>SECTION .</w:t>
            </w:r>
            <w:proofErr w:type="spellStart"/>
            <w:r>
              <w:t>InterruptTable</w:t>
            </w:r>
            <w:proofErr w:type="spellEnd"/>
            <w:proofErr w:type="gramEnd"/>
            <w:r>
              <w:t xml:space="preserve"> :CODE</w:t>
            </w:r>
          </w:p>
        </w:tc>
      </w:tr>
      <w:tr w:rsidR="00763E70" w14:paraId="18BE649D" w14:textId="77777777" w:rsidTr="00763E70">
        <w:tc>
          <w:tcPr>
            <w:tcW w:w="10065" w:type="dxa"/>
            <w:gridSpan w:val="2"/>
            <w:shd w:val="clear" w:color="auto" w:fill="000080"/>
          </w:tcPr>
          <w:p w14:paraId="316C09B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458052D" w14:textId="77777777" w:rsidTr="00763E70">
        <w:tc>
          <w:tcPr>
            <w:tcW w:w="10065" w:type="dxa"/>
            <w:gridSpan w:val="2"/>
          </w:tcPr>
          <w:p w14:paraId="5B26A36A" w14:textId="77777777" w:rsidR="00763E70" w:rsidRDefault="00304C18">
            <w:r>
              <w:t>NA</w:t>
            </w:r>
          </w:p>
        </w:tc>
      </w:tr>
    </w:tbl>
    <w:p w14:paraId="6FCB9039" w14:textId="77777777" w:rsidR="00763E70" w:rsidRDefault="00304C18">
      <w:pPr>
        <w:pStyle w:val="Heading3"/>
      </w:pPr>
      <w:r>
        <w:t>PLATFORMS_ASM_SECTION_RESET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763E70" w14:paraId="1835E32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F68C4B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15014AD" w14:textId="77777777" w:rsidR="00763E70" w:rsidRDefault="00304C18">
            <w:r>
              <w:t>Value</w:t>
            </w:r>
          </w:p>
        </w:tc>
      </w:tr>
      <w:tr w:rsidR="00763E70" w14:paraId="493F85FA" w14:textId="77777777" w:rsidTr="00763E70">
        <w:tc>
          <w:tcPr>
            <w:tcW w:w="6710" w:type="dxa"/>
          </w:tcPr>
          <w:p w14:paraId="665717E4" w14:textId="77777777" w:rsidR="00763E70" w:rsidRDefault="00304C18">
            <w:r>
              <w:t>PLATFORMS_ASM_SECTION_RESET</w:t>
            </w:r>
          </w:p>
        </w:tc>
        <w:tc>
          <w:tcPr>
            <w:tcW w:w="3355" w:type="dxa"/>
          </w:tcPr>
          <w:p w14:paraId="363C7ACB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17F31B58" w14:textId="77777777" w:rsidTr="00763E70">
        <w:tc>
          <w:tcPr>
            <w:tcW w:w="10065" w:type="dxa"/>
            <w:gridSpan w:val="2"/>
            <w:shd w:val="clear" w:color="auto" w:fill="000080"/>
          </w:tcPr>
          <w:p w14:paraId="2503A58F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3B56B672" w14:textId="77777777" w:rsidTr="00763E70">
        <w:tc>
          <w:tcPr>
            <w:tcW w:w="10065" w:type="dxa"/>
            <w:gridSpan w:val="2"/>
          </w:tcPr>
          <w:p w14:paraId="646CC1E1" w14:textId="77777777" w:rsidR="00763E70" w:rsidRDefault="00304C18">
            <w:r>
              <w:t xml:space="preserve">#define PLATFORMS_ASM_SECTION_RESET </w:t>
            </w:r>
            <w:proofErr w:type="gramStart"/>
            <w:r>
              <w:t>SECTION .reset</w:t>
            </w:r>
            <w:proofErr w:type="gramEnd"/>
            <w:r>
              <w:t xml:space="preserve"> :CODE</w:t>
            </w:r>
          </w:p>
        </w:tc>
      </w:tr>
      <w:tr w:rsidR="00763E70" w14:paraId="4B145199" w14:textId="77777777" w:rsidTr="00763E70">
        <w:tc>
          <w:tcPr>
            <w:tcW w:w="10065" w:type="dxa"/>
            <w:gridSpan w:val="2"/>
            <w:shd w:val="clear" w:color="auto" w:fill="000080"/>
          </w:tcPr>
          <w:p w14:paraId="08A207D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6CEB746" w14:textId="77777777" w:rsidTr="00763E70">
        <w:tc>
          <w:tcPr>
            <w:tcW w:w="10065" w:type="dxa"/>
            <w:gridSpan w:val="2"/>
          </w:tcPr>
          <w:p w14:paraId="658B29C7" w14:textId="77777777" w:rsidR="00763E70" w:rsidRDefault="00304C18">
            <w:r>
              <w:t>NA</w:t>
            </w:r>
          </w:p>
        </w:tc>
      </w:tr>
    </w:tbl>
    <w:p w14:paraId="6359B532" w14:textId="77777777" w:rsidR="00763E70" w:rsidRDefault="00304C18">
      <w:pPr>
        <w:pStyle w:val="Heading3"/>
      </w:pPr>
      <w:r>
        <w:t>PLATFORMS_ASM_SECTION_RESET_CODE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3"/>
        <w:gridCol w:w="3252"/>
      </w:tblGrid>
      <w:tr w:rsidR="00763E70" w14:paraId="7E69B04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38924E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F5A1879" w14:textId="77777777" w:rsidR="00763E70" w:rsidRDefault="00304C18">
            <w:r>
              <w:t>Value</w:t>
            </w:r>
          </w:p>
        </w:tc>
      </w:tr>
      <w:tr w:rsidR="00763E70" w14:paraId="08D944EE" w14:textId="77777777" w:rsidTr="00763E70">
        <w:tc>
          <w:tcPr>
            <w:tcW w:w="6710" w:type="dxa"/>
          </w:tcPr>
          <w:p w14:paraId="379C50DC" w14:textId="77777777" w:rsidR="00763E70" w:rsidRDefault="00304C18">
            <w:r>
              <w:t>PLATFORMS_ASM_SECTION_RESET_CODE</w:t>
            </w:r>
          </w:p>
        </w:tc>
        <w:tc>
          <w:tcPr>
            <w:tcW w:w="3355" w:type="dxa"/>
          </w:tcPr>
          <w:p w14:paraId="02D6E343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3E6F5775" w14:textId="77777777" w:rsidTr="00763E70">
        <w:tc>
          <w:tcPr>
            <w:tcW w:w="10065" w:type="dxa"/>
            <w:gridSpan w:val="2"/>
            <w:shd w:val="clear" w:color="auto" w:fill="000080"/>
          </w:tcPr>
          <w:p w14:paraId="12360BC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A45EFE2" w14:textId="77777777" w:rsidTr="00763E70">
        <w:tc>
          <w:tcPr>
            <w:tcW w:w="10065" w:type="dxa"/>
            <w:gridSpan w:val="2"/>
          </w:tcPr>
          <w:p w14:paraId="507B0399" w14:textId="77777777" w:rsidR="00763E70" w:rsidRDefault="00304C18">
            <w:r>
              <w:t xml:space="preserve">#define PLATFORMS_ASM_SECTION_RESET_CODE </w:t>
            </w:r>
            <w:proofErr w:type="gramStart"/>
            <w:r>
              <w:t>SECTION .</w:t>
            </w:r>
            <w:proofErr w:type="spellStart"/>
            <w:r>
              <w:t>reset</w:t>
            </w:r>
            <w:proofErr w:type="gramEnd"/>
            <w:r>
              <w:t>_code</w:t>
            </w:r>
            <w:proofErr w:type="spellEnd"/>
            <w:r>
              <w:t xml:space="preserve"> :CODE</w:t>
            </w:r>
          </w:p>
        </w:tc>
      </w:tr>
      <w:tr w:rsidR="00763E70" w14:paraId="78904C31" w14:textId="77777777" w:rsidTr="00763E70">
        <w:tc>
          <w:tcPr>
            <w:tcW w:w="10065" w:type="dxa"/>
            <w:gridSpan w:val="2"/>
            <w:shd w:val="clear" w:color="auto" w:fill="000080"/>
          </w:tcPr>
          <w:p w14:paraId="081068C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BC05DEB" w14:textId="77777777" w:rsidTr="00763E70">
        <w:tc>
          <w:tcPr>
            <w:tcW w:w="10065" w:type="dxa"/>
            <w:gridSpan w:val="2"/>
          </w:tcPr>
          <w:p w14:paraId="52C7F2F4" w14:textId="77777777" w:rsidR="00763E70" w:rsidRDefault="00304C18">
            <w:r>
              <w:t>NA</w:t>
            </w:r>
          </w:p>
        </w:tc>
      </w:tr>
    </w:tbl>
    <w:p w14:paraId="7DDFF40F" w14:textId="77777777" w:rsidR="00763E70" w:rsidRDefault="00304C18" w:rsidP="000F7B52">
      <w:pPr>
        <w:pStyle w:val="Heading3"/>
        <w:spacing w:before="600"/>
        <w:ind w:left="965" w:hanging="965"/>
      </w:pPr>
      <w:r>
        <w:t>PLATFORMS_ASM_SECTION_TEXT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0263A47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A2CEA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7DF73A0" w14:textId="77777777" w:rsidR="00763E70" w:rsidRDefault="00304C18">
            <w:r>
              <w:t>Value</w:t>
            </w:r>
          </w:p>
        </w:tc>
      </w:tr>
      <w:tr w:rsidR="00763E70" w14:paraId="23A11B2E" w14:textId="77777777" w:rsidTr="00763E70">
        <w:tc>
          <w:tcPr>
            <w:tcW w:w="6710" w:type="dxa"/>
          </w:tcPr>
          <w:p w14:paraId="43A9D6FA" w14:textId="77777777" w:rsidR="00763E70" w:rsidRDefault="00304C18">
            <w:r>
              <w:t>PLATFORMS_ASM_SECTION_TEXT</w:t>
            </w:r>
          </w:p>
        </w:tc>
        <w:tc>
          <w:tcPr>
            <w:tcW w:w="3355" w:type="dxa"/>
          </w:tcPr>
          <w:p w14:paraId="65A91BEC" w14:textId="77777777" w:rsidR="00763E70" w:rsidRDefault="00304C18">
            <w:r>
              <w:t xml:space="preserve"> </w:t>
            </w:r>
            <w:proofErr w:type="gramStart"/>
            <w:r>
              <w:t>:CODE</w:t>
            </w:r>
            <w:proofErr w:type="gramEnd"/>
          </w:p>
        </w:tc>
      </w:tr>
      <w:tr w:rsidR="00763E70" w14:paraId="6D6DFD39" w14:textId="77777777" w:rsidTr="00763E70">
        <w:tc>
          <w:tcPr>
            <w:tcW w:w="10065" w:type="dxa"/>
            <w:gridSpan w:val="2"/>
            <w:shd w:val="clear" w:color="auto" w:fill="000080"/>
          </w:tcPr>
          <w:p w14:paraId="769C838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3172C43" w14:textId="77777777" w:rsidTr="00763E70">
        <w:tc>
          <w:tcPr>
            <w:tcW w:w="10065" w:type="dxa"/>
            <w:gridSpan w:val="2"/>
          </w:tcPr>
          <w:p w14:paraId="2F985C3C" w14:textId="77777777" w:rsidR="00763E70" w:rsidRDefault="00304C18">
            <w:r>
              <w:t xml:space="preserve">#define PLATFORMS_ASM_SECTION_TEXT </w:t>
            </w:r>
            <w:proofErr w:type="gramStart"/>
            <w:r>
              <w:t>SECTION .startup</w:t>
            </w:r>
            <w:proofErr w:type="gramEnd"/>
            <w:r>
              <w:t xml:space="preserve"> :CODE</w:t>
            </w:r>
          </w:p>
        </w:tc>
      </w:tr>
      <w:tr w:rsidR="00763E70" w14:paraId="2FD3F0F9" w14:textId="77777777" w:rsidTr="00763E70">
        <w:tc>
          <w:tcPr>
            <w:tcW w:w="10065" w:type="dxa"/>
            <w:gridSpan w:val="2"/>
            <w:shd w:val="clear" w:color="auto" w:fill="000080"/>
          </w:tcPr>
          <w:p w14:paraId="2B09BE3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FD518F0" w14:textId="77777777" w:rsidTr="00763E70">
        <w:tc>
          <w:tcPr>
            <w:tcW w:w="10065" w:type="dxa"/>
            <w:gridSpan w:val="2"/>
          </w:tcPr>
          <w:p w14:paraId="70D03D85" w14:textId="77777777" w:rsidR="00763E70" w:rsidRDefault="00304C18">
            <w:r>
              <w:t>NA</w:t>
            </w:r>
          </w:p>
        </w:tc>
      </w:tr>
    </w:tbl>
    <w:p w14:paraId="2D2AB8AF" w14:textId="77777777" w:rsidR="00763E70" w:rsidRDefault="00304C18">
      <w:pPr>
        <w:pStyle w:val="Heading3"/>
      </w:pPr>
      <w:r>
        <w:t>PLATFORMS_ASM_SRC_END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57B20B9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FBD10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98F40B5" w14:textId="77777777" w:rsidR="00763E70" w:rsidRDefault="00304C18">
            <w:r>
              <w:t>Value</w:t>
            </w:r>
          </w:p>
        </w:tc>
      </w:tr>
      <w:tr w:rsidR="00763E70" w14:paraId="78E6BF11" w14:textId="77777777" w:rsidTr="00763E70">
        <w:tc>
          <w:tcPr>
            <w:tcW w:w="6710" w:type="dxa"/>
          </w:tcPr>
          <w:p w14:paraId="64735D4B" w14:textId="77777777" w:rsidR="00763E70" w:rsidRDefault="00304C18">
            <w:r>
              <w:t>PLATFORMS_ASM_SRC_END</w:t>
            </w:r>
          </w:p>
        </w:tc>
        <w:tc>
          <w:tcPr>
            <w:tcW w:w="3355" w:type="dxa"/>
          </w:tcPr>
          <w:p w14:paraId="38CF045A" w14:textId="77777777" w:rsidR="00763E70" w:rsidRDefault="00304C18">
            <w:r>
              <w:t xml:space="preserve"> END</w:t>
            </w:r>
          </w:p>
        </w:tc>
      </w:tr>
      <w:tr w:rsidR="00763E70" w14:paraId="07B26E3F" w14:textId="77777777" w:rsidTr="00763E70">
        <w:tc>
          <w:tcPr>
            <w:tcW w:w="10065" w:type="dxa"/>
            <w:gridSpan w:val="2"/>
            <w:shd w:val="clear" w:color="auto" w:fill="000080"/>
          </w:tcPr>
          <w:p w14:paraId="473CEF3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0279FC" w14:textId="77777777" w:rsidTr="00763E70">
        <w:tc>
          <w:tcPr>
            <w:tcW w:w="10065" w:type="dxa"/>
            <w:gridSpan w:val="2"/>
          </w:tcPr>
          <w:p w14:paraId="633C291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PLATFORMS_ASM_SRC_END END</w:t>
            </w:r>
          </w:p>
        </w:tc>
      </w:tr>
      <w:tr w:rsidR="00763E70" w14:paraId="5B531F5C" w14:textId="77777777" w:rsidTr="00763E70">
        <w:tc>
          <w:tcPr>
            <w:tcW w:w="10065" w:type="dxa"/>
            <w:gridSpan w:val="2"/>
            <w:shd w:val="clear" w:color="auto" w:fill="000080"/>
          </w:tcPr>
          <w:p w14:paraId="780E655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E47058B" w14:textId="77777777" w:rsidTr="00763E70">
        <w:tc>
          <w:tcPr>
            <w:tcW w:w="10065" w:type="dxa"/>
            <w:gridSpan w:val="2"/>
          </w:tcPr>
          <w:p w14:paraId="1EE6FB65" w14:textId="77777777" w:rsidR="00763E70" w:rsidRDefault="00304C18">
            <w:r>
              <w:t>NA</w:t>
            </w:r>
          </w:p>
        </w:tc>
      </w:tr>
    </w:tbl>
    <w:p w14:paraId="25AC73A6" w14:textId="19ADDC0A" w:rsidR="00763E70" w:rsidRDefault="00304C18">
      <w:pPr>
        <w:pStyle w:val="Heading3"/>
      </w:pPr>
      <w:r>
        <w:t>PLATFORMS_CAT_COND(</w:t>
      </w:r>
      <w:proofErr w:type="spellStart"/>
      <w:proofErr w:type="gramStart"/>
      <w:r>
        <w:t>x,</w:t>
      </w:r>
      <w:r w:rsidR="001D19FF">
        <w:t>y</w:t>
      </w:r>
      <w:proofErr w:type="spellEnd"/>
      <w:proofErr w:type="gramEnd"/>
      <w:r w:rsidR="001D19F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7"/>
        <w:gridCol w:w="4128"/>
      </w:tblGrid>
      <w:tr w:rsidR="00763E70" w14:paraId="4F6808A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DD6C1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0887E74" w14:textId="77777777" w:rsidR="00763E70" w:rsidRDefault="00304C18">
            <w:r>
              <w:t>Value</w:t>
            </w:r>
          </w:p>
        </w:tc>
      </w:tr>
      <w:tr w:rsidR="00763E70" w14:paraId="302A3F8D" w14:textId="77777777" w:rsidTr="00763E70">
        <w:tc>
          <w:tcPr>
            <w:tcW w:w="6710" w:type="dxa"/>
          </w:tcPr>
          <w:p w14:paraId="6520A058" w14:textId="3AE0661E" w:rsidR="00763E70" w:rsidRDefault="00304C18">
            <w:r>
              <w:t>PLATFORMS_CAT_COND(</w:t>
            </w:r>
            <w:proofErr w:type="spellStart"/>
            <w:proofErr w:type="gramStart"/>
            <w:r>
              <w:t>x,</w:t>
            </w:r>
            <w:r w:rsidR="001D19FF">
              <w:t>y</w:t>
            </w:r>
            <w:proofErr w:type="spellEnd"/>
            <w:proofErr w:type="gramEnd"/>
            <w:r w:rsidR="001D19FF">
              <w:t>)</w:t>
            </w:r>
          </w:p>
        </w:tc>
        <w:tc>
          <w:tcPr>
            <w:tcW w:w="3355" w:type="dxa"/>
          </w:tcPr>
          <w:p w14:paraId="2FB43A38" w14:textId="32C7D1B5" w:rsidR="00763E70" w:rsidRDefault="00304C18">
            <w:r>
              <w:t>PLATFORMS_INNER_CAT_COND(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</w:tr>
      <w:tr w:rsidR="00763E70" w14:paraId="0141610E" w14:textId="77777777" w:rsidTr="00763E70">
        <w:tc>
          <w:tcPr>
            <w:tcW w:w="10065" w:type="dxa"/>
            <w:gridSpan w:val="2"/>
            <w:shd w:val="clear" w:color="auto" w:fill="000080"/>
          </w:tcPr>
          <w:p w14:paraId="5FD4C97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F07EA27" w14:textId="77777777" w:rsidTr="00763E70">
        <w:tc>
          <w:tcPr>
            <w:tcW w:w="10065" w:type="dxa"/>
            <w:gridSpan w:val="2"/>
          </w:tcPr>
          <w:p w14:paraId="4434F781" w14:textId="77777777" w:rsidR="00763E70" w:rsidRDefault="00304C18">
            <w:r>
              <w:t>#define PLATFORMS_CAT_</w:t>
            </w:r>
            <w:proofErr w:type="gramStart"/>
            <w:r>
              <w:t>COND(</w:t>
            </w:r>
            <w:proofErr w:type="gramEnd"/>
            <w:r>
              <w:t>x, y) PLATFORMS_INNER_CAT_COND(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763E70" w14:paraId="233F36C3" w14:textId="77777777" w:rsidTr="00763E70">
        <w:tc>
          <w:tcPr>
            <w:tcW w:w="10065" w:type="dxa"/>
            <w:gridSpan w:val="2"/>
            <w:shd w:val="clear" w:color="auto" w:fill="000080"/>
          </w:tcPr>
          <w:p w14:paraId="2DAEBAC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5B281E3" w14:textId="77777777" w:rsidTr="00763E70">
        <w:tc>
          <w:tcPr>
            <w:tcW w:w="10065" w:type="dxa"/>
            <w:gridSpan w:val="2"/>
          </w:tcPr>
          <w:p w14:paraId="4B24969A" w14:textId="77777777" w:rsidR="00763E70" w:rsidRDefault="00304C18">
            <w:r>
              <w:t>NA</w:t>
            </w:r>
          </w:p>
        </w:tc>
      </w:tr>
    </w:tbl>
    <w:p w14:paraId="3C2DC98A" w14:textId="77777777" w:rsidR="00763E70" w:rsidRDefault="00304C18">
      <w:pPr>
        <w:pStyle w:val="Heading3"/>
      </w:pPr>
      <w:proofErr w:type="spellStart"/>
      <w:r>
        <w:t>Platforms_extern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763E70" w14:paraId="39545AA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99987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679CA57" w14:textId="77777777" w:rsidR="00763E70" w:rsidRDefault="00304C18">
            <w:r>
              <w:t>Value</w:t>
            </w:r>
          </w:p>
        </w:tc>
      </w:tr>
      <w:tr w:rsidR="00763E70" w14:paraId="61F32424" w14:textId="77777777" w:rsidTr="00763E70">
        <w:tc>
          <w:tcPr>
            <w:tcW w:w="6710" w:type="dxa"/>
          </w:tcPr>
          <w:p w14:paraId="742673A2" w14:textId="77777777" w:rsidR="00763E70" w:rsidRDefault="00304C18">
            <w:proofErr w:type="spellStart"/>
            <w:r>
              <w:t>Platforms_extern</w:t>
            </w:r>
            <w:proofErr w:type="spellEnd"/>
          </w:p>
        </w:tc>
        <w:tc>
          <w:tcPr>
            <w:tcW w:w="3355" w:type="dxa"/>
          </w:tcPr>
          <w:p w14:paraId="022F0C2F" w14:textId="77777777" w:rsidR="00763E70" w:rsidRDefault="00304C18">
            <w:r>
              <w:t xml:space="preserve"> EXTERN</w:t>
            </w:r>
          </w:p>
        </w:tc>
      </w:tr>
      <w:tr w:rsidR="00763E70" w14:paraId="6BB68796" w14:textId="77777777" w:rsidTr="00763E70">
        <w:tc>
          <w:tcPr>
            <w:tcW w:w="10065" w:type="dxa"/>
            <w:gridSpan w:val="2"/>
            <w:shd w:val="clear" w:color="auto" w:fill="000080"/>
          </w:tcPr>
          <w:p w14:paraId="47BE545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678628D" w14:textId="77777777" w:rsidTr="00763E70">
        <w:tc>
          <w:tcPr>
            <w:tcW w:w="10065" w:type="dxa"/>
            <w:gridSpan w:val="2"/>
          </w:tcPr>
          <w:p w14:paraId="547C7A9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Platforms_extern</w:t>
            </w:r>
            <w:proofErr w:type="spellEnd"/>
            <w:r>
              <w:t xml:space="preserve"> EXTERN</w:t>
            </w:r>
          </w:p>
        </w:tc>
      </w:tr>
      <w:tr w:rsidR="00763E70" w14:paraId="54ECF3F5" w14:textId="77777777" w:rsidTr="00763E70">
        <w:tc>
          <w:tcPr>
            <w:tcW w:w="10065" w:type="dxa"/>
            <w:gridSpan w:val="2"/>
            <w:shd w:val="clear" w:color="auto" w:fill="000080"/>
          </w:tcPr>
          <w:p w14:paraId="136997B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3509C02" w14:textId="77777777" w:rsidTr="00763E70">
        <w:tc>
          <w:tcPr>
            <w:tcW w:w="10065" w:type="dxa"/>
            <w:gridSpan w:val="2"/>
          </w:tcPr>
          <w:p w14:paraId="2157E09D" w14:textId="77777777" w:rsidR="00763E70" w:rsidRDefault="00304C18">
            <w:r>
              <w:t>NA</w:t>
            </w:r>
          </w:p>
        </w:tc>
      </w:tr>
    </w:tbl>
    <w:p w14:paraId="067DE2AE" w14:textId="77777777" w:rsidR="00763E70" w:rsidRDefault="00304C18">
      <w:pPr>
        <w:pStyle w:val="Heading3"/>
      </w:pPr>
      <w:proofErr w:type="spellStart"/>
      <w:r>
        <w:t>Platforms_file</w:t>
      </w:r>
      <w:proofErr w:type="spellEnd"/>
      <w:r>
        <w:t>(name)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61BDFC0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66DDA8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F65DC36" w14:textId="77777777" w:rsidR="00763E70" w:rsidRDefault="00304C18">
            <w:r>
              <w:t>Value</w:t>
            </w:r>
          </w:p>
        </w:tc>
      </w:tr>
      <w:tr w:rsidR="00763E70" w14:paraId="58F4C99D" w14:textId="77777777" w:rsidTr="00763E70">
        <w:tc>
          <w:tcPr>
            <w:tcW w:w="6710" w:type="dxa"/>
          </w:tcPr>
          <w:p w14:paraId="507A6E69" w14:textId="77777777" w:rsidR="00763E70" w:rsidRDefault="00304C18">
            <w:proofErr w:type="spellStart"/>
            <w:r>
              <w:t>Platforms_file</w:t>
            </w:r>
            <w:proofErr w:type="spellEnd"/>
            <w:r>
              <w:t>(name)</w:t>
            </w:r>
          </w:p>
        </w:tc>
        <w:tc>
          <w:tcPr>
            <w:tcW w:w="3355" w:type="dxa"/>
          </w:tcPr>
          <w:p w14:paraId="03EA9222" w14:textId="77777777" w:rsidR="00763E70" w:rsidRDefault="00304C18">
            <w:r>
              <w:t>(name</w:t>
            </w:r>
            <w:proofErr w:type="gramStart"/>
            <w:r>
              <w:t>) .file</w:t>
            </w:r>
            <w:proofErr w:type="gramEnd"/>
            <w:r>
              <w:t xml:space="preserve"> #name</w:t>
            </w:r>
          </w:p>
        </w:tc>
      </w:tr>
      <w:tr w:rsidR="00763E70" w14:paraId="66448826" w14:textId="77777777" w:rsidTr="00763E70">
        <w:tc>
          <w:tcPr>
            <w:tcW w:w="10065" w:type="dxa"/>
            <w:gridSpan w:val="2"/>
            <w:shd w:val="clear" w:color="auto" w:fill="000080"/>
          </w:tcPr>
          <w:p w14:paraId="41E76CC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560BA2" w14:textId="77777777" w:rsidTr="00763E70">
        <w:tc>
          <w:tcPr>
            <w:tcW w:w="10065" w:type="dxa"/>
            <w:gridSpan w:val="2"/>
          </w:tcPr>
          <w:p w14:paraId="6E27F7B0" w14:textId="77777777" w:rsidR="00763E70" w:rsidRDefault="00304C18">
            <w:r>
              <w:lastRenderedPageBreak/>
              <w:t xml:space="preserve">#define </w:t>
            </w:r>
            <w:proofErr w:type="spellStart"/>
            <w:r>
              <w:t>Platforms_file</w:t>
            </w:r>
            <w:proofErr w:type="spellEnd"/>
            <w:r>
              <w:t>(name</w:t>
            </w:r>
            <w:proofErr w:type="gramStart"/>
            <w:r>
              <w:t>) .file</w:t>
            </w:r>
            <w:proofErr w:type="gramEnd"/>
            <w:r>
              <w:t xml:space="preserve"> #name</w:t>
            </w:r>
          </w:p>
        </w:tc>
      </w:tr>
      <w:tr w:rsidR="00763E70" w14:paraId="7265D0C5" w14:textId="77777777" w:rsidTr="00763E70">
        <w:tc>
          <w:tcPr>
            <w:tcW w:w="10065" w:type="dxa"/>
            <w:gridSpan w:val="2"/>
            <w:shd w:val="clear" w:color="auto" w:fill="000080"/>
          </w:tcPr>
          <w:p w14:paraId="1609008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3FDCDC7" w14:textId="77777777" w:rsidTr="00763E70">
        <w:tc>
          <w:tcPr>
            <w:tcW w:w="10065" w:type="dxa"/>
            <w:gridSpan w:val="2"/>
          </w:tcPr>
          <w:p w14:paraId="47070955" w14:textId="77777777" w:rsidR="00763E70" w:rsidRDefault="00304C18">
            <w:r>
              <w:t>NA</w:t>
            </w:r>
          </w:p>
        </w:tc>
      </w:tr>
    </w:tbl>
    <w:p w14:paraId="6ACC4B91" w14:textId="77777777" w:rsidR="00763E70" w:rsidRDefault="00304C18">
      <w:pPr>
        <w:pStyle w:val="Heading3"/>
      </w:pPr>
      <w:proofErr w:type="spellStart"/>
      <w:r>
        <w:t>Platforms_global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38221D2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7BF8A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100008E" w14:textId="77777777" w:rsidR="00763E70" w:rsidRDefault="00304C18">
            <w:r>
              <w:t>Value</w:t>
            </w:r>
          </w:p>
        </w:tc>
      </w:tr>
      <w:tr w:rsidR="00763E70" w14:paraId="05CE2F2D" w14:textId="77777777" w:rsidTr="00763E70">
        <w:tc>
          <w:tcPr>
            <w:tcW w:w="6710" w:type="dxa"/>
          </w:tcPr>
          <w:p w14:paraId="0FC54BA5" w14:textId="77777777" w:rsidR="00763E70" w:rsidRDefault="00304C18">
            <w:proofErr w:type="spellStart"/>
            <w:r>
              <w:t>Platforms_global</w:t>
            </w:r>
            <w:proofErr w:type="spellEnd"/>
          </w:p>
        </w:tc>
        <w:tc>
          <w:tcPr>
            <w:tcW w:w="3355" w:type="dxa"/>
          </w:tcPr>
          <w:p w14:paraId="1EF3B0B1" w14:textId="77777777" w:rsidR="00763E70" w:rsidRDefault="00304C18">
            <w:r>
              <w:t xml:space="preserve"> PUBLIC</w:t>
            </w:r>
          </w:p>
        </w:tc>
      </w:tr>
      <w:tr w:rsidR="00763E70" w14:paraId="2BD20D40" w14:textId="77777777" w:rsidTr="00763E70">
        <w:tc>
          <w:tcPr>
            <w:tcW w:w="10065" w:type="dxa"/>
            <w:gridSpan w:val="2"/>
            <w:shd w:val="clear" w:color="auto" w:fill="000080"/>
          </w:tcPr>
          <w:p w14:paraId="51F47FA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2100DBA" w14:textId="77777777" w:rsidTr="00763E70">
        <w:tc>
          <w:tcPr>
            <w:tcW w:w="10065" w:type="dxa"/>
            <w:gridSpan w:val="2"/>
          </w:tcPr>
          <w:p w14:paraId="3453131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Platforms_global</w:t>
            </w:r>
            <w:proofErr w:type="spellEnd"/>
            <w:r>
              <w:t xml:space="preserve"> PUBLIC</w:t>
            </w:r>
          </w:p>
        </w:tc>
      </w:tr>
      <w:tr w:rsidR="00763E70" w14:paraId="251FD7F4" w14:textId="77777777" w:rsidTr="00763E70">
        <w:tc>
          <w:tcPr>
            <w:tcW w:w="10065" w:type="dxa"/>
            <w:gridSpan w:val="2"/>
            <w:shd w:val="clear" w:color="auto" w:fill="000080"/>
          </w:tcPr>
          <w:p w14:paraId="6CEB977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DD247AC" w14:textId="77777777" w:rsidTr="00763E70">
        <w:tc>
          <w:tcPr>
            <w:tcW w:w="10065" w:type="dxa"/>
            <w:gridSpan w:val="2"/>
          </w:tcPr>
          <w:p w14:paraId="51AC6602" w14:textId="77777777" w:rsidR="00763E70" w:rsidRDefault="00304C18">
            <w:r>
              <w:t>NA</w:t>
            </w:r>
          </w:p>
        </w:tc>
      </w:tr>
    </w:tbl>
    <w:p w14:paraId="67146F5E" w14:textId="77777777" w:rsidR="00763E70" w:rsidRDefault="00304C18" w:rsidP="000F7B52">
      <w:pPr>
        <w:pStyle w:val="Heading3"/>
        <w:spacing w:before="600"/>
        <w:ind w:left="965" w:hanging="965"/>
      </w:pPr>
      <w:proofErr w:type="spellStart"/>
      <w:r>
        <w:t>Platforms_hi</w:t>
      </w:r>
      <w:proofErr w:type="spellEnd"/>
      <w:r>
        <w:t>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58EE172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0159D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CE06E23" w14:textId="77777777" w:rsidR="00763E70" w:rsidRDefault="00304C18">
            <w:r>
              <w:t>Value</w:t>
            </w:r>
          </w:p>
        </w:tc>
      </w:tr>
      <w:tr w:rsidR="00763E70" w14:paraId="30847BB1" w14:textId="77777777" w:rsidTr="00763E70">
        <w:tc>
          <w:tcPr>
            <w:tcW w:w="6710" w:type="dxa"/>
          </w:tcPr>
          <w:p w14:paraId="40FBC063" w14:textId="77777777" w:rsidR="00763E70" w:rsidRDefault="00304C18">
            <w:proofErr w:type="spellStart"/>
            <w:r>
              <w:t>Platforms_hi</w:t>
            </w:r>
            <w:proofErr w:type="spellEnd"/>
            <w:r>
              <w:t>(x)</w:t>
            </w:r>
          </w:p>
        </w:tc>
        <w:tc>
          <w:tcPr>
            <w:tcW w:w="3355" w:type="dxa"/>
          </w:tcPr>
          <w:p w14:paraId="151061CC" w14:textId="77777777" w:rsidR="00763E70" w:rsidRDefault="00304C18">
            <w:r>
              <w:t xml:space="preserve">(x) </w:t>
            </w:r>
            <w:proofErr w:type="spellStart"/>
            <w:r>
              <w:t>x@ha</w:t>
            </w:r>
            <w:proofErr w:type="spellEnd"/>
            <w:r>
              <w:t xml:space="preserve"> /* For signed operations in combination with </w:t>
            </w:r>
            <w:proofErr w:type="spellStart"/>
            <w:r>
              <w:t>Platforms_</w:t>
            </w:r>
            <w:proofErr w:type="gramStart"/>
            <w:r>
              <w:t>lo</w:t>
            </w:r>
            <w:proofErr w:type="spellEnd"/>
            <w:r>
              <w:t>(</w:t>
            </w:r>
            <w:proofErr w:type="gramEnd"/>
            <w:r>
              <w:t>) */</w:t>
            </w:r>
          </w:p>
        </w:tc>
      </w:tr>
      <w:tr w:rsidR="00763E70" w14:paraId="7CE3C4B4" w14:textId="77777777" w:rsidTr="00763E70">
        <w:tc>
          <w:tcPr>
            <w:tcW w:w="10065" w:type="dxa"/>
            <w:gridSpan w:val="2"/>
            <w:shd w:val="clear" w:color="auto" w:fill="000080"/>
          </w:tcPr>
          <w:p w14:paraId="658A120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FFDF36" w14:textId="77777777" w:rsidTr="00763E70">
        <w:tc>
          <w:tcPr>
            <w:tcW w:w="10065" w:type="dxa"/>
            <w:gridSpan w:val="2"/>
          </w:tcPr>
          <w:p w14:paraId="48FE25E0" w14:textId="77777777" w:rsidR="00763E70" w:rsidRDefault="00304C18">
            <w:r>
              <w:t xml:space="preserve">#define </w:t>
            </w:r>
            <w:proofErr w:type="spellStart"/>
            <w:r>
              <w:t>Platforms_hi</w:t>
            </w:r>
            <w:proofErr w:type="spellEnd"/>
            <w:r>
              <w:t xml:space="preserve">(x) </w:t>
            </w:r>
            <w:proofErr w:type="spellStart"/>
            <w:r>
              <w:t>x@ha</w:t>
            </w:r>
            <w:proofErr w:type="spellEnd"/>
            <w:r>
              <w:t xml:space="preserve"> /* For signed operations in combination with </w:t>
            </w:r>
            <w:proofErr w:type="spellStart"/>
            <w:r>
              <w:t>Platforms_</w:t>
            </w:r>
            <w:proofErr w:type="gramStart"/>
            <w:r>
              <w:t>lo</w:t>
            </w:r>
            <w:proofErr w:type="spellEnd"/>
            <w:r>
              <w:t>(</w:t>
            </w:r>
            <w:proofErr w:type="gramEnd"/>
            <w:r>
              <w:t>) */</w:t>
            </w:r>
          </w:p>
        </w:tc>
      </w:tr>
      <w:tr w:rsidR="00763E70" w14:paraId="37569AAF" w14:textId="77777777" w:rsidTr="00763E70">
        <w:tc>
          <w:tcPr>
            <w:tcW w:w="10065" w:type="dxa"/>
            <w:gridSpan w:val="2"/>
            <w:shd w:val="clear" w:color="auto" w:fill="000080"/>
          </w:tcPr>
          <w:p w14:paraId="6B22F67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E55BF3C" w14:textId="77777777" w:rsidTr="00763E70">
        <w:tc>
          <w:tcPr>
            <w:tcW w:w="10065" w:type="dxa"/>
            <w:gridSpan w:val="2"/>
          </w:tcPr>
          <w:p w14:paraId="107908DD" w14:textId="77777777" w:rsidR="00763E70" w:rsidRDefault="00304C18">
            <w:r>
              <w:t>NA</w:t>
            </w:r>
          </w:p>
        </w:tc>
      </w:tr>
    </w:tbl>
    <w:p w14:paraId="0A961613" w14:textId="7F3E5DC8" w:rsidR="00763E70" w:rsidRDefault="00304C18">
      <w:pPr>
        <w:pStyle w:val="Heading3"/>
      </w:pPr>
      <w:r>
        <w:t>PLATFORMS_INNER_CAT(</w:t>
      </w:r>
      <w:proofErr w:type="spellStart"/>
      <w:proofErr w:type="gramStart"/>
      <w:r>
        <w:t>x,</w:t>
      </w:r>
      <w:r w:rsidR="001D19FF">
        <w:t>y</w:t>
      </w:r>
      <w:proofErr w:type="spellEnd"/>
      <w:proofErr w:type="gramEnd"/>
      <w:r w:rsidR="001D19F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5"/>
        <w:gridCol w:w="3280"/>
      </w:tblGrid>
      <w:tr w:rsidR="00763E70" w14:paraId="17CBD5D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D9900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7761336" w14:textId="77777777" w:rsidR="00763E70" w:rsidRDefault="00304C18">
            <w:r>
              <w:t>Value</w:t>
            </w:r>
          </w:p>
        </w:tc>
      </w:tr>
      <w:tr w:rsidR="00763E70" w14:paraId="7F43E6CA" w14:textId="77777777" w:rsidTr="00763E70">
        <w:tc>
          <w:tcPr>
            <w:tcW w:w="6710" w:type="dxa"/>
          </w:tcPr>
          <w:p w14:paraId="01D736B5" w14:textId="77777777" w:rsidR="00763E70" w:rsidRDefault="00304C18">
            <w:r>
              <w:t>PLATFORMS_INNER_</w:t>
            </w:r>
            <w:proofErr w:type="gramStart"/>
            <w:r>
              <w:t>CAT(</w:t>
            </w:r>
            <w:proofErr w:type="gramEnd"/>
            <w:r>
              <w:t>x,</w:t>
            </w:r>
          </w:p>
        </w:tc>
        <w:tc>
          <w:tcPr>
            <w:tcW w:w="3355" w:type="dxa"/>
          </w:tcPr>
          <w:p w14:paraId="385A6791" w14:textId="2AC1BD02" w:rsidR="00763E70" w:rsidRDefault="00304C18">
            <w:r>
              <w:t xml:space="preserve"> x&gt;&lt;y</w:t>
            </w:r>
          </w:p>
        </w:tc>
      </w:tr>
      <w:tr w:rsidR="00763E70" w14:paraId="0A0697F9" w14:textId="77777777" w:rsidTr="00763E70">
        <w:tc>
          <w:tcPr>
            <w:tcW w:w="10065" w:type="dxa"/>
            <w:gridSpan w:val="2"/>
            <w:shd w:val="clear" w:color="auto" w:fill="000080"/>
          </w:tcPr>
          <w:p w14:paraId="6AF9BE4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C9DDDB4" w14:textId="77777777" w:rsidTr="00763E70">
        <w:tc>
          <w:tcPr>
            <w:tcW w:w="10065" w:type="dxa"/>
            <w:gridSpan w:val="2"/>
          </w:tcPr>
          <w:p w14:paraId="3A00D2A5" w14:textId="77777777" w:rsidR="00763E70" w:rsidRDefault="00304C18">
            <w:r>
              <w:t>#define PLATFORMS_INNER_</w:t>
            </w:r>
            <w:proofErr w:type="gramStart"/>
            <w:r>
              <w:t>CAT(</w:t>
            </w:r>
            <w:proofErr w:type="gramEnd"/>
            <w:r>
              <w:t>x, y) x&gt;&lt;y</w:t>
            </w:r>
          </w:p>
        </w:tc>
      </w:tr>
      <w:tr w:rsidR="00763E70" w14:paraId="7C75ED03" w14:textId="77777777" w:rsidTr="00763E70">
        <w:tc>
          <w:tcPr>
            <w:tcW w:w="10065" w:type="dxa"/>
            <w:gridSpan w:val="2"/>
            <w:shd w:val="clear" w:color="auto" w:fill="000080"/>
          </w:tcPr>
          <w:p w14:paraId="5F4F337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7D0FFB0" w14:textId="77777777" w:rsidTr="00763E70">
        <w:tc>
          <w:tcPr>
            <w:tcW w:w="10065" w:type="dxa"/>
            <w:gridSpan w:val="2"/>
          </w:tcPr>
          <w:p w14:paraId="5312804E" w14:textId="77777777" w:rsidR="00763E70" w:rsidRDefault="00304C18">
            <w:r>
              <w:t>NA</w:t>
            </w:r>
          </w:p>
        </w:tc>
      </w:tr>
    </w:tbl>
    <w:p w14:paraId="77EDC41F" w14:textId="00283FDF" w:rsidR="00763E70" w:rsidRDefault="00304C18">
      <w:pPr>
        <w:pStyle w:val="Heading3"/>
      </w:pPr>
      <w:r>
        <w:t>PLATFORMS_INNER_CAT_COND(</w:t>
      </w:r>
      <w:proofErr w:type="spellStart"/>
      <w:proofErr w:type="gramStart"/>
      <w:r>
        <w:t>x,</w:t>
      </w:r>
      <w:r w:rsidR="001D19FF">
        <w:t>y</w:t>
      </w:r>
      <w:proofErr w:type="spellEnd"/>
      <w:proofErr w:type="gramEnd"/>
      <w:r w:rsidR="001D19F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3269"/>
      </w:tblGrid>
      <w:tr w:rsidR="00763E70" w14:paraId="1142D0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89DA8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E90BA2A" w14:textId="77777777" w:rsidR="00763E70" w:rsidRDefault="00304C18">
            <w:r>
              <w:t>Value</w:t>
            </w:r>
          </w:p>
        </w:tc>
      </w:tr>
      <w:tr w:rsidR="00763E70" w14:paraId="375AE653" w14:textId="77777777" w:rsidTr="00763E70">
        <w:tc>
          <w:tcPr>
            <w:tcW w:w="6710" w:type="dxa"/>
          </w:tcPr>
          <w:p w14:paraId="4B4E1F99" w14:textId="77777777" w:rsidR="00763E70" w:rsidRDefault="00304C18">
            <w:r>
              <w:t>PLATFORMS_INNER_CAT_</w:t>
            </w:r>
            <w:proofErr w:type="gramStart"/>
            <w:r>
              <w:t>COND(</w:t>
            </w:r>
            <w:proofErr w:type="gramEnd"/>
            <w:r>
              <w:t>x,</w:t>
            </w:r>
          </w:p>
        </w:tc>
        <w:tc>
          <w:tcPr>
            <w:tcW w:w="3355" w:type="dxa"/>
          </w:tcPr>
          <w:p w14:paraId="0F1F1AFC" w14:textId="2326EB29" w:rsidR="00763E70" w:rsidRDefault="00304C18">
            <w:r>
              <w:t>x##y</w:t>
            </w:r>
          </w:p>
        </w:tc>
      </w:tr>
      <w:tr w:rsidR="00763E70" w14:paraId="61D20C85" w14:textId="77777777" w:rsidTr="00763E70">
        <w:tc>
          <w:tcPr>
            <w:tcW w:w="10065" w:type="dxa"/>
            <w:gridSpan w:val="2"/>
            <w:shd w:val="clear" w:color="auto" w:fill="000080"/>
          </w:tcPr>
          <w:p w14:paraId="3542E18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6FAD50" w14:textId="77777777" w:rsidTr="00763E70">
        <w:tc>
          <w:tcPr>
            <w:tcW w:w="10065" w:type="dxa"/>
            <w:gridSpan w:val="2"/>
          </w:tcPr>
          <w:p w14:paraId="5237316B" w14:textId="77777777" w:rsidR="00763E70" w:rsidRDefault="00304C18">
            <w:r>
              <w:t>#define PLATFORMS_INNER_CAT_</w:t>
            </w:r>
            <w:proofErr w:type="gramStart"/>
            <w:r>
              <w:t>COND(</w:t>
            </w:r>
            <w:proofErr w:type="gramEnd"/>
            <w:r>
              <w:t>x, y) x##y</w:t>
            </w:r>
          </w:p>
        </w:tc>
      </w:tr>
      <w:tr w:rsidR="00763E70" w14:paraId="7A3BA445" w14:textId="77777777" w:rsidTr="00763E70">
        <w:tc>
          <w:tcPr>
            <w:tcW w:w="10065" w:type="dxa"/>
            <w:gridSpan w:val="2"/>
            <w:shd w:val="clear" w:color="auto" w:fill="000080"/>
          </w:tcPr>
          <w:p w14:paraId="1958AEE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2DA107A" w14:textId="77777777" w:rsidTr="00763E70">
        <w:tc>
          <w:tcPr>
            <w:tcW w:w="10065" w:type="dxa"/>
            <w:gridSpan w:val="2"/>
          </w:tcPr>
          <w:p w14:paraId="5D19D3AA" w14:textId="77777777" w:rsidR="00763E70" w:rsidRDefault="00304C18">
            <w:r>
              <w:t>NA</w:t>
            </w:r>
          </w:p>
        </w:tc>
      </w:tr>
    </w:tbl>
    <w:p w14:paraId="42B6EB7E" w14:textId="77777777" w:rsidR="00763E70" w:rsidRDefault="00304C18">
      <w:pPr>
        <w:pStyle w:val="Heading3"/>
      </w:pPr>
      <w:proofErr w:type="spellStart"/>
      <w:r>
        <w:t>Platforms_lo</w:t>
      </w:r>
      <w:proofErr w:type="spellEnd"/>
      <w:r>
        <w:t>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763E70" w14:paraId="6F331C5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E750C1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B5D23CB" w14:textId="77777777" w:rsidR="00763E70" w:rsidRDefault="00304C18">
            <w:r>
              <w:t>Value</w:t>
            </w:r>
          </w:p>
        </w:tc>
      </w:tr>
      <w:tr w:rsidR="00763E70" w14:paraId="73D17A43" w14:textId="77777777" w:rsidTr="00763E70">
        <w:tc>
          <w:tcPr>
            <w:tcW w:w="6710" w:type="dxa"/>
          </w:tcPr>
          <w:p w14:paraId="16D3A168" w14:textId="77777777" w:rsidR="00763E70" w:rsidRDefault="00304C18">
            <w:proofErr w:type="spellStart"/>
            <w:r>
              <w:t>Platforms_lo</w:t>
            </w:r>
            <w:proofErr w:type="spellEnd"/>
            <w:r>
              <w:t>(x)</w:t>
            </w:r>
          </w:p>
        </w:tc>
        <w:tc>
          <w:tcPr>
            <w:tcW w:w="3355" w:type="dxa"/>
          </w:tcPr>
          <w:p w14:paraId="4FE3DE3C" w14:textId="271850A0" w:rsidR="00763E70" w:rsidRDefault="00304C18">
            <w:proofErr w:type="spellStart"/>
            <w:r>
              <w:t>x@l</w:t>
            </w:r>
            <w:proofErr w:type="spellEnd"/>
          </w:p>
        </w:tc>
      </w:tr>
      <w:tr w:rsidR="00763E70" w14:paraId="784DEBD9" w14:textId="77777777" w:rsidTr="00763E70">
        <w:tc>
          <w:tcPr>
            <w:tcW w:w="10065" w:type="dxa"/>
            <w:gridSpan w:val="2"/>
            <w:shd w:val="clear" w:color="auto" w:fill="000080"/>
          </w:tcPr>
          <w:p w14:paraId="464C4DB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9C90410" w14:textId="77777777" w:rsidTr="00763E70">
        <w:tc>
          <w:tcPr>
            <w:tcW w:w="10065" w:type="dxa"/>
            <w:gridSpan w:val="2"/>
          </w:tcPr>
          <w:p w14:paraId="605DCE8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Platforms_lo</w:t>
            </w:r>
            <w:proofErr w:type="spellEnd"/>
            <w:r>
              <w:t xml:space="preserve">(x) </w:t>
            </w:r>
            <w:proofErr w:type="spellStart"/>
            <w:r>
              <w:t>x@l</w:t>
            </w:r>
            <w:proofErr w:type="spellEnd"/>
          </w:p>
        </w:tc>
      </w:tr>
      <w:tr w:rsidR="00763E70" w14:paraId="3F06CD95" w14:textId="77777777" w:rsidTr="00763E70">
        <w:tc>
          <w:tcPr>
            <w:tcW w:w="10065" w:type="dxa"/>
            <w:gridSpan w:val="2"/>
            <w:shd w:val="clear" w:color="auto" w:fill="000080"/>
          </w:tcPr>
          <w:p w14:paraId="7FAD865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43A8B10" w14:textId="77777777" w:rsidTr="00763E70">
        <w:tc>
          <w:tcPr>
            <w:tcW w:w="10065" w:type="dxa"/>
            <w:gridSpan w:val="2"/>
          </w:tcPr>
          <w:p w14:paraId="0309A639" w14:textId="77777777" w:rsidR="00763E70" w:rsidRDefault="00304C18">
            <w:r>
              <w:t>NA</w:t>
            </w:r>
          </w:p>
        </w:tc>
      </w:tr>
    </w:tbl>
    <w:p w14:paraId="74F59AAF" w14:textId="77777777" w:rsidR="00763E70" w:rsidRDefault="00304C18">
      <w:pPr>
        <w:pStyle w:val="Heading3"/>
      </w:pPr>
      <w:proofErr w:type="spellStart"/>
      <w:r>
        <w:t>Platforms_sda</w:t>
      </w:r>
      <w:proofErr w:type="spellEnd"/>
      <w:r>
        <w:t>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763E70" w14:paraId="22EEE7D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3C336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98D75D9" w14:textId="77777777" w:rsidR="00763E70" w:rsidRDefault="00304C18">
            <w:r>
              <w:t>Value</w:t>
            </w:r>
          </w:p>
        </w:tc>
      </w:tr>
      <w:tr w:rsidR="00763E70" w14:paraId="75D8200F" w14:textId="77777777" w:rsidTr="00763E70">
        <w:tc>
          <w:tcPr>
            <w:tcW w:w="6710" w:type="dxa"/>
          </w:tcPr>
          <w:p w14:paraId="4240ED0F" w14:textId="77777777" w:rsidR="00763E70" w:rsidRDefault="00304C18">
            <w:proofErr w:type="spellStart"/>
            <w:r>
              <w:t>Platforms_sda</w:t>
            </w:r>
            <w:proofErr w:type="spellEnd"/>
            <w:r>
              <w:t>(x)</w:t>
            </w:r>
          </w:p>
        </w:tc>
        <w:tc>
          <w:tcPr>
            <w:tcW w:w="3355" w:type="dxa"/>
          </w:tcPr>
          <w:p w14:paraId="4FD33D01" w14:textId="6AD9CBFC" w:rsidR="00763E70" w:rsidRDefault="00304C18">
            <w:proofErr w:type="spellStart"/>
            <w:r>
              <w:t>x@</w:t>
            </w:r>
            <w:proofErr w:type="gramStart"/>
            <w:r>
              <w:t>sdarx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763E70" w14:paraId="2735D40B" w14:textId="77777777" w:rsidTr="00763E70">
        <w:tc>
          <w:tcPr>
            <w:tcW w:w="10065" w:type="dxa"/>
            <w:gridSpan w:val="2"/>
            <w:shd w:val="clear" w:color="auto" w:fill="000080"/>
          </w:tcPr>
          <w:p w14:paraId="7F52D156" w14:textId="77777777" w:rsidR="00763E70" w:rsidRDefault="00304C18">
            <w:r>
              <w:rPr>
                <w:b/>
              </w:rPr>
              <w:lastRenderedPageBreak/>
              <w:t>Definition</w:t>
            </w:r>
          </w:p>
        </w:tc>
      </w:tr>
      <w:tr w:rsidR="00763E70" w14:paraId="463E1B01" w14:textId="77777777" w:rsidTr="00763E70">
        <w:tc>
          <w:tcPr>
            <w:tcW w:w="10065" w:type="dxa"/>
            <w:gridSpan w:val="2"/>
          </w:tcPr>
          <w:p w14:paraId="571470F4" w14:textId="77777777" w:rsidR="00763E70" w:rsidRDefault="00304C18">
            <w:r>
              <w:t xml:space="preserve">#define </w:t>
            </w:r>
            <w:proofErr w:type="spellStart"/>
            <w:r>
              <w:t>Platforms_sda</w:t>
            </w:r>
            <w:proofErr w:type="spellEnd"/>
            <w:r>
              <w:t xml:space="preserve">(x) </w:t>
            </w:r>
            <w:proofErr w:type="spellStart"/>
            <w:r>
              <w:t>x@</w:t>
            </w:r>
            <w:proofErr w:type="gramStart"/>
            <w:r>
              <w:t>sdarx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763E70" w14:paraId="02D60BB0" w14:textId="77777777" w:rsidTr="00763E70">
        <w:tc>
          <w:tcPr>
            <w:tcW w:w="10065" w:type="dxa"/>
            <w:gridSpan w:val="2"/>
            <w:shd w:val="clear" w:color="auto" w:fill="000080"/>
          </w:tcPr>
          <w:p w14:paraId="579ED17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8F54DB4" w14:textId="77777777" w:rsidTr="00763E70">
        <w:tc>
          <w:tcPr>
            <w:tcW w:w="10065" w:type="dxa"/>
            <w:gridSpan w:val="2"/>
          </w:tcPr>
          <w:p w14:paraId="688B096B" w14:textId="77777777" w:rsidR="00763E70" w:rsidRDefault="00304C18">
            <w:r>
              <w:t>NA</w:t>
            </w:r>
          </w:p>
        </w:tc>
      </w:tr>
    </w:tbl>
    <w:p w14:paraId="35B2B83A" w14:textId="77777777" w:rsidR="00763E70" w:rsidRDefault="00304C18">
      <w:pPr>
        <w:pStyle w:val="Heading3"/>
      </w:pPr>
      <w:r>
        <w:t>PLATFORMS_TOOL_END_FLASH_API_RAM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5"/>
        <w:gridCol w:w="4520"/>
      </w:tblGrid>
      <w:tr w:rsidR="00763E70" w14:paraId="3A42AA9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5247A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3930565" w14:textId="77777777" w:rsidR="00763E70" w:rsidRDefault="00304C18">
            <w:r>
              <w:t>Value</w:t>
            </w:r>
          </w:p>
        </w:tc>
      </w:tr>
      <w:tr w:rsidR="00763E70" w14:paraId="703B80C4" w14:textId="77777777" w:rsidTr="00763E70">
        <w:tc>
          <w:tcPr>
            <w:tcW w:w="6710" w:type="dxa"/>
          </w:tcPr>
          <w:p w14:paraId="2A982858" w14:textId="77777777" w:rsidR="00763E70" w:rsidRDefault="00304C18">
            <w:r>
              <w:t>PLATFORMS_TOOL_END_FLASH_API_RAM</w:t>
            </w:r>
          </w:p>
        </w:tc>
        <w:tc>
          <w:tcPr>
            <w:tcW w:w="3355" w:type="dxa"/>
          </w:tcPr>
          <w:p w14:paraId="2A50939C" w14:textId="77777777" w:rsidR="00763E70" w:rsidRDefault="00304C18">
            <w:r>
              <w:t xml:space="preserve"> __</w:t>
            </w:r>
            <w:proofErr w:type="spellStart"/>
            <w:r>
              <w:t>Flash_API_RAM_SECTION_END_ADDR</w:t>
            </w:r>
            <w:proofErr w:type="spellEnd"/>
          </w:p>
        </w:tc>
      </w:tr>
      <w:tr w:rsidR="00763E70" w14:paraId="4C6E5196" w14:textId="77777777" w:rsidTr="00763E70">
        <w:tc>
          <w:tcPr>
            <w:tcW w:w="10065" w:type="dxa"/>
            <w:gridSpan w:val="2"/>
            <w:shd w:val="clear" w:color="auto" w:fill="000080"/>
          </w:tcPr>
          <w:p w14:paraId="35C7C8C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95A54A" w14:textId="77777777" w:rsidTr="00763E70">
        <w:tc>
          <w:tcPr>
            <w:tcW w:w="10065" w:type="dxa"/>
            <w:gridSpan w:val="2"/>
          </w:tcPr>
          <w:p w14:paraId="615A375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PLATFORMS_TOOL_END_FLASH_API_RAM __</w:t>
            </w:r>
            <w:proofErr w:type="spellStart"/>
            <w:r>
              <w:t>Flash_API_RAM_SECTION_END_ADDR</w:t>
            </w:r>
            <w:proofErr w:type="spellEnd"/>
          </w:p>
          <w:p w14:paraId="3F3CB26C" w14:textId="32F0F7AB" w:rsidR="000F7B52" w:rsidRDefault="000F7B52"/>
        </w:tc>
      </w:tr>
      <w:tr w:rsidR="00763E70" w14:paraId="4E2411E9" w14:textId="77777777" w:rsidTr="00763E70">
        <w:tc>
          <w:tcPr>
            <w:tcW w:w="10065" w:type="dxa"/>
            <w:gridSpan w:val="2"/>
            <w:shd w:val="clear" w:color="auto" w:fill="000080"/>
          </w:tcPr>
          <w:p w14:paraId="05F2C96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BDD5A51" w14:textId="77777777" w:rsidTr="00763E70">
        <w:tc>
          <w:tcPr>
            <w:tcW w:w="10065" w:type="dxa"/>
            <w:gridSpan w:val="2"/>
          </w:tcPr>
          <w:p w14:paraId="58CFEDA9" w14:textId="77777777" w:rsidR="00763E70" w:rsidRDefault="00304C18">
            <w:r>
              <w:t>NA</w:t>
            </w:r>
          </w:p>
        </w:tc>
      </w:tr>
    </w:tbl>
    <w:p w14:paraId="35DE9ACF" w14:textId="77777777" w:rsidR="00763E70" w:rsidRDefault="00304C18">
      <w:pPr>
        <w:pStyle w:val="Heading3"/>
      </w:pPr>
      <w:r>
        <w:t>PLATFORMS_TOOL_ENDBSS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7D1E409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E5D8A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7B6711E" w14:textId="77777777" w:rsidR="00763E70" w:rsidRDefault="00304C18">
            <w:r>
              <w:t>Value</w:t>
            </w:r>
          </w:p>
        </w:tc>
      </w:tr>
      <w:tr w:rsidR="00763E70" w14:paraId="5A323B76" w14:textId="77777777" w:rsidTr="00763E70">
        <w:tc>
          <w:tcPr>
            <w:tcW w:w="6710" w:type="dxa"/>
          </w:tcPr>
          <w:p w14:paraId="0CA0157B" w14:textId="77777777" w:rsidR="00763E70" w:rsidRDefault="00304C18">
            <w:r>
              <w:t>PLATFORMS_TOOL_ENDBSS</w:t>
            </w:r>
          </w:p>
        </w:tc>
        <w:tc>
          <w:tcPr>
            <w:tcW w:w="3355" w:type="dxa"/>
          </w:tcPr>
          <w:p w14:paraId="7464CDA5" w14:textId="77777777" w:rsidR="00763E70" w:rsidRDefault="00304C18">
            <w:r>
              <w:t>(BSS$$Limit)</w:t>
            </w:r>
          </w:p>
        </w:tc>
      </w:tr>
      <w:tr w:rsidR="00763E70" w14:paraId="6929AF87" w14:textId="77777777" w:rsidTr="00763E70">
        <w:tc>
          <w:tcPr>
            <w:tcW w:w="10065" w:type="dxa"/>
            <w:gridSpan w:val="2"/>
            <w:shd w:val="clear" w:color="auto" w:fill="000080"/>
          </w:tcPr>
          <w:p w14:paraId="541FF5E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B59F545" w14:textId="77777777" w:rsidTr="00763E70">
        <w:tc>
          <w:tcPr>
            <w:tcW w:w="10065" w:type="dxa"/>
            <w:gridSpan w:val="2"/>
          </w:tcPr>
          <w:p w14:paraId="7F3FBD9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PLATFORMS_TOOL_ENDBSS (BSS$$Limit)</w:t>
            </w:r>
          </w:p>
        </w:tc>
      </w:tr>
      <w:tr w:rsidR="00763E70" w14:paraId="414CEDD1" w14:textId="77777777" w:rsidTr="00763E70">
        <w:tc>
          <w:tcPr>
            <w:tcW w:w="10065" w:type="dxa"/>
            <w:gridSpan w:val="2"/>
            <w:shd w:val="clear" w:color="auto" w:fill="000080"/>
          </w:tcPr>
          <w:p w14:paraId="55232B9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C082419" w14:textId="77777777" w:rsidTr="00763E70">
        <w:tc>
          <w:tcPr>
            <w:tcW w:w="10065" w:type="dxa"/>
            <w:gridSpan w:val="2"/>
          </w:tcPr>
          <w:p w14:paraId="3F4C4537" w14:textId="77777777" w:rsidR="00763E70" w:rsidRDefault="00304C18">
            <w:r>
              <w:t>NA</w:t>
            </w:r>
          </w:p>
        </w:tc>
      </w:tr>
    </w:tbl>
    <w:p w14:paraId="0F5DBA1D" w14:textId="77777777" w:rsidR="00763E70" w:rsidRDefault="00304C18">
      <w:pPr>
        <w:pStyle w:val="Heading3"/>
      </w:pPr>
      <w:r>
        <w:t>PLATFORMS_TOOL_ENDDATA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763E70" w14:paraId="1B5B89C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B994B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F8B3ACB" w14:textId="77777777" w:rsidR="00763E70" w:rsidRDefault="00304C18">
            <w:r>
              <w:t>Value</w:t>
            </w:r>
          </w:p>
        </w:tc>
      </w:tr>
      <w:tr w:rsidR="00763E70" w14:paraId="04057347" w14:textId="77777777" w:rsidTr="00763E70">
        <w:tc>
          <w:tcPr>
            <w:tcW w:w="6710" w:type="dxa"/>
          </w:tcPr>
          <w:p w14:paraId="21C1D098" w14:textId="77777777" w:rsidR="00763E70" w:rsidRDefault="00304C18">
            <w:r>
              <w:t>PLATFORMS_TOOL_ENDDATA</w:t>
            </w:r>
          </w:p>
        </w:tc>
        <w:tc>
          <w:tcPr>
            <w:tcW w:w="3355" w:type="dxa"/>
          </w:tcPr>
          <w:p w14:paraId="236C1244" w14:textId="77777777" w:rsidR="00763E70" w:rsidRDefault="00304C18">
            <w:r>
              <w:t>(DATA$$Limit)</w:t>
            </w:r>
          </w:p>
        </w:tc>
      </w:tr>
      <w:tr w:rsidR="00763E70" w14:paraId="6576258E" w14:textId="77777777" w:rsidTr="00763E70">
        <w:tc>
          <w:tcPr>
            <w:tcW w:w="10065" w:type="dxa"/>
            <w:gridSpan w:val="2"/>
            <w:shd w:val="clear" w:color="auto" w:fill="000080"/>
          </w:tcPr>
          <w:p w14:paraId="6024239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790F959" w14:textId="77777777" w:rsidTr="00763E70">
        <w:tc>
          <w:tcPr>
            <w:tcW w:w="10065" w:type="dxa"/>
            <w:gridSpan w:val="2"/>
          </w:tcPr>
          <w:p w14:paraId="008BA04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PLATFORMS_TOOL_ENDDATA (DATA$$Limit)</w:t>
            </w:r>
          </w:p>
        </w:tc>
      </w:tr>
      <w:tr w:rsidR="00763E70" w14:paraId="114940BF" w14:textId="77777777" w:rsidTr="00763E70">
        <w:tc>
          <w:tcPr>
            <w:tcW w:w="10065" w:type="dxa"/>
            <w:gridSpan w:val="2"/>
            <w:shd w:val="clear" w:color="auto" w:fill="000080"/>
          </w:tcPr>
          <w:p w14:paraId="5FBA833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250D7C3" w14:textId="77777777" w:rsidTr="00763E70">
        <w:tc>
          <w:tcPr>
            <w:tcW w:w="10065" w:type="dxa"/>
            <w:gridSpan w:val="2"/>
          </w:tcPr>
          <w:p w14:paraId="42459423" w14:textId="77777777" w:rsidR="00763E70" w:rsidRDefault="00304C18">
            <w:r>
              <w:t>NA</w:t>
            </w:r>
          </w:p>
        </w:tc>
      </w:tr>
    </w:tbl>
    <w:p w14:paraId="72720D88" w14:textId="77777777" w:rsidR="00763E70" w:rsidRDefault="00304C18">
      <w:pPr>
        <w:pStyle w:val="Heading3"/>
      </w:pPr>
      <w:r>
        <w:t>PLATFORMS_TOOL_ENDNOINIT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763E70" w14:paraId="1112215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7E155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C068467" w14:textId="77777777" w:rsidR="00763E70" w:rsidRDefault="00304C18">
            <w:r>
              <w:t>Value</w:t>
            </w:r>
          </w:p>
        </w:tc>
      </w:tr>
      <w:tr w:rsidR="00763E70" w14:paraId="32992242" w14:textId="77777777" w:rsidTr="00763E70">
        <w:tc>
          <w:tcPr>
            <w:tcW w:w="6710" w:type="dxa"/>
          </w:tcPr>
          <w:p w14:paraId="7F94AEE2" w14:textId="77777777" w:rsidR="00763E70" w:rsidRDefault="00304C18">
            <w:r>
              <w:t>PLATFORMS_TOOL_ENDNOINIT</w:t>
            </w:r>
          </w:p>
        </w:tc>
        <w:tc>
          <w:tcPr>
            <w:tcW w:w="3355" w:type="dxa"/>
          </w:tcPr>
          <w:p w14:paraId="0606167B" w14:textId="77777777" w:rsidR="00763E70" w:rsidRDefault="00304C18">
            <w:r>
              <w:t>(</w:t>
            </w:r>
            <w:proofErr w:type="spellStart"/>
            <w:r>
              <w:t>noinit</w:t>
            </w:r>
            <w:proofErr w:type="spellEnd"/>
            <w:r>
              <w:t>$$Limit)</w:t>
            </w:r>
          </w:p>
        </w:tc>
      </w:tr>
      <w:tr w:rsidR="00763E70" w14:paraId="7817A700" w14:textId="77777777" w:rsidTr="00763E70">
        <w:tc>
          <w:tcPr>
            <w:tcW w:w="10065" w:type="dxa"/>
            <w:gridSpan w:val="2"/>
            <w:shd w:val="clear" w:color="auto" w:fill="000080"/>
          </w:tcPr>
          <w:p w14:paraId="37C412F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67F9D81" w14:textId="77777777" w:rsidTr="00763E70">
        <w:tc>
          <w:tcPr>
            <w:tcW w:w="10065" w:type="dxa"/>
            <w:gridSpan w:val="2"/>
          </w:tcPr>
          <w:p w14:paraId="3E6EAA1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PLATFORMS_TOOL_ENDNOINIT (</w:t>
            </w:r>
            <w:proofErr w:type="spellStart"/>
            <w:r>
              <w:t>noinit</w:t>
            </w:r>
            <w:proofErr w:type="spellEnd"/>
            <w:r>
              <w:t>$$Limit)</w:t>
            </w:r>
          </w:p>
        </w:tc>
      </w:tr>
      <w:tr w:rsidR="00763E70" w14:paraId="5E7A8093" w14:textId="77777777" w:rsidTr="00763E70">
        <w:tc>
          <w:tcPr>
            <w:tcW w:w="10065" w:type="dxa"/>
            <w:gridSpan w:val="2"/>
            <w:shd w:val="clear" w:color="auto" w:fill="000080"/>
          </w:tcPr>
          <w:p w14:paraId="58CA285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2E4B88C" w14:textId="77777777" w:rsidTr="00763E70">
        <w:tc>
          <w:tcPr>
            <w:tcW w:w="10065" w:type="dxa"/>
            <w:gridSpan w:val="2"/>
          </w:tcPr>
          <w:p w14:paraId="1CA3619E" w14:textId="77777777" w:rsidR="00763E70" w:rsidRDefault="00304C18">
            <w:r>
              <w:t>NA</w:t>
            </w:r>
          </w:p>
        </w:tc>
      </w:tr>
    </w:tbl>
    <w:p w14:paraId="5B88BE01" w14:textId="77777777" w:rsidR="00763E70" w:rsidRDefault="00304C18">
      <w:pPr>
        <w:pStyle w:val="Heading3"/>
      </w:pPr>
      <w:r>
        <w:t>PLATFORMS_TOOL_INITDATA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  <w:gridCol w:w="3305"/>
      </w:tblGrid>
      <w:tr w:rsidR="00763E70" w14:paraId="1C29D1F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EE22D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5BAD928" w14:textId="77777777" w:rsidR="00763E70" w:rsidRDefault="00304C18">
            <w:r>
              <w:t>Value</w:t>
            </w:r>
          </w:p>
        </w:tc>
      </w:tr>
      <w:tr w:rsidR="00763E70" w14:paraId="037C234D" w14:textId="77777777" w:rsidTr="00763E70">
        <w:tc>
          <w:tcPr>
            <w:tcW w:w="6710" w:type="dxa"/>
          </w:tcPr>
          <w:p w14:paraId="0B67A827" w14:textId="77777777" w:rsidR="00763E70" w:rsidRDefault="00304C18">
            <w:r>
              <w:t>PLATFORMS_TOOL_INITDATA</w:t>
            </w:r>
          </w:p>
        </w:tc>
        <w:tc>
          <w:tcPr>
            <w:tcW w:w="3355" w:type="dxa"/>
          </w:tcPr>
          <w:p w14:paraId="22AA89FB" w14:textId="77777777" w:rsidR="00763E70" w:rsidRDefault="00304C18">
            <w:r>
              <w:t>(</w:t>
            </w:r>
            <w:proofErr w:type="spellStart"/>
            <w:r>
              <w:t>DATA_init</w:t>
            </w:r>
            <w:proofErr w:type="spellEnd"/>
            <w:r>
              <w:t>$$Base)</w:t>
            </w:r>
          </w:p>
        </w:tc>
      </w:tr>
      <w:tr w:rsidR="00763E70" w14:paraId="0A659BAB" w14:textId="77777777" w:rsidTr="00763E70">
        <w:tc>
          <w:tcPr>
            <w:tcW w:w="10065" w:type="dxa"/>
            <w:gridSpan w:val="2"/>
            <w:shd w:val="clear" w:color="auto" w:fill="000080"/>
          </w:tcPr>
          <w:p w14:paraId="4C62EE8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D5219D3" w14:textId="77777777" w:rsidTr="00763E70">
        <w:tc>
          <w:tcPr>
            <w:tcW w:w="10065" w:type="dxa"/>
            <w:gridSpan w:val="2"/>
          </w:tcPr>
          <w:p w14:paraId="7711B4C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PLATFORMS_TOOL_INITDATA (</w:t>
            </w:r>
            <w:proofErr w:type="spellStart"/>
            <w:r>
              <w:t>DATA_init</w:t>
            </w:r>
            <w:proofErr w:type="spellEnd"/>
            <w:r>
              <w:t>$$Base)</w:t>
            </w:r>
          </w:p>
        </w:tc>
      </w:tr>
      <w:tr w:rsidR="00763E70" w14:paraId="421AF1CE" w14:textId="77777777" w:rsidTr="00763E70">
        <w:tc>
          <w:tcPr>
            <w:tcW w:w="10065" w:type="dxa"/>
            <w:gridSpan w:val="2"/>
            <w:shd w:val="clear" w:color="auto" w:fill="000080"/>
          </w:tcPr>
          <w:p w14:paraId="51B5AF8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3BA1503" w14:textId="77777777" w:rsidTr="00763E70">
        <w:tc>
          <w:tcPr>
            <w:tcW w:w="10065" w:type="dxa"/>
            <w:gridSpan w:val="2"/>
          </w:tcPr>
          <w:p w14:paraId="1EBB550A" w14:textId="77777777" w:rsidR="00763E70" w:rsidRDefault="00304C18">
            <w:r>
              <w:t>NA</w:t>
            </w:r>
          </w:p>
        </w:tc>
      </w:tr>
    </w:tbl>
    <w:p w14:paraId="64C4C64A" w14:textId="77777777" w:rsidR="00763E70" w:rsidRDefault="00304C18">
      <w:pPr>
        <w:pStyle w:val="Heading3"/>
      </w:pPr>
      <w:r>
        <w:lastRenderedPageBreak/>
        <w:t>PLATFORMS_TOOL_START_FLASH_API_RAM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8"/>
        <w:gridCol w:w="4777"/>
      </w:tblGrid>
      <w:tr w:rsidR="00763E70" w14:paraId="1A6015F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F7F98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32D4295" w14:textId="77777777" w:rsidR="00763E70" w:rsidRDefault="00304C18">
            <w:r>
              <w:t>Value</w:t>
            </w:r>
          </w:p>
        </w:tc>
      </w:tr>
      <w:tr w:rsidR="00763E70" w14:paraId="732492DA" w14:textId="77777777" w:rsidTr="00763E70">
        <w:tc>
          <w:tcPr>
            <w:tcW w:w="6710" w:type="dxa"/>
          </w:tcPr>
          <w:p w14:paraId="733845CD" w14:textId="77777777" w:rsidR="00763E70" w:rsidRDefault="00304C18">
            <w:r>
              <w:t>PLATFORMS_TOOL_START_FLASH_API_RAM</w:t>
            </w:r>
          </w:p>
        </w:tc>
        <w:tc>
          <w:tcPr>
            <w:tcW w:w="3355" w:type="dxa"/>
          </w:tcPr>
          <w:p w14:paraId="50DAC0D5" w14:textId="77777777" w:rsidR="00763E70" w:rsidRDefault="00304C18">
            <w:r>
              <w:t xml:space="preserve"> __</w:t>
            </w:r>
            <w:proofErr w:type="spellStart"/>
            <w:r>
              <w:t>Flash_API_RAM_SECTION_START_ADDR</w:t>
            </w:r>
            <w:proofErr w:type="spellEnd"/>
          </w:p>
        </w:tc>
      </w:tr>
      <w:tr w:rsidR="00763E70" w14:paraId="16B2C5F2" w14:textId="77777777" w:rsidTr="00763E70">
        <w:tc>
          <w:tcPr>
            <w:tcW w:w="10065" w:type="dxa"/>
            <w:gridSpan w:val="2"/>
            <w:shd w:val="clear" w:color="auto" w:fill="000080"/>
          </w:tcPr>
          <w:p w14:paraId="5D22AF7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C17B694" w14:textId="77777777" w:rsidTr="00763E70">
        <w:tc>
          <w:tcPr>
            <w:tcW w:w="10065" w:type="dxa"/>
            <w:gridSpan w:val="2"/>
          </w:tcPr>
          <w:p w14:paraId="63609A9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PLATFORMS_TOOL_START_FLASH_API_RAM __</w:t>
            </w:r>
            <w:proofErr w:type="spellStart"/>
            <w:r>
              <w:t>Flash_API_RAM_SECTION_START_ADDR</w:t>
            </w:r>
            <w:proofErr w:type="spellEnd"/>
          </w:p>
        </w:tc>
      </w:tr>
      <w:tr w:rsidR="00763E70" w14:paraId="6D7A26D3" w14:textId="77777777" w:rsidTr="00763E70">
        <w:tc>
          <w:tcPr>
            <w:tcW w:w="10065" w:type="dxa"/>
            <w:gridSpan w:val="2"/>
            <w:shd w:val="clear" w:color="auto" w:fill="000080"/>
          </w:tcPr>
          <w:p w14:paraId="04C3FAD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ED2C00" w14:textId="77777777" w:rsidTr="00763E70">
        <w:tc>
          <w:tcPr>
            <w:tcW w:w="10065" w:type="dxa"/>
            <w:gridSpan w:val="2"/>
          </w:tcPr>
          <w:p w14:paraId="02305302" w14:textId="77777777" w:rsidR="00763E70" w:rsidRDefault="00304C18">
            <w:r>
              <w:t>NA</w:t>
            </w:r>
          </w:p>
        </w:tc>
      </w:tr>
    </w:tbl>
    <w:p w14:paraId="2FBDBF4A" w14:textId="77777777" w:rsidR="00763E70" w:rsidRDefault="00304C18">
      <w:pPr>
        <w:pStyle w:val="Heading3"/>
      </w:pPr>
      <w:r>
        <w:t>PLATFORMS_TOOL_STARTBSS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763E70" w14:paraId="45DE103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6048B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1D224E5" w14:textId="77777777" w:rsidR="00763E70" w:rsidRDefault="00304C18">
            <w:r>
              <w:t>Value</w:t>
            </w:r>
          </w:p>
        </w:tc>
      </w:tr>
      <w:tr w:rsidR="00763E70" w14:paraId="1B0AE808" w14:textId="77777777" w:rsidTr="00763E70">
        <w:tc>
          <w:tcPr>
            <w:tcW w:w="6710" w:type="dxa"/>
          </w:tcPr>
          <w:p w14:paraId="73205867" w14:textId="77777777" w:rsidR="00763E70" w:rsidRDefault="00304C18">
            <w:r>
              <w:t>PLATFORMS_TOOL_STARTBSS</w:t>
            </w:r>
          </w:p>
        </w:tc>
        <w:tc>
          <w:tcPr>
            <w:tcW w:w="3355" w:type="dxa"/>
          </w:tcPr>
          <w:p w14:paraId="7918FC85" w14:textId="77777777" w:rsidR="00763E70" w:rsidRDefault="00304C18">
            <w:r>
              <w:t>(BSS$$Base)</w:t>
            </w:r>
          </w:p>
          <w:p w14:paraId="3AEC6C7E" w14:textId="5D0A8EE6" w:rsidR="000F7B52" w:rsidRDefault="000F7B52"/>
        </w:tc>
      </w:tr>
      <w:tr w:rsidR="00763E70" w14:paraId="602CD6E2" w14:textId="77777777" w:rsidTr="00763E70">
        <w:tc>
          <w:tcPr>
            <w:tcW w:w="10065" w:type="dxa"/>
            <w:gridSpan w:val="2"/>
            <w:shd w:val="clear" w:color="auto" w:fill="000080"/>
          </w:tcPr>
          <w:p w14:paraId="0C742E9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559A420" w14:textId="77777777" w:rsidTr="00763E70">
        <w:tc>
          <w:tcPr>
            <w:tcW w:w="10065" w:type="dxa"/>
            <w:gridSpan w:val="2"/>
          </w:tcPr>
          <w:p w14:paraId="333C8F7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PLATFORMS_TOOL_STARTBSS (BSS$$Base)</w:t>
            </w:r>
          </w:p>
        </w:tc>
      </w:tr>
      <w:tr w:rsidR="00763E70" w14:paraId="78C9A673" w14:textId="77777777" w:rsidTr="00763E70">
        <w:tc>
          <w:tcPr>
            <w:tcW w:w="10065" w:type="dxa"/>
            <w:gridSpan w:val="2"/>
            <w:shd w:val="clear" w:color="auto" w:fill="000080"/>
          </w:tcPr>
          <w:p w14:paraId="4AFA20D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F74036" w14:textId="77777777" w:rsidTr="00763E70">
        <w:tc>
          <w:tcPr>
            <w:tcW w:w="10065" w:type="dxa"/>
            <w:gridSpan w:val="2"/>
          </w:tcPr>
          <w:p w14:paraId="6B037047" w14:textId="77777777" w:rsidR="00763E70" w:rsidRDefault="00304C18">
            <w:r>
              <w:t>NA</w:t>
            </w:r>
          </w:p>
        </w:tc>
      </w:tr>
    </w:tbl>
    <w:p w14:paraId="11675187" w14:textId="77777777" w:rsidR="00763E70" w:rsidRDefault="00304C18">
      <w:pPr>
        <w:pStyle w:val="Heading3"/>
      </w:pPr>
      <w:r>
        <w:t>PLATFORMS_TOOL_STARTDATA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7D201B8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AF6FE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C64ABD0" w14:textId="77777777" w:rsidR="00763E70" w:rsidRDefault="00304C18">
            <w:r>
              <w:t>Value</w:t>
            </w:r>
          </w:p>
        </w:tc>
      </w:tr>
      <w:tr w:rsidR="00763E70" w14:paraId="33F671B0" w14:textId="77777777" w:rsidTr="00763E70">
        <w:tc>
          <w:tcPr>
            <w:tcW w:w="6710" w:type="dxa"/>
          </w:tcPr>
          <w:p w14:paraId="53CE2459" w14:textId="77777777" w:rsidR="00763E70" w:rsidRDefault="00304C18">
            <w:r>
              <w:t>PLATFORMS_TOOL_STARTDATA</w:t>
            </w:r>
          </w:p>
        </w:tc>
        <w:tc>
          <w:tcPr>
            <w:tcW w:w="3355" w:type="dxa"/>
          </w:tcPr>
          <w:p w14:paraId="26555DA6" w14:textId="77777777" w:rsidR="00763E70" w:rsidRDefault="00304C18">
            <w:r>
              <w:t>(DATA$$Base)</w:t>
            </w:r>
          </w:p>
        </w:tc>
      </w:tr>
      <w:tr w:rsidR="00763E70" w14:paraId="54B87566" w14:textId="77777777" w:rsidTr="00763E70">
        <w:tc>
          <w:tcPr>
            <w:tcW w:w="10065" w:type="dxa"/>
            <w:gridSpan w:val="2"/>
            <w:shd w:val="clear" w:color="auto" w:fill="000080"/>
          </w:tcPr>
          <w:p w14:paraId="1074324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2153DEE" w14:textId="77777777" w:rsidTr="00763E70">
        <w:tc>
          <w:tcPr>
            <w:tcW w:w="10065" w:type="dxa"/>
            <w:gridSpan w:val="2"/>
          </w:tcPr>
          <w:p w14:paraId="437CB41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PLATFORMS_TOOL_STARTDATA (DATA$$Base)</w:t>
            </w:r>
          </w:p>
        </w:tc>
      </w:tr>
      <w:tr w:rsidR="00763E70" w14:paraId="21CA02DF" w14:textId="77777777" w:rsidTr="00763E70">
        <w:tc>
          <w:tcPr>
            <w:tcW w:w="10065" w:type="dxa"/>
            <w:gridSpan w:val="2"/>
            <w:shd w:val="clear" w:color="auto" w:fill="000080"/>
          </w:tcPr>
          <w:p w14:paraId="23F5A50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10A4FCE" w14:textId="77777777" w:rsidTr="00763E70">
        <w:tc>
          <w:tcPr>
            <w:tcW w:w="10065" w:type="dxa"/>
            <w:gridSpan w:val="2"/>
          </w:tcPr>
          <w:p w14:paraId="5DDCF75B" w14:textId="77777777" w:rsidR="00763E70" w:rsidRDefault="00304C18">
            <w:r>
              <w:t>NA</w:t>
            </w:r>
          </w:p>
        </w:tc>
      </w:tr>
    </w:tbl>
    <w:p w14:paraId="03A43AFA" w14:textId="77777777" w:rsidR="00763E70" w:rsidRDefault="00304C18">
      <w:pPr>
        <w:pStyle w:val="Heading3"/>
      </w:pPr>
      <w:r>
        <w:t>PLATFORMS_TOOL_STARTNOINIT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8"/>
        <w:gridCol w:w="3287"/>
      </w:tblGrid>
      <w:tr w:rsidR="00763E70" w14:paraId="5A0EE85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E77319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DB5FF45" w14:textId="77777777" w:rsidR="00763E70" w:rsidRDefault="00304C18">
            <w:r>
              <w:t>Value</w:t>
            </w:r>
          </w:p>
        </w:tc>
      </w:tr>
      <w:tr w:rsidR="00763E70" w14:paraId="3A9E267D" w14:textId="77777777" w:rsidTr="00763E70">
        <w:tc>
          <w:tcPr>
            <w:tcW w:w="6710" w:type="dxa"/>
          </w:tcPr>
          <w:p w14:paraId="08F4F9A7" w14:textId="77777777" w:rsidR="00763E70" w:rsidRDefault="00304C18">
            <w:r>
              <w:t>PLATFORMS_TOOL_STARTNOINIT</w:t>
            </w:r>
          </w:p>
        </w:tc>
        <w:tc>
          <w:tcPr>
            <w:tcW w:w="3355" w:type="dxa"/>
          </w:tcPr>
          <w:p w14:paraId="391A222F" w14:textId="77777777" w:rsidR="00763E70" w:rsidRDefault="00304C18">
            <w:r>
              <w:t>(</w:t>
            </w:r>
            <w:proofErr w:type="spellStart"/>
            <w:r>
              <w:t>noinit</w:t>
            </w:r>
            <w:proofErr w:type="spellEnd"/>
            <w:r>
              <w:t>$$Base)</w:t>
            </w:r>
          </w:p>
        </w:tc>
      </w:tr>
      <w:tr w:rsidR="00763E70" w14:paraId="4571DC3F" w14:textId="77777777" w:rsidTr="00763E70">
        <w:tc>
          <w:tcPr>
            <w:tcW w:w="10065" w:type="dxa"/>
            <w:gridSpan w:val="2"/>
            <w:shd w:val="clear" w:color="auto" w:fill="000080"/>
          </w:tcPr>
          <w:p w14:paraId="603752D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8438F71" w14:textId="77777777" w:rsidTr="00763E70">
        <w:tc>
          <w:tcPr>
            <w:tcW w:w="10065" w:type="dxa"/>
            <w:gridSpan w:val="2"/>
          </w:tcPr>
          <w:p w14:paraId="3C1B241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PLATFORMS_TOOL_STARTNOINIT (</w:t>
            </w:r>
            <w:proofErr w:type="spellStart"/>
            <w:r>
              <w:t>noinit</w:t>
            </w:r>
            <w:proofErr w:type="spellEnd"/>
            <w:r>
              <w:t>$$Base)</w:t>
            </w:r>
          </w:p>
        </w:tc>
      </w:tr>
      <w:tr w:rsidR="00763E70" w14:paraId="638A9ABE" w14:textId="77777777" w:rsidTr="00763E70">
        <w:tc>
          <w:tcPr>
            <w:tcW w:w="10065" w:type="dxa"/>
            <w:gridSpan w:val="2"/>
            <w:shd w:val="clear" w:color="auto" w:fill="000080"/>
          </w:tcPr>
          <w:p w14:paraId="52E2D82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FB3237E" w14:textId="77777777" w:rsidTr="00763E70">
        <w:tc>
          <w:tcPr>
            <w:tcW w:w="10065" w:type="dxa"/>
            <w:gridSpan w:val="2"/>
          </w:tcPr>
          <w:p w14:paraId="575F57AB" w14:textId="77777777" w:rsidR="00763E70" w:rsidRDefault="00304C18">
            <w:r>
              <w:t>NA</w:t>
            </w:r>
          </w:p>
        </w:tc>
      </w:tr>
    </w:tbl>
    <w:p w14:paraId="166599F4" w14:textId="77777777" w:rsidR="00763E70" w:rsidRDefault="00304C18">
      <w:pPr>
        <w:pStyle w:val="Heading3"/>
      </w:pPr>
      <w:proofErr w:type="spellStart"/>
      <w:r>
        <w:t>Platforms_uhi</w:t>
      </w:r>
      <w:proofErr w:type="spellEnd"/>
      <w:r>
        <w:t>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763E70" w14:paraId="1E9A9B1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CFDEC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A39BBF" w14:textId="77777777" w:rsidR="00763E70" w:rsidRDefault="00304C18">
            <w:r>
              <w:t>Value</w:t>
            </w:r>
          </w:p>
        </w:tc>
      </w:tr>
      <w:tr w:rsidR="00763E70" w14:paraId="59F9DAAB" w14:textId="77777777" w:rsidTr="00763E70">
        <w:tc>
          <w:tcPr>
            <w:tcW w:w="6710" w:type="dxa"/>
          </w:tcPr>
          <w:p w14:paraId="2C3DB899" w14:textId="77777777" w:rsidR="00763E70" w:rsidRDefault="00304C18">
            <w:proofErr w:type="spellStart"/>
            <w:r>
              <w:t>Platforms_uhi</w:t>
            </w:r>
            <w:proofErr w:type="spellEnd"/>
            <w:r>
              <w:t>(x)</w:t>
            </w:r>
          </w:p>
        </w:tc>
        <w:tc>
          <w:tcPr>
            <w:tcW w:w="3355" w:type="dxa"/>
          </w:tcPr>
          <w:p w14:paraId="56DF923C" w14:textId="7FBE2647" w:rsidR="00763E70" w:rsidRDefault="00304C18">
            <w:proofErr w:type="spellStart"/>
            <w:r>
              <w:t>x@h</w:t>
            </w:r>
            <w:proofErr w:type="spellEnd"/>
            <w:r>
              <w:t xml:space="preserve"> </w:t>
            </w:r>
          </w:p>
        </w:tc>
      </w:tr>
      <w:tr w:rsidR="00763E70" w14:paraId="6EA49505" w14:textId="77777777" w:rsidTr="00763E70">
        <w:tc>
          <w:tcPr>
            <w:tcW w:w="10065" w:type="dxa"/>
            <w:gridSpan w:val="2"/>
            <w:shd w:val="clear" w:color="auto" w:fill="000080"/>
          </w:tcPr>
          <w:p w14:paraId="6146A7E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48FDC89" w14:textId="77777777" w:rsidTr="00763E70">
        <w:tc>
          <w:tcPr>
            <w:tcW w:w="10065" w:type="dxa"/>
            <w:gridSpan w:val="2"/>
          </w:tcPr>
          <w:p w14:paraId="3AF5D8ED" w14:textId="77777777" w:rsidR="00763E70" w:rsidRDefault="00304C18">
            <w:r>
              <w:t xml:space="preserve">#define </w:t>
            </w:r>
            <w:proofErr w:type="spellStart"/>
            <w:r>
              <w:t>Platforms_uhi</w:t>
            </w:r>
            <w:proofErr w:type="spellEnd"/>
            <w:r>
              <w:t xml:space="preserve">(x) </w:t>
            </w:r>
            <w:proofErr w:type="spellStart"/>
            <w:r>
              <w:t>x@h</w:t>
            </w:r>
            <w:proofErr w:type="spellEnd"/>
            <w:r>
              <w:t xml:space="preserve"> /* For unsigned operations in combination with </w:t>
            </w:r>
            <w:proofErr w:type="spellStart"/>
            <w:r>
              <w:t>Platforms_</w:t>
            </w:r>
            <w:proofErr w:type="gramStart"/>
            <w:r>
              <w:t>lo</w:t>
            </w:r>
            <w:proofErr w:type="spellEnd"/>
            <w:r>
              <w:t>(</w:t>
            </w:r>
            <w:proofErr w:type="gramEnd"/>
            <w:r>
              <w:t>) */</w:t>
            </w:r>
          </w:p>
        </w:tc>
      </w:tr>
      <w:tr w:rsidR="00763E70" w14:paraId="51FA1CB0" w14:textId="77777777" w:rsidTr="00763E70">
        <w:tc>
          <w:tcPr>
            <w:tcW w:w="10065" w:type="dxa"/>
            <w:gridSpan w:val="2"/>
            <w:shd w:val="clear" w:color="auto" w:fill="000080"/>
          </w:tcPr>
          <w:p w14:paraId="1E0C1E7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61F901C" w14:textId="77777777" w:rsidTr="00763E70">
        <w:tc>
          <w:tcPr>
            <w:tcW w:w="10065" w:type="dxa"/>
            <w:gridSpan w:val="2"/>
          </w:tcPr>
          <w:p w14:paraId="032B7B23" w14:textId="77777777" w:rsidR="00763E70" w:rsidRDefault="00304C18">
            <w:r>
              <w:t>NA</w:t>
            </w:r>
          </w:p>
        </w:tc>
      </w:tr>
    </w:tbl>
    <w:p w14:paraId="73E843F5" w14:textId="77777777" w:rsidR="00763E70" w:rsidRDefault="00304C18">
      <w:pPr>
        <w:pStyle w:val="Heading3"/>
      </w:pPr>
      <w:proofErr w:type="spellStart"/>
      <w:r>
        <w:t>Platforms_word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763E70" w14:paraId="37D2CB0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084114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597B39F" w14:textId="77777777" w:rsidR="00763E70" w:rsidRDefault="00304C18">
            <w:r>
              <w:t>Value</w:t>
            </w:r>
          </w:p>
        </w:tc>
      </w:tr>
      <w:tr w:rsidR="00763E70" w14:paraId="7772BF3B" w14:textId="77777777" w:rsidTr="00763E70">
        <w:tc>
          <w:tcPr>
            <w:tcW w:w="6710" w:type="dxa"/>
          </w:tcPr>
          <w:p w14:paraId="2CC2C2F3" w14:textId="77777777" w:rsidR="00763E70" w:rsidRDefault="00304C18">
            <w:proofErr w:type="spellStart"/>
            <w:r>
              <w:t>Platforms_word</w:t>
            </w:r>
            <w:proofErr w:type="spellEnd"/>
          </w:p>
        </w:tc>
        <w:tc>
          <w:tcPr>
            <w:tcW w:w="3355" w:type="dxa"/>
          </w:tcPr>
          <w:p w14:paraId="46BDB919" w14:textId="77777777" w:rsidR="00763E70" w:rsidRDefault="00304C18">
            <w:r>
              <w:t xml:space="preserve"> DC32</w:t>
            </w:r>
          </w:p>
        </w:tc>
      </w:tr>
      <w:tr w:rsidR="00763E70" w14:paraId="322A64C0" w14:textId="77777777" w:rsidTr="00763E70">
        <w:tc>
          <w:tcPr>
            <w:tcW w:w="10065" w:type="dxa"/>
            <w:gridSpan w:val="2"/>
            <w:shd w:val="clear" w:color="auto" w:fill="000080"/>
          </w:tcPr>
          <w:p w14:paraId="081F41C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2D04FD3" w14:textId="77777777" w:rsidTr="00763E70">
        <w:tc>
          <w:tcPr>
            <w:tcW w:w="10065" w:type="dxa"/>
            <w:gridSpan w:val="2"/>
          </w:tcPr>
          <w:p w14:paraId="1F67F93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Platforms_word</w:t>
            </w:r>
            <w:proofErr w:type="spellEnd"/>
            <w:r>
              <w:t xml:space="preserve"> DC32</w:t>
            </w:r>
          </w:p>
        </w:tc>
      </w:tr>
      <w:tr w:rsidR="00763E70" w14:paraId="7A5374C1" w14:textId="77777777" w:rsidTr="00763E70">
        <w:tc>
          <w:tcPr>
            <w:tcW w:w="10065" w:type="dxa"/>
            <w:gridSpan w:val="2"/>
            <w:shd w:val="clear" w:color="auto" w:fill="000080"/>
          </w:tcPr>
          <w:p w14:paraId="3C934F3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512F5EE" w14:textId="77777777" w:rsidTr="00763E70">
        <w:tc>
          <w:tcPr>
            <w:tcW w:w="10065" w:type="dxa"/>
            <w:gridSpan w:val="2"/>
          </w:tcPr>
          <w:p w14:paraId="6EB306A6" w14:textId="77777777" w:rsidR="00763E70" w:rsidRDefault="00304C18">
            <w:r>
              <w:lastRenderedPageBreak/>
              <w:t>NA</w:t>
            </w:r>
          </w:p>
        </w:tc>
      </w:tr>
    </w:tbl>
    <w:p w14:paraId="23718D65" w14:textId="77777777" w:rsidR="00763E70" w:rsidRDefault="00304C18">
      <w:pPr>
        <w:pStyle w:val="Heading3"/>
      </w:pPr>
      <w:r>
        <w:t>PLATFORMS_MAS0_ESEL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3282"/>
      </w:tblGrid>
      <w:tr w:rsidR="00763E70" w14:paraId="1631D40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64A1EA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487BB85" w14:textId="77777777" w:rsidR="00763E70" w:rsidRDefault="00304C18">
            <w:r>
              <w:t>Value</w:t>
            </w:r>
          </w:p>
        </w:tc>
      </w:tr>
      <w:tr w:rsidR="00763E70" w14:paraId="67F9AD72" w14:textId="77777777" w:rsidTr="00763E70">
        <w:tc>
          <w:tcPr>
            <w:tcW w:w="6710" w:type="dxa"/>
          </w:tcPr>
          <w:p w14:paraId="109EF96A" w14:textId="77777777" w:rsidR="00763E70" w:rsidRDefault="00304C18">
            <w:r>
              <w:t>PLATFORMS_MAS0_ESEL</w:t>
            </w:r>
          </w:p>
        </w:tc>
        <w:tc>
          <w:tcPr>
            <w:tcW w:w="3355" w:type="dxa"/>
          </w:tcPr>
          <w:p w14:paraId="3DD32330" w14:textId="77777777" w:rsidR="00763E70" w:rsidRDefault="00304C18">
            <w:r>
              <w:t xml:space="preserve"> */</w:t>
            </w:r>
          </w:p>
        </w:tc>
      </w:tr>
      <w:tr w:rsidR="00763E70" w14:paraId="72DE8403" w14:textId="77777777" w:rsidTr="00763E70">
        <w:tc>
          <w:tcPr>
            <w:tcW w:w="10065" w:type="dxa"/>
            <w:gridSpan w:val="2"/>
            <w:shd w:val="clear" w:color="auto" w:fill="000080"/>
          </w:tcPr>
          <w:p w14:paraId="707FD36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21F7B07" w14:textId="77777777" w:rsidTr="00763E70">
        <w:tc>
          <w:tcPr>
            <w:tcW w:w="10065" w:type="dxa"/>
            <w:gridSpan w:val="2"/>
          </w:tcPr>
          <w:p w14:paraId="5D7B66B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PLATFORMS_MAS0_ESEL 0x000f0000 /* Entry select for TLB1 */</w:t>
            </w:r>
          </w:p>
        </w:tc>
      </w:tr>
      <w:tr w:rsidR="00763E70" w14:paraId="0CFDC056" w14:textId="77777777" w:rsidTr="00763E70">
        <w:tc>
          <w:tcPr>
            <w:tcW w:w="10065" w:type="dxa"/>
            <w:gridSpan w:val="2"/>
            <w:shd w:val="clear" w:color="auto" w:fill="000080"/>
          </w:tcPr>
          <w:p w14:paraId="6CBF968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BE1496E" w14:textId="77777777" w:rsidTr="00763E70">
        <w:tc>
          <w:tcPr>
            <w:tcW w:w="10065" w:type="dxa"/>
            <w:gridSpan w:val="2"/>
          </w:tcPr>
          <w:p w14:paraId="7DC86540" w14:textId="77777777" w:rsidR="00763E70" w:rsidRDefault="00304C18">
            <w:r>
              <w:t>NA</w:t>
            </w:r>
          </w:p>
        </w:tc>
      </w:tr>
    </w:tbl>
    <w:p w14:paraId="5CCABA21" w14:textId="77777777" w:rsidR="00763E70" w:rsidRDefault="00304C18">
      <w:pPr>
        <w:pStyle w:val="Heading3"/>
      </w:pPr>
      <w:r>
        <w:t>PLATFORMS_MAS0_ESEL1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7612113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53748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4AA5880" w14:textId="77777777" w:rsidR="00763E70" w:rsidRDefault="00304C18">
            <w:r>
              <w:t>Value</w:t>
            </w:r>
          </w:p>
        </w:tc>
      </w:tr>
      <w:tr w:rsidR="00763E70" w14:paraId="769592CA" w14:textId="77777777" w:rsidTr="00763E70">
        <w:tc>
          <w:tcPr>
            <w:tcW w:w="6710" w:type="dxa"/>
          </w:tcPr>
          <w:p w14:paraId="2E2A9E2E" w14:textId="77777777" w:rsidR="00763E70" w:rsidRDefault="00304C18">
            <w:r>
              <w:t>PLATFORMS_MAS0_ESEL1</w:t>
            </w:r>
          </w:p>
        </w:tc>
        <w:tc>
          <w:tcPr>
            <w:tcW w:w="3355" w:type="dxa"/>
          </w:tcPr>
          <w:p w14:paraId="64237157" w14:textId="77777777" w:rsidR="00763E70" w:rsidRDefault="00304C18">
            <w:r>
              <w:t xml:space="preserve"> 0x00010000</w:t>
            </w:r>
          </w:p>
          <w:p w14:paraId="34031DA8" w14:textId="4E9C7AE5" w:rsidR="000F7B52" w:rsidRDefault="000F7B52"/>
        </w:tc>
      </w:tr>
      <w:tr w:rsidR="00763E70" w14:paraId="5B9547C6" w14:textId="77777777" w:rsidTr="00763E70">
        <w:tc>
          <w:tcPr>
            <w:tcW w:w="10065" w:type="dxa"/>
            <w:gridSpan w:val="2"/>
            <w:shd w:val="clear" w:color="auto" w:fill="000080"/>
          </w:tcPr>
          <w:p w14:paraId="632D4AA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178B609" w14:textId="77777777" w:rsidTr="00763E70">
        <w:tc>
          <w:tcPr>
            <w:tcW w:w="10065" w:type="dxa"/>
            <w:gridSpan w:val="2"/>
          </w:tcPr>
          <w:p w14:paraId="08EF5AB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PLATFORMS_MAS0_ESEL1 0x00010000</w:t>
            </w:r>
          </w:p>
        </w:tc>
      </w:tr>
      <w:tr w:rsidR="00763E70" w14:paraId="7EF8626A" w14:textId="77777777" w:rsidTr="00763E70">
        <w:tc>
          <w:tcPr>
            <w:tcW w:w="10065" w:type="dxa"/>
            <w:gridSpan w:val="2"/>
            <w:shd w:val="clear" w:color="auto" w:fill="000080"/>
          </w:tcPr>
          <w:p w14:paraId="6EEC6C0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A4409E2" w14:textId="77777777" w:rsidTr="00763E70">
        <w:tc>
          <w:tcPr>
            <w:tcW w:w="10065" w:type="dxa"/>
            <w:gridSpan w:val="2"/>
          </w:tcPr>
          <w:p w14:paraId="19E466AF" w14:textId="77777777" w:rsidR="00763E70" w:rsidRDefault="00304C18">
            <w:r>
              <w:t>NA</w:t>
            </w:r>
          </w:p>
        </w:tc>
      </w:tr>
    </w:tbl>
    <w:p w14:paraId="4F3C19CA" w14:textId="77777777" w:rsidR="00763E70" w:rsidRDefault="00304C18">
      <w:pPr>
        <w:pStyle w:val="Heading3"/>
      </w:pPr>
      <w:r>
        <w:t>PLATFORMS_MAS0_NV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763E70" w14:paraId="7C5D125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FB6296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A605301" w14:textId="77777777" w:rsidR="00763E70" w:rsidRDefault="00304C18">
            <w:r>
              <w:t>Value</w:t>
            </w:r>
          </w:p>
        </w:tc>
      </w:tr>
      <w:tr w:rsidR="00763E70" w14:paraId="359C873F" w14:textId="77777777" w:rsidTr="00763E70">
        <w:tc>
          <w:tcPr>
            <w:tcW w:w="6710" w:type="dxa"/>
          </w:tcPr>
          <w:p w14:paraId="1996AB85" w14:textId="77777777" w:rsidR="00763E70" w:rsidRDefault="00304C18">
            <w:r>
              <w:t>PLATFORMS_MAS0_NV</w:t>
            </w:r>
          </w:p>
        </w:tc>
        <w:tc>
          <w:tcPr>
            <w:tcW w:w="3355" w:type="dxa"/>
          </w:tcPr>
          <w:p w14:paraId="443EBB19" w14:textId="1AFA588D" w:rsidR="00763E70" w:rsidRDefault="001D19FF">
            <w:r>
              <w:t>0x0000000f</w:t>
            </w:r>
          </w:p>
        </w:tc>
      </w:tr>
      <w:tr w:rsidR="00763E70" w14:paraId="22AEC828" w14:textId="77777777" w:rsidTr="00763E70">
        <w:tc>
          <w:tcPr>
            <w:tcW w:w="10065" w:type="dxa"/>
            <w:gridSpan w:val="2"/>
            <w:shd w:val="clear" w:color="auto" w:fill="000080"/>
          </w:tcPr>
          <w:p w14:paraId="50FD5B9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7A7A80D" w14:textId="77777777" w:rsidTr="00763E70">
        <w:tc>
          <w:tcPr>
            <w:tcW w:w="10065" w:type="dxa"/>
            <w:gridSpan w:val="2"/>
          </w:tcPr>
          <w:p w14:paraId="26417163" w14:textId="47BAE55D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PLATFORMS_MAS0_NV 0x0000000f</w:t>
            </w:r>
          </w:p>
        </w:tc>
      </w:tr>
      <w:tr w:rsidR="00763E70" w14:paraId="706D4CE6" w14:textId="77777777" w:rsidTr="00763E70">
        <w:tc>
          <w:tcPr>
            <w:tcW w:w="10065" w:type="dxa"/>
            <w:gridSpan w:val="2"/>
            <w:shd w:val="clear" w:color="auto" w:fill="000080"/>
          </w:tcPr>
          <w:p w14:paraId="35E6C05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1F34BBE" w14:textId="77777777" w:rsidTr="00763E70">
        <w:tc>
          <w:tcPr>
            <w:tcW w:w="10065" w:type="dxa"/>
            <w:gridSpan w:val="2"/>
          </w:tcPr>
          <w:p w14:paraId="2C2C1375" w14:textId="4D71A117" w:rsidR="00763E70" w:rsidRDefault="001D19FF">
            <w:r>
              <w:t xml:space="preserve">Next victim for TLB1 (Copied to ESEL on TLB error) </w:t>
            </w:r>
          </w:p>
        </w:tc>
      </w:tr>
    </w:tbl>
    <w:p w14:paraId="5DAD8280" w14:textId="77777777" w:rsidR="00763E70" w:rsidRDefault="00304C18">
      <w:pPr>
        <w:pStyle w:val="Heading3"/>
      </w:pPr>
      <w:r>
        <w:t>PLATFORMS_MAS0_TLB_1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763E70" w14:paraId="3590835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474577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E4C70CE" w14:textId="77777777" w:rsidR="00763E70" w:rsidRDefault="00304C18">
            <w:r>
              <w:t>Value</w:t>
            </w:r>
          </w:p>
        </w:tc>
      </w:tr>
      <w:tr w:rsidR="00763E70" w14:paraId="2C7CF72A" w14:textId="77777777" w:rsidTr="00763E70">
        <w:tc>
          <w:tcPr>
            <w:tcW w:w="6710" w:type="dxa"/>
          </w:tcPr>
          <w:p w14:paraId="040BD87C" w14:textId="77777777" w:rsidR="00763E70" w:rsidRDefault="00304C18">
            <w:r>
              <w:t>PLATFORMS_MAS0_TLB_1</w:t>
            </w:r>
          </w:p>
        </w:tc>
        <w:tc>
          <w:tcPr>
            <w:tcW w:w="3355" w:type="dxa"/>
          </w:tcPr>
          <w:p w14:paraId="557CB6C8" w14:textId="77777777" w:rsidR="00763E70" w:rsidRDefault="00304C18">
            <w:r>
              <w:t xml:space="preserve"> 0x10000000</w:t>
            </w:r>
          </w:p>
        </w:tc>
      </w:tr>
      <w:tr w:rsidR="00763E70" w14:paraId="41B6F3DC" w14:textId="77777777" w:rsidTr="00763E70">
        <w:tc>
          <w:tcPr>
            <w:tcW w:w="10065" w:type="dxa"/>
            <w:gridSpan w:val="2"/>
            <w:shd w:val="clear" w:color="auto" w:fill="000080"/>
          </w:tcPr>
          <w:p w14:paraId="5122DE4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629F39" w14:textId="77777777" w:rsidTr="00763E70">
        <w:tc>
          <w:tcPr>
            <w:tcW w:w="10065" w:type="dxa"/>
            <w:gridSpan w:val="2"/>
          </w:tcPr>
          <w:p w14:paraId="22B6082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PLATFORMS_MAS0_TLB_1 0x10000000</w:t>
            </w:r>
          </w:p>
        </w:tc>
      </w:tr>
      <w:tr w:rsidR="00763E70" w14:paraId="779F8264" w14:textId="77777777" w:rsidTr="00763E70">
        <w:tc>
          <w:tcPr>
            <w:tcW w:w="10065" w:type="dxa"/>
            <w:gridSpan w:val="2"/>
            <w:shd w:val="clear" w:color="auto" w:fill="000080"/>
          </w:tcPr>
          <w:p w14:paraId="2E83214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8FC1060" w14:textId="77777777" w:rsidTr="00763E70">
        <w:tc>
          <w:tcPr>
            <w:tcW w:w="10065" w:type="dxa"/>
            <w:gridSpan w:val="2"/>
          </w:tcPr>
          <w:p w14:paraId="3D5A36FB" w14:textId="77777777" w:rsidR="00763E70" w:rsidRDefault="00304C18">
            <w:r>
              <w:t>NA</w:t>
            </w:r>
          </w:p>
        </w:tc>
      </w:tr>
    </w:tbl>
    <w:p w14:paraId="090D20E0" w14:textId="77777777" w:rsidR="00763E70" w:rsidRDefault="00304C18">
      <w:pPr>
        <w:pStyle w:val="Heading3"/>
      </w:pPr>
      <w:r>
        <w:t>PLATFORMS_MAS0_TLBSEL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3B62B9B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7B2D75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2FCE826" w14:textId="77777777" w:rsidR="00763E70" w:rsidRDefault="00304C18">
            <w:r>
              <w:t>Value</w:t>
            </w:r>
          </w:p>
        </w:tc>
      </w:tr>
      <w:tr w:rsidR="00763E70" w14:paraId="6FC157F6" w14:textId="77777777" w:rsidTr="00763E70">
        <w:tc>
          <w:tcPr>
            <w:tcW w:w="6710" w:type="dxa"/>
          </w:tcPr>
          <w:p w14:paraId="557B9F5D" w14:textId="77777777" w:rsidR="00763E70" w:rsidRDefault="00304C18">
            <w:r>
              <w:t>PLATFORMS_MAS0_TLBSEL</w:t>
            </w:r>
          </w:p>
        </w:tc>
        <w:tc>
          <w:tcPr>
            <w:tcW w:w="3355" w:type="dxa"/>
          </w:tcPr>
          <w:p w14:paraId="029D8343" w14:textId="01579767" w:rsidR="00763E70" w:rsidRDefault="001D19FF">
            <w:r>
              <w:t>0x10000000</w:t>
            </w:r>
          </w:p>
        </w:tc>
      </w:tr>
      <w:tr w:rsidR="00763E70" w14:paraId="44BAE875" w14:textId="77777777" w:rsidTr="00763E70">
        <w:tc>
          <w:tcPr>
            <w:tcW w:w="10065" w:type="dxa"/>
            <w:gridSpan w:val="2"/>
            <w:shd w:val="clear" w:color="auto" w:fill="000080"/>
          </w:tcPr>
          <w:p w14:paraId="6758622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4056027" w14:textId="77777777" w:rsidTr="00763E70">
        <w:tc>
          <w:tcPr>
            <w:tcW w:w="10065" w:type="dxa"/>
            <w:gridSpan w:val="2"/>
          </w:tcPr>
          <w:p w14:paraId="5174AC5E" w14:textId="1CF223EA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PLATFORMS_MAS0_TLBSEL 0x10000000 </w:t>
            </w:r>
          </w:p>
        </w:tc>
      </w:tr>
      <w:tr w:rsidR="00763E70" w14:paraId="721DC4CA" w14:textId="77777777" w:rsidTr="00763E70">
        <w:tc>
          <w:tcPr>
            <w:tcW w:w="10065" w:type="dxa"/>
            <w:gridSpan w:val="2"/>
            <w:shd w:val="clear" w:color="auto" w:fill="000080"/>
          </w:tcPr>
          <w:p w14:paraId="5D466F0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60F5719" w14:textId="77777777" w:rsidTr="00763E70">
        <w:tc>
          <w:tcPr>
            <w:tcW w:w="10065" w:type="dxa"/>
            <w:gridSpan w:val="2"/>
          </w:tcPr>
          <w:p w14:paraId="7B137F80" w14:textId="6D3A5094" w:rsidR="00763E70" w:rsidRDefault="001D19FF">
            <w:r>
              <w:t xml:space="preserve">TLB selection (ignored by e200z6, set to 01 for future compatibility) </w:t>
            </w:r>
          </w:p>
        </w:tc>
      </w:tr>
    </w:tbl>
    <w:p w14:paraId="058D2ED4" w14:textId="77777777" w:rsidR="00763E70" w:rsidRDefault="00304C18">
      <w:pPr>
        <w:pStyle w:val="Heading3"/>
      </w:pPr>
      <w:r>
        <w:t>PLATFORMS_MAS1_IPROT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763E70" w14:paraId="3DBE516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4A3F3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F676C9A" w14:textId="77777777" w:rsidR="00763E70" w:rsidRDefault="00304C18">
            <w:r>
              <w:t>Value</w:t>
            </w:r>
          </w:p>
        </w:tc>
      </w:tr>
      <w:tr w:rsidR="00763E70" w14:paraId="48E5CFCA" w14:textId="77777777" w:rsidTr="00763E70">
        <w:tc>
          <w:tcPr>
            <w:tcW w:w="6710" w:type="dxa"/>
          </w:tcPr>
          <w:p w14:paraId="49467147" w14:textId="77777777" w:rsidR="00763E70" w:rsidRDefault="00304C18">
            <w:r>
              <w:t>PLATFORMS_MAS1_IPROT</w:t>
            </w:r>
          </w:p>
        </w:tc>
        <w:tc>
          <w:tcPr>
            <w:tcW w:w="3355" w:type="dxa"/>
          </w:tcPr>
          <w:p w14:paraId="2E7490DA" w14:textId="1C4D7BC1" w:rsidR="00763E70" w:rsidRDefault="00F34AAC">
            <w:r>
              <w:t>0x40000000</w:t>
            </w:r>
          </w:p>
        </w:tc>
      </w:tr>
      <w:tr w:rsidR="00763E70" w14:paraId="38068198" w14:textId="77777777" w:rsidTr="00763E70">
        <w:tc>
          <w:tcPr>
            <w:tcW w:w="10065" w:type="dxa"/>
            <w:gridSpan w:val="2"/>
            <w:shd w:val="clear" w:color="auto" w:fill="000080"/>
          </w:tcPr>
          <w:p w14:paraId="336154F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A52F637" w14:textId="77777777" w:rsidTr="00763E70">
        <w:tc>
          <w:tcPr>
            <w:tcW w:w="10065" w:type="dxa"/>
            <w:gridSpan w:val="2"/>
          </w:tcPr>
          <w:p w14:paraId="6CA67E94" w14:textId="729EA51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PLATFORMS_MAS1_IPROT 0x40000000 </w:t>
            </w:r>
          </w:p>
        </w:tc>
      </w:tr>
      <w:tr w:rsidR="00763E70" w14:paraId="395F7B2F" w14:textId="77777777" w:rsidTr="00763E70">
        <w:tc>
          <w:tcPr>
            <w:tcW w:w="10065" w:type="dxa"/>
            <w:gridSpan w:val="2"/>
            <w:shd w:val="clear" w:color="auto" w:fill="000080"/>
          </w:tcPr>
          <w:p w14:paraId="6BBC7E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35BD171" w14:textId="77777777" w:rsidTr="00763E70">
        <w:tc>
          <w:tcPr>
            <w:tcW w:w="10065" w:type="dxa"/>
            <w:gridSpan w:val="2"/>
          </w:tcPr>
          <w:p w14:paraId="1F058F6B" w14:textId="64AD24D9" w:rsidR="00763E70" w:rsidRDefault="00F34AAC">
            <w:r>
              <w:lastRenderedPageBreak/>
              <w:t xml:space="preserve">Protection from invalidation </w:t>
            </w:r>
          </w:p>
        </w:tc>
      </w:tr>
    </w:tbl>
    <w:p w14:paraId="647EA029" w14:textId="77777777" w:rsidR="00763E70" w:rsidRDefault="00304C18">
      <w:pPr>
        <w:pStyle w:val="Heading3"/>
      </w:pPr>
      <w:r>
        <w:t>PLATFORMS_MAS1_TID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763E70" w14:paraId="293A0E4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D3230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6F2BC9A" w14:textId="77777777" w:rsidR="00763E70" w:rsidRDefault="00304C18">
            <w:r>
              <w:t>Value</w:t>
            </w:r>
          </w:p>
        </w:tc>
      </w:tr>
      <w:tr w:rsidR="00763E70" w14:paraId="31EE5EB8" w14:textId="77777777" w:rsidTr="00763E70">
        <w:tc>
          <w:tcPr>
            <w:tcW w:w="6710" w:type="dxa"/>
          </w:tcPr>
          <w:p w14:paraId="334190D5" w14:textId="77777777" w:rsidR="00763E70" w:rsidRDefault="00304C18">
            <w:r>
              <w:t>PLATFORMS_MAS1_TID</w:t>
            </w:r>
          </w:p>
        </w:tc>
        <w:tc>
          <w:tcPr>
            <w:tcW w:w="3355" w:type="dxa"/>
          </w:tcPr>
          <w:p w14:paraId="755DFE36" w14:textId="566D950A" w:rsidR="00763E70" w:rsidRDefault="00F34AAC">
            <w:r>
              <w:t>0x00ff0000</w:t>
            </w:r>
          </w:p>
        </w:tc>
      </w:tr>
      <w:tr w:rsidR="00763E70" w14:paraId="4A3E1751" w14:textId="77777777" w:rsidTr="00763E70">
        <w:tc>
          <w:tcPr>
            <w:tcW w:w="10065" w:type="dxa"/>
            <w:gridSpan w:val="2"/>
            <w:shd w:val="clear" w:color="auto" w:fill="000080"/>
          </w:tcPr>
          <w:p w14:paraId="20B4917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1C4CDC5" w14:textId="77777777" w:rsidTr="00763E70">
        <w:tc>
          <w:tcPr>
            <w:tcW w:w="10065" w:type="dxa"/>
            <w:gridSpan w:val="2"/>
          </w:tcPr>
          <w:p w14:paraId="4B114D06" w14:textId="5A527848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PLATFORMS_MAS1_TID 0x00ff0000 </w:t>
            </w:r>
          </w:p>
        </w:tc>
      </w:tr>
      <w:tr w:rsidR="00763E70" w14:paraId="5BCE1696" w14:textId="77777777" w:rsidTr="00763E70">
        <w:tc>
          <w:tcPr>
            <w:tcW w:w="10065" w:type="dxa"/>
            <w:gridSpan w:val="2"/>
            <w:shd w:val="clear" w:color="auto" w:fill="000080"/>
          </w:tcPr>
          <w:p w14:paraId="261702A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DCFD1E1" w14:textId="77777777" w:rsidTr="00763E70">
        <w:tc>
          <w:tcPr>
            <w:tcW w:w="10065" w:type="dxa"/>
            <w:gridSpan w:val="2"/>
          </w:tcPr>
          <w:p w14:paraId="0C4568BD" w14:textId="53CAF2E4" w:rsidR="00763E70" w:rsidRDefault="00F34AAC">
            <w:r>
              <w:t xml:space="preserve">TID (matches against PID, 0 matches all) </w:t>
            </w:r>
          </w:p>
        </w:tc>
      </w:tr>
    </w:tbl>
    <w:p w14:paraId="08B39FED" w14:textId="77777777" w:rsidR="00763E70" w:rsidRDefault="00304C18">
      <w:pPr>
        <w:pStyle w:val="Heading3"/>
      </w:pPr>
      <w:r>
        <w:t>PLATFORMS_MAS1_TS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63E70" w14:paraId="3C35BED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0AEBE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408446C" w14:textId="77777777" w:rsidR="00763E70" w:rsidRDefault="00304C18">
            <w:r>
              <w:t>Value</w:t>
            </w:r>
          </w:p>
        </w:tc>
      </w:tr>
      <w:tr w:rsidR="00763E70" w14:paraId="08C149EB" w14:textId="77777777" w:rsidTr="00763E70">
        <w:tc>
          <w:tcPr>
            <w:tcW w:w="6710" w:type="dxa"/>
          </w:tcPr>
          <w:p w14:paraId="74E85078" w14:textId="77777777" w:rsidR="00763E70" w:rsidRDefault="00304C18">
            <w:r>
              <w:t>PLATFORMS_MAS1_TS</w:t>
            </w:r>
          </w:p>
        </w:tc>
        <w:tc>
          <w:tcPr>
            <w:tcW w:w="3355" w:type="dxa"/>
          </w:tcPr>
          <w:p w14:paraId="67101936" w14:textId="77777777" w:rsidR="00763E70" w:rsidRDefault="00F171A3">
            <w:r>
              <w:t>0x00001000</w:t>
            </w:r>
          </w:p>
          <w:p w14:paraId="0F63F52C" w14:textId="3EC001C1" w:rsidR="000F7B52" w:rsidRDefault="000F7B52"/>
        </w:tc>
      </w:tr>
      <w:tr w:rsidR="00763E70" w14:paraId="1FBCA33E" w14:textId="77777777" w:rsidTr="00763E70">
        <w:tc>
          <w:tcPr>
            <w:tcW w:w="10065" w:type="dxa"/>
            <w:gridSpan w:val="2"/>
            <w:shd w:val="clear" w:color="auto" w:fill="000080"/>
          </w:tcPr>
          <w:p w14:paraId="7A3D60E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44D7A5D" w14:textId="77777777" w:rsidTr="00763E70">
        <w:tc>
          <w:tcPr>
            <w:tcW w:w="10065" w:type="dxa"/>
            <w:gridSpan w:val="2"/>
          </w:tcPr>
          <w:p w14:paraId="22CF4316" w14:textId="18335F6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PLATFORMS_MAS1_TS 0x00001000 </w:t>
            </w:r>
          </w:p>
        </w:tc>
      </w:tr>
      <w:tr w:rsidR="00763E70" w14:paraId="00AC2AB9" w14:textId="77777777" w:rsidTr="00763E70">
        <w:tc>
          <w:tcPr>
            <w:tcW w:w="10065" w:type="dxa"/>
            <w:gridSpan w:val="2"/>
            <w:shd w:val="clear" w:color="auto" w:fill="000080"/>
          </w:tcPr>
          <w:p w14:paraId="2B5BED5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335286A" w14:textId="77777777" w:rsidTr="00763E70">
        <w:tc>
          <w:tcPr>
            <w:tcW w:w="10065" w:type="dxa"/>
            <w:gridSpan w:val="2"/>
          </w:tcPr>
          <w:p w14:paraId="67EFBD11" w14:textId="5DA51D53" w:rsidR="00763E70" w:rsidRDefault="00F171A3">
            <w:r>
              <w:t xml:space="preserve">Translation space (matches against IS or DS depending on access type) </w:t>
            </w:r>
          </w:p>
        </w:tc>
      </w:tr>
    </w:tbl>
    <w:p w14:paraId="595C5DBF" w14:textId="77777777" w:rsidR="00763E70" w:rsidRDefault="00304C18">
      <w:pPr>
        <w:pStyle w:val="Heading3"/>
      </w:pPr>
      <w:r>
        <w:t>PLATFORMS_MAS1_TSIZE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665621D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785505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066E46D" w14:textId="77777777" w:rsidR="00763E70" w:rsidRDefault="00304C18">
            <w:r>
              <w:t>Value</w:t>
            </w:r>
          </w:p>
        </w:tc>
      </w:tr>
      <w:tr w:rsidR="00763E70" w14:paraId="58E1FF1C" w14:textId="77777777" w:rsidTr="00763E70">
        <w:tc>
          <w:tcPr>
            <w:tcW w:w="6710" w:type="dxa"/>
          </w:tcPr>
          <w:p w14:paraId="115DBCDB" w14:textId="77777777" w:rsidR="00763E70" w:rsidRDefault="00304C18">
            <w:r>
              <w:t>PLATFORMS_MAS1_TSIZE</w:t>
            </w:r>
          </w:p>
        </w:tc>
        <w:tc>
          <w:tcPr>
            <w:tcW w:w="3355" w:type="dxa"/>
          </w:tcPr>
          <w:p w14:paraId="5422DF6B" w14:textId="23A42B10" w:rsidR="00763E70" w:rsidRDefault="00F171A3">
            <w:r>
              <w:t>0x00000f80</w:t>
            </w:r>
          </w:p>
        </w:tc>
      </w:tr>
      <w:tr w:rsidR="00763E70" w14:paraId="5DD17FB5" w14:textId="77777777" w:rsidTr="00763E70">
        <w:tc>
          <w:tcPr>
            <w:tcW w:w="10065" w:type="dxa"/>
            <w:gridSpan w:val="2"/>
            <w:shd w:val="clear" w:color="auto" w:fill="000080"/>
          </w:tcPr>
          <w:p w14:paraId="7104BCF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CEA445F" w14:textId="77777777" w:rsidTr="00763E70">
        <w:tc>
          <w:tcPr>
            <w:tcW w:w="10065" w:type="dxa"/>
            <w:gridSpan w:val="2"/>
          </w:tcPr>
          <w:p w14:paraId="491D1CE4" w14:textId="380C007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PLATFORMS_MAS1_TSIZE 0x00000f80 </w:t>
            </w:r>
          </w:p>
        </w:tc>
      </w:tr>
      <w:tr w:rsidR="00763E70" w14:paraId="408ECB75" w14:textId="77777777" w:rsidTr="00763E70">
        <w:tc>
          <w:tcPr>
            <w:tcW w:w="10065" w:type="dxa"/>
            <w:gridSpan w:val="2"/>
            <w:shd w:val="clear" w:color="auto" w:fill="000080"/>
          </w:tcPr>
          <w:p w14:paraId="424DDFC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57E833E" w14:textId="77777777" w:rsidTr="00763E70">
        <w:tc>
          <w:tcPr>
            <w:tcW w:w="10065" w:type="dxa"/>
            <w:gridSpan w:val="2"/>
          </w:tcPr>
          <w:p w14:paraId="41200C23" w14:textId="5B79C14B" w:rsidR="00763E70" w:rsidRDefault="00F171A3">
            <w:r>
              <w:t xml:space="preserve">Entry page size </w:t>
            </w:r>
          </w:p>
        </w:tc>
      </w:tr>
    </w:tbl>
    <w:p w14:paraId="617DA3E8" w14:textId="77777777" w:rsidR="00763E70" w:rsidRDefault="00304C18">
      <w:pPr>
        <w:pStyle w:val="Heading3"/>
      </w:pPr>
      <w:r>
        <w:t>PLATFORMS_MAS1_TSIZE_128K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395B7CF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05F8F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2BDA1D" w14:textId="77777777" w:rsidR="00763E70" w:rsidRDefault="00304C18">
            <w:r>
              <w:t>Value</w:t>
            </w:r>
          </w:p>
        </w:tc>
      </w:tr>
      <w:tr w:rsidR="00763E70" w14:paraId="3E8E5DE0" w14:textId="77777777" w:rsidTr="00763E70">
        <w:tc>
          <w:tcPr>
            <w:tcW w:w="6710" w:type="dxa"/>
          </w:tcPr>
          <w:p w14:paraId="05D55E35" w14:textId="77777777" w:rsidR="00763E70" w:rsidRDefault="00304C18">
            <w:r>
              <w:t>PLATFORMS_MAS1_TSIZE_128K</w:t>
            </w:r>
          </w:p>
        </w:tc>
        <w:tc>
          <w:tcPr>
            <w:tcW w:w="3355" w:type="dxa"/>
          </w:tcPr>
          <w:p w14:paraId="658BC841" w14:textId="004E1BCF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7)</w:t>
            </w:r>
          </w:p>
        </w:tc>
      </w:tr>
      <w:tr w:rsidR="00763E70" w14:paraId="7794F28F" w14:textId="77777777" w:rsidTr="00763E70">
        <w:tc>
          <w:tcPr>
            <w:tcW w:w="10065" w:type="dxa"/>
            <w:gridSpan w:val="2"/>
            <w:shd w:val="clear" w:color="auto" w:fill="000080"/>
          </w:tcPr>
          <w:p w14:paraId="76B4224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9963828" w14:textId="77777777" w:rsidTr="00763E70">
        <w:tc>
          <w:tcPr>
            <w:tcW w:w="10065" w:type="dxa"/>
            <w:gridSpan w:val="2"/>
          </w:tcPr>
          <w:p w14:paraId="282A4B44" w14:textId="77777777" w:rsidR="00763E70" w:rsidRDefault="00304C18">
            <w:r>
              <w:t>#define PLATFORMS_MAS1_TSIZE_128K PLATFORMS_MAS1_TSIZE_REG_</w:t>
            </w:r>
            <w:proofErr w:type="gramStart"/>
            <w:r>
              <w:t>VAL(</w:t>
            </w:r>
            <w:proofErr w:type="gramEnd"/>
            <w:r>
              <w:t>7)</w:t>
            </w:r>
          </w:p>
        </w:tc>
      </w:tr>
      <w:tr w:rsidR="00763E70" w14:paraId="6704F386" w14:textId="77777777" w:rsidTr="00763E70">
        <w:tc>
          <w:tcPr>
            <w:tcW w:w="10065" w:type="dxa"/>
            <w:gridSpan w:val="2"/>
            <w:shd w:val="clear" w:color="auto" w:fill="000080"/>
          </w:tcPr>
          <w:p w14:paraId="12F5492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546EC5B" w14:textId="77777777" w:rsidTr="00763E70">
        <w:tc>
          <w:tcPr>
            <w:tcW w:w="10065" w:type="dxa"/>
            <w:gridSpan w:val="2"/>
          </w:tcPr>
          <w:p w14:paraId="43FF5404" w14:textId="77777777" w:rsidR="00763E70" w:rsidRDefault="00304C18">
            <w:r>
              <w:t>NA</w:t>
            </w:r>
          </w:p>
        </w:tc>
      </w:tr>
    </w:tbl>
    <w:p w14:paraId="7CE61CCC" w14:textId="77777777" w:rsidR="00763E70" w:rsidRDefault="00304C18">
      <w:pPr>
        <w:pStyle w:val="Heading3"/>
      </w:pPr>
      <w:r>
        <w:t>PLATFORMS_MAS1_TSIZE_128M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7BEB6BE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2EBB1B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70DEA89" w14:textId="77777777" w:rsidR="00763E70" w:rsidRDefault="00304C18">
            <w:r>
              <w:t>Value</w:t>
            </w:r>
          </w:p>
        </w:tc>
      </w:tr>
      <w:tr w:rsidR="00763E70" w14:paraId="7F45B405" w14:textId="77777777" w:rsidTr="00763E70">
        <w:tc>
          <w:tcPr>
            <w:tcW w:w="6710" w:type="dxa"/>
          </w:tcPr>
          <w:p w14:paraId="11983AFE" w14:textId="77777777" w:rsidR="00763E70" w:rsidRDefault="00304C18">
            <w:r>
              <w:t>PLATFORMS_MAS1_TSIZE_128M</w:t>
            </w:r>
          </w:p>
        </w:tc>
        <w:tc>
          <w:tcPr>
            <w:tcW w:w="3355" w:type="dxa"/>
          </w:tcPr>
          <w:p w14:paraId="181BD84D" w14:textId="7E99E9E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17)</w:t>
            </w:r>
          </w:p>
        </w:tc>
      </w:tr>
      <w:tr w:rsidR="00763E70" w14:paraId="2B190F52" w14:textId="77777777" w:rsidTr="00763E70">
        <w:tc>
          <w:tcPr>
            <w:tcW w:w="10065" w:type="dxa"/>
            <w:gridSpan w:val="2"/>
            <w:shd w:val="clear" w:color="auto" w:fill="000080"/>
          </w:tcPr>
          <w:p w14:paraId="301830E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4752477" w14:textId="77777777" w:rsidTr="00763E70">
        <w:tc>
          <w:tcPr>
            <w:tcW w:w="10065" w:type="dxa"/>
            <w:gridSpan w:val="2"/>
          </w:tcPr>
          <w:p w14:paraId="7B6D8ADC" w14:textId="77777777" w:rsidR="00763E70" w:rsidRDefault="00304C18">
            <w:r>
              <w:t>#define PLATFORMS_MAS1_TSIZE_128M PLATFORMS_MAS1_TSIZE_REG_</w:t>
            </w:r>
            <w:proofErr w:type="gramStart"/>
            <w:r>
              <w:t>VAL(</w:t>
            </w:r>
            <w:proofErr w:type="gramEnd"/>
            <w:r>
              <w:t>17)</w:t>
            </w:r>
          </w:p>
        </w:tc>
      </w:tr>
      <w:tr w:rsidR="00763E70" w14:paraId="09E7A4C9" w14:textId="77777777" w:rsidTr="00763E70">
        <w:tc>
          <w:tcPr>
            <w:tcW w:w="10065" w:type="dxa"/>
            <w:gridSpan w:val="2"/>
            <w:shd w:val="clear" w:color="auto" w:fill="000080"/>
          </w:tcPr>
          <w:p w14:paraId="0D04BD8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B71EBF2" w14:textId="77777777" w:rsidTr="00763E70">
        <w:tc>
          <w:tcPr>
            <w:tcW w:w="10065" w:type="dxa"/>
            <w:gridSpan w:val="2"/>
          </w:tcPr>
          <w:p w14:paraId="16A9641A" w14:textId="77777777" w:rsidR="00763E70" w:rsidRDefault="00304C18">
            <w:r>
              <w:t>NA</w:t>
            </w:r>
          </w:p>
        </w:tc>
      </w:tr>
    </w:tbl>
    <w:p w14:paraId="5C758D16" w14:textId="77777777" w:rsidR="00763E70" w:rsidRDefault="00304C18">
      <w:pPr>
        <w:pStyle w:val="Heading3"/>
      </w:pPr>
      <w:r>
        <w:t>PLATFORMS_MAS1_TSIZE_16K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0A45297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B26DA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C260971" w14:textId="77777777" w:rsidR="00763E70" w:rsidRDefault="00304C18">
            <w:r>
              <w:t>Value</w:t>
            </w:r>
          </w:p>
        </w:tc>
      </w:tr>
      <w:tr w:rsidR="00763E70" w14:paraId="4B465590" w14:textId="77777777" w:rsidTr="00763E70">
        <w:tc>
          <w:tcPr>
            <w:tcW w:w="6710" w:type="dxa"/>
          </w:tcPr>
          <w:p w14:paraId="1A5485FC" w14:textId="77777777" w:rsidR="00763E70" w:rsidRDefault="00304C18">
            <w:r>
              <w:t>PLATFORMS_MAS1_TSIZE_16K</w:t>
            </w:r>
          </w:p>
        </w:tc>
        <w:tc>
          <w:tcPr>
            <w:tcW w:w="3355" w:type="dxa"/>
          </w:tcPr>
          <w:p w14:paraId="37A4E086" w14:textId="46813F24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4)</w:t>
            </w:r>
          </w:p>
        </w:tc>
      </w:tr>
      <w:tr w:rsidR="00763E70" w14:paraId="04164607" w14:textId="77777777" w:rsidTr="00763E70">
        <w:tc>
          <w:tcPr>
            <w:tcW w:w="10065" w:type="dxa"/>
            <w:gridSpan w:val="2"/>
            <w:shd w:val="clear" w:color="auto" w:fill="000080"/>
          </w:tcPr>
          <w:p w14:paraId="644D49D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8100F7" w14:textId="77777777" w:rsidTr="00763E70">
        <w:tc>
          <w:tcPr>
            <w:tcW w:w="10065" w:type="dxa"/>
            <w:gridSpan w:val="2"/>
          </w:tcPr>
          <w:p w14:paraId="65891F42" w14:textId="77777777" w:rsidR="00763E70" w:rsidRDefault="00304C18">
            <w:r>
              <w:t>#define PLATFORMS_MAS1_TSIZE_16K PLATFORMS_MAS1_TSIZE_REG_</w:t>
            </w:r>
            <w:proofErr w:type="gramStart"/>
            <w:r>
              <w:t>VAL(</w:t>
            </w:r>
            <w:proofErr w:type="gramEnd"/>
            <w:r>
              <w:t>4)</w:t>
            </w:r>
          </w:p>
        </w:tc>
      </w:tr>
      <w:tr w:rsidR="00763E70" w14:paraId="1E3451C1" w14:textId="77777777" w:rsidTr="00763E70">
        <w:tc>
          <w:tcPr>
            <w:tcW w:w="10065" w:type="dxa"/>
            <w:gridSpan w:val="2"/>
            <w:shd w:val="clear" w:color="auto" w:fill="000080"/>
          </w:tcPr>
          <w:p w14:paraId="680EE35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0DBBF10" w14:textId="77777777" w:rsidTr="00763E70">
        <w:tc>
          <w:tcPr>
            <w:tcW w:w="10065" w:type="dxa"/>
            <w:gridSpan w:val="2"/>
          </w:tcPr>
          <w:p w14:paraId="58312816" w14:textId="77777777" w:rsidR="00763E70" w:rsidRDefault="00304C18">
            <w:r>
              <w:lastRenderedPageBreak/>
              <w:t>NA</w:t>
            </w:r>
          </w:p>
        </w:tc>
      </w:tr>
    </w:tbl>
    <w:p w14:paraId="393DB84E" w14:textId="77777777" w:rsidR="00763E70" w:rsidRDefault="00304C18">
      <w:pPr>
        <w:pStyle w:val="Heading3"/>
      </w:pPr>
      <w:r>
        <w:t>PLATFORMS_MAS1_TSIZE_16M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383F6B7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FD46CF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3651765" w14:textId="77777777" w:rsidR="00763E70" w:rsidRDefault="00304C18">
            <w:r>
              <w:t>Value</w:t>
            </w:r>
          </w:p>
        </w:tc>
      </w:tr>
      <w:tr w:rsidR="00763E70" w14:paraId="5E2F8744" w14:textId="77777777" w:rsidTr="00763E70">
        <w:tc>
          <w:tcPr>
            <w:tcW w:w="6710" w:type="dxa"/>
          </w:tcPr>
          <w:p w14:paraId="740A6BAD" w14:textId="77777777" w:rsidR="00763E70" w:rsidRDefault="00304C18">
            <w:r>
              <w:t>PLATFORMS_MAS1_TSIZE_16M</w:t>
            </w:r>
          </w:p>
        </w:tc>
        <w:tc>
          <w:tcPr>
            <w:tcW w:w="3355" w:type="dxa"/>
          </w:tcPr>
          <w:p w14:paraId="4ED1B592" w14:textId="492B9A7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14)</w:t>
            </w:r>
          </w:p>
        </w:tc>
      </w:tr>
      <w:tr w:rsidR="00763E70" w14:paraId="233FCCEB" w14:textId="77777777" w:rsidTr="00763E70">
        <w:tc>
          <w:tcPr>
            <w:tcW w:w="10065" w:type="dxa"/>
            <w:gridSpan w:val="2"/>
            <w:shd w:val="clear" w:color="auto" w:fill="000080"/>
          </w:tcPr>
          <w:p w14:paraId="606524C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40FD87B" w14:textId="77777777" w:rsidTr="00763E70">
        <w:tc>
          <w:tcPr>
            <w:tcW w:w="10065" w:type="dxa"/>
            <w:gridSpan w:val="2"/>
          </w:tcPr>
          <w:p w14:paraId="61A50DD0" w14:textId="77777777" w:rsidR="00763E70" w:rsidRDefault="00304C18">
            <w:r>
              <w:t>#define PLATFORMS_MAS1_TSIZE_16M PLATFORMS_MAS1_TSIZE_REG_</w:t>
            </w:r>
            <w:proofErr w:type="gramStart"/>
            <w:r>
              <w:t>VAL(</w:t>
            </w:r>
            <w:proofErr w:type="gramEnd"/>
            <w:r>
              <w:t>14)</w:t>
            </w:r>
          </w:p>
        </w:tc>
      </w:tr>
      <w:tr w:rsidR="00763E70" w14:paraId="2F5408B2" w14:textId="77777777" w:rsidTr="00763E70">
        <w:tc>
          <w:tcPr>
            <w:tcW w:w="10065" w:type="dxa"/>
            <w:gridSpan w:val="2"/>
            <w:shd w:val="clear" w:color="auto" w:fill="000080"/>
          </w:tcPr>
          <w:p w14:paraId="3EF09A1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1CEF634" w14:textId="77777777" w:rsidTr="00763E70">
        <w:tc>
          <w:tcPr>
            <w:tcW w:w="10065" w:type="dxa"/>
            <w:gridSpan w:val="2"/>
          </w:tcPr>
          <w:p w14:paraId="45DE722D" w14:textId="77777777" w:rsidR="00763E70" w:rsidRDefault="00304C18">
            <w:r>
              <w:t>NA</w:t>
            </w:r>
          </w:p>
        </w:tc>
      </w:tr>
    </w:tbl>
    <w:p w14:paraId="7BC7D1CC" w14:textId="77777777" w:rsidR="00763E70" w:rsidRDefault="00304C18">
      <w:pPr>
        <w:pStyle w:val="Heading3"/>
      </w:pPr>
      <w:r>
        <w:t>PLATFORMS_MAS1_TSIZE_1G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2122452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C8860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6CBBD1A" w14:textId="77777777" w:rsidR="00763E70" w:rsidRDefault="00304C18">
            <w:r>
              <w:t>Value</w:t>
            </w:r>
          </w:p>
        </w:tc>
      </w:tr>
      <w:tr w:rsidR="00763E70" w14:paraId="32AE5DEE" w14:textId="77777777" w:rsidTr="00763E70">
        <w:tc>
          <w:tcPr>
            <w:tcW w:w="6710" w:type="dxa"/>
          </w:tcPr>
          <w:p w14:paraId="3AC366D9" w14:textId="77777777" w:rsidR="00763E70" w:rsidRDefault="00304C18">
            <w:r>
              <w:t>PLATFORMS_MAS1_TSIZE_1G</w:t>
            </w:r>
          </w:p>
        </w:tc>
        <w:tc>
          <w:tcPr>
            <w:tcW w:w="3355" w:type="dxa"/>
          </w:tcPr>
          <w:p w14:paraId="03985CAB" w14:textId="7777777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20)</w:t>
            </w:r>
          </w:p>
          <w:p w14:paraId="754D5477" w14:textId="6FA40D1F" w:rsidR="000F7B52" w:rsidRDefault="000F7B52"/>
        </w:tc>
      </w:tr>
      <w:tr w:rsidR="00763E70" w14:paraId="16146957" w14:textId="77777777" w:rsidTr="00763E70">
        <w:tc>
          <w:tcPr>
            <w:tcW w:w="10065" w:type="dxa"/>
            <w:gridSpan w:val="2"/>
            <w:shd w:val="clear" w:color="auto" w:fill="000080"/>
          </w:tcPr>
          <w:p w14:paraId="6656414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505C5AA" w14:textId="77777777" w:rsidTr="00763E70">
        <w:tc>
          <w:tcPr>
            <w:tcW w:w="10065" w:type="dxa"/>
            <w:gridSpan w:val="2"/>
          </w:tcPr>
          <w:p w14:paraId="2819E8D4" w14:textId="77777777" w:rsidR="00763E70" w:rsidRDefault="00304C18">
            <w:r>
              <w:t>#define PLATFORMS_MAS1_TSIZE_1G PLATFORMS_MAS1_TSIZE_REG_</w:t>
            </w:r>
            <w:proofErr w:type="gramStart"/>
            <w:r>
              <w:t>VAL(</w:t>
            </w:r>
            <w:proofErr w:type="gramEnd"/>
            <w:r>
              <w:t>20)</w:t>
            </w:r>
          </w:p>
        </w:tc>
      </w:tr>
      <w:tr w:rsidR="00763E70" w14:paraId="53724042" w14:textId="77777777" w:rsidTr="00763E70">
        <w:tc>
          <w:tcPr>
            <w:tcW w:w="10065" w:type="dxa"/>
            <w:gridSpan w:val="2"/>
            <w:shd w:val="clear" w:color="auto" w:fill="000080"/>
          </w:tcPr>
          <w:p w14:paraId="497CCA8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2933406" w14:textId="77777777" w:rsidTr="00763E70">
        <w:tc>
          <w:tcPr>
            <w:tcW w:w="10065" w:type="dxa"/>
            <w:gridSpan w:val="2"/>
          </w:tcPr>
          <w:p w14:paraId="61180C0D" w14:textId="77777777" w:rsidR="00763E70" w:rsidRDefault="00304C18">
            <w:r>
              <w:t>NA</w:t>
            </w:r>
          </w:p>
        </w:tc>
      </w:tr>
    </w:tbl>
    <w:p w14:paraId="143FBA33" w14:textId="77777777" w:rsidR="00763E70" w:rsidRDefault="00304C18">
      <w:pPr>
        <w:pStyle w:val="Heading3"/>
      </w:pPr>
      <w:r>
        <w:t>PLATFORMS_MAS1_TSIZE_1K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1E317DC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D6FF4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0C554F" w14:textId="77777777" w:rsidR="00763E70" w:rsidRDefault="00304C18">
            <w:r>
              <w:t>Value</w:t>
            </w:r>
          </w:p>
        </w:tc>
      </w:tr>
      <w:tr w:rsidR="00763E70" w14:paraId="2CE42DD7" w14:textId="77777777" w:rsidTr="00763E70">
        <w:tc>
          <w:tcPr>
            <w:tcW w:w="6710" w:type="dxa"/>
          </w:tcPr>
          <w:p w14:paraId="6BB24EF2" w14:textId="77777777" w:rsidR="00763E70" w:rsidRDefault="00304C18">
            <w:r>
              <w:t>PLATFORMS_MAS1_TSIZE_1K</w:t>
            </w:r>
          </w:p>
        </w:tc>
        <w:tc>
          <w:tcPr>
            <w:tcW w:w="3355" w:type="dxa"/>
          </w:tcPr>
          <w:p w14:paraId="328B8117" w14:textId="5B9B1B3B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0)</w:t>
            </w:r>
          </w:p>
        </w:tc>
      </w:tr>
      <w:tr w:rsidR="00763E70" w14:paraId="72BE745A" w14:textId="77777777" w:rsidTr="00763E70">
        <w:tc>
          <w:tcPr>
            <w:tcW w:w="10065" w:type="dxa"/>
            <w:gridSpan w:val="2"/>
            <w:shd w:val="clear" w:color="auto" w:fill="000080"/>
          </w:tcPr>
          <w:p w14:paraId="48BF6CD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D61378C" w14:textId="77777777" w:rsidTr="00763E70">
        <w:tc>
          <w:tcPr>
            <w:tcW w:w="10065" w:type="dxa"/>
            <w:gridSpan w:val="2"/>
          </w:tcPr>
          <w:p w14:paraId="0F828627" w14:textId="77777777" w:rsidR="00763E70" w:rsidRDefault="00304C18">
            <w:r>
              <w:t>#define PLATFORMS_MAS1_TSIZE_1K PLATFORMS_MAS1_TSIZE_REG_</w:t>
            </w:r>
            <w:proofErr w:type="gramStart"/>
            <w:r>
              <w:t>VAL(</w:t>
            </w:r>
            <w:proofErr w:type="gramEnd"/>
            <w:r>
              <w:t>0)</w:t>
            </w:r>
          </w:p>
        </w:tc>
      </w:tr>
      <w:tr w:rsidR="00763E70" w14:paraId="5A210B7C" w14:textId="77777777" w:rsidTr="00763E70">
        <w:tc>
          <w:tcPr>
            <w:tcW w:w="10065" w:type="dxa"/>
            <w:gridSpan w:val="2"/>
            <w:shd w:val="clear" w:color="auto" w:fill="000080"/>
          </w:tcPr>
          <w:p w14:paraId="359CC43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06E3314" w14:textId="77777777" w:rsidTr="00763E70">
        <w:tc>
          <w:tcPr>
            <w:tcW w:w="10065" w:type="dxa"/>
            <w:gridSpan w:val="2"/>
          </w:tcPr>
          <w:p w14:paraId="40C27E25" w14:textId="77777777" w:rsidR="00763E70" w:rsidRDefault="00304C18">
            <w:r>
              <w:t>NA</w:t>
            </w:r>
          </w:p>
        </w:tc>
      </w:tr>
    </w:tbl>
    <w:p w14:paraId="1EAA2D61" w14:textId="77777777" w:rsidR="00763E70" w:rsidRDefault="00304C18">
      <w:pPr>
        <w:pStyle w:val="Heading3"/>
      </w:pPr>
      <w:r>
        <w:t>PLATFORMS_MAS1_TSIZE_1M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4DC0570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9BB50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D7CF498" w14:textId="77777777" w:rsidR="00763E70" w:rsidRDefault="00304C18">
            <w:r>
              <w:t>Value</w:t>
            </w:r>
          </w:p>
        </w:tc>
      </w:tr>
      <w:tr w:rsidR="00763E70" w14:paraId="255CD3AD" w14:textId="77777777" w:rsidTr="00763E70">
        <w:tc>
          <w:tcPr>
            <w:tcW w:w="6710" w:type="dxa"/>
          </w:tcPr>
          <w:p w14:paraId="66D69EA6" w14:textId="77777777" w:rsidR="00763E70" w:rsidRDefault="00304C18">
            <w:r>
              <w:t>PLATFORMS_MAS1_TSIZE_1M</w:t>
            </w:r>
          </w:p>
        </w:tc>
        <w:tc>
          <w:tcPr>
            <w:tcW w:w="3355" w:type="dxa"/>
          </w:tcPr>
          <w:p w14:paraId="5291259D" w14:textId="73E07065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10)</w:t>
            </w:r>
          </w:p>
        </w:tc>
      </w:tr>
      <w:tr w:rsidR="00763E70" w14:paraId="7F61A31F" w14:textId="77777777" w:rsidTr="00763E70">
        <w:tc>
          <w:tcPr>
            <w:tcW w:w="10065" w:type="dxa"/>
            <w:gridSpan w:val="2"/>
            <w:shd w:val="clear" w:color="auto" w:fill="000080"/>
          </w:tcPr>
          <w:p w14:paraId="75314CF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4A3D760" w14:textId="77777777" w:rsidTr="00763E70">
        <w:tc>
          <w:tcPr>
            <w:tcW w:w="10065" w:type="dxa"/>
            <w:gridSpan w:val="2"/>
          </w:tcPr>
          <w:p w14:paraId="5FBBD9EA" w14:textId="77777777" w:rsidR="00763E70" w:rsidRDefault="00304C18">
            <w:r>
              <w:t>#define PLATFORMS_MAS1_TSIZE_1M PLATFORMS_MAS1_TSIZE_REG_</w:t>
            </w:r>
            <w:proofErr w:type="gramStart"/>
            <w:r>
              <w:t>VAL(</w:t>
            </w:r>
            <w:proofErr w:type="gramEnd"/>
            <w:r>
              <w:t>10)</w:t>
            </w:r>
          </w:p>
        </w:tc>
      </w:tr>
      <w:tr w:rsidR="00763E70" w14:paraId="414E44EC" w14:textId="77777777" w:rsidTr="00763E70">
        <w:tc>
          <w:tcPr>
            <w:tcW w:w="10065" w:type="dxa"/>
            <w:gridSpan w:val="2"/>
            <w:shd w:val="clear" w:color="auto" w:fill="000080"/>
          </w:tcPr>
          <w:p w14:paraId="5C8A50E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D1C67B8" w14:textId="77777777" w:rsidTr="00763E70">
        <w:tc>
          <w:tcPr>
            <w:tcW w:w="10065" w:type="dxa"/>
            <w:gridSpan w:val="2"/>
          </w:tcPr>
          <w:p w14:paraId="72B6E281" w14:textId="77777777" w:rsidR="00763E70" w:rsidRDefault="00304C18">
            <w:r>
              <w:t>NA</w:t>
            </w:r>
          </w:p>
        </w:tc>
      </w:tr>
    </w:tbl>
    <w:p w14:paraId="75C3FD98" w14:textId="77777777" w:rsidR="00763E70" w:rsidRDefault="00304C18">
      <w:pPr>
        <w:pStyle w:val="Heading3"/>
      </w:pPr>
      <w:r>
        <w:t>PLATFORMS_MAS1_TSIZE_256K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0FDDFA7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E4A4E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09644E6" w14:textId="77777777" w:rsidR="00763E70" w:rsidRDefault="00304C18">
            <w:r>
              <w:t>Value</w:t>
            </w:r>
          </w:p>
        </w:tc>
      </w:tr>
      <w:tr w:rsidR="00763E70" w14:paraId="667380F8" w14:textId="77777777" w:rsidTr="00763E70">
        <w:tc>
          <w:tcPr>
            <w:tcW w:w="6710" w:type="dxa"/>
          </w:tcPr>
          <w:p w14:paraId="51DE183E" w14:textId="77777777" w:rsidR="00763E70" w:rsidRDefault="00304C18">
            <w:r>
              <w:t>PLATFORMS_MAS1_TSIZE_256K</w:t>
            </w:r>
          </w:p>
        </w:tc>
        <w:tc>
          <w:tcPr>
            <w:tcW w:w="3355" w:type="dxa"/>
          </w:tcPr>
          <w:p w14:paraId="5054F623" w14:textId="4BF791BE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8)</w:t>
            </w:r>
          </w:p>
        </w:tc>
      </w:tr>
      <w:tr w:rsidR="00763E70" w14:paraId="1F30F72C" w14:textId="77777777" w:rsidTr="00763E70">
        <w:tc>
          <w:tcPr>
            <w:tcW w:w="10065" w:type="dxa"/>
            <w:gridSpan w:val="2"/>
            <w:shd w:val="clear" w:color="auto" w:fill="000080"/>
          </w:tcPr>
          <w:p w14:paraId="7827854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B602AEB" w14:textId="77777777" w:rsidTr="00763E70">
        <w:tc>
          <w:tcPr>
            <w:tcW w:w="10065" w:type="dxa"/>
            <w:gridSpan w:val="2"/>
          </w:tcPr>
          <w:p w14:paraId="3487088F" w14:textId="77777777" w:rsidR="00763E70" w:rsidRDefault="00304C18">
            <w:r>
              <w:t>#define PLATFORMS_MAS1_TSIZE_256K PLATFORMS_MAS1_TSIZE_REG_</w:t>
            </w:r>
            <w:proofErr w:type="gramStart"/>
            <w:r>
              <w:t>VAL(</w:t>
            </w:r>
            <w:proofErr w:type="gramEnd"/>
            <w:r>
              <w:t>8)</w:t>
            </w:r>
          </w:p>
        </w:tc>
      </w:tr>
      <w:tr w:rsidR="00763E70" w14:paraId="11775196" w14:textId="77777777" w:rsidTr="00763E70">
        <w:tc>
          <w:tcPr>
            <w:tcW w:w="10065" w:type="dxa"/>
            <w:gridSpan w:val="2"/>
            <w:shd w:val="clear" w:color="auto" w:fill="000080"/>
          </w:tcPr>
          <w:p w14:paraId="735B527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C7EE9A0" w14:textId="77777777" w:rsidTr="00763E70">
        <w:tc>
          <w:tcPr>
            <w:tcW w:w="10065" w:type="dxa"/>
            <w:gridSpan w:val="2"/>
          </w:tcPr>
          <w:p w14:paraId="29819D5E" w14:textId="77777777" w:rsidR="00763E70" w:rsidRDefault="00304C18">
            <w:r>
              <w:t>NA</w:t>
            </w:r>
          </w:p>
        </w:tc>
      </w:tr>
    </w:tbl>
    <w:p w14:paraId="5BD58E18" w14:textId="77777777" w:rsidR="00763E70" w:rsidRDefault="00304C18">
      <w:pPr>
        <w:pStyle w:val="Heading3"/>
      </w:pPr>
      <w:r>
        <w:t>PLATFORMS_MAS1_TSIZE_256M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3FC5537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B9090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79B66D9" w14:textId="77777777" w:rsidR="00763E70" w:rsidRDefault="00304C18">
            <w:r>
              <w:t>Value</w:t>
            </w:r>
          </w:p>
        </w:tc>
      </w:tr>
      <w:tr w:rsidR="00763E70" w14:paraId="1F8976D5" w14:textId="77777777" w:rsidTr="00763E70">
        <w:tc>
          <w:tcPr>
            <w:tcW w:w="6710" w:type="dxa"/>
          </w:tcPr>
          <w:p w14:paraId="1020FF9D" w14:textId="77777777" w:rsidR="00763E70" w:rsidRDefault="00304C18">
            <w:r>
              <w:t>PLATFORMS_MAS1_TSIZE_256M</w:t>
            </w:r>
          </w:p>
        </w:tc>
        <w:tc>
          <w:tcPr>
            <w:tcW w:w="3355" w:type="dxa"/>
          </w:tcPr>
          <w:p w14:paraId="5CFAE0A8" w14:textId="2B99EC22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18)</w:t>
            </w:r>
          </w:p>
        </w:tc>
      </w:tr>
      <w:tr w:rsidR="00763E70" w14:paraId="65A00FAC" w14:textId="77777777" w:rsidTr="00763E70">
        <w:tc>
          <w:tcPr>
            <w:tcW w:w="10065" w:type="dxa"/>
            <w:gridSpan w:val="2"/>
            <w:shd w:val="clear" w:color="auto" w:fill="000080"/>
          </w:tcPr>
          <w:p w14:paraId="77A08F2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F1DF518" w14:textId="77777777" w:rsidTr="00763E70">
        <w:tc>
          <w:tcPr>
            <w:tcW w:w="10065" w:type="dxa"/>
            <w:gridSpan w:val="2"/>
          </w:tcPr>
          <w:p w14:paraId="4886314B" w14:textId="77777777" w:rsidR="00763E70" w:rsidRDefault="00304C18">
            <w:r>
              <w:t>#define PLATFORMS_MAS1_TSIZE_256M PLATFORMS_MAS1_TSIZE_REG_</w:t>
            </w:r>
            <w:proofErr w:type="gramStart"/>
            <w:r>
              <w:t>VAL(</w:t>
            </w:r>
            <w:proofErr w:type="gramEnd"/>
            <w:r>
              <w:t>18)</w:t>
            </w:r>
          </w:p>
        </w:tc>
      </w:tr>
      <w:tr w:rsidR="00763E70" w14:paraId="788AC553" w14:textId="77777777" w:rsidTr="00763E70">
        <w:tc>
          <w:tcPr>
            <w:tcW w:w="10065" w:type="dxa"/>
            <w:gridSpan w:val="2"/>
            <w:shd w:val="clear" w:color="auto" w:fill="000080"/>
          </w:tcPr>
          <w:p w14:paraId="1B50744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CDF577F" w14:textId="77777777" w:rsidTr="00763E70">
        <w:tc>
          <w:tcPr>
            <w:tcW w:w="10065" w:type="dxa"/>
            <w:gridSpan w:val="2"/>
          </w:tcPr>
          <w:p w14:paraId="7EC0FE0E" w14:textId="77777777" w:rsidR="00763E70" w:rsidRDefault="00304C18">
            <w:r>
              <w:lastRenderedPageBreak/>
              <w:t>NA</w:t>
            </w:r>
          </w:p>
        </w:tc>
      </w:tr>
    </w:tbl>
    <w:p w14:paraId="2F2C7915" w14:textId="77777777" w:rsidR="00763E70" w:rsidRDefault="00304C18">
      <w:pPr>
        <w:pStyle w:val="Heading3"/>
      </w:pPr>
      <w:r>
        <w:t>PLATFORMS_MAS1_TSIZE_2G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123CB1F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82DDB3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23FBCD8" w14:textId="77777777" w:rsidR="00763E70" w:rsidRDefault="00304C18">
            <w:r>
              <w:t>Value</w:t>
            </w:r>
          </w:p>
        </w:tc>
      </w:tr>
      <w:tr w:rsidR="00763E70" w14:paraId="126154A2" w14:textId="77777777" w:rsidTr="00763E70">
        <w:tc>
          <w:tcPr>
            <w:tcW w:w="6710" w:type="dxa"/>
          </w:tcPr>
          <w:p w14:paraId="3D832D9D" w14:textId="77777777" w:rsidR="00763E70" w:rsidRDefault="00304C18">
            <w:r>
              <w:t>PLATFORMS_MAS1_TSIZE_2G</w:t>
            </w:r>
          </w:p>
        </w:tc>
        <w:tc>
          <w:tcPr>
            <w:tcW w:w="3355" w:type="dxa"/>
          </w:tcPr>
          <w:p w14:paraId="6C79A950" w14:textId="297E0FD5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21)</w:t>
            </w:r>
          </w:p>
        </w:tc>
      </w:tr>
      <w:tr w:rsidR="00763E70" w14:paraId="68868008" w14:textId="77777777" w:rsidTr="00763E70">
        <w:tc>
          <w:tcPr>
            <w:tcW w:w="10065" w:type="dxa"/>
            <w:gridSpan w:val="2"/>
            <w:shd w:val="clear" w:color="auto" w:fill="000080"/>
          </w:tcPr>
          <w:p w14:paraId="3AF873F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7D21742" w14:textId="77777777" w:rsidTr="00763E70">
        <w:tc>
          <w:tcPr>
            <w:tcW w:w="10065" w:type="dxa"/>
            <w:gridSpan w:val="2"/>
          </w:tcPr>
          <w:p w14:paraId="0AEAABEB" w14:textId="77777777" w:rsidR="00763E70" w:rsidRDefault="00304C18">
            <w:r>
              <w:t>#define PLATFORMS_MAS1_TSIZE_2G PLATFORMS_MAS1_TSIZE_REG_</w:t>
            </w:r>
            <w:proofErr w:type="gramStart"/>
            <w:r>
              <w:t>VAL(</w:t>
            </w:r>
            <w:proofErr w:type="gramEnd"/>
            <w:r>
              <w:t>21)</w:t>
            </w:r>
          </w:p>
        </w:tc>
      </w:tr>
      <w:tr w:rsidR="00763E70" w14:paraId="1C2687AF" w14:textId="77777777" w:rsidTr="00763E70">
        <w:tc>
          <w:tcPr>
            <w:tcW w:w="10065" w:type="dxa"/>
            <w:gridSpan w:val="2"/>
            <w:shd w:val="clear" w:color="auto" w:fill="000080"/>
          </w:tcPr>
          <w:p w14:paraId="01D3245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6DB55EA" w14:textId="77777777" w:rsidTr="00763E70">
        <w:tc>
          <w:tcPr>
            <w:tcW w:w="10065" w:type="dxa"/>
            <w:gridSpan w:val="2"/>
          </w:tcPr>
          <w:p w14:paraId="0D300924" w14:textId="77777777" w:rsidR="00763E70" w:rsidRDefault="00304C18">
            <w:r>
              <w:t>NA</w:t>
            </w:r>
          </w:p>
        </w:tc>
      </w:tr>
    </w:tbl>
    <w:p w14:paraId="277BAF73" w14:textId="77777777" w:rsidR="00763E70" w:rsidRDefault="00304C18">
      <w:pPr>
        <w:pStyle w:val="Heading3"/>
      </w:pPr>
      <w:r>
        <w:t>PLATFORMS_MAS1_TSIZE_2K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20BA01F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F06A68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D2F0AB1" w14:textId="77777777" w:rsidR="00763E70" w:rsidRDefault="00304C18">
            <w:r>
              <w:t>Value</w:t>
            </w:r>
          </w:p>
        </w:tc>
      </w:tr>
      <w:tr w:rsidR="00763E70" w14:paraId="388EC5E6" w14:textId="77777777" w:rsidTr="00763E70">
        <w:tc>
          <w:tcPr>
            <w:tcW w:w="6710" w:type="dxa"/>
          </w:tcPr>
          <w:p w14:paraId="1AEB3103" w14:textId="77777777" w:rsidR="00763E70" w:rsidRDefault="00304C18">
            <w:r>
              <w:t>PLATFORMS_MAS1_TSIZE_2K</w:t>
            </w:r>
          </w:p>
        </w:tc>
        <w:tc>
          <w:tcPr>
            <w:tcW w:w="3355" w:type="dxa"/>
          </w:tcPr>
          <w:p w14:paraId="1D6685CE" w14:textId="7777777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1)</w:t>
            </w:r>
          </w:p>
          <w:p w14:paraId="4BC3FB5C" w14:textId="0727D016" w:rsidR="000F7B52" w:rsidRDefault="000F7B52"/>
        </w:tc>
      </w:tr>
      <w:tr w:rsidR="00763E70" w14:paraId="4ACDDA85" w14:textId="77777777" w:rsidTr="00763E70">
        <w:tc>
          <w:tcPr>
            <w:tcW w:w="10065" w:type="dxa"/>
            <w:gridSpan w:val="2"/>
            <w:shd w:val="clear" w:color="auto" w:fill="000080"/>
          </w:tcPr>
          <w:p w14:paraId="584ADB5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FBC1C84" w14:textId="77777777" w:rsidTr="00763E70">
        <w:tc>
          <w:tcPr>
            <w:tcW w:w="10065" w:type="dxa"/>
            <w:gridSpan w:val="2"/>
          </w:tcPr>
          <w:p w14:paraId="5644FD74" w14:textId="77777777" w:rsidR="00763E70" w:rsidRDefault="00304C18">
            <w:r>
              <w:t>#define PLATFORMS_MAS1_TSIZE_2K PLATFORMS_MAS1_TSIZE_REG_</w:t>
            </w:r>
            <w:proofErr w:type="gramStart"/>
            <w:r>
              <w:t>VAL(</w:t>
            </w:r>
            <w:proofErr w:type="gramEnd"/>
            <w:r>
              <w:t>1)</w:t>
            </w:r>
          </w:p>
        </w:tc>
      </w:tr>
      <w:tr w:rsidR="00763E70" w14:paraId="090B274F" w14:textId="77777777" w:rsidTr="00763E70">
        <w:tc>
          <w:tcPr>
            <w:tcW w:w="10065" w:type="dxa"/>
            <w:gridSpan w:val="2"/>
            <w:shd w:val="clear" w:color="auto" w:fill="000080"/>
          </w:tcPr>
          <w:p w14:paraId="5E9EB17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3B06BEC" w14:textId="77777777" w:rsidTr="00763E70">
        <w:tc>
          <w:tcPr>
            <w:tcW w:w="10065" w:type="dxa"/>
            <w:gridSpan w:val="2"/>
          </w:tcPr>
          <w:p w14:paraId="0BEFA598" w14:textId="77777777" w:rsidR="00763E70" w:rsidRDefault="00304C18">
            <w:r>
              <w:t>NA</w:t>
            </w:r>
          </w:p>
        </w:tc>
      </w:tr>
    </w:tbl>
    <w:p w14:paraId="2228FCF3" w14:textId="77777777" w:rsidR="00763E70" w:rsidRDefault="00304C18">
      <w:pPr>
        <w:pStyle w:val="Heading3"/>
      </w:pPr>
      <w:r>
        <w:t>PLATFORMS_MAS1_TSIZE_2M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31D35F2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7CC34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25D56AF" w14:textId="77777777" w:rsidR="00763E70" w:rsidRDefault="00304C18">
            <w:r>
              <w:t>Value</w:t>
            </w:r>
          </w:p>
        </w:tc>
      </w:tr>
      <w:tr w:rsidR="00763E70" w14:paraId="54D3F7C7" w14:textId="77777777" w:rsidTr="00763E70">
        <w:tc>
          <w:tcPr>
            <w:tcW w:w="6710" w:type="dxa"/>
          </w:tcPr>
          <w:p w14:paraId="14F52984" w14:textId="77777777" w:rsidR="00763E70" w:rsidRDefault="00304C18">
            <w:r>
              <w:t>PLATFORMS_MAS1_TSIZE_2M</w:t>
            </w:r>
          </w:p>
        </w:tc>
        <w:tc>
          <w:tcPr>
            <w:tcW w:w="3355" w:type="dxa"/>
          </w:tcPr>
          <w:p w14:paraId="1C466D18" w14:textId="7E662D0C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11)</w:t>
            </w:r>
          </w:p>
        </w:tc>
      </w:tr>
      <w:tr w:rsidR="00763E70" w14:paraId="2EEE0004" w14:textId="77777777" w:rsidTr="00763E70">
        <w:tc>
          <w:tcPr>
            <w:tcW w:w="10065" w:type="dxa"/>
            <w:gridSpan w:val="2"/>
            <w:shd w:val="clear" w:color="auto" w:fill="000080"/>
          </w:tcPr>
          <w:p w14:paraId="62D560C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D9A2E07" w14:textId="77777777" w:rsidTr="00763E70">
        <w:tc>
          <w:tcPr>
            <w:tcW w:w="10065" w:type="dxa"/>
            <w:gridSpan w:val="2"/>
          </w:tcPr>
          <w:p w14:paraId="7B8377DC" w14:textId="77777777" w:rsidR="00763E70" w:rsidRDefault="00304C18">
            <w:r>
              <w:t>#define PLATFORMS_MAS1_TSIZE_2M PLATFORMS_MAS1_TSIZE_REG_</w:t>
            </w:r>
            <w:proofErr w:type="gramStart"/>
            <w:r>
              <w:t>VAL(</w:t>
            </w:r>
            <w:proofErr w:type="gramEnd"/>
            <w:r>
              <w:t>11)</w:t>
            </w:r>
          </w:p>
        </w:tc>
      </w:tr>
      <w:tr w:rsidR="00763E70" w14:paraId="45D41061" w14:textId="77777777" w:rsidTr="00763E70">
        <w:tc>
          <w:tcPr>
            <w:tcW w:w="10065" w:type="dxa"/>
            <w:gridSpan w:val="2"/>
            <w:shd w:val="clear" w:color="auto" w:fill="000080"/>
          </w:tcPr>
          <w:p w14:paraId="1EE4AD2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8A370D3" w14:textId="77777777" w:rsidTr="00763E70">
        <w:tc>
          <w:tcPr>
            <w:tcW w:w="10065" w:type="dxa"/>
            <w:gridSpan w:val="2"/>
          </w:tcPr>
          <w:p w14:paraId="73853732" w14:textId="77777777" w:rsidR="00763E70" w:rsidRDefault="00304C18">
            <w:r>
              <w:t>NA</w:t>
            </w:r>
          </w:p>
        </w:tc>
      </w:tr>
    </w:tbl>
    <w:p w14:paraId="112C2BA4" w14:textId="77777777" w:rsidR="00763E70" w:rsidRDefault="00304C18">
      <w:pPr>
        <w:pStyle w:val="Heading3"/>
      </w:pPr>
      <w:r>
        <w:t>PLATFORMS_MAS1_TSIZE_32K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7E0B9E9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92F60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EF4BD36" w14:textId="77777777" w:rsidR="00763E70" w:rsidRDefault="00304C18">
            <w:r>
              <w:t>Value</w:t>
            </w:r>
          </w:p>
        </w:tc>
      </w:tr>
      <w:tr w:rsidR="00763E70" w14:paraId="5CE9C2E8" w14:textId="77777777" w:rsidTr="00763E70">
        <w:tc>
          <w:tcPr>
            <w:tcW w:w="6710" w:type="dxa"/>
          </w:tcPr>
          <w:p w14:paraId="1ECF6511" w14:textId="77777777" w:rsidR="00763E70" w:rsidRDefault="00304C18">
            <w:r>
              <w:t>PLATFORMS_MAS1_TSIZE_32K</w:t>
            </w:r>
          </w:p>
        </w:tc>
        <w:tc>
          <w:tcPr>
            <w:tcW w:w="3355" w:type="dxa"/>
          </w:tcPr>
          <w:p w14:paraId="1564F3CD" w14:textId="672A388E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5)</w:t>
            </w:r>
          </w:p>
        </w:tc>
      </w:tr>
      <w:tr w:rsidR="00763E70" w14:paraId="55528F61" w14:textId="77777777" w:rsidTr="00763E70">
        <w:tc>
          <w:tcPr>
            <w:tcW w:w="10065" w:type="dxa"/>
            <w:gridSpan w:val="2"/>
            <w:shd w:val="clear" w:color="auto" w:fill="000080"/>
          </w:tcPr>
          <w:p w14:paraId="0EE72A6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5D25DAF" w14:textId="77777777" w:rsidTr="00763E70">
        <w:tc>
          <w:tcPr>
            <w:tcW w:w="10065" w:type="dxa"/>
            <w:gridSpan w:val="2"/>
          </w:tcPr>
          <w:p w14:paraId="5B534D89" w14:textId="77777777" w:rsidR="00763E70" w:rsidRDefault="00304C18">
            <w:r>
              <w:t>#define PLATFORMS_MAS1_TSIZE_32K PLATFORMS_MAS1_TSIZE_REG_</w:t>
            </w:r>
            <w:proofErr w:type="gramStart"/>
            <w:r>
              <w:t>VAL(</w:t>
            </w:r>
            <w:proofErr w:type="gramEnd"/>
            <w:r>
              <w:t>5)</w:t>
            </w:r>
          </w:p>
        </w:tc>
      </w:tr>
      <w:tr w:rsidR="00763E70" w14:paraId="248DD2E1" w14:textId="77777777" w:rsidTr="00763E70">
        <w:tc>
          <w:tcPr>
            <w:tcW w:w="10065" w:type="dxa"/>
            <w:gridSpan w:val="2"/>
            <w:shd w:val="clear" w:color="auto" w:fill="000080"/>
          </w:tcPr>
          <w:p w14:paraId="1260BF0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4C78A2F" w14:textId="77777777" w:rsidTr="00763E70">
        <w:tc>
          <w:tcPr>
            <w:tcW w:w="10065" w:type="dxa"/>
            <w:gridSpan w:val="2"/>
          </w:tcPr>
          <w:p w14:paraId="6FDFB8F5" w14:textId="77777777" w:rsidR="00763E70" w:rsidRDefault="00304C18">
            <w:r>
              <w:t>NA</w:t>
            </w:r>
          </w:p>
        </w:tc>
      </w:tr>
    </w:tbl>
    <w:p w14:paraId="260D1E98" w14:textId="77777777" w:rsidR="00763E70" w:rsidRDefault="00304C18">
      <w:pPr>
        <w:pStyle w:val="Heading3"/>
      </w:pPr>
      <w:r>
        <w:t>PLATFORMS_MAS1_TSIZE_32M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6D2C982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5B67E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DAD51EC" w14:textId="77777777" w:rsidR="00763E70" w:rsidRDefault="00304C18">
            <w:r>
              <w:t>Value</w:t>
            </w:r>
          </w:p>
        </w:tc>
      </w:tr>
      <w:tr w:rsidR="00763E70" w14:paraId="3E4C48D0" w14:textId="77777777" w:rsidTr="00763E70">
        <w:tc>
          <w:tcPr>
            <w:tcW w:w="6710" w:type="dxa"/>
          </w:tcPr>
          <w:p w14:paraId="62D5428A" w14:textId="77777777" w:rsidR="00763E70" w:rsidRDefault="00304C18">
            <w:r>
              <w:t>PLATFORMS_MAS1_TSIZE_32M</w:t>
            </w:r>
          </w:p>
        </w:tc>
        <w:tc>
          <w:tcPr>
            <w:tcW w:w="3355" w:type="dxa"/>
          </w:tcPr>
          <w:p w14:paraId="2A66A171" w14:textId="7ADF6AAC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15)</w:t>
            </w:r>
          </w:p>
        </w:tc>
      </w:tr>
      <w:tr w:rsidR="00763E70" w14:paraId="7526E29F" w14:textId="77777777" w:rsidTr="00763E70">
        <w:tc>
          <w:tcPr>
            <w:tcW w:w="10065" w:type="dxa"/>
            <w:gridSpan w:val="2"/>
            <w:shd w:val="clear" w:color="auto" w:fill="000080"/>
          </w:tcPr>
          <w:p w14:paraId="0F92287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DB8E94E" w14:textId="77777777" w:rsidTr="00763E70">
        <w:tc>
          <w:tcPr>
            <w:tcW w:w="10065" w:type="dxa"/>
            <w:gridSpan w:val="2"/>
          </w:tcPr>
          <w:p w14:paraId="6FD0F0F5" w14:textId="77777777" w:rsidR="00763E70" w:rsidRDefault="00304C18">
            <w:r>
              <w:t>#define PLATFORMS_MAS1_TSIZE_32M PLATFORMS_MAS1_TSIZE_REG_</w:t>
            </w:r>
            <w:proofErr w:type="gramStart"/>
            <w:r>
              <w:t>VAL(</w:t>
            </w:r>
            <w:proofErr w:type="gramEnd"/>
            <w:r>
              <w:t>15)</w:t>
            </w:r>
          </w:p>
        </w:tc>
      </w:tr>
      <w:tr w:rsidR="00763E70" w14:paraId="67F5AB4B" w14:textId="77777777" w:rsidTr="00763E70">
        <w:tc>
          <w:tcPr>
            <w:tcW w:w="10065" w:type="dxa"/>
            <w:gridSpan w:val="2"/>
            <w:shd w:val="clear" w:color="auto" w:fill="000080"/>
          </w:tcPr>
          <w:p w14:paraId="79DB2A6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F59023F" w14:textId="77777777" w:rsidTr="00763E70">
        <w:tc>
          <w:tcPr>
            <w:tcW w:w="10065" w:type="dxa"/>
            <w:gridSpan w:val="2"/>
          </w:tcPr>
          <w:p w14:paraId="56B9575A" w14:textId="77777777" w:rsidR="00763E70" w:rsidRDefault="00304C18">
            <w:r>
              <w:t>NA</w:t>
            </w:r>
          </w:p>
        </w:tc>
      </w:tr>
    </w:tbl>
    <w:p w14:paraId="34B7E99A" w14:textId="77777777" w:rsidR="00763E70" w:rsidRDefault="00304C18">
      <w:pPr>
        <w:pStyle w:val="Heading3"/>
      </w:pPr>
      <w:r>
        <w:t>PLATFORMS_MAS1_TSIZE_4G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14DB39D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E89941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F01D87E" w14:textId="77777777" w:rsidR="00763E70" w:rsidRDefault="00304C18">
            <w:r>
              <w:t>Value</w:t>
            </w:r>
          </w:p>
        </w:tc>
      </w:tr>
      <w:tr w:rsidR="00763E70" w14:paraId="76ECE67E" w14:textId="77777777" w:rsidTr="00763E70">
        <w:tc>
          <w:tcPr>
            <w:tcW w:w="6710" w:type="dxa"/>
          </w:tcPr>
          <w:p w14:paraId="394674F9" w14:textId="77777777" w:rsidR="00763E70" w:rsidRDefault="00304C18">
            <w:r>
              <w:t>PLATFORMS_MAS1_TSIZE_4G</w:t>
            </w:r>
          </w:p>
        </w:tc>
        <w:tc>
          <w:tcPr>
            <w:tcW w:w="3355" w:type="dxa"/>
          </w:tcPr>
          <w:p w14:paraId="5F025111" w14:textId="1FACC493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22)</w:t>
            </w:r>
          </w:p>
        </w:tc>
      </w:tr>
      <w:tr w:rsidR="00763E70" w14:paraId="110FBABD" w14:textId="77777777" w:rsidTr="00763E70">
        <w:tc>
          <w:tcPr>
            <w:tcW w:w="10065" w:type="dxa"/>
            <w:gridSpan w:val="2"/>
            <w:shd w:val="clear" w:color="auto" w:fill="000080"/>
          </w:tcPr>
          <w:p w14:paraId="7953707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AFDA08E" w14:textId="77777777" w:rsidTr="00763E70">
        <w:tc>
          <w:tcPr>
            <w:tcW w:w="10065" w:type="dxa"/>
            <w:gridSpan w:val="2"/>
          </w:tcPr>
          <w:p w14:paraId="237BAF37" w14:textId="77777777" w:rsidR="00763E70" w:rsidRDefault="00304C18">
            <w:r>
              <w:t>#define PLATFORMS_MAS1_TSIZE_4G PLATFORMS_MAS1_TSIZE_REG_</w:t>
            </w:r>
            <w:proofErr w:type="gramStart"/>
            <w:r>
              <w:t>VAL(</w:t>
            </w:r>
            <w:proofErr w:type="gramEnd"/>
            <w:r>
              <w:t>22)</w:t>
            </w:r>
          </w:p>
        </w:tc>
      </w:tr>
      <w:tr w:rsidR="00763E70" w14:paraId="171C0ABD" w14:textId="77777777" w:rsidTr="00763E70">
        <w:tc>
          <w:tcPr>
            <w:tcW w:w="10065" w:type="dxa"/>
            <w:gridSpan w:val="2"/>
            <w:shd w:val="clear" w:color="auto" w:fill="000080"/>
          </w:tcPr>
          <w:p w14:paraId="4F053DA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540097" w14:textId="77777777" w:rsidTr="00763E70">
        <w:tc>
          <w:tcPr>
            <w:tcW w:w="10065" w:type="dxa"/>
            <w:gridSpan w:val="2"/>
          </w:tcPr>
          <w:p w14:paraId="29D4B5ED" w14:textId="77777777" w:rsidR="00763E70" w:rsidRDefault="00304C18">
            <w:r>
              <w:lastRenderedPageBreak/>
              <w:t>NA</w:t>
            </w:r>
          </w:p>
        </w:tc>
      </w:tr>
    </w:tbl>
    <w:p w14:paraId="11A7833D" w14:textId="77777777" w:rsidR="00763E70" w:rsidRDefault="00304C18">
      <w:pPr>
        <w:pStyle w:val="Heading3"/>
      </w:pPr>
      <w:r>
        <w:t>PLATFORMS_MAS1_TSIZE_4K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76FF683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262819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812742A" w14:textId="77777777" w:rsidR="00763E70" w:rsidRDefault="00304C18">
            <w:r>
              <w:t>Value</w:t>
            </w:r>
          </w:p>
        </w:tc>
      </w:tr>
      <w:tr w:rsidR="00763E70" w14:paraId="3B25E8E4" w14:textId="77777777" w:rsidTr="00763E70">
        <w:tc>
          <w:tcPr>
            <w:tcW w:w="6710" w:type="dxa"/>
          </w:tcPr>
          <w:p w14:paraId="3F4D003C" w14:textId="77777777" w:rsidR="00763E70" w:rsidRDefault="00304C18">
            <w:r>
              <w:t>PLATFORMS_MAS1_TSIZE_4K</w:t>
            </w:r>
          </w:p>
        </w:tc>
        <w:tc>
          <w:tcPr>
            <w:tcW w:w="3355" w:type="dxa"/>
          </w:tcPr>
          <w:p w14:paraId="080ECEF3" w14:textId="6B9D0D96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2)</w:t>
            </w:r>
          </w:p>
        </w:tc>
      </w:tr>
      <w:tr w:rsidR="00763E70" w14:paraId="77B37242" w14:textId="77777777" w:rsidTr="00763E70">
        <w:tc>
          <w:tcPr>
            <w:tcW w:w="10065" w:type="dxa"/>
            <w:gridSpan w:val="2"/>
            <w:shd w:val="clear" w:color="auto" w:fill="000080"/>
          </w:tcPr>
          <w:p w14:paraId="3864378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EE8F9D5" w14:textId="77777777" w:rsidTr="00763E70">
        <w:tc>
          <w:tcPr>
            <w:tcW w:w="10065" w:type="dxa"/>
            <w:gridSpan w:val="2"/>
          </w:tcPr>
          <w:p w14:paraId="3A3358F8" w14:textId="77777777" w:rsidR="00763E70" w:rsidRDefault="00304C18">
            <w:r>
              <w:t>#define PLATFORMS_MAS1_TSIZE_4K PLATFORMS_MAS1_TSIZE_REG_</w:t>
            </w:r>
            <w:proofErr w:type="gramStart"/>
            <w:r>
              <w:t>VAL(</w:t>
            </w:r>
            <w:proofErr w:type="gramEnd"/>
            <w:r>
              <w:t>2)</w:t>
            </w:r>
          </w:p>
        </w:tc>
      </w:tr>
      <w:tr w:rsidR="00763E70" w14:paraId="6F5F3996" w14:textId="77777777" w:rsidTr="00763E70">
        <w:tc>
          <w:tcPr>
            <w:tcW w:w="10065" w:type="dxa"/>
            <w:gridSpan w:val="2"/>
            <w:shd w:val="clear" w:color="auto" w:fill="000080"/>
          </w:tcPr>
          <w:p w14:paraId="2AC5551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AF977C" w14:textId="77777777" w:rsidTr="00763E70">
        <w:tc>
          <w:tcPr>
            <w:tcW w:w="10065" w:type="dxa"/>
            <w:gridSpan w:val="2"/>
          </w:tcPr>
          <w:p w14:paraId="33311997" w14:textId="77777777" w:rsidR="00763E70" w:rsidRDefault="00304C18">
            <w:r>
              <w:t>NA</w:t>
            </w:r>
          </w:p>
        </w:tc>
      </w:tr>
    </w:tbl>
    <w:p w14:paraId="545363E3" w14:textId="77777777" w:rsidR="00763E70" w:rsidRDefault="00304C18">
      <w:pPr>
        <w:pStyle w:val="Heading3"/>
      </w:pPr>
      <w:r>
        <w:t>PLATFORMS_MAS1_TSIZE_4M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6C9D8F2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E2BCE6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19A6EE9" w14:textId="77777777" w:rsidR="00763E70" w:rsidRDefault="00304C18">
            <w:r>
              <w:t>Value</w:t>
            </w:r>
          </w:p>
        </w:tc>
      </w:tr>
      <w:tr w:rsidR="00763E70" w14:paraId="40D9AAE6" w14:textId="77777777" w:rsidTr="00763E70">
        <w:tc>
          <w:tcPr>
            <w:tcW w:w="6710" w:type="dxa"/>
          </w:tcPr>
          <w:p w14:paraId="738A8377" w14:textId="77777777" w:rsidR="00763E70" w:rsidRDefault="00304C18">
            <w:r>
              <w:t>PLATFORMS_MAS1_TSIZE_4M</w:t>
            </w:r>
          </w:p>
        </w:tc>
        <w:tc>
          <w:tcPr>
            <w:tcW w:w="3355" w:type="dxa"/>
          </w:tcPr>
          <w:p w14:paraId="74536E32" w14:textId="7777777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12)</w:t>
            </w:r>
          </w:p>
          <w:p w14:paraId="23E26F6F" w14:textId="0127F0F4" w:rsidR="000F7B52" w:rsidRDefault="000F7B52"/>
        </w:tc>
      </w:tr>
      <w:tr w:rsidR="00763E70" w14:paraId="740003C4" w14:textId="77777777" w:rsidTr="00763E70">
        <w:tc>
          <w:tcPr>
            <w:tcW w:w="10065" w:type="dxa"/>
            <w:gridSpan w:val="2"/>
            <w:shd w:val="clear" w:color="auto" w:fill="000080"/>
          </w:tcPr>
          <w:p w14:paraId="797E0E8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AC0757" w14:textId="77777777" w:rsidTr="00763E70">
        <w:tc>
          <w:tcPr>
            <w:tcW w:w="10065" w:type="dxa"/>
            <w:gridSpan w:val="2"/>
          </w:tcPr>
          <w:p w14:paraId="3F9D755B" w14:textId="77777777" w:rsidR="00763E70" w:rsidRDefault="00304C18">
            <w:r>
              <w:t>#define PLATFORMS_MAS1_TSIZE_4M PLATFORMS_MAS1_TSIZE_REG_</w:t>
            </w:r>
            <w:proofErr w:type="gramStart"/>
            <w:r>
              <w:t>VAL(</w:t>
            </w:r>
            <w:proofErr w:type="gramEnd"/>
            <w:r>
              <w:t>12)</w:t>
            </w:r>
          </w:p>
        </w:tc>
      </w:tr>
      <w:tr w:rsidR="00763E70" w14:paraId="5093D2AF" w14:textId="77777777" w:rsidTr="00763E70">
        <w:tc>
          <w:tcPr>
            <w:tcW w:w="10065" w:type="dxa"/>
            <w:gridSpan w:val="2"/>
            <w:shd w:val="clear" w:color="auto" w:fill="000080"/>
          </w:tcPr>
          <w:p w14:paraId="60A261E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8D021F7" w14:textId="77777777" w:rsidTr="00763E70">
        <w:tc>
          <w:tcPr>
            <w:tcW w:w="10065" w:type="dxa"/>
            <w:gridSpan w:val="2"/>
          </w:tcPr>
          <w:p w14:paraId="52065AA4" w14:textId="77777777" w:rsidR="00763E70" w:rsidRDefault="00304C18">
            <w:r>
              <w:t>NA</w:t>
            </w:r>
          </w:p>
        </w:tc>
      </w:tr>
    </w:tbl>
    <w:p w14:paraId="43B3D925" w14:textId="77777777" w:rsidR="00763E70" w:rsidRDefault="00304C18">
      <w:pPr>
        <w:pStyle w:val="Heading3"/>
      </w:pPr>
      <w:r>
        <w:t>PLATFORMS_MAS1_TSIZE_512K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6B1E9C9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9E472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41D1797" w14:textId="77777777" w:rsidR="00763E70" w:rsidRDefault="00304C18">
            <w:r>
              <w:t>Value</w:t>
            </w:r>
          </w:p>
        </w:tc>
      </w:tr>
      <w:tr w:rsidR="00763E70" w14:paraId="2D49BD92" w14:textId="77777777" w:rsidTr="00763E70">
        <w:tc>
          <w:tcPr>
            <w:tcW w:w="6710" w:type="dxa"/>
          </w:tcPr>
          <w:p w14:paraId="106A81E3" w14:textId="77777777" w:rsidR="00763E70" w:rsidRDefault="00304C18">
            <w:r>
              <w:t>PLATFORMS_MAS1_TSIZE_512K</w:t>
            </w:r>
          </w:p>
        </w:tc>
        <w:tc>
          <w:tcPr>
            <w:tcW w:w="3355" w:type="dxa"/>
          </w:tcPr>
          <w:p w14:paraId="61058EF2" w14:textId="63EF4A90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9)</w:t>
            </w:r>
          </w:p>
        </w:tc>
      </w:tr>
      <w:tr w:rsidR="00763E70" w14:paraId="1E6F5C17" w14:textId="77777777" w:rsidTr="00763E70">
        <w:tc>
          <w:tcPr>
            <w:tcW w:w="10065" w:type="dxa"/>
            <w:gridSpan w:val="2"/>
            <w:shd w:val="clear" w:color="auto" w:fill="000080"/>
          </w:tcPr>
          <w:p w14:paraId="00FA53D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5C0F71B" w14:textId="77777777" w:rsidTr="00763E70">
        <w:tc>
          <w:tcPr>
            <w:tcW w:w="10065" w:type="dxa"/>
            <w:gridSpan w:val="2"/>
          </w:tcPr>
          <w:p w14:paraId="312C90EF" w14:textId="77777777" w:rsidR="00763E70" w:rsidRDefault="00304C18">
            <w:r>
              <w:t>#define PLATFORMS_MAS1_TSIZE_512K PLATFORMS_MAS1_TSIZE_REG_</w:t>
            </w:r>
            <w:proofErr w:type="gramStart"/>
            <w:r>
              <w:t>VAL(</w:t>
            </w:r>
            <w:proofErr w:type="gramEnd"/>
            <w:r>
              <w:t>9)</w:t>
            </w:r>
          </w:p>
        </w:tc>
      </w:tr>
      <w:tr w:rsidR="00763E70" w14:paraId="442E388B" w14:textId="77777777" w:rsidTr="00763E70">
        <w:tc>
          <w:tcPr>
            <w:tcW w:w="10065" w:type="dxa"/>
            <w:gridSpan w:val="2"/>
            <w:shd w:val="clear" w:color="auto" w:fill="000080"/>
          </w:tcPr>
          <w:p w14:paraId="26D4939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23637F" w14:textId="77777777" w:rsidTr="00763E70">
        <w:tc>
          <w:tcPr>
            <w:tcW w:w="10065" w:type="dxa"/>
            <w:gridSpan w:val="2"/>
          </w:tcPr>
          <w:p w14:paraId="3C3C0F4A" w14:textId="77777777" w:rsidR="00763E70" w:rsidRDefault="00304C18">
            <w:r>
              <w:t>NA</w:t>
            </w:r>
          </w:p>
        </w:tc>
      </w:tr>
    </w:tbl>
    <w:p w14:paraId="53ACE244" w14:textId="77777777" w:rsidR="00763E70" w:rsidRDefault="00304C18">
      <w:pPr>
        <w:pStyle w:val="Heading3"/>
      </w:pPr>
      <w:r>
        <w:t>PLATFORMS_MAS1_TSIZE_512M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2915A1A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71307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35CC59B" w14:textId="77777777" w:rsidR="00763E70" w:rsidRDefault="00304C18">
            <w:r>
              <w:t>Value</w:t>
            </w:r>
          </w:p>
        </w:tc>
      </w:tr>
      <w:tr w:rsidR="00763E70" w14:paraId="57EE6BD0" w14:textId="77777777" w:rsidTr="00763E70">
        <w:tc>
          <w:tcPr>
            <w:tcW w:w="6710" w:type="dxa"/>
          </w:tcPr>
          <w:p w14:paraId="3DE65A8E" w14:textId="77777777" w:rsidR="00763E70" w:rsidRDefault="00304C18">
            <w:r>
              <w:t>PLATFORMS_MAS1_TSIZE_512M</w:t>
            </w:r>
          </w:p>
        </w:tc>
        <w:tc>
          <w:tcPr>
            <w:tcW w:w="3355" w:type="dxa"/>
          </w:tcPr>
          <w:p w14:paraId="492CD4D9" w14:textId="7A23A495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19)</w:t>
            </w:r>
          </w:p>
        </w:tc>
      </w:tr>
      <w:tr w:rsidR="00763E70" w14:paraId="66BB7894" w14:textId="77777777" w:rsidTr="00763E70">
        <w:tc>
          <w:tcPr>
            <w:tcW w:w="10065" w:type="dxa"/>
            <w:gridSpan w:val="2"/>
            <w:shd w:val="clear" w:color="auto" w:fill="000080"/>
          </w:tcPr>
          <w:p w14:paraId="70AAE26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7CF9402" w14:textId="77777777" w:rsidTr="00763E70">
        <w:tc>
          <w:tcPr>
            <w:tcW w:w="10065" w:type="dxa"/>
            <w:gridSpan w:val="2"/>
          </w:tcPr>
          <w:p w14:paraId="410DC1C6" w14:textId="77777777" w:rsidR="00763E70" w:rsidRDefault="00304C18">
            <w:r>
              <w:t>#define PLATFORMS_MAS1_TSIZE_512M PLATFORMS_MAS1_TSIZE_REG_</w:t>
            </w:r>
            <w:proofErr w:type="gramStart"/>
            <w:r>
              <w:t>VAL(</w:t>
            </w:r>
            <w:proofErr w:type="gramEnd"/>
            <w:r>
              <w:t>19)</w:t>
            </w:r>
          </w:p>
        </w:tc>
      </w:tr>
      <w:tr w:rsidR="00763E70" w14:paraId="70D24E16" w14:textId="77777777" w:rsidTr="00763E70">
        <w:tc>
          <w:tcPr>
            <w:tcW w:w="10065" w:type="dxa"/>
            <w:gridSpan w:val="2"/>
            <w:shd w:val="clear" w:color="auto" w:fill="000080"/>
          </w:tcPr>
          <w:p w14:paraId="016DEAB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4AFC473" w14:textId="77777777" w:rsidTr="00763E70">
        <w:tc>
          <w:tcPr>
            <w:tcW w:w="10065" w:type="dxa"/>
            <w:gridSpan w:val="2"/>
          </w:tcPr>
          <w:p w14:paraId="4F0A9981" w14:textId="77777777" w:rsidR="00763E70" w:rsidRDefault="00304C18">
            <w:r>
              <w:t>NA</w:t>
            </w:r>
          </w:p>
        </w:tc>
      </w:tr>
    </w:tbl>
    <w:p w14:paraId="461060C5" w14:textId="77777777" w:rsidR="00763E70" w:rsidRDefault="00304C18">
      <w:pPr>
        <w:pStyle w:val="Heading3"/>
      </w:pPr>
      <w:r>
        <w:t>PLATFORMS_MAS1_TSIZE_64K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7E58EA7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D5D3C1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D7D024" w14:textId="77777777" w:rsidR="00763E70" w:rsidRDefault="00304C18">
            <w:r>
              <w:t>Value</w:t>
            </w:r>
          </w:p>
        </w:tc>
      </w:tr>
      <w:tr w:rsidR="00763E70" w14:paraId="6B3E7291" w14:textId="77777777" w:rsidTr="00763E70">
        <w:tc>
          <w:tcPr>
            <w:tcW w:w="6710" w:type="dxa"/>
          </w:tcPr>
          <w:p w14:paraId="3428AF87" w14:textId="77777777" w:rsidR="00763E70" w:rsidRDefault="00304C18">
            <w:r>
              <w:t>PLATFORMS_MAS1_TSIZE_64K</w:t>
            </w:r>
          </w:p>
        </w:tc>
        <w:tc>
          <w:tcPr>
            <w:tcW w:w="3355" w:type="dxa"/>
          </w:tcPr>
          <w:p w14:paraId="17E29A19" w14:textId="10D0123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6)</w:t>
            </w:r>
          </w:p>
        </w:tc>
      </w:tr>
      <w:tr w:rsidR="00763E70" w14:paraId="792F6DC7" w14:textId="77777777" w:rsidTr="00763E70">
        <w:tc>
          <w:tcPr>
            <w:tcW w:w="10065" w:type="dxa"/>
            <w:gridSpan w:val="2"/>
            <w:shd w:val="clear" w:color="auto" w:fill="000080"/>
          </w:tcPr>
          <w:p w14:paraId="55BE1B7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FDDAC56" w14:textId="77777777" w:rsidTr="00763E70">
        <w:tc>
          <w:tcPr>
            <w:tcW w:w="10065" w:type="dxa"/>
            <w:gridSpan w:val="2"/>
          </w:tcPr>
          <w:p w14:paraId="2B93602F" w14:textId="77777777" w:rsidR="00763E70" w:rsidRDefault="00304C18">
            <w:r>
              <w:t>#define PLATFORMS_MAS1_TSIZE_64K PLATFORMS_MAS1_TSIZE_REG_</w:t>
            </w:r>
            <w:proofErr w:type="gramStart"/>
            <w:r>
              <w:t>VAL(</w:t>
            </w:r>
            <w:proofErr w:type="gramEnd"/>
            <w:r>
              <w:t>6)</w:t>
            </w:r>
          </w:p>
        </w:tc>
      </w:tr>
      <w:tr w:rsidR="00763E70" w14:paraId="77B33E76" w14:textId="77777777" w:rsidTr="00763E70">
        <w:tc>
          <w:tcPr>
            <w:tcW w:w="10065" w:type="dxa"/>
            <w:gridSpan w:val="2"/>
            <w:shd w:val="clear" w:color="auto" w:fill="000080"/>
          </w:tcPr>
          <w:p w14:paraId="0629411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C846B6" w14:textId="77777777" w:rsidTr="00763E70">
        <w:tc>
          <w:tcPr>
            <w:tcW w:w="10065" w:type="dxa"/>
            <w:gridSpan w:val="2"/>
          </w:tcPr>
          <w:p w14:paraId="327021AA" w14:textId="77777777" w:rsidR="00763E70" w:rsidRDefault="00304C18">
            <w:r>
              <w:t>NA</w:t>
            </w:r>
          </w:p>
        </w:tc>
      </w:tr>
    </w:tbl>
    <w:p w14:paraId="284D6054" w14:textId="77777777" w:rsidR="00763E70" w:rsidRDefault="00304C18">
      <w:pPr>
        <w:pStyle w:val="Heading3"/>
      </w:pPr>
      <w:r>
        <w:t>PLATFORMS_MAS1_TSIZE_64M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5AFC9DE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75307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9CFFBD3" w14:textId="77777777" w:rsidR="00763E70" w:rsidRDefault="00304C18">
            <w:r>
              <w:t>Value</w:t>
            </w:r>
          </w:p>
        </w:tc>
      </w:tr>
      <w:tr w:rsidR="00763E70" w14:paraId="4EA8D71B" w14:textId="77777777" w:rsidTr="00763E70">
        <w:tc>
          <w:tcPr>
            <w:tcW w:w="6710" w:type="dxa"/>
          </w:tcPr>
          <w:p w14:paraId="28426F00" w14:textId="77777777" w:rsidR="00763E70" w:rsidRDefault="00304C18">
            <w:r>
              <w:t>PLATFORMS_MAS1_TSIZE_64M</w:t>
            </w:r>
          </w:p>
        </w:tc>
        <w:tc>
          <w:tcPr>
            <w:tcW w:w="3355" w:type="dxa"/>
          </w:tcPr>
          <w:p w14:paraId="17A922CD" w14:textId="73698DAD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16)</w:t>
            </w:r>
          </w:p>
        </w:tc>
      </w:tr>
      <w:tr w:rsidR="00763E70" w14:paraId="46C618A1" w14:textId="77777777" w:rsidTr="00763E70">
        <w:tc>
          <w:tcPr>
            <w:tcW w:w="10065" w:type="dxa"/>
            <w:gridSpan w:val="2"/>
            <w:shd w:val="clear" w:color="auto" w:fill="000080"/>
          </w:tcPr>
          <w:p w14:paraId="3E510F5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D835696" w14:textId="77777777" w:rsidTr="00763E70">
        <w:tc>
          <w:tcPr>
            <w:tcW w:w="10065" w:type="dxa"/>
            <w:gridSpan w:val="2"/>
          </w:tcPr>
          <w:p w14:paraId="38ABAFC8" w14:textId="77777777" w:rsidR="00763E70" w:rsidRDefault="00304C18">
            <w:r>
              <w:t>#define PLATFORMS_MAS1_TSIZE_64M PLATFORMS_MAS1_TSIZE_REG_</w:t>
            </w:r>
            <w:proofErr w:type="gramStart"/>
            <w:r>
              <w:t>VAL(</w:t>
            </w:r>
            <w:proofErr w:type="gramEnd"/>
            <w:r>
              <w:t>16)</w:t>
            </w:r>
          </w:p>
        </w:tc>
      </w:tr>
      <w:tr w:rsidR="00763E70" w14:paraId="0FF2B05A" w14:textId="77777777" w:rsidTr="00763E70">
        <w:tc>
          <w:tcPr>
            <w:tcW w:w="10065" w:type="dxa"/>
            <w:gridSpan w:val="2"/>
            <w:shd w:val="clear" w:color="auto" w:fill="000080"/>
          </w:tcPr>
          <w:p w14:paraId="229D848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6C8D9F3" w14:textId="77777777" w:rsidTr="00763E70">
        <w:tc>
          <w:tcPr>
            <w:tcW w:w="10065" w:type="dxa"/>
            <w:gridSpan w:val="2"/>
          </w:tcPr>
          <w:p w14:paraId="6C6416BA" w14:textId="77777777" w:rsidR="00763E70" w:rsidRDefault="00304C18">
            <w:r>
              <w:lastRenderedPageBreak/>
              <w:t>NA</w:t>
            </w:r>
          </w:p>
        </w:tc>
      </w:tr>
    </w:tbl>
    <w:p w14:paraId="725E2D32" w14:textId="77777777" w:rsidR="00763E70" w:rsidRDefault="00304C18">
      <w:pPr>
        <w:pStyle w:val="Heading3"/>
      </w:pPr>
      <w:r>
        <w:t>PLATFORMS_MAS1_TSIZE_8K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4434"/>
      </w:tblGrid>
      <w:tr w:rsidR="00763E70" w14:paraId="2546DF4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1F8C2E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F5A4646" w14:textId="77777777" w:rsidR="00763E70" w:rsidRDefault="00304C18">
            <w:r>
              <w:t>Value</w:t>
            </w:r>
          </w:p>
        </w:tc>
      </w:tr>
      <w:tr w:rsidR="00763E70" w14:paraId="26FCB44F" w14:textId="77777777" w:rsidTr="00763E70">
        <w:tc>
          <w:tcPr>
            <w:tcW w:w="6710" w:type="dxa"/>
          </w:tcPr>
          <w:p w14:paraId="2AF02CDD" w14:textId="77777777" w:rsidR="00763E70" w:rsidRDefault="00304C18">
            <w:r>
              <w:t>PLATFORMS_MAS1_TSIZE_8K</w:t>
            </w:r>
          </w:p>
        </w:tc>
        <w:tc>
          <w:tcPr>
            <w:tcW w:w="3355" w:type="dxa"/>
          </w:tcPr>
          <w:p w14:paraId="5AF5E91C" w14:textId="671EBFEB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3)</w:t>
            </w:r>
          </w:p>
        </w:tc>
      </w:tr>
      <w:tr w:rsidR="00763E70" w14:paraId="1541F26C" w14:textId="77777777" w:rsidTr="00763E70">
        <w:tc>
          <w:tcPr>
            <w:tcW w:w="10065" w:type="dxa"/>
            <w:gridSpan w:val="2"/>
            <w:shd w:val="clear" w:color="auto" w:fill="000080"/>
          </w:tcPr>
          <w:p w14:paraId="479E0C1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D5E0B62" w14:textId="77777777" w:rsidTr="00763E70">
        <w:tc>
          <w:tcPr>
            <w:tcW w:w="10065" w:type="dxa"/>
            <w:gridSpan w:val="2"/>
          </w:tcPr>
          <w:p w14:paraId="1DFDD195" w14:textId="77777777" w:rsidR="00763E70" w:rsidRDefault="00304C18">
            <w:r>
              <w:t>#define PLATFORMS_MAS1_TSIZE_8K PLATFORMS_MAS1_TSIZE_REG_</w:t>
            </w:r>
            <w:proofErr w:type="gramStart"/>
            <w:r>
              <w:t>VAL(</w:t>
            </w:r>
            <w:proofErr w:type="gramEnd"/>
            <w:r>
              <w:t>3)</w:t>
            </w:r>
          </w:p>
        </w:tc>
      </w:tr>
      <w:tr w:rsidR="00763E70" w14:paraId="4C72C856" w14:textId="77777777" w:rsidTr="00763E70">
        <w:tc>
          <w:tcPr>
            <w:tcW w:w="10065" w:type="dxa"/>
            <w:gridSpan w:val="2"/>
            <w:shd w:val="clear" w:color="auto" w:fill="000080"/>
          </w:tcPr>
          <w:p w14:paraId="0BE788A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F531E6A" w14:textId="77777777" w:rsidTr="00763E70">
        <w:tc>
          <w:tcPr>
            <w:tcW w:w="10065" w:type="dxa"/>
            <w:gridSpan w:val="2"/>
          </w:tcPr>
          <w:p w14:paraId="6A7C5844" w14:textId="77777777" w:rsidR="00763E70" w:rsidRDefault="00304C18">
            <w:r>
              <w:t>NA</w:t>
            </w:r>
          </w:p>
        </w:tc>
      </w:tr>
    </w:tbl>
    <w:p w14:paraId="72C2B00E" w14:textId="77777777" w:rsidR="00763E70" w:rsidRDefault="00304C18">
      <w:pPr>
        <w:pStyle w:val="Heading3"/>
      </w:pPr>
      <w:r>
        <w:t>PLATFORMS_MAS1_TSIZE_8M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57"/>
      </w:tblGrid>
      <w:tr w:rsidR="00763E70" w14:paraId="79BB245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1E90A5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3E6BD1" w14:textId="77777777" w:rsidR="00763E70" w:rsidRDefault="00304C18">
            <w:r>
              <w:t>Value</w:t>
            </w:r>
          </w:p>
        </w:tc>
      </w:tr>
      <w:tr w:rsidR="00763E70" w14:paraId="4B734671" w14:textId="77777777" w:rsidTr="00763E70">
        <w:tc>
          <w:tcPr>
            <w:tcW w:w="6710" w:type="dxa"/>
          </w:tcPr>
          <w:p w14:paraId="1B6D06C7" w14:textId="77777777" w:rsidR="00763E70" w:rsidRDefault="00304C18">
            <w:r>
              <w:t>PLATFORMS_MAS1_TSIZE_8M</w:t>
            </w:r>
          </w:p>
        </w:tc>
        <w:tc>
          <w:tcPr>
            <w:tcW w:w="3355" w:type="dxa"/>
          </w:tcPr>
          <w:p w14:paraId="78BC3CAD" w14:textId="77777777" w:rsidR="00763E70" w:rsidRDefault="00F16A6C">
            <w:r>
              <w:t>PLATFORMS_MAS1_TSIZE_REG_</w:t>
            </w:r>
            <w:proofErr w:type="gramStart"/>
            <w:r>
              <w:t>VAL(</w:t>
            </w:r>
            <w:proofErr w:type="gramEnd"/>
            <w:r>
              <w:t>13)</w:t>
            </w:r>
          </w:p>
          <w:p w14:paraId="40A9C18E" w14:textId="3FB75ECA" w:rsidR="000F7B52" w:rsidRDefault="000F7B52"/>
        </w:tc>
      </w:tr>
      <w:tr w:rsidR="00763E70" w14:paraId="74284BC1" w14:textId="77777777" w:rsidTr="00763E70">
        <w:tc>
          <w:tcPr>
            <w:tcW w:w="10065" w:type="dxa"/>
            <w:gridSpan w:val="2"/>
            <w:shd w:val="clear" w:color="auto" w:fill="000080"/>
          </w:tcPr>
          <w:p w14:paraId="20623F6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8E2253F" w14:textId="77777777" w:rsidTr="00763E70">
        <w:tc>
          <w:tcPr>
            <w:tcW w:w="10065" w:type="dxa"/>
            <w:gridSpan w:val="2"/>
          </w:tcPr>
          <w:p w14:paraId="48EF216D" w14:textId="77777777" w:rsidR="00763E70" w:rsidRDefault="00304C18">
            <w:r>
              <w:t>#define PLATFORMS_MAS1_TSIZE_8M PLATFORMS_MAS1_TSIZE_REG_</w:t>
            </w:r>
            <w:proofErr w:type="gramStart"/>
            <w:r>
              <w:t>VAL(</w:t>
            </w:r>
            <w:proofErr w:type="gramEnd"/>
            <w:r>
              <w:t>13)</w:t>
            </w:r>
          </w:p>
        </w:tc>
      </w:tr>
      <w:tr w:rsidR="00763E70" w14:paraId="57606B4E" w14:textId="77777777" w:rsidTr="00763E70">
        <w:tc>
          <w:tcPr>
            <w:tcW w:w="10065" w:type="dxa"/>
            <w:gridSpan w:val="2"/>
            <w:shd w:val="clear" w:color="auto" w:fill="000080"/>
          </w:tcPr>
          <w:p w14:paraId="36BBA2C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A8AE2B6" w14:textId="77777777" w:rsidTr="00763E70">
        <w:tc>
          <w:tcPr>
            <w:tcW w:w="10065" w:type="dxa"/>
            <w:gridSpan w:val="2"/>
          </w:tcPr>
          <w:p w14:paraId="29018653" w14:textId="77777777" w:rsidR="00763E70" w:rsidRDefault="00304C18">
            <w:r>
              <w:t>NA</w:t>
            </w:r>
          </w:p>
        </w:tc>
      </w:tr>
    </w:tbl>
    <w:p w14:paraId="7D2841AC" w14:textId="77777777" w:rsidR="00763E70" w:rsidRDefault="00304C18">
      <w:pPr>
        <w:pStyle w:val="Heading3"/>
      </w:pPr>
      <w:r>
        <w:t>PLATFORMS_MAS1_TSIZE_REG_VAL(x)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763E70" w14:paraId="49E3EA2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6C505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538A0D" w14:textId="77777777" w:rsidR="00763E70" w:rsidRDefault="00304C18">
            <w:r>
              <w:t>Value</w:t>
            </w:r>
          </w:p>
        </w:tc>
      </w:tr>
      <w:tr w:rsidR="00763E70" w14:paraId="781AE872" w14:textId="77777777" w:rsidTr="00763E70">
        <w:tc>
          <w:tcPr>
            <w:tcW w:w="6710" w:type="dxa"/>
          </w:tcPr>
          <w:p w14:paraId="479A439D" w14:textId="77777777" w:rsidR="00763E70" w:rsidRDefault="00304C18">
            <w:r>
              <w:t>PLATFORMS_MAS1_TSIZE_REG_VAL(x)</w:t>
            </w:r>
          </w:p>
        </w:tc>
        <w:tc>
          <w:tcPr>
            <w:tcW w:w="3355" w:type="dxa"/>
          </w:tcPr>
          <w:p w14:paraId="0420C464" w14:textId="4C3CE43E" w:rsidR="00763E70" w:rsidRDefault="00304C18">
            <w:r>
              <w:t>((x)&lt;&lt;7)</w:t>
            </w:r>
          </w:p>
        </w:tc>
      </w:tr>
      <w:tr w:rsidR="00763E70" w14:paraId="2EE024D7" w14:textId="77777777" w:rsidTr="00763E70">
        <w:tc>
          <w:tcPr>
            <w:tcW w:w="10065" w:type="dxa"/>
            <w:gridSpan w:val="2"/>
            <w:shd w:val="clear" w:color="auto" w:fill="000080"/>
          </w:tcPr>
          <w:p w14:paraId="3B545F7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BA454C1" w14:textId="77777777" w:rsidTr="00763E70">
        <w:tc>
          <w:tcPr>
            <w:tcW w:w="10065" w:type="dxa"/>
            <w:gridSpan w:val="2"/>
          </w:tcPr>
          <w:p w14:paraId="67F20B3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PLATFORMS_MAS1_TSIZE_REG_VAL(x) ((x)&lt;&lt;7)</w:t>
            </w:r>
          </w:p>
        </w:tc>
      </w:tr>
      <w:tr w:rsidR="00763E70" w14:paraId="109730F1" w14:textId="77777777" w:rsidTr="00763E70">
        <w:tc>
          <w:tcPr>
            <w:tcW w:w="10065" w:type="dxa"/>
            <w:gridSpan w:val="2"/>
            <w:shd w:val="clear" w:color="auto" w:fill="000080"/>
          </w:tcPr>
          <w:p w14:paraId="7A5456E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24A6051" w14:textId="77777777" w:rsidTr="00763E70">
        <w:tc>
          <w:tcPr>
            <w:tcW w:w="10065" w:type="dxa"/>
            <w:gridSpan w:val="2"/>
          </w:tcPr>
          <w:p w14:paraId="133D509D" w14:textId="77777777" w:rsidR="00763E70" w:rsidRDefault="00304C18">
            <w:r>
              <w:t>NA</w:t>
            </w:r>
          </w:p>
        </w:tc>
      </w:tr>
    </w:tbl>
    <w:p w14:paraId="6A5DCFA0" w14:textId="77777777" w:rsidR="00763E70" w:rsidRDefault="00304C18">
      <w:pPr>
        <w:pStyle w:val="Heading3"/>
      </w:pPr>
      <w:r>
        <w:t>PLATFORMS_MAS1_VALID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763E70" w14:paraId="75AAA90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BF322E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98F332A" w14:textId="77777777" w:rsidR="00763E70" w:rsidRDefault="00304C18">
            <w:r>
              <w:t>Value</w:t>
            </w:r>
          </w:p>
        </w:tc>
      </w:tr>
      <w:tr w:rsidR="00763E70" w14:paraId="765B27A5" w14:textId="77777777" w:rsidTr="00763E70">
        <w:tc>
          <w:tcPr>
            <w:tcW w:w="6710" w:type="dxa"/>
          </w:tcPr>
          <w:p w14:paraId="2F23320F" w14:textId="77777777" w:rsidR="00763E70" w:rsidRDefault="00304C18">
            <w:r>
              <w:t>PLATFORMS_MAS1_VALID</w:t>
            </w:r>
          </w:p>
        </w:tc>
        <w:tc>
          <w:tcPr>
            <w:tcW w:w="3355" w:type="dxa"/>
          </w:tcPr>
          <w:p w14:paraId="74442C0F" w14:textId="33A4754A" w:rsidR="00763E70" w:rsidRDefault="00F16A6C">
            <w:r>
              <w:t>0x80000000</w:t>
            </w:r>
          </w:p>
        </w:tc>
      </w:tr>
      <w:tr w:rsidR="00763E70" w14:paraId="5FA93D43" w14:textId="77777777" w:rsidTr="00763E70">
        <w:tc>
          <w:tcPr>
            <w:tcW w:w="10065" w:type="dxa"/>
            <w:gridSpan w:val="2"/>
            <w:shd w:val="clear" w:color="auto" w:fill="000080"/>
          </w:tcPr>
          <w:p w14:paraId="220CC9D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AB5FD67" w14:textId="77777777" w:rsidTr="00763E70">
        <w:tc>
          <w:tcPr>
            <w:tcW w:w="10065" w:type="dxa"/>
            <w:gridSpan w:val="2"/>
          </w:tcPr>
          <w:p w14:paraId="7AA01797" w14:textId="238E86F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PLATFORMS_MAS1_VALID 0x80000000 </w:t>
            </w:r>
          </w:p>
        </w:tc>
      </w:tr>
      <w:tr w:rsidR="00763E70" w14:paraId="14F5D98F" w14:textId="77777777" w:rsidTr="00763E70">
        <w:tc>
          <w:tcPr>
            <w:tcW w:w="10065" w:type="dxa"/>
            <w:gridSpan w:val="2"/>
            <w:shd w:val="clear" w:color="auto" w:fill="000080"/>
          </w:tcPr>
          <w:p w14:paraId="62C75AD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34C94C9" w14:textId="77777777" w:rsidTr="00763E70">
        <w:tc>
          <w:tcPr>
            <w:tcW w:w="10065" w:type="dxa"/>
            <w:gridSpan w:val="2"/>
          </w:tcPr>
          <w:p w14:paraId="36A7ED6F" w14:textId="5B689E52" w:rsidR="00763E70" w:rsidRDefault="00F16A6C">
            <w:r>
              <w:t xml:space="preserve">TLB entry is valid (if 1) </w:t>
            </w:r>
          </w:p>
        </w:tc>
      </w:tr>
    </w:tbl>
    <w:p w14:paraId="0BF4DE94" w14:textId="77777777" w:rsidR="00763E70" w:rsidRDefault="00304C18">
      <w:pPr>
        <w:pStyle w:val="Heading3"/>
      </w:pPr>
      <w:r>
        <w:t>PLATFORMS_MAS2_E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763E70" w14:paraId="0AF9C72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C0B9B6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4556467" w14:textId="77777777" w:rsidR="00763E70" w:rsidRDefault="00304C18">
            <w:r>
              <w:t>Value</w:t>
            </w:r>
          </w:p>
        </w:tc>
      </w:tr>
      <w:tr w:rsidR="00763E70" w14:paraId="557ED304" w14:textId="77777777" w:rsidTr="00763E70">
        <w:tc>
          <w:tcPr>
            <w:tcW w:w="6710" w:type="dxa"/>
          </w:tcPr>
          <w:p w14:paraId="2B599682" w14:textId="77777777" w:rsidR="00763E70" w:rsidRDefault="00304C18">
            <w:r>
              <w:t>PLATFORMS_MAS2_E</w:t>
            </w:r>
          </w:p>
        </w:tc>
        <w:tc>
          <w:tcPr>
            <w:tcW w:w="3355" w:type="dxa"/>
          </w:tcPr>
          <w:p w14:paraId="26EFB851" w14:textId="798BEA9D" w:rsidR="00763E70" w:rsidRDefault="00746B21">
            <w:r>
              <w:t>0x00000001</w:t>
            </w:r>
          </w:p>
        </w:tc>
      </w:tr>
      <w:tr w:rsidR="00763E70" w14:paraId="1F58CA8C" w14:textId="77777777" w:rsidTr="00763E70">
        <w:tc>
          <w:tcPr>
            <w:tcW w:w="10065" w:type="dxa"/>
            <w:gridSpan w:val="2"/>
            <w:shd w:val="clear" w:color="auto" w:fill="000080"/>
          </w:tcPr>
          <w:p w14:paraId="7D72274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586A03" w14:textId="77777777" w:rsidTr="00763E70">
        <w:tc>
          <w:tcPr>
            <w:tcW w:w="10065" w:type="dxa"/>
            <w:gridSpan w:val="2"/>
          </w:tcPr>
          <w:p w14:paraId="2C5F1FEC" w14:textId="37E9C25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PLATFORMS_MAS2_E 0x00000001 </w:t>
            </w:r>
          </w:p>
        </w:tc>
      </w:tr>
      <w:tr w:rsidR="00763E70" w14:paraId="25AEE775" w14:textId="77777777" w:rsidTr="00763E70">
        <w:tc>
          <w:tcPr>
            <w:tcW w:w="10065" w:type="dxa"/>
            <w:gridSpan w:val="2"/>
            <w:shd w:val="clear" w:color="auto" w:fill="000080"/>
          </w:tcPr>
          <w:p w14:paraId="52E7E7A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4E7992A" w14:textId="77777777" w:rsidTr="00763E70">
        <w:tc>
          <w:tcPr>
            <w:tcW w:w="10065" w:type="dxa"/>
            <w:gridSpan w:val="2"/>
          </w:tcPr>
          <w:p w14:paraId="41F23BA9" w14:textId="158653A2" w:rsidR="00763E70" w:rsidRDefault="00746B21">
            <w:r>
              <w:t xml:space="preserve">Endianness (0=big, 1=little) </w:t>
            </w:r>
          </w:p>
        </w:tc>
      </w:tr>
    </w:tbl>
    <w:p w14:paraId="43EBA0C5" w14:textId="77777777" w:rsidR="00763E70" w:rsidRDefault="00304C18">
      <w:pPr>
        <w:pStyle w:val="Heading3"/>
      </w:pPr>
      <w:r>
        <w:t>PLATFORMS_MAS2_EPN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763E70" w14:paraId="070481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1838E7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EFD5075" w14:textId="77777777" w:rsidR="00763E70" w:rsidRDefault="00304C18">
            <w:r>
              <w:t>Value</w:t>
            </w:r>
          </w:p>
        </w:tc>
      </w:tr>
      <w:tr w:rsidR="00763E70" w14:paraId="4B30A443" w14:textId="77777777" w:rsidTr="00763E70">
        <w:tc>
          <w:tcPr>
            <w:tcW w:w="6710" w:type="dxa"/>
          </w:tcPr>
          <w:p w14:paraId="52EAF189" w14:textId="77777777" w:rsidR="00763E70" w:rsidRDefault="00304C18">
            <w:r>
              <w:t>PLATFORMS_MAS2_EPN</w:t>
            </w:r>
          </w:p>
        </w:tc>
        <w:tc>
          <w:tcPr>
            <w:tcW w:w="3355" w:type="dxa"/>
          </w:tcPr>
          <w:p w14:paraId="1A410384" w14:textId="641D0741" w:rsidR="00763E70" w:rsidRDefault="00746B21">
            <w:r>
              <w:t>0xfffffc00</w:t>
            </w:r>
          </w:p>
        </w:tc>
      </w:tr>
      <w:tr w:rsidR="00763E70" w14:paraId="269B2D39" w14:textId="77777777" w:rsidTr="00763E70">
        <w:tc>
          <w:tcPr>
            <w:tcW w:w="10065" w:type="dxa"/>
            <w:gridSpan w:val="2"/>
            <w:shd w:val="clear" w:color="auto" w:fill="000080"/>
          </w:tcPr>
          <w:p w14:paraId="241A78D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C2E5654" w14:textId="77777777" w:rsidTr="00763E70">
        <w:tc>
          <w:tcPr>
            <w:tcW w:w="10065" w:type="dxa"/>
            <w:gridSpan w:val="2"/>
          </w:tcPr>
          <w:p w14:paraId="2A229802" w14:textId="0DF50E2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PLATFORMS_MAS2_EPN 0xfffffc00 </w:t>
            </w:r>
          </w:p>
        </w:tc>
      </w:tr>
      <w:tr w:rsidR="00763E70" w14:paraId="22FB59C0" w14:textId="77777777" w:rsidTr="00763E70">
        <w:tc>
          <w:tcPr>
            <w:tcW w:w="10065" w:type="dxa"/>
            <w:gridSpan w:val="2"/>
            <w:shd w:val="clear" w:color="auto" w:fill="000080"/>
          </w:tcPr>
          <w:p w14:paraId="68B2809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3BF4F7D" w14:textId="77777777" w:rsidTr="00763E70">
        <w:tc>
          <w:tcPr>
            <w:tcW w:w="10065" w:type="dxa"/>
            <w:gridSpan w:val="2"/>
          </w:tcPr>
          <w:p w14:paraId="1FAEE621" w14:textId="41CBF750" w:rsidR="00763E70" w:rsidRDefault="00746B21">
            <w:r>
              <w:lastRenderedPageBreak/>
              <w:t xml:space="preserve">Effective page number </w:t>
            </w:r>
          </w:p>
        </w:tc>
      </w:tr>
    </w:tbl>
    <w:p w14:paraId="2D593D89" w14:textId="77777777" w:rsidR="00763E70" w:rsidRDefault="00304C18">
      <w:pPr>
        <w:pStyle w:val="Heading3"/>
      </w:pPr>
      <w:r>
        <w:t>PLATFORMS_MAS2_G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763E70" w14:paraId="2E7CD7D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39A836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9B060C2" w14:textId="77777777" w:rsidR="00763E70" w:rsidRDefault="00304C18">
            <w:r>
              <w:t>Value</w:t>
            </w:r>
          </w:p>
        </w:tc>
      </w:tr>
      <w:tr w:rsidR="00763E70" w14:paraId="6CE7C068" w14:textId="77777777" w:rsidTr="00763E70">
        <w:tc>
          <w:tcPr>
            <w:tcW w:w="6710" w:type="dxa"/>
          </w:tcPr>
          <w:p w14:paraId="0671BD2F" w14:textId="77777777" w:rsidR="00763E70" w:rsidRDefault="00304C18">
            <w:r>
              <w:t>PLATFORMS_MAS2_G</w:t>
            </w:r>
          </w:p>
        </w:tc>
        <w:tc>
          <w:tcPr>
            <w:tcW w:w="3355" w:type="dxa"/>
          </w:tcPr>
          <w:p w14:paraId="547378A2" w14:textId="40DD6B16" w:rsidR="00763E70" w:rsidRDefault="00304C18">
            <w:r>
              <w:t>(</w:t>
            </w:r>
            <w:r w:rsidR="00746B21">
              <w:t>0x00000002</w:t>
            </w:r>
          </w:p>
        </w:tc>
      </w:tr>
      <w:tr w:rsidR="00763E70" w14:paraId="0A82D7AA" w14:textId="77777777" w:rsidTr="00763E70">
        <w:tc>
          <w:tcPr>
            <w:tcW w:w="10065" w:type="dxa"/>
            <w:gridSpan w:val="2"/>
            <w:shd w:val="clear" w:color="auto" w:fill="000080"/>
          </w:tcPr>
          <w:p w14:paraId="11CD42A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46E5F19" w14:textId="77777777" w:rsidTr="00763E70">
        <w:tc>
          <w:tcPr>
            <w:tcW w:w="10065" w:type="dxa"/>
            <w:gridSpan w:val="2"/>
          </w:tcPr>
          <w:p w14:paraId="589843D0" w14:textId="4203764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PLATFORMS_MAS2_G 0x00000002 </w:t>
            </w:r>
          </w:p>
        </w:tc>
      </w:tr>
      <w:tr w:rsidR="00763E70" w14:paraId="207308D0" w14:textId="77777777" w:rsidTr="00763E70">
        <w:tc>
          <w:tcPr>
            <w:tcW w:w="10065" w:type="dxa"/>
            <w:gridSpan w:val="2"/>
            <w:shd w:val="clear" w:color="auto" w:fill="000080"/>
          </w:tcPr>
          <w:p w14:paraId="7943286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C9C58F1" w14:textId="77777777" w:rsidTr="00763E70">
        <w:tc>
          <w:tcPr>
            <w:tcW w:w="10065" w:type="dxa"/>
            <w:gridSpan w:val="2"/>
          </w:tcPr>
          <w:p w14:paraId="7825C8FC" w14:textId="29C65DA9" w:rsidR="00763E70" w:rsidRDefault="00746B21">
            <w:r>
              <w:t xml:space="preserve">Guarded (for speculative processing, not on e200z6) </w:t>
            </w:r>
          </w:p>
        </w:tc>
      </w:tr>
    </w:tbl>
    <w:p w14:paraId="750CF6E1" w14:textId="77777777" w:rsidR="00763E70" w:rsidRDefault="00304C18">
      <w:pPr>
        <w:pStyle w:val="Heading3"/>
      </w:pPr>
      <w:r>
        <w:t>PLATFORMS_MAS2_I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763E70" w14:paraId="03B51C9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68141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CD6B39A" w14:textId="77777777" w:rsidR="00763E70" w:rsidRDefault="00304C18">
            <w:r>
              <w:t>Value</w:t>
            </w:r>
          </w:p>
        </w:tc>
      </w:tr>
      <w:tr w:rsidR="00763E70" w14:paraId="29753AFA" w14:textId="77777777" w:rsidTr="00763E70">
        <w:tc>
          <w:tcPr>
            <w:tcW w:w="6710" w:type="dxa"/>
          </w:tcPr>
          <w:p w14:paraId="5615F02B" w14:textId="77777777" w:rsidR="00763E70" w:rsidRDefault="00304C18">
            <w:r>
              <w:t>PLATFORMS_MAS2_I</w:t>
            </w:r>
          </w:p>
        </w:tc>
        <w:tc>
          <w:tcPr>
            <w:tcW w:w="3355" w:type="dxa"/>
          </w:tcPr>
          <w:p w14:paraId="47EDD418" w14:textId="77777777" w:rsidR="00763E70" w:rsidRDefault="00746B21">
            <w:r>
              <w:t>0x00000008</w:t>
            </w:r>
          </w:p>
          <w:p w14:paraId="22AB8760" w14:textId="6870BC1F" w:rsidR="000F7B52" w:rsidRDefault="000F7B52"/>
        </w:tc>
      </w:tr>
      <w:tr w:rsidR="00763E70" w14:paraId="52A2A525" w14:textId="77777777" w:rsidTr="00763E70">
        <w:tc>
          <w:tcPr>
            <w:tcW w:w="10065" w:type="dxa"/>
            <w:gridSpan w:val="2"/>
            <w:shd w:val="clear" w:color="auto" w:fill="000080"/>
          </w:tcPr>
          <w:p w14:paraId="11645F2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7F775F" w14:textId="77777777" w:rsidTr="00763E70">
        <w:tc>
          <w:tcPr>
            <w:tcW w:w="10065" w:type="dxa"/>
            <w:gridSpan w:val="2"/>
          </w:tcPr>
          <w:p w14:paraId="44A657B4" w14:textId="4826D46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PLATFORMS_MAS2_I 0x00000008 </w:t>
            </w:r>
          </w:p>
        </w:tc>
      </w:tr>
      <w:tr w:rsidR="00763E70" w14:paraId="5CD71EDC" w14:textId="77777777" w:rsidTr="00763E70">
        <w:tc>
          <w:tcPr>
            <w:tcW w:w="10065" w:type="dxa"/>
            <w:gridSpan w:val="2"/>
            <w:shd w:val="clear" w:color="auto" w:fill="000080"/>
          </w:tcPr>
          <w:p w14:paraId="01134F5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F3DB859" w14:textId="77777777" w:rsidTr="00763E70">
        <w:tc>
          <w:tcPr>
            <w:tcW w:w="10065" w:type="dxa"/>
            <w:gridSpan w:val="2"/>
          </w:tcPr>
          <w:p w14:paraId="43C7B37E" w14:textId="52EA3632" w:rsidR="00763E70" w:rsidRDefault="00746B21">
            <w:r>
              <w:t xml:space="preserve">Cache-inhibit </w:t>
            </w:r>
          </w:p>
        </w:tc>
      </w:tr>
    </w:tbl>
    <w:p w14:paraId="5DD6046C" w14:textId="77777777" w:rsidR="00763E70" w:rsidRDefault="00304C18">
      <w:pPr>
        <w:pStyle w:val="Heading3"/>
      </w:pPr>
      <w:r>
        <w:t>PLATFORMS_MAS2_M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763E70" w14:paraId="091A1A6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74981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1FCC4E3" w14:textId="77777777" w:rsidR="00763E70" w:rsidRDefault="00304C18">
            <w:r>
              <w:t>Value</w:t>
            </w:r>
          </w:p>
        </w:tc>
      </w:tr>
      <w:tr w:rsidR="00763E70" w14:paraId="72BEC6E9" w14:textId="77777777" w:rsidTr="00763E70">
        <w:tc>
          <w:tcPr>
            <w:tcW w:w="6710" w:type="dxa"/>
          </w:tcPr>
          <w:p w14:paraId="49737E1E" w14:textId="77777777" w:rsidR="00763E70" w:rsidRDefault="00304C18">
            <w:r>
              <w:t>PLATFORMS_MAS2_M</w:t>
            </w:r>
          </w:p>
        </w:tc>
        <w:tc>
          <w:tcPr>
            <w:tcW w:w="3355" w:type="dxa"/>
          </w:tcPr>
          <w:p w14:paraId="6EBA0E2D" w14:textId="5EDBADDC" w:rsidR="00763E70" w:rsidRDefault="00746B21">
            <w:r>
              <w:t>0x00000004</w:t>
            </w:r>
          </w:p>
        </w:tc>
      </w:tr>
      <w:tr w:rsidR="00763E70" w14:paraId="40BC206D" w14:textId="77777777" w:rsidTr="00763E70">
        <w:tc>
          <w:tcPr>
            <w:tcW w:w="10065" w:type="dxa"/>
            <w:gridSpan w:val="2"/>
            <w:shd w:val="clear" w:color="auto" w:fill="000080"/>
          </w:tcPr>
          <w:p w14:paraId="1BE1CE8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0FE2DBF" w14:textId="77777777" w:rsidTr="00763E70">
        <w:tc>
          <w:tcPr>
            <w:tcW w:w="10065" w:type="dxa"/>
            <w:gridSpan w:val="2"/>
          </w:tcPr>
          <w:p w14:paraId="0C34CF37" w14:textId="1F2AB086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PLATFORMS_MAS2_M 0x00000004 </w:t>
            </w:r>
          </w:p>
        </w:tc>
      </w:tr>
      <w:tr w:rsidR="00763E70" w14:paraId="04AFD82F" w14:textId="77777777" w:rsidTr="00763E70">
        <w:tc>
          <w:tcPr>
            <w:tcW w:w="10065" w:type="dxa"/>
            <w:gridSpan w:val="2"/>
            <w:shd w:val="clear" w:color="auto" w:fill="000080"/>
          </w:tcPr>
          <w:p w14:paraId="122DDE2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78376FA" w14:textId="77777777" w:rsidTr="00763E70">
        <w:tc>
          <w:tcPr>
            <w:tcW w:w="10065" w:type="dxa"/>
            <w:gridSpan w:val="2"/>
          </w:tcPr>
          <w:p w14:paraId="69053307" w14:textId="12A6712D" w:rsidR="00763E70" w:rsidRDefault="00746B21">
            <w:r>
              <w:t xml:space="preserve">Memory coherence required (not supported on e200z6) </w:t>
            </w:r>
          </w:p>
        </w:tc>
      </w:tr>
    </w:tbl>
    <w:p w14:paraId="597809B8" w14:textId="77777777" w:rsidR="00763E70" w:rsidRDefault="00304C18">
      <w:pPr>
        <w:pStyle w:val="Heading3"/>
      </w:pPr>
      <w:r>
        <w:t>PLATFORMS_MAS2_VLE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763E70" w14:paraId="014EB8F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D19BAD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F210879" w14:textId="77777777" w:rsidR="00763E70" w:rsidRDefault="00304C18">
            <w:r>
              <w:t>Value</w:t>
            </w:r>
          </w:p>
        </w:tc>
      </w:tr>
      <w:tr w:rsidR="00763E70" w14:paraId="714FE610" w14:textId="77777777" w:rsidTr="00763E70">
        <w:tc>
          <w:tcPr>
            <w:tcW w:w="6710" w:type="dxa"/>
          </w:tcPr>
          <w:p w14:paraId="4419A4C1" w14:textId="77777777" w:rsidR="00763E70" w:rsidRDefault="00304C18">
            <w:r>
              <w:t>PLATFORMS_MAS2_VLE</w:t>
            </w:r>
          </w:p>
        </w:tc>
        <w:tc>
          <w:tcPr>
            <w:tcW w:w="3355" w:type="dxa"/>
          </w:tcPr>
          <w:p w14:paraId="26D26A97" w14:textId="51D79253" w:rsidR="00763E70" w:rsidRDefault="00304C18">
            <w:r>
              <w:t xml:space="preserve"> </w:t>
            </w:r>
            <w:r w:rsidR="00746B21">
              <w:t>0x00000020</w:t>
            </w:r>
          </w:p>
        </w:tc>
      </w:tr>
      <w:tr w:rsidR="00763E70" w14:paraId="46EE73A7" w14:textId="77777777" w:rsidTr="00763E70">
        <w:tc>
          <w:tcPr>
            <w:tcW w:w="10065" w:type="dxa"/>
            <w:gridSpan w:val="2"/>
            <w:shd w:val="clear" w:color="auto" w:fill="000080"/>
          </w:tcPr>
          <w:p w14:paraId="2139F16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ECF2895" w14:textId="77777777" w:rsidTr="00763E70">
        <w:tc>
          <w:tcPr>
            <w:tcW w:w="10065" w:type="dxa"/>
            <w:gridSpan w:val="2"/>
          </w:tcPr>
          <w:p w14:paraId="44D79DD7" w14:textId="7AD56CC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PLATFORMS_MAS2_VLE 0x00000020 </w:t>
            </w:r>
          </w:p>
        </w:tc>
      </w:tr>
      <w:tr w:rsidR="00763E70" w14:paraId="27F2A6FC" w14:textId="77777777" w:rsidTr="00763E70">
        <w:tc>
          <w:tcPr>
            <w:tcW w:w="10065" w:type="dxa"/>
            <w:gridSpan w:val="2"/>
            <w:shd w:val="clear" w:color="auto" w:fill="000080"/>
          </w:tcPr>
          <w:p w14:paraId="0C54B00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8D9C96D" w14:textId="77777777" w:rsidTr="00763E70">
        <w:tc>
          <w:tcPr>
            <w:tcW w:w="10065" w:type="dxa"/>
            <w:gridSpan w:val="2"/>
          </w:tcPr>
          <w:p w14:paraId="22FCD73B" w14:textId="65C34351" w:rsidR="00763E70" w:rsidRDefault="00746B21">
            <w:r>
              <w:t xml:space="preserve">VLE </w:t>
            </w:r>
          </w:p>
        </w:tc>
      </w:tr>
    </w:tbl>
    <w:p w14:paraId="36113004" w14:textId="77777777" w:rsidR="00763E70" w:rsidRDefault="00304C18">
      <w:pPr>
        <w:pStyle w:val="Heading3"/>
      </w:pPr>
      <w:r>
        <w:t>PLATFORMS_MAS2_W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63E70" w14:paraId="0B3445D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C6BE5F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2630143" w14:textId="77777777" w:rsidR="00763E70" w:rsidRDefault="00304C18">
            <w:r>
              <w:t>Value</w:t>
            </w:r>
          </w:p>
        </w:tc>
      </w:tr>
      <w:tr w:rsidR="00763E70" w14:paraId="0E83DE26" w14:textId="77777777" w:rsidTr="00763E70">
        <w:tc>
          <w:tcPr>
            <w:tcW w:w="6710" w:type="dxa"/>
          </w:tcPr>
          <w:p w14:paraId="6F678B5D" w14:textId="77777777" w:rsidR="00763E70" w:rsidRDefault="00304C18">
            <w:r>
              <w:t>PLATFORMS_MAS2_W</w:t>
            </w:r>
          </w:p>
        </w:tc>
        <w:tc>
          <w:tcPr>
            <w:tcW w:w="3355" w:type="dxa"/>
          </w:tcPr>
          <w:p w14:paraId="725A5536" w14:textId="1D1E93AE" w:rsidR="00763E70" w:rsidRDefault="00746B21">
            <w:r>
              <w:t>0x00000010</w:t>
            </w:r>
          </w:p>
        </w:tc>
      </w:tr>
      <w:tr w:rsidR="00763E70" w14:paraId="0EEB928E" w14:textId="77777777" w:rsidTr="00763E70">
        <w:tc>
          <w:tcPr>
            <w:tcW w:w="10065" w:type="dxa"/>
            <w:gridSpan w:val="2"/>
            <w:shd w:val="clear" w:color="auto" w:fill="000080"/>
          </w:tcPr>
          <w:p w14:paraId="73EE101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21580BA" w14:textId="77777777" w:rsidTr="00763E70">
        <w:tc>
          <w:tcPr>
            <w:tcW w:w="10065" w:type="dxa"/>
            <w:gridSpan w:val="2"/>
          </w:tcPr>
          <w:p w14:paraId="7E62098E" w14:textId="228A0E1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PLATFORMS_MAS2_W 0x00000010 </w:t>
            </w:r>
          </w:p>
        </w:tc>
      </w:tr>
      <w:tr w:rsidR="00763E70" w14:paraId="142460D3" w14:textId="77777777" w:rsidTr="00763E70">
        <w:tc>
          <w:tcPr>
            <w:tcW w:w="10065" w:type="dxa"/>
            <w:gridSpan w:val="2"/>
            <w:shd w:val="clear" w:color="auto" w:fill="000080"/>
          </w:tcPr>
          <w:p w14:paraId="5DF8280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942B39C" w14:textId="77777777" w:rsidTr="00763E70">
        <w:tc>
          <w:tcPr>
            <w:tcW w:w="10065" w:type="dxa"/>
            <w:gridSpan w:val="2"/>
          </w:tcPr>
          <w:p w14:paraId="52A32EAE" w14:textId="39FFF21D" w:rsidR="00763E70" w:rsidRDefault="00746B21">
            <w:r>
              <w:t xml:space="preserve">Writethrough </w:t>
            </w:r>
          </w:p>
        </w:tc>
      </w:tr>
    </w:tbl>
    <w:p w14:paraId="6EF13ED0" w14:textId="77777777" w:rsidR="00763E70" w:rsidRDefault="00304C18">
      <w:pPr>
        <w:pStyle w:val="Heading3"/>
      </w:pPr>
      <w:r>
        <w:t>PLATFORMS_MAS3_PERMIS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763E70" w14:paraId="2855539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80394E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74CFD0" w14:textId="77777777" w:rsidR="00763E70" w:rsidRDefault="00304C18">
            <w:r>
              <w:t>Value</w:t>
            </w:r>
          </w:p>
        </w:tc>
      </w:tr>
      <w:tr w:rsidR="00763E70" w14:paraId="0E8F5B27" w14:textId="77777777" w:rsidTr="00763E70">
        <w:tc>
          <w:tcPr>
            <w:tcW w:w="6710" w:type="dxa"/>
          </w:tcPr>
          <w:p w14:paraId="6C750A4B" w14:textId="77777777" w:rsidR="00763E70" w:rsidRDefault="00304C18">
            <w:r>
              <w:t>PLATFORMS_MAS3_PERMIS</w:t>
            </w:r>
          </w:p>
        </w:tc>
        <w:tc>
          <w:tcPr>
            <w:tcW w:w="3355" w:type="dxa"/>
          </w:tcPr>
          <w:p w14:paraId="6118C6CC" w14:textId="51DC9E31" w:rsidR="00763E70" w:rsidRDefault="00746B21">
            <w:r>
              <w:t>0x0000003f</w:t>
            </w:r>
          </w:p>
        </w:tc>
      </w:tr>
      <w:tr w:rsidR="00763E70" w14:paraId="597E31EB" w14:textId="77777777" w:rsidTr="00763E70">
        <w:tc>
          <w:tcPr>
            <w:tcW w:w="10065" w:type="dxa"/>
            <w:gridSpan w:val="2"/>
            <w:shd w:val="clear" w:color="auto" w:fill="000080"/>
          </w:tcPr>
          <w:p w14:paraId="2CA88EE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A7AF8FE" w14:textId="77777777" w:rsidTr="00763E70">
        <w:tc>
          <w:tcPr>
            <w:tcW w:w="10065" w:type="dxa"/>
            <w:gridSpan w:val="2"/>
          </w:tcPr>
          <w:p w14:paraId="594DD897" w14:textId="7ECCEF6D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PLATFORMS_MAS3_PERMIS 0x0000003f </w:t>
            </w:r>
          </w:p>
        </w:tc>
      </w:tr>
      <w:tr w:rsidR="00763E70" w14:paraId="21734373" w14:textId="77777777" w:rsidTr="00763E70">
        <w:tc>
          <w:tcPr>
            <w:tcW w:w="10065" w:type="dxa"/>
            <w:gridSpan w:val="2"/>
            <w:shd w:val="clear" w:color="auto" w:fill="000080"/>
          </w:tcPr>
          <w:p w14:paraId="7AAEDD7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2639AE2" w14:textId="77777777" w:rsidTr="00763E70">
        <w:tc>
          <w:tcPr>
            <w:tcW w:w="10065" w:type="dxa"/>
            <w:gridSpan w:val="2"/>
          </w:tcPr>
          <w:p w14:paraId="5DEF5A2F" w14:textId="2776B81D" w:rsidR="00763E70" w:rsidRDefault="00746B21">
            <w:r>
              <w:lastRenderedPageBreak/>
              <w:t xml:space="preserve">Permission bits </w:t>
            </w:r>
          </w:p>
        </w:tc>
      </w:tr>
    </w:tbl>
    <w:p w14:paraId="0239B9D4" w14:textId="77777777" w:rsidR="00763E70" w:rsidRDefault="00304C18">
      <w:pPr>
        <w:pStyle w:val="Heading3"/>
      </w:pPr>
      <w:r>
        <w:t>PLATFORMS_MAS3_RPN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763E70" w14:paraId="06E7574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B9AB8C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9B098EB" w14:textId="77777777" w:rsidR="00763E70" w:rsidRDefault="00304C18">
            <w:r>
              <w:t>Value</w:t>
            </w:r>
          </w:p>
        </w:tc>
      </w:tr>
      <w:tr w:rsidR="00763E70" w14:paraId="63B729D0" w14:textId="77777777" w:rsidTr="00763E70">
        <w:tc>
          <w:tcPr>
            <w:tcW w:w="6710" w:type="dxa"/>
          </w:tcPr>
          <w:p w14:paraId="740CD60C" w14:textId="77777777" w:rsidR="00763E70" w:rsidRDefault="00304C18">
            <w:r>
              <w:t>PLATFORMS_MAS3_RPN</w:t>
            </w:r>
          </w:p>
        </w:tc>
        <w:tc>
          <w:tcPr>
            <w:tcW w:w="3355" w:type="dxa"/>
          </w:tcPr>
          <w:p w14:paraId="2B7C8997" w14:textId="698007CF" w:rsidR="00763E70" w:rsidRDefault="00746B21">
            <w:r>
              <w:t>0xfffffc00</w:t>
            </w:r>
          </w:p>
        </w:tc>
      </w:tr>
      <w:tr w:rsidR="00763E70" w14:paraId="2239318F" w14:textId="77777777" w:rsidTr="00763E70">
        <w:tc>
          <w:tcPr>
            <w:tcW w:w="10065" w:type="dxa"/>
            <w:gridSpan w:val="2"/>
            <w:shd w:val="clear" w:color="auto" w:fill="000080"/>
          </w:tcPr>
          <w:p w14:paraId="04CC071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5A4546" w14:textId="77777777" w:rsidTr="00763E70">
        <w:tc>
          <w:tcPr>
            <w:tcW w:w="10065" w:type="dxa"/>
            <w:gridSpan w:val="2"/>
          </w:tcPr>
          <w:p w14:paraId="072F0EDF" w14:textId="16FFAAFA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PLATFORMS_MAS3_RPN 0xfffffc00 </w:t>
            </w:r>
          </w:p>
        </w:tc>
      </w:tr>
      <w:tr w:rsidR="00763E70" w14:paraId="5847B387" w14:textId="77777777" w:rsidTr="00763E70">
        <w:tc>
          <w:tcPr>
            <w:tcW w:w="10065" w:type="dxa"/>
            <w:gridSpan w:val="2"/>
            <w:shd w:val="clear" w:color="auto" w:fill="000080"/>
          </w:tcPr>
          <w:p w14:paraId="2920541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AF3E668" w14:textId="77777777" w:rsidTr="00763E70">
        <w:tc>
          <w:tcPr>
            <w:tcW w:w="10065" w:type="dxa"/>
            <w:gridSpan w:val="2"/>
          </w:tcPr>
          <w:p w14:paraId="51BF1776" w14:textId="3C2AAD1F" w:rsidR="00763E70" w:rsidRDefault="00746B21">
            <w:r>
              <w:t xml:space="preserve">Real page number </w:t>
            </w:r>
          </w:p>
        </w:tc>
      </w:tr>
    </w:tbl>
    <w:p w14:paraId="69DAE3C5" w14:textId="77777777" w:rsidR="00763E70" w:rsidRDefault="00304C18">
      <w:pPr>
        <w:pStyle w:val="Heading3"/>
      </w:pPr>
      <w:r>
        <w:t>PLATFORMS_MAS3_SR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09CD51C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60DB0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7C05D6F" w14:textId="77777777" w:rsidR="00763E70" w:rsidRDefault="00304C18">
            <w:r>
              <w:t>Value</w:t>
            </w:r>
          </w:p>
        </w:tc>
      </w:tr>
      <w:tr w:rsidR="00763E70" w14:paraId="08EB077D" w14:textId="77777777" w:rsidTr="00763E70">
        <w:tc>
          <w:tcPr>
            <w:tcW w:w="6710" w:type="dxa"/>
          </w:tcPr>
          <w:p w14:paraId="24C61834" w14:textId="77777777" w:rsidR="00763E70" w:rsidRDefault="00304C18">
            <w:r>
              <w:t>PLATFORMS_MAS3_SR</w:t>
            </w:r>
          </w:p>
        </w:tc>
        <w:tc>
          <w:tcPr>
            <w:tcW w:w="3355" w:type="dxa"/>
          </w:tcPr>
          <w:p w14:paraId="19E2D92C" w14:textId="77777777" w:rsidR="00763E70" w:rsidRDefault="00304C18">
            <w:r>
              <w:t xml:space="preserve"> </w:t>
            </w:r>
            <w:r w:rsidR="00746B21">
              <w:t>0x00000001</w:t>
            </w:r>
          </w:p>
          <w:p w14:paraId="5E9B5A7B" w14:textId="09EE669A" w:rsidR="000F7B52" w:rsidRDefault="000F7B52"/>
        </w:tc>
      </w:tr>
      <w:tr w:rsidR="00763E70" w14:paraId="5ED7BD2B" w14:textId="77777777" w:rsidTr="00763E70">
        <w:tc>
          <w:tcPr>
            <w:tcW w:w="10065" w:type="dxa"/>
            <w:gridSpan w:val="2"/>
            <w:shd w:val="clear" w:color="auto" w:fill="000080"/>
          </w:tcPr>
          <w:p w14:paraId="3B8B01F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1684AF0" w14:textId="77777777" w:rsidTr="00763E70">
        <w:tc>
          <w:tcPr>
            <w:tcW w:w="10065" w:type="dxa"/>
            <w:gridSpan w:val="2"/>
          </w:tcPr>
          <w:p w14:paraId="1581034D" w14:textId="6D094279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PLATFORMS_MAS3_SR 0x00000001 </w:t>
            </w:r>
          </w:p>
        </w:tc>
      </w:tr>
      <w:tr w:rsidR="00763E70" w14:paraId="12F63A0E" w14:textId="77777777" w:rsidTr="00763E70">
        <w:tc>
          <w:tcPr>
            <w:tcW w:w="10065" w:type="dxa"/>
            <w:gridSpan w:val="2"/>
            <w:shd w:val="clear" w:color="auto" w:fill="000080"/>
          </w:tcPr>
          <w:p w14:paraId="690F81D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690ADBA" w14:textId="77777777" w:rsidTr="00763E70">
        <w:tc>
          <w:tcPr>
            <w:tcW w:w="10065" w:type="dxa"/>
            <w:gridSpan w:val="2"/>
          </w:tcPr>
          <w:p w14:paraId="0B1DF019" w14:textId="00F63681" w:rsidR="00763E70" w:rsidRDefault="00746B21">
            <w:r>
              <w:t xml:space="preserve">Supervisor read </w:t>
            </w:r>
          </w:p>
        </w:tc>
      </w:tr>
    </w:tbl>
    <w:p w14:paraId="4765665A" w14:textId="77777777" w:rsidR="00763E70" w:rsidRDefault="00304C18">
      <w:pPr>
        <w:pStyle w:val="Heading3"/>
      </w:pPr>
      <w:r>
        <w:t>PLATFORMS_MAS3_SW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1ACDE86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1463D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147CE9B" w14:textId="77777777" w:rsidR="00763E70" w:rsidRDefault="00304C18">
            <w:r>
              <w:t>Value</w:t>
            </w:r>
          </w:p>
        </w:tc>
      </w:tr>
      <w:tr w:rsidR="00763E70" w14:paraId="349749AE" w14:textId="77777777" w:rsidTr="00763E70">
        <w:tc>
          <w:tcPr>
            <w:tcW w:w="6710" w:type="dxa"/>
          </w:tcPr>
          <w:p w14:paraId="685A6873" w14:textId="77777777" w:rsidR="00763E70" w:rsidRDefault="00304C18">
            <w:r>
              <w:t>PLATFORMS_MAS3_SW</w:t>
            </w:r>
          </w:p>
        </w:tc>
        <w:tc>
          <w:tcPr>
            <w:tcW w:w="3355" w:type="dxa"/>
          </w:tcPr>
          <w:p w14:paraId="6F65EF39" w14:textId="5A24F738" w:rsidR="00763E70" w:rsidRDefault="00746B21">
            <w:r>
              <w:t>0x00000004</w:t>
            </w:r>
          </w:p>
        </w:tc>
      </w:tr>
      <w:tr w:rsidR="00763E70" w14:paraId="30987F35" w14:textId="77777777" w:rsidTr="00763E70">
        <w:tc>
          <w:tcPr>
            <w:tcW w:w="10065" w:type="dxa"/>
            <w:gridSpan w:val="2"/>
            <w:shd w:val="clear" w:color="auto" w:fill="000080"/>
          </w:tcPr>
          <w:p w14:paraId="2AF2685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5F9E380" w14:textId="77777777" w:rsidTr="00763E70">
        <w:tc>
          <w:tcPr>
            <w:tcW w:w="10065" w:type="dxa"/>
            <w:gridSpan w:val="2"/>
          </w:tcPr>
          <w:p w14:paraId="6554EC4B" w14:textId="68BA452F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PLATFORMS_MAS3_SW 0x00000004 </w:t>
            </w:r>
          </w:p>
        </w:tc>
      </w:tr>
      <w:tr w:rsidR="00763E70" w14:paraId="39791D34" w14:textId="77777777" w:rsidTr="00763E70">
        <w:tc>
          <w:tcPr>
            <w:tcW w:w="10065" w:type="dxa"/>
            <w:gridSpan w:val="2"/>
            <w:shd w:val="clear" w:color="auto" w:fill="000080"/>
          </w:tcPr>
          <w:p w14:paraId="5E99485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E8FBB78" w14:textId="77777777" w:rsidTr="00763E70">
        <w:tc>
          <w:tcPr>
            <w:tcW w:w="10065" w:type="dxa"/>
            <w:gridSpan w:val="2"/>
          </w:tcPr>
          <w:p w14:paraId="7662276F" w14:textId="57395566" w:rsidR="00763E70" w:rsidRDefault="00746B21">
            <w:proofErr w:type="gramStart"/>
            <w:r>
              <w:t>Supervisor</w:t>
            </w:r>
            <w:proofErr w:type="gramEnd"/>
            <w:r>
              <w:t xml:space="preserve"> write </w:t>
            </w:r>
          </w:p>
        </w:tc>
      </w:tr>
    </w:tbl>
    <w:p w14:paraId="5B17C508" w14:textId="77777777" w:rsidR="00763E70" w:rsidRDefault="00304C18">
      <w:pPr>
        <w:pStyle w:val="Heading3"/>
      </w:pPr>
      <w:r>
        <w:t>PLATFORMS_MAS3_SX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63E70" w14:paraId="64FA4B6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EEA6F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3880A28" w14:textId="77777777" w:rsidR="00763E70" w:rsidRDefault="00304C18">
            <w:r>
              <w:t>Value</w:t>
            </w:r>
          </w:p>
        </w:tc>
      </w:tr>
      <w:tr w:rsidR="00763E70" w14:paraId="3B106879" w14:textId="77777777" w:rsidTr="00763E70">
        <w:tc>
          <w:tcPr>
            <w:tcW w:w="6710" w:type="dxa"/>
          </w:tcPr>
          <w:p w14:paraId="712B1145" w14:textId="77777777" w:rsidR="00763E70" w:rsidRDefault="00304C18">
            <w:r>
              <w:t>PLATFORMS_MAS3_SX</w:t>
            </w:r>
          </w:p>
        </w:tc>
        <w:tc>
          <w:tcPr>
            <w:tcW w:w="3355" w:type="dxa"/>
          </w:tcPr>
          <w:p w14:paraId="1C426B05" w14:textId="714B2144" w:rsidR="00763E70" w:rsidRDefault="00746B21">
            <w:r>
              <w:t>0x00000010</w:t>
            </w:r>
          </w:p>
        </w:tc>
      </w:tr>
      <w:tr w:rsidR="00763E70" w14:paraId="20C5F866" w14:textId="77777777" w:rsidTr="00763E70">
        <w:tc>
          <w:tcPr>
            <w:tcW w:w="10065" w:type="dxa"/>
            <w:gridSpan w:val="2"/>
            <w:shd w:val="clear" w:color="auto" w:fill="000080"/>
          </w:tcPr>
          <w:p w14:paraId="7F84B2A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A9F9006" w14:textId="77777777" w:rsidTr="00763E70">
        <w:tc>
          <w:tcPr>
            <w:tcW w:w="10065" w:type="dxa"/>
            <w:gridSpan w:val="2"/>
          </w:tcPr>
          <w:p w14:paraId="65D72B28" w14:textId="201DA5AF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PLATFORMS_MAS3_SX 0x00000010 </w:t>
            </w:r>
          </w:p>
        </w:tc>
      </w:tr>
      <w:tr w:rsidR="00763E70" w14:paraId="0B897F7F" w14:textId="77777777" w:rsidTr="00763E70">
        <w:tc>
          <w:tcPr>
            <w:tcW w:w="10065" w:type="dxa"/>
            <w:gridSpan w:val="2"/>
            <w:shd w:val="clear" w:color="auto" w:fill="000080"/>
          </w:tcPr>
          <w:p w14:paraId="2664FEA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A0C4A7" w14:textId="77777777" w:rsidTr="00763E70">
        <w:tc>
          <w:tcPr>
            <w:tcW w:w="10065" w:type="dxa"/>
            <w:gridSpan w:val="2"/>
          </w:tcPr>
          <w:p w14:paraId="34ECDB2B" w14:textId="113FD0FA" w:rsidR="00763E70" w:rsidRDefault="00746B21">
            <w:proofErr w:type="gramStart"/>
            <w:r>
              <w:t>Supervisor</w:t>
            </w:r>
            <w:proofErr w:type="gramEnd"/>
            <w:r>
              <w:t xml:space="preserve"> execute </w:t>
            </w:r>
          </w:p>
        </w:tc>
      </w:tr>
    </w:tbl>
    <w:p w14:paraId="1BA5382D" w14:textId="77777777" w:rsidR="00763E70" w:rsidRDefault="00304C18">
      <w:pPr>
        <w:pStyle w:val="Heading3"/>
      </w:pPr>
      <w:r>
        <w:t>PLATFORMS_MAS3_U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763E70" w14:paraId="67BDBC8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68D36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C8364C5" w14:textId="77777777" w:rsidR="00763E70" w:rsidRDefault="00304C18">
            <w:r>
              <w:t>Value</w:t>
            </w:r>
          </w:p>
        </w:tc>
      </w:tr>
      <w:tr w:rsidR="00763E70" w14:paraId="62213571" w14:textId="77777777" w:rsidTr="00763E70">
        <w:tc>
          <w:tcPr>
            <w:tcW w:w="6710" w:type="dxa"/>
          </w:tcPr>
          <w:p w14:paraId="74F71EAC" w14:textId="77777777" w:rsidR="00763E70" w:rsidRDefault="00304C18">
            <w:r>
              <w:t>PLATFORMS_MAS3_U</w:t>
            </w:r>
          </w:p>
        </w:tc>
        <w:tc>
          <w:tcPr>
            <w:tcW w:w="3355" w:type="dxa"/>
          </w:tcPr>
          <w:p w14:paraId="4760A831" w14:textId="264809B2" w:rsidR="00763E70" w:rsidRDefault="00746B21">
            <w:r>
              <w:t>0x000003c0</w:t>
            </w:r>
          </w:p>
        </w:tc>
      </w:tr>
      <w:tr w:rsidR="00763E70" w14:paraId="7F6DB8C2" w14:textId="77777777" w:rsidTr="00763E70">
        <w:tc>
          <w:tcPr>
            <w:tcW w:w="10065" w:type="dxa"/>
            <w:gridSpan w:val="2"/>
            <w:shd w:val="clear" w:color="auto" w:fill="000080"/>
          </w:tcPr>
          <w:p w14:paraId="2F0C217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F63CEE" w14:textId="77777777" w:rsidTr="00763E70">
        <w:tc>
          <w:tcPr>
            <w:tcW w:w="10065" w:type="dxa"/>
            <w:gridSpan w:val="2"/>
          </w:tcPr>
          <w:p w14:paraId="2F55F073" w14:textId="5C65B34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PLATFORMS_MAS3_U 0x000003c0 </w:t>
            </w:r>
          </w:p>
        </w:tc>
      </w:tr>
      <w:tr w:rsidR="00763E70" w14:paraId="7590E09C" w14:textId="77777777" w:rsidTr="00763E70">
        <w:tc>
          <w:tcPr>
            <w:tcW w:w="10065" w:type="dxa"/>
            <w:gridSpan w:val="2"/>
            <w:shd w:val="clear" w:color="auto" w:fill="000080"/>
          </w:tcPr>
          <w:p w14:paraId="178C1F1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F441FE3" w14:textId="77777777" w:rsidTr="00763E70">
        <w:tc>
          <w:tcPr>
            <w:tcW w:w="10065" w:type="dxa"/>
            <w:gridSpan w:val="2"/>
          </w:tcPr>
          <w:p w14:paraId="5205B02A" w14:textId="4AD2759B" w:rsidR="00763E70" w:rsidRDefault="00746B21">
            <w:r>
              <w:t xml:space="preserve">User bits </w:t>
            </w:r>
          </w:p>
        </w:tc>
      </w:tr>
    </w:tbl>
    <w:p w14:paraId="33881F22" w14:textId="77777777" w:rsidR="00763E70" w:rsidRDefault="00304C18">
      <w:pPr>
        <w:pStyle w:val="Heading3"/>
      </w:pPr>
      <w:r>
        <w:t>PLATFORMS_MAS3_U1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63E70" w14:paraId="6D7FBC3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81F22C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D854A4A" w14:textId="77777777" w:rsidR="00763E70" w:rsidRDefault="00304C18">
            <w:r>
              <w:t>Value</w:t>
            </w:r>
          </w:p>
        </w:tc>
      </w:tr>
      <w:tr w:rsidR="00763E70" w14:paraId="535FA420" w14:textId="77777777" w:rsidTr="00763E70">
        <w:tc>
          <w:tcPr>
            <w:tcW w:w="6710" w:type="dxa"/>
          </w:tcPr>
          <w:p w14:paraId="58657BAD" w14:textId="77777777" w:rsidR="00763E70" w:rsidRDefault="00304C18">
            <w:r>
              <w:t>PLATFORMS_MAS3_U1</w:t>
            </w:r>
          </w:p>
        </w:tc>
        <w:tc>
          <w:tcPr>
            <w:tcW w:w="3355" w:type="dxa"/>
          </w:tcPr>
          <w:p w14:paraId="48467E14" w14:textId="73FCFBBF" w:rsidR="00763E70" w:rsidRDefault="00746B21">
            <w:r>
              <w:t>0x00000040</w:t>
            </w:r>
          </w:p>
        </w:tc>
      </w:tr>
      <w:tr w:rsidR="00763E70" w14:paraId="7CF21EBE" w14:textId="77777777" w:rsidTr="00763E70">
        <w:tc>
          <w:tcPr>
            <w:tcW w:w="10065" w:type="dxa"/>
            <w:gridSpan w:val="2"/>
            <w:shd w:val="clear" w:color="auto" w:fill="000080"/>
          </w:tcPr>
          <w:p w14:paraId="172837D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F616E89" w14:textId="77777777" w:rsidTr="00763E70">
        <w:tc>
          <w:tcPr>
            <w:tcW w:w="10065" w:type="dxa"/>
            <w:gridSpan w:val="2"/>
          </w:tcPr>
          <w:p w14:paraId="6F926CB6" w14:textId="04D6418E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PLATFORMS_MAS3_U1 0x00000040 </w:t>
            </w:r>
          </w:p>
        </w:tc>
      </w:tr>
      <w:tr w:rsidR="00763E70" w14:paraId="532E15FE" w14:textId="77777777" w:rsidTr="00763E70">
        <w:tc>
          <w:tcPr>
            <w:tcW w:w="10065" w:type="dxa"/>
            <w:gridSpan w:val="2"/>
            <w:shd w:val="clear" w:color="auto" w:fill="000080"/>
          </w:tcPr>
          <w:p w14:paraId="37DA77A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B0CE86F" w14:textId="77777777" w:rsidTr="00763E70">
        <w:tc>
          <w:tcPr>
            <w:tcW w:w="10065" w:type="dxa"/>
            <w:gridSpan w:val="2"/>
          </w:tcPr>
          <w:p w14:paraId="2A0E8B90" w14:textId="5068BD91" w:rsidR="00763E70" w:rsidRDefault="00746B21">
            <w:r>
              <w:lastRenderedPageBreak/>
              <w:t xml:space="preserve">User bits with value b0001 </w:t>
            </w:r>
          </w:p>
        </w:tc>
      </w:tr>
    </w:tbl>
    <w:p w14:paraId="093DAAFE" w14:textId="77777777" w:rsidR="00763E70" w:rsidRDefault="00304C18">
      <w:pPr>
        <w:pStyle w:val="Heading3"/>
      </w:pPr>
      <w:r>
        <w:t>PLATFORMS_MAS3_UR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18179C4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D57C6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2119897" w14:textId="77777777" w:rsidR="00763E70" w:rsidRDefault="00304C18">
            <w:r>
              <w:t>Value</w:t>
            </w:r>
          </w:p>
        </w:tc>
      </w:tr>
      <w:tr w:rsidR="00763E70" w14:paraId="18D31C74" w14:textId="77777777" w:rsidTr="00763E70">
        <w:tc>
          <w:tcPr>
            <w:tcW w:w="6710" w:type="dxa"/>
          </w:tcPr>
          <w:p w14:paraId="5CD3AF01" w14:textId="77777777" w:rsidR="00763E70" w:rsidRDefault="00304C18">
            <w:r>
              <w:t>PLATFORMS_MAS3_UR</w:t>
            </w:r>
          </w:p>
        </w:tc>
        <w:tc>
          <w:tcPr>
            <w:tcW w:w="3355" w:type="dxa"/>
          </w:tcPr>
          <w:p w14:paraId="3FED9753" w14:textId="29F222AF" w:rsidR="00763E70" w:rsidRDefault="00746B21">
            <w:r>
              <w:t>0x00000002</w:t>
            </w:r>
          </w:p>
        </w:tc>
      </w:tr>
      <w:tr w:rsidR="00763E70" w14:paraId="2A12F6C5" w14:textId="77777777" w:rsidTr="00763E70">
        <w:tc>
          <w:tcPr>
            <w:tcW w:w="10065" w:type="dxa"/>
            <w:gridSpan w:val="2"/>
            <w:shd w:val="clear" w:color="auto" w:fill="000080"/>
          </w:tcPr>
          <w:p w14:paraId="75F744A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3BAABDF" w14:textId="77777777" w:rsidTr="00763E70">
        <w:tc>
          <w:tcPr>
            <w:tcW w:w="10065" w:type="dxa"/>
            <w:gridSpan w:val="2"/>
          </w:tcPr>
          <w:p w14:paraId="3491AD86" w14:textId="4CF3F15E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PLATFORMS_MAS3_UR 0x00000002 </w:t>
            </w:r>
          </w:p>
        </w:tc>
      </w:tr>
      <w:tr w:rsidR="00763E70" w14:paraId="7A84C3A4" w14:textId="77777777" w:rsidTr="00763E70">
        <w:tc>
          <w:tcPr>
            <w:tcW w:w="10065" w:type="dxa"/>
            <w:gridSpan w:val="2"/>
            <w:shd w:val="clear" w:color="auto" w:fill="000080"/>
          </w:tcPr>
          <w:p w14:paraId="3B605AB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F614632" w14:textId="77777777" w:rsidTr="00763E70">
        <w:tc>
          <w:tcPr>
            <w:tcW w:w="10065" w:type="dxa"/>
            <w:gridSpan w:val="2"/>
          </w:tcPr>
          <w:p w14:paraId="52526E60" w14:textId="56DC230A" w:rsidR="00763E70" w:rsidRDefault="00746B21">
            <w:r>
              <w:t xml:space="preserve">User read </w:t>
            </w:r>
          </w:p>
        </w:tc>
      </w:tr>
    </w:tbl>
    <w:p w14:paraId="11CEC688" w14:textId="77777777" w:rsidR="00763E70" w:rsidRDefault="00304C18">
      <w:pPr>
        <w:pStyle w:val="Heading3"/>
      </w:pPr>
      <w:r>
        <w:t>PLATFORMS_MAS3_UW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0FD1130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4A3052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D08A5E5" w14:textId="77777777" w:rsidR="00763E70" w:rsidRDefault="00304C18">
            <w:r>
              <w:t>Value</w:t>
            </w:r>
          </w:p>
        </w:tc>
      </w:tr>
      <w:tr w:rsidR="00763E70" w14:paraId="71FB6F6C" w14:textId="77777777" w:rsidTr="00763E70">
        <w:tc>
          <w:tcPr>
            <w:tcW w:w="6710" w:type="dxa"/>
          </w:tcPr>
          <w:p w14:paraId="62D44018" w14:textId="77777777" w:rsidR="00763E70" w:rsidRDefault="00304C18">
            <w:r>
              <w:t>PLATFORMS_MAS3_UW</w:t>
            </w:r>
          </w:p>
        </w:tc>
        <w:tc>
          <w:tcPr>
            <w:tcW w:w="3355" w:type="dxa"/>
          </w:tcPr>
          <w:p w14:paraId="01D38935" w14:textId="77777777" w:rsidR="00763E70" w:rsidRDefault="004C31A4">
            <w:r>
              <w:t>0x00000008</w:t>
            </w:r>
          </w:p>
          <w:p w14:paraId="03ABD448" w14:textId="2EB21B71" w:rsidR="000F7B52" w:rsidRDefault="000F7B52"/>
        </w:tc>
      </w:tr>
      <w:tr w:rsidR="00763E70" w14:paraId="38096BB7" w14:textId="77777777" w:rsidTr="00763E70">
        <w:tc>
          <w:tcPr>
            <w:tcW w:w="10065" w:type="dxa"/>
            <w:gridSpan w:val="2"/>
            <w:shd w:val="clear" w:color="auto" w:fill="000080"/>
          </w:tcPr>
          <w:p w14:paraId="55EE74F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8AB4D2E" w14:textId="77777777" w:rsidTr="00763E70">
        <w:tc>
          <w:tcPr>
            <w:tcW w:w="10065" w:type="dxa"/>
            <w:gridSpan w:val="2"/>
          </w:tcPr>
          <w:p w14:paraId="5C76125C" w14:textId="3B72370D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PLATFORMS_MAS3_UW 0x00000008 </w:t>
            </w:r>
          </w:p>
        </w:tc>
      </w:tr>
      <w:tr w:rsidR="00763E70" w14:paraId="49CEC2E7" w14:textId="77777777" w:rsidTr="00763E70">
        <w:tc>
          <w:tcPr>
            <w:tcW w:w="10065" w:type="dxa"/>
            <w:gridSpan w:val="2"/>
            <w:shd w:val="clear" w:color="auto" w:fill="000080"/>
          </w:tcPr>
          <w:p w14:paraId="1EBCBDE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CD09A96" w14:textId="77777777" w:rsidTr="00763E70">
        <w:tc>
          <w:tcPr>
            <w:tcW w:w="10065" w:type="dxa"/>
            <w:gridSpan w:val="2"/>
          </w:tcPr>
          <w:p w14:paraId="1C17EC4A" w14:textId="5956A643" w:rsidR="00763E70" w:rsidRDefault="004C31A4">
            <w:proofErr w:type="gramStart"/>
            <w:r>
              <w:t>User</w:t>
            </w:r>
            <w:proofErr w:type="gramEnd"/>
            <w:r>
              <w:t xml:space="preserve"> write </w:t>
            </w:r>
          </w:p>
        </w:tc>
      </w:tr>
    </w:tbl>
    <w:p w14:paraId="49C7662D" w14:textId="77777777" w:rsidR="00763E70" w:rsidRDefault="00304C18">
      <w:pPr>
        <w:pStyle w:val="Heading3"/>
      </w:pPr>
      <w:r>
        <w:t>PLATFORMS_MAS3_UX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763E70" w14:paraId="63C4296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A7A59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7885226" w14:textId="77777777" w:rsidR="00763E70" w:rsidRDefault="00304C18">
            <w:r>
              <w:t>Value</w:t>
            </w:r>
          </w:p>
        </w:tc>
      </w:tr>
      <w:tr w:rsidR="00763E70" w14:paraId="044106A0" w14:textId="77777777" w:rsidTr="00763E70">
        <w:tc>
          <w:tcPr>
            <w:tcW w:w="6710" w:type="dxa"/>
          </w:tcPr>
          <w:p w14:paraId="7776846A" w14:textId="77777777" w:rsidR="00763E70" w:rsidRDefault="00304C18">
            <w:r>
              <w:t>PLATFORMS_MAS3_UX</w:t>
            </w:r>
          </w:p>
        </w:tc>
        <w:tc>
          <w:tcPr>
            <w:tcW w:w="3355" w:type="dxa"/>
          </w:tcPr>
          <w:p w14:paraId="18C2CD0C" w14:textId="75F2162C" w:rsidR="00763E70" w:rsidRDefault="00304C18">
            <w:r>
              <w:t xml:space="preserve"> </w:t>
            </w:r>
            <w:r w:rsidR="004C31A4">
              <w:t>0x00000020</w:t>
            </w:r>
          </w:p>
        </w:tc>
      </w:tr>
      <w:tr w:rsidR="00763E70" w14:paraId="3CD406C8" w14:textId="77777777" w:rsidTr="00763E70">
        <w:tc>
          <w:tcPr>
            <w:tcW w:w="10065" w:type="dxa"/>
            <w:gridSpan w:val="2"/>
            <w:shd w:val="clear" w:color="auto" w:fill="000080"/>
          </w:tcPr>
          <w:p w14:paraId="4DA7E39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6D85B4F" w14:textId="77777777" w:rsidTr="00763E70">
        <w:tc>
          <w:tcPr>
            <w:tcW w:w="10065" w:type="dxa"/>
            <w:gridSpan w:val="2"/>
          </w:tcPr>
          <w:p w14:paraId="2D14ED17" w14:textId="42428A61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PLATFORMS_MAS3_UX  </w:t>
            </w:r>
          </w:p>
        </w:tc>
      </w:tr>
      <w:tr w:rsidR="00763E70" w14:paraId="26715191" w14:textId="77777777" w:rsidTr="00763E70">
        <w:tc>
          <w:tcPr>
            <w:tcW w:w="10065" w:type="dxa"/>
            <w:gridSpan w:val="2"/>
            <w:shd w:val="clear" w:color="auto" w:fill="000080"/>
          </w:tcPr>
          <w:p w14:paraId="053391E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C06FDCF" w14:textId="77777777" w:rsidTr="00763E70">
        <w:tc>
          <w:tcPr>
            <w:tcW w:w="10065" w:type="dxa"/>
            <w:gridSpan w:val="2"/>
          </w:tcPr>
          <w:p w14:paraId="6452EACF" w14:textId="5C8347BC" w:rsidR="00763E70" w:rsidRDefault="004C31A4">
            <w:proofErr w:type="gramStart"/>
            <w:r>
              <w:t>User</w:t>
            </w:r>
            <w:proofErr w:type="gramEnd"/>
            <w:r>
              <w:t xml:space="preserve"> execute </w:t>
            </w:r>
          </w:p>
        </w:tc>
      </w:tr>
    </w:tbl>
    <w:p w14:paraId="1343DCA6" w14:textId="77777777" w:rsidR="00763E70" w:rsidRDefault="00304C18">
      <w:pPr>
        <w:pStyle w:val="Heading3"/>
      </w:pPr>
      <w:r>
        <w:t>PLATFORMS_MAS4_DWIMGE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763E70" w14:paraId="0E001B8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D7475B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7D5BEA8" w14:textId="77777777" w:rsidR="00763E70" w:rsidRDefault="00304C18">
            <w:r>
              <w:t>Value</w:t>
            </w:r>
          </w:p>
        </w:tc>
      </w:tr>
      <w:tr w:rsidR="00763E70" w14:paraId="3C761BB3" w14:textId="77777777" w:rsidTr="00763E70">
        <w:tc>
          <w:tcPr>
            <w:tcW w:w="6710" w:type="dxa"/>
          </w:tcPr>
          <w:p w14:paraId="352DFF56" w14:textId="77777777" w:rsidR="00763E70" w:rsidRDefault="00304C18">
            <w:r>
              <w:t>PLATFORMS_MAS4_DWIMGE</w:t>
            </w:r>
          </w:p>
        </w:tc>
        <w:tc>
          <w:tcPr>
            <w:tcW w:w="3355" w:type="dxa"/>
          </w:tcPr>
          <w:p w14:paraId="40A95D89" w14:textId="6F2849C3" w:rsidR="00763E70" w:rsidRDefault="004C31A4">
            <w:r>
              <w:t>0x0000003f</w:t>
            </w:r>
          </w:p>
        </w:tc>
      </w:tr>
      <w:tr w:rsidR="00763E70" w14:paraId="29B8DD1E" w14:textId="77777777" w:rsidTr="00763E70">
        <w:tc>
          <w:tcPr>
            <w:tcW w:w="10065" w:type="dxa"/>
            <w:gridSpan w:val="2"/>
            <w:shd w:val="clear" w:color="auto" w:fill="000080"/>
          </w:tcPr>
          <w:p w14:paraId="1A116E1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26A71A1" w14:textId="77777777" w:rsidTr="00763E70">
        <w:tc>
          <w:tcPr>
            <w:tcW w:w="10065" w:type="dxa"/>
            <w:gridSpan w:val="2"/>
          </w:tcPr>
          <w:p w14:paraId="3407984C" w14:textId="397775BA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PLATFORMS_MAS4_DWIMGE 0x0000003f </w:t>
            </w:r>
          </w:p>
        </w:tc>
      </w:tr>
      <w:tr w:rsidR="00763E70" w14:paraId="5BE692BE" w14:textId="77777777" w:rsidTr="00763E70">
        <w:tc>
          <w:tcPr>
            <w:tcW w:w="10065" w:type="dxa"/>
            <w:gridSpan w:val="2"/>
            <w:shd w:val="clear" w:color="auto" w:fill="000080"/>
          </w:tcPr>
          <w:p w14:paraId="6895F50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C548EC3" w14:textId="77777777" w:rsidTr="00763E70">
        <w:tc>
          <w:tcPr>
            <w:tcW w:w="10065" w:type="dxa"/>
            <w:gridSpan w:val="2"/>
          </w:tcPr>
          <w:p w14:paraId="37986482" w14:textId="3302CACD" w:rsidR="00763E70" w:rsidRDefault="004C31A4">
            <w:r>
              <w:t xml:space="preserve">Default WIMGE values </w:t>
            </w:r>
          </w:p>
        </w:tc>
      </w:tr>
    </w:tbl>
    <w:p w14:paraId="02F5D03F" w14:textId="77777777" w:rsidR="00763E70" w:rsidRDefault="00304C18">
      <w:pPr>
        <w:pStyle w:val="Heading3"/>
      </w:pPr>
      <w:r>
        <w:t>PLATFORMS_MAS4_TIDSELD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763E70" w14:paraId="3BD762F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B42A8A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74DB9A3" w14:textId="77777777" w:rsidR="00763E70" w:rsidRDefault="00304C18">
            <w:r>
              <w:t>Value</w:t>
            </w:r>
          </w:p>
        </w:tc>
      </w:tr>
      <w:tr w:rsidR="00763E70" w14:paraId="70FAA3F2" w14:textId="77777777" w:rsidTr="00763E70">
        <w:tc>
          <w:tcPr>
            <w:tcW w:w="6710" w:type="dxa"/>
          </w:tcPr>
          <w:p w14:paraId="50FC0215" w14:textId="77777777" w:rsidR="00763E70" w:rsidRDefault="00304C18">
            <w:r>
              <w:t>PLATFORMS_MAS4_TIDSELD</w:t>
            </w:r>
          </w:p>
        </w:tc>
        <w:tc>
          <w:tcPr>
            <w:tcW w:w="3355" w:type="dxa"/>
          </w:tcPr>
          <w:p w14:paraId="6EE8B87E" w14:textId="33B4B83E" w:rsidR="00763E70" w:rsidRDefault="004C31A4">
            <w:r>
              <w:t>0x00030000</w:t>
            </w:r>
          </w:p>
        </w:tc>
      </w:tr>
      <w:tr w:rsidR="00763E70" w14:paraId="24A96841" w14:textId="77777777" w:rsidTr="00763E70">
        <w:tc>
          <w:tcPr>
            <w:tcW w:w="10065" w:type="dxa"/>
            <w:gridSpan w:val="2"/>
            <w:shd w:val="clear" w:color="auto" w:fill="000080"/>
          </w:tcPr>
          <w:p w14:paraId="5A70639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EF51D69" w14:textId="77777777" w:rsidTr="00763E70">
        <w:tc>
          <w:tcPr>
            <w:tcW w:w="10065" w:type="dxa"/>
            <w:gridSpan w:val="2"/>
          </w:tcPr>
          <w:p w14:paraId="12115BA2" w14:textId="6184DD4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PLATFORMS_MAS4_TIDSELD 0x00030000 </w:t>
            </w:r>
          </w:p>
        </w:tc>
      </w:tr>
      <w:tr w:rsidR="00763E70" w14:paraId="377EBE87" w14:textId="77777777" w:rsidTr="00763E70">
        <w:tc>
          <w:tcPr>
            <w:tcW w:w="10065" w:type="dxa"/>
            <w:gridSpan w:val="2"/>
            <w:shd w:val="clear" w:color="auto" w:fill="000080"/>
          </w:tcPr>
          <w:p w14:paraId="5C760A8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2032F2B" w14:textId="77777777" w:rsidTr="00763E70">
        <w:tc>
          <w:tcPr>
            <w:tcW w:w="10065" w:type="dxa"/>
            <w:gridSpan w:val="2"/>
          </w:tcPr>
          <w:p w14:paraId="14600096" w14:textId="6054FB27" w:rsidR="00763E70" w:rsidRDefault="004C31A4">
            <w:r>
              <w:t xml:space="preserve">Default PID# to load TID from (00 = PID0, 11 = zero, 10 &amp; 01 reserved) </w:t>
            </w:r>
          </w:p>
        </w:tc>
      </w:tr>
    </w:tbl>
    <w:p w14:paraId="0F3552B3" w14:textId="77777777" w:rsidR="00763E70" w:rsidRDefault="00304C18">
      <w:pPr>
        <w:pStyle w:val="Heading3"/>
      </w:pPr>
      <w:r>
        <w:t>PLATFORMS_MAS4_TLBSELD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763E70" w14:paraId="3179141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BB25AD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53E4B0" w14:textId="77777777" w:rsidR="00763E70" w:rsidRDefault="00304C18">
            <w:r>
              <w:t>Value</w:t>
            </w:r>
          </w:p>
        </w:tc>
      </w:tr>
      <w:tr w:rsidR="00763E70" w14:paraId="245D4985" w14:textId="77777777" w:rsidTr="00763E70">
        <w:tc>
          <w:tcPr>
            <w:tcW w:w="6710" w:type="dxa"/>
          </w:tcPr>
          <w:p w14:paraId="0D03D21B" w14:textId="77777777" w:rsidR="00763E70" w:rsidRDefault="00304C18">
            <w:r>
              <w:t>PLATFORMS_MAS4_TLBSELD</w:t>
            </w:r>
          </w:p>
        </w:tc>
        <w:tc>
          <w:tcPr>
            <w:tcW w:w="3355" w:type="dxa"/>
          </w:tcPr>
          <w:p w14:paraId="66A007EF" w14:textId="0D6B33F4" w:rsidR="00763E70" w:rsidRDefault="00BC0161">
            <w:r>
              <w:t>0x30000000</w:t>
            </w:r>
          </w:p>
        </w:tc>
      </w:tr>
      <w:tr w:rsidR="00763E70" w14:paraId="365BCE61" w14:textId="77777777" w:rsidTr="00763E70">
        <w:tc>
          <w:tcPr>
            <w:tcW w:w="10065" w:type="dxa"/>
            <w:gridSpan w:val="2"/>
            <w:shd w:val="clear" w:color="auto" w:fill="000080"/>
          </w:tcPr>
          <w:p w14:paraId="29DA4A2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7C37546" w14:textId="77777777" w:rsidTr="00763E70">
        <w:tc>
          <w:tcPr>
            <w:tcW w:w="10065" w:type="dxa"/>
            <w:gridSpan w:val="2"/>
          </w:tcPr>
          <w:p w14:paraId="7B091DA6" w14:textId="4B6FF580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PLATFORMS_MAS4_TLBSELD 0x30000000 </w:t>
            </w:r>
          </w:p>
        </w:tc>
      </w:tr>
      <w:tr w:rsidR="00763E70" w14:paraId="36544EC7" w14:textId="77777777" w:rsidTr="00763E70">
        <w:tc>
          <w:tcPr>
            <w:tcW w:w="10065" w:type="dxa"/>
            <w:gridSpan w:val="2"/>
            <w:shd w:val="clear" w:color="auto" w:fill="000080"/>
          </w:tcPr>
          <w:p w14:paraId="1076BD9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834D4C3" w14:textId="77777777" w:rsidTr="00763E70">
        <w:tc>
          <w:tcPr>
            <w:tcW w:w="10065" w:type="dxa"/>
            <w:gridSpan w:val="2"/>
          </w:tcPr>
          <w:p w14:paraId="5B5F0AF9" w14:textId="09F999F0" w:rsidR="00763E70" w:rsidRDefault="00BC0161">
            <w:r>
              <w:lastRenderedPageBreak/>
              <w:t xml:space="preserve">Default TLB selected (use 01 for e200z6) </w:t>
            </w:r>
          </w:p>
        </w:tc>
      </w:tr>
    </w:tbl>
    <w:p w14:paraId="4DD322AB" w14:textId="77777777" w:rsidR="00763E70" w:rsidRDefault="00304C18">
      <w:pPr>
        <w:pStyle w:val="Heading3"/>
      </w:pPr>
      <w:r>
        <w:t>PLATFORMS_MAS4_TSIZED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763E70" w14:paraId="2E20BD7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E5CE3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6240000" w14:textId="77777777" w:rsidR="00763E70" w:rsidRDefault="00304C18">
            <w:r>
              <w:t>Value</w:t>
            </w:r>
          </w:p>
        </w:tc>
      </w:tr>
      <w:tr w:rsidR="00763E70" w14:paraId="253BB7F4" w14:textId="77777777" w:rsidTr="00763E70">
        <w:tc>
          <w:tcPr>
            <w:tcW w:w="6710" w:type="dxa"/>
          </w:tcPr>
          <w:p w14:paraId="39106FCB" w14:textId="77777777" w:rsidR="00763E70" w:rsidRDefault="00304C18">
            <w:r>
              <w:t>PLATFORMS_MAS4_TSIZED</w:t>
            </w:r>
          </w:p>
        </w:tc>
        <w:tc>
          <w:tcPr>
            <w:tcW w:w="3355" w:type="dxa"/>
          </w:tcPr>
          <w:p w14:paraId="469D8D1F" w14:textId="605CB43A" w:rsidR="00763E70" w:rsidRDefault="00304C18">
            <w:r>
              <w:t xml:space="preserve"> </w:t>
            </w:r>
            <w:r w:rsidR="00BC0161">
              <w:t>0x00000f80</w:t>
            </w:r>
          </w:p>
        </w:tc>
      </w:tr>
      <w:tr w:rsidR="00763E70" w14:paraId="297C7782" w14:textId="77777777" w:rsidTr="00763E70">
        <w:tc>
          <w:tcPr>
            <w:tcW w:w="10065" w:type="dxa"/>
            <w:gridSpan w:val="2"/>
            <w:shd w:val="clear" w:color="auto" w:fill="000080"/>
          </w:tcPr>
          <w:p w14:paraId="7F0CCF5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0294310" w14:textId="77777777" w:rsidTr="00763E70">
        <w:tc>
          <w:tcPr>
            <w:tcW w:w="10065" w:type="dxa"/>
            <w:gridSpan w:val="2"/>
          </w:tcPr>
          <w:p w14:paraId="270183C7" w14:textId="644DD42D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PLATFORMS_MAS4_TSIZED 0x00000f80 </w:t>
            </w:r>
          </w:p>
        </w:tc>
      </w:tr>
      <w:tr w:rsidR="00763E70" w14:paraId="3EE1F2AE" w14:textId="77777777" w:rsidTr="00763E70">
        <w:tc>
          <w:tcPr>
            <w:tcW w:w="10065" w:type="dxa"/>
            <w:gridSpan w:val="2"/>
            <w:shd w:val="clear" w:color="auto" w:fill="000080"/>
          </w:tcPr>
          <w:p w14:paraId="49FE612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CCDDB41" w14:textId="77777777" w:rsidTr="00763E70">
        <w:tc>
          <w:tcPr>
            <w:tcW w:w="10065" w:type="dxa"/>
            <w:gridSpan w:val="2"/>
          </w:tcPr>
          <w:p w14:paraId="7D27D972" w14:textId="7E9B86FC" w:rsidR="00763E70" w:rsidRDefault="00BC0161">
            <w:r>
              <w:t xml:space="preserve">Default TSIZE value </w:t>
            </w:r>
          </w:p>
        </w:tc>
      </w:tr>
    </w:tbl>
    <w:p w14:paraId="00613BBC" w14:textId="77777777" w:rsidR="00763E70" w:rsidRDefault="00304C18">
      <w:pPr>
        <w:pStyle w:val="Heading3"/>
      </w:pPr>
      <w:r>
        <w:t>PLATFORMS_MAS6_SAS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763E70" w14:paraId="76A90D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D3D5D2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62BBAC6" w14:textId="77777777" w:rsidR="00763E70" w:rsidRDefault="00304C18">
            <w:r>
              <w:t>Value</w:t>
            </w:r>
          </w:p>
        </w:tc>
      </w:tr>
      <w:tr w:rsidR="00763E70" w14:paraId="5B799F47" w14:textId="77777777" w:rsidTr="00763E70">
        <w:tc>
          <w:tcPr>
            <w:tcW w:w="6710" w:type="dxa"/>
          </w:tcPr>
          <w:p w14:paraId="4E808391" w14:textId="77777777" w:rsidR="00763E70" w:rsidRDefault="00304C18">
            <w:r>
              <w:t>PLATFORMS_MAS6_SAS</w:t>
            </w:r>
          </w:p>
        </w:tc>
        <w:tc>
          <w:tcPr>
            <w:tcW w:w="3355" w:type="dxa"/>
          </w:tcPr>
          <w:p w14:paraId="554D1052" w14:textId="77777777" w:rsidR="00763E70" w:rsidRDefault="00BC0161">
            <w:r>
              <w:t>0x00000001</w:t>
            </w:r>
          </w:p>
          <w:p w14:paraId="33443A34" w14:textId="2B4370D9" w:rsidR="000F7B52" w:rsidRDefault="000F7B52"/>
        </w:tc>
      </w:tr>
      <w:tr w:rsidR="00763E70" w14:paraId="2CBA9CEC" w14:textId="77777777" w:rsidTr="00763E70">
        <w:tc>
          <w:tcPr>
            <w:tcW w:w="10065" w:type="dxa"/>
            <w:gridSpan w:val="2"/>
            <w:shd w:val="clear" w:color="auto" w:fill="000080"/>
          </w:tcPr>
          <w:p w14:paraId="63E03E1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97067DE" w14:textId="77777777" w:rsidTr="00763E70">
        <w:tc>
          <w:tcPr>
            <w:tcW w:w="10065" w:type="dxa"/>
            <w:gridSpan w:val="2"/>
          </w:tcPr>
          <w:p w14:paraId="0E22D5CA" w14:textId="6508DF2D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PLATFORMS_MAS6_SAS 0x00000001 </w:t>
            </w:r>
          </w:p>
        </w:tc>
      </w:tr>
      <w:tr w:rsidR="00763E70" w14:paraId="75F5E029" w14:textId="77777777" w:rsidTr="00763E70">
        <w:tc>
          <w:tcPr>
            <w:tcW w:w="10065" w:type="dxa"/>
            <w:gridSpan w:val="2"/>
            <w:shd w:val="clear" w:color="auto" w:fill="000080"/>
          </w:tcPr>
          <w:p w14:paraId="184DA66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A328163" w14:textId="77777777" w:rsidTr="00763E70">
        <w:tc>
          <w:tcPr>
            <w:tcW w:w="10065" w:type="dxa"/>
            <w:gridSpan w:val="2"/>
          </w:tcPr>
          <w:p w14:paraId="74A572D0" w14:textId="1F8C53C4" w:rsidR="00763E70" w:rsidRDefault="00BC0161">
            <w:r>
              <w:t>AS value for searches</w:t>
            </w:r>
          </w:p>
        </w:tc>
      </w:tr>
    </w:tbl>
    <w:p w14:paraId="4E9A7520" w14:textId="77777777" w:rsidR="00763E70" w:rsidRDefault="00304C18">
      <w:pPr>
        <w:pStyle w:val="Heading3"/>
      </w:pPr>
      <w:r>
        <w:t>PLATFORMS_MAS6_SPID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40C9EB8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8C356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BE87B2B" w14:textId="77777777" w:rsidR="00763E70" w:rsidRDefault="00304C18">
            <w:r>
              <w:t>Value</w:t>
            </w:r>
          </w:p>
        </w:tc>
      </w:tr>
      <w:tr w:rsidR="00763E70" w14:paraId="4CBAF78E" w14:textId="77777777" w:rsidTr="00763E70">
        <w:tc>
          <w:tcPr>
            <w:tcW w:w="6710" w:type="dxa"/>
          </w:tcPr>
          <w:p w14:paraId="1D5E4C47" w14:textId="77777777" w:rsidR="00763E70" w:rsidRDefault="00304C18">
            <w:r>
              <w:t>PLATFORMS_MAS6_SPID</w:t>
            </w:r>
          </w:p>
        </w:tc>
        <w:tc>
          <w:tcPr>
            <w:tcW w:w="3355" w:type="dxa"/>
          </w:tcPr>
          <w:p w14:paraId="45A10148" w14:textId="292EBF22" w:rsidR="00763E70" w:rsidRDefault="00BC0161">
            <w:r>
              <w:t>0x00ff0000</w:t>
            </w:r>
          </w:p>
        </w:tc>
      </w:tr>
      <w:tr w:rsidR="00763E70" w14:paraId="16FD79DE" w14:textId="77777777" w:rsidTr="00763E70">
        <w:tc>
          <w:tcPr>
            <w:tcW w:w="10065" w:type="dxa"/>
            <w:gridSpan w:val="2"/>
            <w:shd w:val="clear" w:color="auto" w:fill="000080"/>
          </w:tcPr>
          <w:p w14:paraId="3BB7D89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69CB763" w14:textId="77777777" w:rsidTr="00763E70">
        <w:tc>
          <w:tcPr>
            <w:tcW w:w="10065" w:type="dxa"/>
            <w:gridSpan w:val="2"/>
          </w:tcPr>
          <w:p w14:paraId="1538FF09" w14:textId="61DDC991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PLATFORMS_MAS6_SPID 0x00ff0000 </w:t>
            </w:r>
          </w:p>
        </w:tc>
      </w:tr>
      <w:tr w:rsidR="00763E70" w14:paraId="3F29BDB0" w14:textId="77777777" w:rsidTr="00763E70">
        <w:tc>
          <w:tcPr>
            <w:tcW w:w="10065" w:type="dxa"/>
            <w:gridSpan w:val="2"/>
            <w:shd w:val="clear" w:color="auto" w:fill="000080"/>
          </w:tcPr>
          <w:p w14:paraId="053436D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6B7245" w14:textId="77777777" w:rsidTr="00763E70">
        <w:tc>
          <w:tcPr>
            <w:tcW w:w="10065" w:type="dxa"/>
            <w:gridSpan w:val="2"/>
          </w:tcPr>
          <w:p w14:paraId="3F5ED703" w14:textId="4611C001" w:rsidR="00763E70" w:rsidRDefault="00BC0161">
            <w:r>
              <w:t xml:space="preserve">PID value for searches </w:t>
            </w:r>
          </w:p>
        </w:tc>
      </w:tr>
    </w:tbl>
    <w:p w14:paraId="190B954A" w14:textId="77777777" w:rsidR="00763E70" w:rsidRDefault="00304C18">
      <w:pPr>
        <w:pStyle w:val="Heading3"/>
      </w:pPr>
      <w:r>
        <w:t>PLATFORMS_MMU_CREATE_TLB_</w:t>
      </w:r>
      <w:proofErr w:type="gramStart"/>
      <w:r>
        <w:t>MAP(</w:t>
      </w:r>
      <w:proofErr w:type="spellStart"/>
      <w:proofErr w:type="gramEnd"/>
      <w:r>
        <w:t>effectiveAddress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7031"/>
      </w:tblGrid>
      <w:tr w:rsidR="00763E70" w14:paraId="7A49031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C6AF1A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DC56F3B" w14:textId="77777777" w:rsidR="00763E70" w:rsidRDefault="00304C18">
            <w:r>
              <w:t>Value</w:t>
            </w:r>
          </w:p>
        </w:tc>
      </w:tr>
      <w:tr w:rsidR="00763E70" w14:paraId="5DE3BD77" w14:textId="77777777" w:rsidTr="00763E70">
        <w:tc>
          <w:tcPr>
            <w:tcW w:w="6710" w:type="dxa"/>
          </w:tcPr>
          <w:p w14:paraId="5E07C52B" w14:textId="77777777" w:rsidR="00763E70" w:rsidRDefault="00304C18">
            <w:r>
              <w:t>PLATFORMS_MMU_CREATE_TLB_</w:t>
            </w:r>
            <w:proofErr w:type="gramStart"/>
            <w:r>
              <w:t>MAP(</w:t>
            </w:r>
            <w:proofErr w:type="spellStart"/>
            <w:proofErr w:type="gramEnd"/>
            <w:r>
              <w:t>effectiveAddress</w:t>
            </w:r>
            <w:proofErr w:type="spellEnd"/>
            <w:r>
              <w:t>,</w:t>
            </w:r>
          </w:p>
        </w:tc>
        <w:tc>
          <w:tcPr>
            <w:tcW w:w="3355" w:type="dxa"/>
          </w:tcPr>
          <w:p w14:paraId="6B23F7BB" w14:textId="77777777" w:rsidR="00763E70" w:rsidRDefault="00304C18">
            <w:r>
              <w:t>(</w:t>
            </w:r>
            <w:proofErr w:type="spellStart"/>
            <w:r>
              <w:t>effectiveAddress</w:t>
            </w:r>
            <w:proofErr w:type="spellEnd"/>
            <w:r>
              <w:t xml:space="preserve">, </w:t>
            </w:r>
            <w:proofErr w:type="spellStart"/>
            <w:r>
              <w:t>realAddress</w:t>
            </w:r>
            <w:proofErr w:type="spellEnd"/>
            <w:r>
              <w:t xml:space="preserve">, </w:t>
            </w:r>
            <w:proofErr w:type="spellStart"/>
            <w:r>
              <w:t>pageSize</w:t>
            </w:r>
            <w:proofErr w:type="spellEnd"/>
            <w:r>
              <w:t xml:space="preserve">, </w:t>
            </w:r>
            <w:proofErr w:type="spellStart"/>
            <w:r>
              <w:t>accessRights</w:t>
            </w:r>
            <w:proofErr w:type="spellEnd"/>
            <w:r>
              <w:t>, flags) PLATFORMS_MAS1_VALID|(pageSize</w:t>
            </w:r>
            <w:proofErr w:type="gramStart"/>
            <w:r>
              <w:t>),(</w:t>
            </w:r>
            <w:proofErr w:type="gramEnd"/>
            <w:r>
              <w:t>(effectiveAddress)&amp;PLATFORMS_MAS2_EPN)|(flags),((realAddress)&amp;PLATFORMS_MAS3_RPN)|(accessRights)</w:t>
            </w:r>
          </w:p>
        </w:tc>
      </w:tr>
      <w:tr w:rsidR="00763E70" w14:paraId="5FE68374" w14:textId="77777777" w:rsidTr="00763E70">
        <w:tc>
          <w:tcPr>
            <w:tcW w:w="10065" w:type="dxa"/>
            <w:gridSpan w:val="2"/>
            <w:shd w:val="clear" w:color="auto" w:fill="000080"/>
          </w:tcPr>
          <w:p w14:paraId="04E853E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9A97899" w14:textId="77777777" w:rsidTr="00763E70">
        <w:tc>
          <w:tcPr>
            <w:tcW w:w="10065" w:type="dxa"/>
            <w:gridSpan w:val="2"/>
          </w:tcPr>
          <w:p w14:paraId="294DD322" w14:textId="77777777" w:rsidR="00763E70" w:rsidRDefault="00304C18">
            <w:r>
              <w:t>#define PLATFORMS_MMU_CREATE_TLB_</w:t>
            </w:r>
            <w:proofErr w:type="gramStart"/>
            <w:r>
              <w:t>MAP(</w:t>
            </w:r>
            <w:proofErr w:type="spellStart"/>
            <w:proofErr w:type="gramEnd"/>
            <w:r>
              <w:t>effectiveAddress</w:t>
            </w:r>
            <w:proofErr w:type="spellEnd"/>
            <w:r>
              <w:t xml:space="preserve">, </w:t>
            </w:r>
            <w:proofErr w:type="spellStart"/>
            <w:r>
              <w:t>realAddress</w:t>
            </w:r>
            <w:proofErr w:type="spellEnd"/>
            <w:r>
              <w:t xml:space="preserve">, </w:t>
            </w:r>
            <w:proofErr w:type="spellStart"/>
            <w:r>
              <w:t>pageSize</w:t>
            </w:r>
            <w:proofErr w:type="spellEnd"/>
            <w:r>
              <w:t xml:space="preserve">, </w:t>
            </w:r>
            <w:proofErr w:type="spellStart"/>
            <w:r>
              <w:t>accessRights</w:t>
            </w:r>
            <w:proofErr w:type="spellEnd"/>
            <w:r>
              <w:t>, flags) PLATFORMS_MAS1_VALID|(pageSize),((effectiveAddress)&amp;PLATFORMS_MAS2_EPN)|(flags),((realAddress)&amp;PLATFORMS_MAS3_RPN)|(accessRights)</w:t>
            </w:r>
          </w:p>
        </w:tc>
      </w:tr>
      <w:tr w:rsidR="00763E70" w14:paraId="210012E9" w14:textId="77777777" w:rsidTr="00763E70">
        <w:tc>
          <w:tcPr>
            <w:tcW w:w="10065" w:type="dxa"/>
            <w:gridSpan w:val="2"/>
            <w:shd w:val="clear" w:color="auto" w:fill="000080"/>
          </w:tcPr>
          <w:p w14:paraId="658456B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3BF2130" w14:textId="77777777" w:rsidTr="00763E70">
        <w:tc>
          <w:tcPr>
            <w:tcW w:w="10065" w:type="dxa"/>
            <w:gridSpan w:val="2"/>
          </w:tcPr>
          <w:p w14:paraId="1AE2395B" w14:textId="77777777" w:rsidR="00763E70" w:rsidRDefault="00304C18">
            <w:r>
              <w:t>NA</w:t>
            </w:r>
          </w:p>
        </w:tc>
      </w:tr>
    </w:tbl>
    <w:p w14:paraId="06691312" w14:textId="77777777" w:rsidR="00763E70" w:rsidRDefault="00304C18">
      <w:pPr>
        <w:pStyle w:val="Heading3"/>
      </w:pPr>
      <w:r>
        <w:t>PLATFORMS_MMU_CREATE_TLB_</w:t>
      </w:r>
      <w:proofErr w:type="gramStart"/>
      <w:r>
        <w:t>SET(</w:t>
      </w:r>
      <w:proofErr w:type="spellStart"/>
      <w:proofErr w:type="gramEnd"/>
      <w:r>
        <w:t>startAddress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7135"/>
      </w:tblGrid>
      <w:tr w:rsidR="00763E70" w14:paraId="746A641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80D4AE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0FFE7C0" w14:textId="77777777" w:rsidR="00763E70" w:rsidRDefault="00304C18">
            <w:r>
              <w:t>Value</w:t>
            </w:r>
          </w:p>
        </w:tc>
      </w:tr>
      <w:tr w:rsidR="00763E70" w14:paraId="097E8C6A" w14:textId="77777777" w:rsidTr="00763E70">
        <w:tc>
          <w:tcPr>
            <w:tcW w:w="6710" w:type="dxa"/>
          </w:tcPr>
          <w:p w14:paraId="308E1701" w14:textId="77777777" w:rsidR="00763E70" w:rsidRDefault="00304C18">
            <w:r>
              <w:t>PLATFORMS_MMU_CREATE_TLB_</w:t>
            </w:r>
            <w:proofErr w:type="gramStart"/>
            <w:r>
              <w:t>SET(</w:t>
            </w:r>
            <w:proofErr w:type="spellStart"/>
            <w:proofErr w:type="gramEnd"/>
            <w:r>
              <w:t>startAddress</w:t>
            </w:r>
            <w:proofErr w:type="spellEnd"/>
            <w:r>
              <w:t>,</w:t>
            </w:r>
          </w:p>
        </w:tc>
        <w:tc>
          <w:tcPr>
            <w:tcW w:w="3355" w:type="dxa"/>
          </w:tcPr>
          <w:p w14:paraId="5615482B" w14:textId="77777777" w:rsidR="00763E70" w:rsidRDefault="00304C18">
            <w:r>
              <w:t>(</w:t>
            </w:r>
            <w:proofErr w:type="spellStart"/>
            <w:r>
              <w:t>startAddress</w:t>
            </w:r>
            <w:proofErr w:type="spellEnd"/>
            <w:r>
              <w:t xml:space="preserve">, </w:t>
            </w:r>
            <w:proofErr w:type="spellStart"/>
            <w:r>
              <w:t>pageSize</w:t>
            </w:r>
            <w:proofErr w:type="spellEnd"/>
            <w:r>
              <w:t xml:space="preserve">, </w:t>
            </w:r>
            <w:proofErr w:type="spellStart"/>
            <w:r>
              <w:t>accessRights</w:t>
            </w:r>
            <w:proofErr w:type="spellEnd"/>
            <w:r>
              <w:t>, flags) PLATFORMS_MAS1_VALID|(pageSize</w:t>
            </w:r>
            <w:proofErr w:type="gramStart"/>
            <w:r>
              <w:t>),(</w:t>
            </w:r>
            <w:proofErr w:type="gramEnd"/>
            <w:r>
              <w:t>(startAddress)&amp;PLATFORMS_MAS2_EPN)|(flags),((startAddress)&amp;PLATFORMS_MAS3_RPN)|(accessRights)</w:t>
            </w:r>
          </w:p>
        </w:tc>
      </w:tr>
      <w:tr w:rsidR="00763E70" w14:paraId="09FD101E" w14:textId="77777777" w:rsidTr="00763E70">
        <w:tc>
          <w:tcPr>
            <w:tcW w:w="10065" w:type="dxa"/>
            <w:gridSpan w:val="2"/>
            <w:shd w:val="clear" w:color="auto" w:fill="000080"/>
          </w:tcPr>
          <w:p w14:paraId="56DD7C7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9FD31E9" w14:textId="77777777" w:rsidTr="00763E70">
        <w:tc>
          <w:tcPr>
            <w:tcW w:w="10065" w:type="dxa"/>
            <w:gridSpan w:val="2"/>
          </w:tcPr>
          <w:p w14:paraId="4C60006D" w14:textId="77777777" w:rsidR="00763E70" w:rsidRDefault="00304C18">
            <w:r>
              <w:lastRenderedPageBreak/>
              <w:t>#define PLATFORMS_MMU_CREATE_TLB_</w:t>
            </w:r>
            <w:proofErr w:type="gramStart"/>
            <w:r>
              <w:t>SET(</w:t>
            </w:r>
            <w:proofErr w:type="spellStart"/>
            <w:proofErr w:type="gramEnd"/>
            <w:r>
              <w:t>startAddress</w:t>
            </w:r>
            <w:proofErr w:type="spellEnd"/>
            <w:r>
              <w:t xml:space="preserve">, </w:t>
            </w:r>
            <w:proofErr w:type="spellStart"/>
            <w:r>
              <w:t>pageSize</w:t>
            </w:r>
            <w:proofErr w:type="spellEnd"/>
            <w:r>
              <w:t xml:space="preserve">, </w:t>
            </w:r>
            <w:proofErr w:type="spellStart"/>
            <w:r>
              <w:t>accessRights</w:t>
            </w:r>
            <w:proofErr w:type="spellEnd"/>
            <w:r>
              <w:t>, flags) PLATFORMS_MAS1_VALID|(pageSize),((startAddress)&amp;PLATFORMS_MAS2_EPN)|(flags),((startAddress)&amp;PLATFORMS_MAS3_RPN)|(accessRights)</w:t>
            </w:r>
          </w:p>
        </w:tc>
      </w:tr>
      <w:tr w:rsidR="00763E70" w14:paraId="75482233" w14:textId="77777777" w:rsidTr="00763E70">
        <w:tc>
          <w:tcPr>
            <w:tcW w:w="10065" w:type="dxa"/>
            <w:gridSpan w:val="2"/>
            <w:shd w:val="clear" w:color="auto" w:fill="000080"/>
          </w:tcPr>
          <w:p w14:paraId="2170891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6D9DC63" w14:textId="77777777" w:rsidTr="00763E70">
        <w:tc>
          <w:tcPr>
            <w:tcW w:w="10065" w:type="dxa"/>
            <w:gridSpan w:val="2"/>
          </w:tcPr>
          <w:p w14:paraId="6B54FF7A" w14:textId="77777777" w:rsidR="00763E70" w:rsidRDefault="00304C18">
            <w:r>
              <w:t>NA</w:t>
            </w:r>
          </w:p>
        </w:tc>
      </w:tr>
    </w:tbl>
    <w:p w14:paraId="5EE89F8C" w14:textId="77777777" w:rsidR="00763E70" w:rsidRDefault="00304C18">
      <w:pPr>
        <w:pStyle w:val="Heading3"/>
      </w:pPr>
      <w:r>
        <w:t>PLATFORMS_MMU_MAS0_</w:t>
      </w:r>
      <w:proofErr w:type="gramStart"/>
      <w:r>
        <w:t>DEFAULT(</w:t>
      </w:r>
      <w:proofErr w:type="spellStart"/>
      <w:proofErr w:type="gramEnd"/>
      <w:r>
        <w:t>tlbIndex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949"/>
      </w:tblGrid>
      <w:tr w:rsidR="00763E70" w14:paraId="2222E0C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3DB90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3F0A626" w14:textId="77777777" w:rsidR="00763E70" w:rsidRDefault="00304C18">
            <w:r>
              <w:t>Value</w:t>
            </w:r>
          </w:p>
        </w:tc>
      </w:tr>
      <w:tr w:rsidR="00763E70" w14:paraId="13352717" w14:textId="77777777" w:rsidTr="00763E70">
        <w:tc>
          <w:tcPr>
            <w:tcW w:w="6710" w:type="dxa"/>
          </w:tcPr>
          <w:p w14:paraId="2F157454" w14:textId="77777777" w:rsidR="00763E70" w:rsidRDefault="00304C18">
            <w:r>
              <w:t>PLATFORMS_MMU_MAS0_</w:t>
            </w:r>
            <w:proofErr w:type="gramStart"/>
            <w:r>
              <w:t>DEFAULT(</w:t>
            </w:r>
            <w:proofErr w:type="spellStart"/>
            <w:proofErr w:type="gramEnd"/>
            <w:r>
              <w:t>tlbIndex</w:t>
            </w:r>
            <w:proofErr w:type="spellEnd"/>
            <w:r>
              <w:t>)</w:t>
            </w:r>
          </w:p>
        </w:tc>
        <w:tc>
          <w:tcPr>
            <w:tcW w:w="3355" w:type="dxa"/>
          </w:tcPr>
          <w:p w14:paraId="651C8C09" w14:textId="77777777" w:rsidR="00763E70" w:rsidRDefault="00304C18">
            <w:r>
              <w:t>(</w:t>
            </w:r>
            <w:proofErr w:type="spellStart"/>
            <w:r>
              <w:t>tlbIndex</w:t>
            </w:r>
            <w:proofErr w:type="spellEnd"/>
            <w:r>
              <w:t>) (PLATFORMS_MAS0_TLBSEL|((</w:t>
            </w:r>
            <w:proofErr w:type="spellStart"/>
            <w:r>
              <w:t>tlbIndex</w:t>
            </w:r>
            <w:proofErr w:type="spellEnd"/>
            <w:r>
              <w:t>)&lt;&lt;</w:t>
            </w:r>
            <w:proofErr w:type="gramStart"/>
            <w:r>
              <w:t>16)|</w:t>
            </w:r>
            <w:proofErr w:type="gramEnd"/>
            <w:r>
              <w:t>PLATFORMS_MAS0_NV)</w:t>
            </w:r>
          </w:p>
        </w:tc>
      </w:tr>
      <w:tr w:rsidR="00763E70" w14:paraId="408D72DF" w14:textId="77777777" w:rsidTr="00763E70">
        <w:tc>
          <w:tcPr>
            <w:tcW w:w="10065" w:type="dxa"/>
            <w:gridSpan w:val="2"/>
            <w:shd w:val="clear" w:color="auto" w:fill="000080"/>
          </w:tcPr>
          <w:p w14:paraId="79294D7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249FE83" w14:textId="77777777" w:rsidTr="00763E70">
        <w:tc>
          <w:tcPr>
            <w:tcW w:w="10065" w:type="dxa"/>
            <w:gridSpan w:val="2"/>
          </w:tcPr>
          <w:p w14:paraId="0D7CA81C" w14:textId="77777777" w:rsidR="00763E70" w:rsidRDefault="00304C18">
            <w:r>
              <w:t>#define PLATFORMS_MMU_MAS0_</w:t>
            </w:r>
            <w:proofErr w:type="gramStart"/>
            <w:r>
              <w:t>DEFAULT(</w:t>
            </w:r>
            <w:proofErr w:type="spellStart"/>
            <w:proofErr w:type="gramEnd"/>
            <w:r>
              <w:t>tlbIndex</w:t>
            </w:r>
            <w:proofErr w:type="spellEnd"/>
            <w:r>
              <w:t>) (PLATFORMS_MAS0_TLBSEL|((</w:t>
            </w:r>
            <w:proofErr w:type="spellStart"/>
            <w:r>
              <w:t>tlbIndex</w:t>
            </w:r>
            <w:proofErr w:type="spellEnd"/>
            <w:r>
              <w:t>)&lt;&lt;16)|PLATFORMS_MAS0_NV)</w:t>
            </w:r>
          </w:p>
        </w:tc>
      </w:tr>
      <w:tr w:rsidR="00763E70" w14:paraId="2F10C39D" w14:textId="77777777" w:rsidTr="00763E70">
        <w:tc>
          <w:tcPr>
            <w:tcW w:w="10065" w:type="dxa"/>
            <w:gridSpan w:val="2"/>
            <w:shd w:val="clear" w:color="auto" w:fill="000080"/>
          </w:tcPr>
          <w:p w14:paraId="6BB58DE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BDFBF6A" w14:textId="77777777" w:rsidTr="00763E70">
        <w:tc>
          <w:tcPr>
            <w:tcW w:w="10065" w:type="dxa"/>
            <w:gridSpan w:val="2"/>
          </w:tcPr>
          <w:p w14:paraId="312D248B" w14:textId="77777777" w:rsidR="00763E70" w:rsidRDefault="00304C18">
            <w:r>
              <w:t>NA</w:t>
            </w:r>
          </w:p>
        </w:tc>
      </w:tr>
    </w:tbl>
    <w:p w14:paraId="41BF13F5" w14:textId="77777777" w:rsidR="00763E70" w:rsidRDefault="00304C18">
      <w:pPr>
        <w:pStyle w:val="Heading3"/>
      </w:pPr>
      <w:r>
        <w:t>PLATFORMS_MMU_MEM_FLASH_FLAGS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7"/>
        <w:gridCol w:w="3258"/>
      </w:tblGrid>
      <w:tr w:rsidR="00763E70" w14:paraId="7C71C18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6D7EA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5A0FF5F" w14:textId="77777777" w:rsidR="00763E70" w:rsidRDefault="00304C18">
            <w:r>
              <w:t>Value</w:t>
            </w:r>
          </w:p>
        </w:tc>
      </w:tr>
      <w:tr w:rsidR="00763E70" w14:paraId="01E33056" w14:textId="77777777" w:rsidTr="00763E70">
        <w:tc>
          <w:tcPr>
            <w:tcW w:w="6710" w:type="dxa"/>
          </w:tcPr>
          <w:p w14:paraId="3319D546" w14:textId="77777777" w:rsidR="00763E70" w:rsidRDefault="00304C18">
            <w:r>
              <w:t>PLATFORMS_MMU_MEM_FLASH_FLAGS</w:t>
            </w:r>
          </w:p>
        </w:tc>
        <w:tc>
          <w:tcPr>
            <w:tcW w:w="3355" w:type="dxa"/>
          </w:tcPr>
          <w:p w14:paraId="01179CB3" w14:textId="77777777" w:rsidR="00763E70" w:rsidRDefault="00304C18">
            <w:r>
              <w:t>(0x0)</w:t>
            </w:r>
          </w:p>
        </w:tc>
      </w:tr>
      <w:tr w:rsidR="00763E70" w14:paraId="42C57DD4" w14:textId="77777777" w:rsidTr="00763E70">
        <w:tc>
          <w:tcPr>
            <w:tcW w:w="10065" w:type="dxa"/>
            <w:gridSpan w:val="2"/>
            <w:shd w:val="clear" w:color="auto" w:fill="000080"/>
          </w:tcPr>
          <w:p w14:paraId="03C1F44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8506D36" w14:textId="77777777" w:rsidTr="00763E70">
        <w:tc>
          <w:tcPr>
            <w:tcW w:w="10065" w:type="dxa"/>
            <w:gridSpan w:val="2"/>
          </w:tcPr>
          <w:p w14:paraId="2D790F6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PLATFORMS_MMU_MEM_FLASH_FLAGS (0x0)</w:t>
            </w:r>
          </w:p>
        </w:tc>
      </w:tr>
      <w:tr w:rsidR="00763E70" w14:paraId="5344B40B" w14:textId="77777777" w:rsidTr="00763E70">
        <w:tc>
          <w:tcPr>
            <w:tcW w:w="10065" w:type="dxa"/>
            <w:gridSpan w:val="2"/>
            <w:shd w:val="clear" w:color="auto" w:fill="000080"/>
          </w:tcPr>
          <w:p w14:paraId="607A6A1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E650049" w14:textId="77777777" w:rsidTr="00763E70">
        <w:tc>
          <w:tcPr>
            <w:tcW w:w="10065" w:type="dxa"/>
            <w:gridSpan w:val="2"/>
          </w:tcPr>
          <w:p w14:paraId="0DBBF2F9" w14:textId="77777777" w:rsidR="00763E70" w:rsidRDefault="00304C18">
            <w:r>
              <w:t>NA</w:t>
            </w:r>
          </w:p>
        </w:tc>
      </w:tr>
    </w:tbl>
    <w:p w14:paraId="03C8FBD1" w14:textId="77777777" w:rsidR="00763E70" w:rsidRDefault="00304C18">
      <w:pPr>
        <w:pStyle w:val="Heading3"/>
      </w:pPr>
      <w:r>
        <w:t>PLATFORMS_MMU_MEM_IO_FLAGS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3317"/>
      </w:tblGrid>
      <w:tr w:rsidR="00763E70" w14:paraId="500A3F1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7127D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0113AD2" w14:textId="77777777" w:rsidR="00763E70" w:rsidRDefault="00304C18">
            <w:r>
              <w:t>Value</w:t>
            </w:r>
          </w:p>
        </w:tc>
      </w:tr>
      <w:tr w:rsidR="00763E70" w14:paraId="3A8B3414" w14:textId="77777777" w:rsidTr="00763E70">
        <w:tc>
          <w:tcPr>
            <w:tcW w:w="6710" w:type="dxa"/>
          </w:tcPr>
          <w:p w14:paraId="3424178C" w14:textId="77777777" w:rsidR="00763E70" w:rsidRDefault="00304C18">
            <w:r>
              <w:t>PLATFORMS_MMU_MEM_IO_FLAGS</w:t>
            </w:r>
          </w:p>
        </w:tc>
        <w:tc>
          <w:tcPr>
            <w:tcW w:w="3355" w:type="dxa"/>
          </w:tcPr>
          <w:p w14:paraId="67A831CB" w14:textId="77777777" w:rsidR="00763E70" w:rsidRDefault="00304C18">
            <w:r>
              <w:t>(0x0 | PLATFORMS_MAS2_W | PLATFORMS_MAS2_I | PLATFORMS_MAS2_M | PLATFORMS_MAS2_G)</w:t>
            </w:r>
          </w:p>
        </w:tc>
      </w:tr>
      <w:tr w:rsidR="00763E70" w14:paraId="529BC7C6" w14:textId="77777777" w:rsidTr="00763E70">
        <w:tc>
          <w:tcPr>
            <w:tcW w:w="10065" w:type="dxa"/>
            <w:gridSpan w:val="2"/>
            <w:shd w:val="clear" w:color="auto" w:fill="000080"/>
          </w:tcPr>
          <w:p w14:paraId="0959BC5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0F0E31A" w14:textId="77777777" w:rsidTr="00763E70">
        <w:tc>
          <w:tcPr>
            <w:tcW w:w="10065" w:type="dxa"/>
            <w:gridSpan w:val="2"/>
          </w:tcPr>
          <w:p w14:paraId="3D4BD32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PLATFORMS_MMU_MEM_IO_FLAGS (0x0 | PLATFORMS_MAS2_W | PLATFORMS_MAS2_I | PLATFORMS_MAS2_M | PLATFORMS_MAS2_G)</w:t>
            </w:r>
          </w:p>
        </w:tc>
      </w:tr>
      <w:tr w:rsidR="00763E70" w14:paraId="7BAB3DEF" w14:textId="77777777" w:rsidTr="00763E70">
        <w:tc>
          <w:tcPr>
            <w:tcW w:w="10065" w:type="dxa"/>
            <w:gridSpan w:val="2"/>
            <w:shd w:val="clear" w:color="auto" w:fill="000080"/>
          </w:tcPr>
          <w:p w14:paraId="5445250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18B4477" w14:textId="77777777" w:rsidTr="00763E70">
        <w:tc>
          <w:tcPr>
            <w:tcW w:w="10065" w:type="dxa"/>
            <w:gridSpan w:val="2"/>
          </w:tcPr>
          <w:p w14:paraId="7373EE56" w14:textId="77777777" w:rsidR="00763E70" w:rsidRDefault="00304C18">
            <w:r>
              <w:t>NA</w:t>
            </w:r>
          </w:p>
        </w:tc>
      </w:tr>
    </w:tbl>
    <w:p w14:paraId="16CE6060" w14:textId="77777777" w:rsidR="00763E70" w:rsidRDefault="00304C18">
      <w:pPr>
        <w:pStyle w:val="Heading3"/>
      </w:pPr>
      <w:r>
        <w:t>PLATFORMS_MMU_MEM_RAM_FLAGS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763E70" w14:paraId="0EB5F3A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53FFD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F8BBBF1" w14:textId="77777777" w:rsidR="00763E70" w:rsidRDefault="00304C18">
            <w:r>
              <w:t>Value</w:t>
            </w:r>
          </w:p>
        </w:tc>
      </w:tr>
      <w:tr w:rsidR="00763E70" w14:paraId="17E84F98" w14:textId="77777777" w:rsidTr="00763E70">
        <w:tc>
          <w:tcPr>
            <w:tcW w:w="6710" w:type="dxa"/>
          </w:tcPr>
          <w:p w14:paraId="7551251B" w14:textId="77777777" w:rsidR="00763E70" w:rsidRDefault="00304C18">
            <w:r>
              <w:t>PLATFORMS_MMU_MEM_RAM_FLAGS</w:t>
            </w:r>
          </w:p>
        </w:tc>
        <w:tc>
          <w:tcPr>
            <w:tcW w:w="3355" w:type="dxa"/>
          </w:tcPr>
          <w:p w14:paraId="45097C09" w14:textId="77777777" w:rsidR="00763E70" w:rsidRDefault="00304C18">
            <w:r>
              <w:t>(0x0 | PLATFORMS_MAS2_I)</w:t>
            </w:r>
          </w:p>
        </w:tc>
      </w:tr>
      <w:tr w:rsidR="00763E70" w14:paraId="782CC5CD" w14:textId="77777777" w:rsidTr="00763E70">
        <w:tc>
          <w:tcPr>
            <w:tcW w:w="10065" w:type="dxa"/>
            <w:gridSpan w:val="2"/>
            <w:shd w:val="clear" w:color="auto" w:fill="000080"/>
          </w:tcPr>
          <w:p w14:paraId="46424A6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A0D2DBC" w14:textId="77777777" w:rsidTr="00763E70">
        <w:tc>
          <w:tcPr>
            <w:tcW w:w="10065" w:type="dxa"/>
            <w:gridSpan w:val="2"/>
          </w:tcPr>
          <w:p w14:paraId="68AD43C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PLATFORMS_MMU_MEM_RAM_FLAGS (0x0 | PLATFORMS_MAS2_I)</w:t>
            </w:r>
          </w:p>
        </w:tc>
      </w:tr>
      <w:tr w:rsidR="00763E70" w14:paraId="142913F7" w14:textId="77777777" w:rsidTr="00763E70">
        <w:tc>
          <w:tcPr>
            <w:tcW w:w="10065" w:type="dxa"/>
            <w:gridSpan w:val="2"/>
            <w:shd w:val="clear" w:color="auto" w:fill="000080"/>
          </w:tcPr>
          <w:p w14:paraId="46A07158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0EB908F" w14:textId="77777777" w:rsidTr="00763E70">
        <w:tc>
          <w:tcPr>
            <w:tcW w:w="10065" w:type="dxa"/>
            <w:gridSpan w:val="2"/>
          </w:tcPr>
          <w:p w14:paraId="06EF99CA" w14:textId="77777777" w:rsidR="00763E70" w:rsidRDefault="00304C18">
            <w:r>
              <w:t>NA</w:t>
            </w:r>
          </w:p>
        </w:tc>
      </w:tr>
    </w:tbl>
    <w:p w14:paraId="58157DF0" w14:textId="77777777" w:rsidR="00763E70" w:rsidRDefault="00304C18">
      <w:pPr>
        <w:pStyle w:val="Heading3"/>
      </w:pPr>
      <w:r>
        <w:t>PLATFORMS_1_2_HV_RESET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763E70" w14:paraId="0ED4EC9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B8D3EA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4AA2833" w14:textId="77777777" w:rsidR="00763E70" w:rsidRDefault="00304C18">
            <w:r>
              <w:t>Value</w:t>
            </w:r>
          </w:p>
        </w:tc>
      </w:tr>
      <w:tr w:rsidR="00763E70" w14:paraId="463E05AF" w14:textId="77777777" w:rsidTr="00763E70">
        <w:tc>
          <w:tcPr>
            <w:tcW w:w="6710" w:type="dxa"/>
          </w:tcPr>
          <w:p w14:paraId="19854250" w14:textId="77777777" w:rsidR="00763E70" w:rsidRDefault="00304C18">
            <w:r>
              <w:t>PLATFORMS_1_2_HV_RESET</w:t>
            </w:r>
          </w:p>
        </w:tc>
        <w:tc>
          <w:tcPr>
            <w:tcW w:w="3355" w:type="dxa"/>
          </w:tcPr>
          <w:p w14:paraId="284DA84B" w14:textId="530882A9" w:rsidR="00763E70" w:rsidRDefault="00BC0161">
            <w:r>
              <w:t>0x06U</w:t>
            </w:r>
          </w:p>
        </w:tc>
      </w:tr>
      <w:tr w:rsidR="00763E70" w14:paraId="71B9FA36" w14:textId="77777777" w:rsidTr="00763E70">
        <w:tc>
          <w:tcPr>
            <w:tcW w:w="10065" w:type="dxa"/>
            <w:gridSpan w:val="2"/>
            <w:shd w:val="clear" w:color="auto" w:fill="000080"/>
          </w:tcPr>
          <w:p w14:paraId="546CEC8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E5057A5" w14:textId="77777777" w:rsidTr="00763E70">
        <w:tc>
          <w:tcPr>
            <w:tcW w:w="10065" w:type="dxa"/>
            <w:gridSpan w:val="2"/>
          </w:tcPr>
          <w:p w14:paraId="06C0D24C" w14:textId="1A9AF98E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PLATFORMS_1_2_HV_RESET 0x06U </w:t>
            </w:r>
          </w:p>
        </w:tc>
      </w:tr>
      <w:tr w:rsidR="00763E70" w14:paraId="215FE6ED" w14:textId="77777777" w:rsidTr="00763E70">
        <w:tc>
          <w:tcPr>
            <w:tcW w:w="10065" w:type="dxa"/>
            <w:gridSpan w:val="2"/>
            <w:shd w:val="clear" w:color="auto" w:fill="000080"/>
          </w:tcPr>
          <w:p w14:paraId="5B3F2A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1996B2A" w14:textId="77777777" w:rsidTr="00763E70">
        <w:tc>
          <w:tcPr>
            <w:tcW w:w="10065" w:type="dxa"/>
            <w:gridSpan w:val="2"/>
          </w:tcPr>
          <w:p w14:paraId="772AD77A" w14:textId="1D15B65E" w:rsidR="00763E70" w:rsidRDefault="00BC0161">
            <w:r>
              <w:lastRenderedPageBreak/>
              <w:t xml:space="preserve">1.2 V </w:t>
            </w:r>
            <w:proofErr w:type="gramStart"/>
            <w:r>
              <w:t>high-voltage</w:t>
            </w:r>
            <w:proofErr w:type="gramEnd"/>
            <w:r>
              <w:t xml:space="preserve"> detected event</w:t>
            </w:r>
          </w:p>
        </w:tc>
      </w:tr>
    </w:tbl>
    <w:p w14:paraId="35B1103C" w14:textId="77777777" w:rsidR="00763E70" w:rsidRDefault="00304C18">
      <w:pPr>
        <w:pStyle w:val="Heading3"/>
      </w:pPr>
      <w:r>
        <w:t>PLATFORMS_1_2_LV_RESET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3279"/>
      </w:tblGrid>
      <w:tr w:rsidR="00763E70" w14:paraId="50BB98F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4C8AFC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20D3BCB" w14:textId="77777777" w:rsidR="00763E70" w:rsidRDefault="00304C18">
            <w:r>
              <w:t>Value</w:t>
            </w:r>
          </w:p>
        </w:tc>
      </w:tr>
      <w:tr w:rsidR="00763E70" w14:paraId="3101D002" w14:textId="77777777" w:rsidTr="00763E70">
        <w:tc>
          <w:tcPr>
            <w:tcW w:w="6710" w:type="dxa"/>
          </w:tcPr>
          <w:p w14:paraId="47E6FFE3" w14:textId="77777777" w:rsidR="00763E70" w:rsidRDefault="00304C18">
            <w:r>
              <w:t>PLATFORMS_1_2_LV_RESET</w:t>
            </w:r>
          </w:p>
        </w:tc>
        <w:tc>
          <w:tcPr>
            <w:tcW w:w="3355" w:type="dxa"/>
          </w:tcPr>
          <w:p w14:paraId="03F38A00" w14:textId="3E9A4102" w:rsidR="00763E70" w:rsidRDefault="00304C18">
            <w:r>
              <w:t xml:space="preserve"> </w:t>
            </w:r>
            <w:r w:rsidR="00BC0161">
              <w:t>0x05U</w:t>
            </w:r>
          </w:p>
        </w:tc>
      </w:tr>
      <w:tr w:rsidR="00763E70" w14:paraId="60D209A5" w14:textId="77777777" w:rsidTr="00763E70">
        <w:tc>
          <w:tcPr>
            <w:tcW w:w="10065" w:type="dxa"/>
            <w:gridSpan w:val="2"/>
            <w:shd w:val="clear" w:color="auto" w:fill="000080"/>
          </w:tcPr>
          <w:p w14:paraId="2D95A46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81A435D" w14:textId="77777777" w:rsidTr="00763E70">
        <w:tc>
          <w:tcPr>
            <w:tcW w:w="10065" w:type="dxa"/>
            <w:gridSpan w:val="2"/>
          </w:tcPr>
          <w:p w14:paraId="74C8D82E" w14:textId="6806234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PLATFORMS_1_2_LV_RESET 0x05U </w:t>
            </w:r>
          </w:p>
        </w:tc>
      </w:tr>
      <w:tr w:rsidR="00763E70" w14:paraId="79F0F59F" w14:textId="77777777" w:rsidTr="00763E70">
        <w:tc>
          <w:tcPr>
            <w:tcW w:w="10065" w:type="dxa"/>
            <w:gridSpan w:val="2"/>
            <w:shd w:val="clear" w:color="auto" w:fill="000080"/>
          </w:tcPr>
          <w:p w14:paraId="02971AEF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DD62651" w14:textId="77777777" w:rsidTr="00763E70">
        <w:tc>
          <w:tcPr>
            <w:tcW w:w="10065" w:type="dxa"/>
            <w:gridSpan w:val="2"/>
          </w:tcPr>
          <w:p w14:paraId="2C0BDAD0" w14:textId="07255B20" w:rsidR="00763E70" w:rsidRDefault="00BC0161">
            <w:r>
              <w:t>1.2 V low-voltage detected event</w:t>
            </w:r>
          </w:p>
        </w:tc>
      </w:tr>
    </w:tbl>
    <w:p w14:paraId="7B88D993" w14:textId="77777777" w:rsidR="00763E70" w:rsidRDefault="00304C18">
      <w:pPr>
        <w:pStyle w:val="Heading3"/>
      </w:pPr>
      <w:r>
        <w:t>PLATFORMS_2_7_LV_FLASH_RESET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9"/>
        <w:gridCol w:w="3266"/>
      </w:tblGrid>
      <w:tr w:rsidR="00763E70" w14:paraId="4DA50A8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C0FC8A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4925A76" w14:textId="77777777" w:rsidR="00763E70" w:rsidRDefault="00304C18">
            <w:r>
              <w:t>Value</w:t>
            </w:r>
          </w:p>
        </w:tc>
      </w:tr>
      <w:tr w:rsidR="00763E70" w14:paraId="06C656C3" w14:textId="77777777" w:rsidTr="00763E70">
        <w:tc>
          <w:tcPr>
            <w:tcW w:w="6710" w:type="dxa"/>
          </w:tcPr>
          <w:p w14:paraId="4F91B695" w14:textId="77777777" w:rsidR="00763E70" w:rsidRDefault="00304C18">
            <w:r>
              <w:t>PLATFORMS_2_7_LV_FLASH_RESET</w:t>
            </w:r>
          </w:p>
        </w:tc>
        <w:tc>
          <w:tcPr>
            <w:tcW w:w="3355" w:type="dxa"/>
          </w:tcPr>
          <w:p w14:paraId="24164E4B" w14:textId="31E9A17B" w:rsidR="00763E70" w:rsidRDefault="00BC0161">
            <w:r>
              <w:t>0x08U</w:t>
            </w:r>
          </w:p>
        </w:tc>
      </w:tr>
      <w:tr w:rsidR="00763E70" w14:paraId="199C2DBB" w14:textId="77777777" w:rsidTr="00763E70">
        <w:tc>
          <w:tcPr>
            <w:tcW w:w="10065" w:type="dxa"/>
            <w:gridSpan w:val="2"/>
            <w:shd w:val="clear" w:color="auto" w:fill="000080"/>
          </w:tcPr>
          <w:p w14:paraId="01FB1D3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4BC9AB4" w14:textId="77777777" w:rsidTr="00763E70">
        <w:tc>
          <w:tcPr>
            <w:tcW w:w="10065" w:type="dxa"/>
            <w:gridSpan w:val="2"/>
          </w:tcPr>
          <w:p w14:paraId="7EFD9FC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PLATFORMS_2_7_LV_FLASH_RESET 0x08U</w:t>
            </w:r>
          </w:p>
          <w:p w14:paraId="1793309C" w14:textId="08780251" w:rsidR="000F7B52" w:rsidRDefault="000F7B52"/>
        </w:tc>
      </w:tr>
      <w:tr w:rsidR="00763E70" w14:paraId="3A8CDDCD" w14:textId="77777777" w:rsidTr="00763E70">
        <w:tc>
          <w:tcPr>
            <w:tcW w:w="10065" w:type="dxa"/>
            <w:gridSpan w:val="2"/>
            <w:shd w:val="clear" w:color="auto" w:fill="000080"/>
          </w:tcPr>
          <w:p w14:paraId="5287B08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A44B5CA" w14:textId="77777777" w:rsidTr="00763E70">
        <w:tc>
          <w:tcPr>
            <w:tcW w:w="10065" w:type="dxa"/>
            <w:gridSpan w:val="2"/>
          </w:tcPr>
          <w:p w14:paraId="4925CD60" w14:textId="5A559C1C" w:rsidR="00763E70" w:rsidRDefault="00BC0161">
            <w:r>
              <w:t>2.7 V low-voltage detected event (FLASH)</w:t>
            </w:r>
          </w:p>
        </w:tc>
      </w:tr>
    </w:tbl>
    <w:p w14:paraId="48FEDF06" w14:textId="77777777" w:rsidR="00763E70" w:rsidRDefault="00304C18">
      <w:pPr>
        <w:pStyle w:val="Heading3"/>
      </w:pPr>
      <w:r>
        <w:t>PLATFORMS_2_7_LV_IO_RESET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3274"/>
      </w:tblGrid>
      <w:tr w:rsidR="00763E70" w14:paraId="288A218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BEBE7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9D1060" w14:textId="77777777" w:rsidR="00763E70" w:rsidRDefault="00304C18">
            <w:r>
              <w:t>Value</w:t>
            </w:r>
          </w:p>
        </w:tc>
      </w:tr>
      <w:tr w:rsidR="00763E70" w14:paraId="1E828B8C" w14:textId="77777777" w:rsidTr="00763E70">
        <w:tc>
          <w:tcPr>
            <w:tcW w:w="6710" w:type="dxa"/>
          </w:tcPr>
          <w:p w14:paraId="5635B633" w14:textId="77777777" w:rsidR="00763E70" w:rsidRDefault="00304C18">
            <w:r>
              <w:t>PLATFORMS_2_7_LV_IO_RESET</w:t>
            </w:r>
          </w:p>
        </w:tc>
        <w:tc>
          <w:tcPr>
            <w:tcW w:w="3355" w:type="dxa"/>
          </w:tcPr>
          <w:p w14:paraId="659BA129" w14:textId="5D097A46" w:rsidR="00763E70" w:rsidRDefault="00BC0161">
            <w:r>
              <w:t>0x09U</w:t>
            </w:r>
          </w:p>
        </w:tc>
      </w:tr>
      <w:tr w:rsidR="00763E70" w14:paraId="00EEC66B" w14:textId="77777777" w:rsidTr="00763E70">
        <w:tc>
          <w:tcPr>
            <w:tcW w:w="10065" w:type="dxa"/>
            <w:gridSpan w:val="2"/>
            <w:shd w:val="clear" w:color="auto" w:fill="000080"/>
          </w:tcPr>
          <w:p w14:paraId="113031A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4B57A0A" w14:textId="77777777" w:rsidTr="00763E70">
        <w:tc>
          <w:tcPr>
            <w:tcW w:w="10065" w:type="dxa"/>
            <w:gridSpan w:val="2"/>
          </w:tcPr>
          <w:p w14:paraId="633EA10E" w14:textId="277C31C1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PLATFORMS_2_7_LV_IO_RESET 0x09U </w:t>
            </w:r>
          </w:p>
        </w:tc>
      </w:tr>
      <w:tr w:rsidR="00763E70" w14:paraId="37980A8F" w14:textId="77777777" w:rsidTr="00763E70">
        <w:tc>
          <w:tcPr>
            <w:tcW w:w="10065" w:type="dxa"/>
            <w:gridSpan w:val="2"/>
            <w:shd w:val="clear" w:color="auto" w:fill="000080"/>
          </w:tcPr>
          <w:p w14:paraId="7117C2C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89A3FAC" w14:textId="77777777" w:rsidTr="00763E70">
        <w:tc>
          <w:tcPr>
            <w:tcW w:w="10065" w:type="dxa"/>
            <w:gridSpan w:val="2"/>
          </w:tcPr>
          <w:p w14:paraId="5ED9E7B0" w14:textId="1F60A447" w:rsidR="00763E70" w:rsidRDefault="00BC0161">
            <w:r>
              <w:t>2.7 V low-voltage detected event (I/O)</w:t>
            </w:r>
          </w:p>
        </w:tc>
      </w:tr>
    </w:tbl>
    <w:p w14:paraId="0089A98B" w14:textId="77777777" w:rsidR="00763E70" w:rsidRDefault="00304C18">
      <w:pPr>
        <w:pStyle w:val="Heading3"/>
      </w:pPr>
      <w:r>
        <w:t>PLATFORMS_2_7_LV_VREG_RESET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763E70" w14:paraId="7AE6771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C39D6D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1F4E449" w14:textId="77777777" w:rsidR="00763E70" w:rsidRDefault="00304C18">
            <w:r>
              <w:t>Value</w:t>
            </w:r>
          </w:p>
        </w:tc>
      </w:tr>
      <w:tr w:rsidR="00763E70" w14:paraId="7E0BC8F6" w14:textId="77777777" w:rsidTr="00763E70">
        <w:tc>
          <w:tcPr>
            <w:tcW w:w="6710" w:type="dxa"/>
          </w:tcPr>
          <w:p w14:paraId="7673C4DC" w14:textId="77777777" w:rsidR="00763E70" w:rsidRDefault="00304C18">
            <w:r>
              <w:t>PLATFORMS_2_7_LV_VREG_RESET</w:t>
            </w:r>
          </w:p>
        </w:tc>
        <w:tc>
          <w:tcPr>
            <w:tcW w:w="3355" w:type="dxa"/>
          </w:tcPr>
          <w:p w14:paraId="5254108D" w14:textId="684D2D6C" w:rsidR="00763E70" w:rsidRDefault="00BC0161">
            <w:r>
              <w:t>0x07U</w:t>
            </w:r>
          </w:p>
        </w:tc>
      </w:tr>
      <w:tr w:rsidR="00763E70" w14:paraId="433E37A6" w14:textId="77777777" w:rsidTr="00763E70">
        <w:tc>
          <w:tcPr>
            <w:tcW w:w="10065" w:type="dxa"/>
            <w:gridSpan w:val="2"/>
            <w:shd w:val="clear" w:color="auto" w:fill="000080"/>
          </w:tcPr>
          <w:p w14:paraId="25297A1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39DCC35" w14:textId="77777777" w:rsidTr="00763E70">
        <w:tc>
          <w:tcPr>
            <w:tcW w:w="10065" w:type="dxa"/>
            <w:gridSpan w:val="2"/>
          </w:tcPr>
          <w:p w14:paraId="44E9ACFA" w14:textId="502C37D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PLATFORMS_2_7_LV_VREG_RESET 0x07U </w:t>
            </w:r>
          </w:p>
        </w:tc>
      </w:tr>
      <w:tr w:rsidR="00763E70" w14:paraId="66438738" w14:textId="77777777" w:rsidTr="00763E70">
        <w:tc>
          <w:tcPr>
            <w:tcW w:w="10065" w:type="dxa"/>
            <w:gridSpan w:val="2"/>
            <w:shd w:val="clear" w:color="auto" w:fill="000080"/>
          </w:tcPr>
          <w:p w14:paraId="67B001D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B5B5774" w14:textId="77777777" w:rsidTr="00763E70">
        <w:tc>
          <w:tcPr>
            <w:tcW w:w="10065" w:type="dxa"/>
            <w:gridSpan w:val="2"/>
          </w:tcPr>
          <w:p w14:paraId="47A761AF" w14:textId="6A34A25C" w:rsidR="00763E70" w:rsidRDefault="00BC0161">
            <w:r>
              <w:t>2.7 V low-voltage detected event (VREG)</w:t>
            </w:r>
          </w:p>
        </w:tc>
      </w:tr>
    </w:tbl>
    <w:p w14:paraId="7A36F805" w14:textId="77777777" w:rsidR="00763E70" w:rsidRDefault="00304C18">
      <w:pPr>
        <w:pStyle w:val="Heading3"/>
      </w:pPr>
      <w:proofErr w:type="spellStart"/>
      <w:r>
        <w:t>PLATFORMS_ccs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348D8FC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9D5D3D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2C10CF" w14:textId="77777777" w:rsidR="00763E70" w:rsidRDefault="00304C18">
            <w:r>
              <w:t>Value</w:t>
            </w:r>
          </w:p>
        </w:tc>
      </w:tr>
      <w:tr w:rsidR="00763E70" w14:paraId="6BA0D23D" w14:textId="77777777" w:rsidTr="00763E70">
        <w:tc>
          <w:tcPr>
            <w:tcW w:w="6710" w:type="dxa"/>
          </w:tcPr>
          <w:p w14:paraId="35D23A3C" w14:textId="77777777" w:rsidR="00763E70" w:rsidRDefault="00304C18">
            <w:proofErr w:type="spellStart"/>
            <w:r>
              <w:t>PLATFORMS_ccs</w:t>
            </w:r>
            <w:proofErr w:type="spellEnd"/>
          </w:p>
        </w:tc>
        <w:tc>
          <w:tcPr>
            <w:tcW w:w="3355" w:type="dxa"/>
          </w:tcPr>
          <w:p w14:paraId="5D10E151" w14:textId="77777777" w:rsidR="00763E70" w:rsidRDefault="00304C18">
            <w:r>
              <w:t xml:space="preserve"> 7</w:t>
            </w:r>
          </w:p>
        </w:tc>
      </w:tr>
      <w:tr w:rsidR="00763E70" w14:paraId="254B5D6E" w14:textId="77777777" w:rsidTr="00763E70">
        <w:tc>
          <w:tcPr>
            <w:tcW w:w="10065" w:type="dxa"/>
            <w:gridSpan w:val="2"/>
            <w:shd w:val="clear" w:color="auto" w:fill="000080"/>
          </w:tcPr>
          <w:p w14:paraId="13AE6AF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997C613" w14:textId="77777777" w:rsidTr="00763E70">
        <w:tc>
          <w:tcPr>
            <w:tcW w:w="10065" w:type="dxa"/>
            <w:gridSpan w:val="2"/>
          </w:tcPr>
          <w:p w14:paraId="574BFF8E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PLATFORMS_ccs</w:t>
            </w:r>
            <w:proofErr w:type="spellEnd"/>
            <w:r>
              <w:t xml:space="preserve"> 7</w:t>
            </w:r>
          </w:p>
        </w:tc>
      </w:tr>
      <w:tr w:rsidR="00763E70" w14:paraId="2262590D" w14:textId="77777777" w:rsidTr="00763E70">
        <w:tc>
          <w:tcPr>
            <w:tcW w:w="10065" w:type="dxa"/>
            <w:gridSpan w:val="2"/>
            <w:shd w:val="clear" w:color="auto" w:fill="000080"/>
          </w:tcPr>
          <w:p w14:paraId="6E96986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338E8AD" w14:textId="77777777" w:rsidTr="00763E70">
        <w:tc>
          <w:tcPr>
            <w:tcW w:w="10065" w:type="dxa"/>
            <w:gridSpan w:val="2"/>
          </w:tcPr>
          <w:p w14:paraId="31FF1E44" w14:textId="77777777" w:rsidR="00763E70" w:rsidRDefault="00304C18">
            <w:r>
              <w:t>NA</w:t>
            </w:r>
          </w:p>
        </w:tc>
      </w:tr>
    </w:tbl>
    <w:p w14:paraId="594303BF" w14:textId="77777777" w:rsidR="00763E70" w:rsidRDefault="00304C18">
      <w:pPr>
        <w:pStyle w:val="Heading3"/>
      </w:pPr>
      <w:r>
        <w:t>PLATFORMS_CMU12_FHL_RESET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7180478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F39A7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E7AA106" w14:textId="77777777" w:rsidR="00763E70" w:rsidRDefault="00304C18">
            <w:r>
              <w:t>Value</w:t>
            </w:r>
          </w:p>
        </w:tc>
      </w:tr>
      <w:tr w:rsidR="00763E70" w14:paraId="007E7ADA" w14:textId="77777777" w:rsidTr="00763E70">
        <w:tc>
          <w:tcPr>
            <w:tcW w:w="6710" w:type="dxa"/>
          </w:tcPr>
          <w:p w14:paraId="61442875" w14:textId="77777777" w:rsidR="00763E70" w:rsidRDefault="00304C18">
            <w:r>
              <w:t>PLATFORMS_CMU12_FHL_RESET</w:t>
            </w:r>
          </w:p>
        </w:tc>
        <w:tc>
          <w:tcPr>
            <w:tcW w:w="3355" w:type="dxa"/>
          </w:tcPr>
          <w:p w14:paraId="0ED0EF71" w14:textId="7AA15E3A" w:rsidR="00763E70" w:rsidRDefault="00BC0161">
            <w:r>
              <w:t>0x13U</w:t>
            </w:r>
          </w:p>
        </w:tc>
      </w:tr>
      <w:tr w:rsidR="00763E70" w14:paraId="7E23DD1B" w14:textId="77777777" w:rsidTr="00763E70">
        <w:tc>
          <w:tcPr>
            <w:tcW w:w="10065" w:type="dxa"/>
            <w:gridSpan w:val="2"/>
            <w:shd w:val="clear" w:color="auto" w:fill="000080"/>
          </w:tcPr>
          <w:p w14:paraId="0F3BA48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D908A5F" w14:textId="77777777" w:rsidTr="00763E70">
        <w:tc>
          <w:tcPr>
            <w:tcW w:w="10065" w:type="dxa"/>
            <w:gridSpan w:val="2"/>
          </w:tcPr>
          <w:p w14:paraId="40E64923" w14:textId="30DC045C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PLATFORMS_CMU12_FHL_RESET 0x13U </w:t>
            </w:r>
          </w:p>
        </w:tc>
      </w:tr>
      <w:tr w:rsidR="00763E70" w14:paraId="1D3A335C" w14:textId="77777777" w:rsidTr="00763E70">
        <w:tc>
          <w:tcPr>
            <w:tcW w:w="10065" w:type="dxa"/>
            <w:gridSpan w:val="2"/>
            <w:shd w:val="clear" w:color="auto" w:fill="000080"/>
          </w:tcPr>
          <w:p w14:paraId="0D19435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AB1B32A" w14:textId="77777777" w:rsidTr="00763E70">
        <w:tc>
          <w:tcPr>
            <w:tcW w:w="10065" w:type="dxa"/>
            <w:gridSpan w:val="2"/>
          </w:tcPr>
          <w:p w14:paraId="5CD10B77" w14:textId="1E2E7360" w:rsidR="00763E70" w:rsidRDefault="00BC0161">
            <w:r>
              <w:lastRenderedPageBreak/>
              <w:t xml:space="preserve">CMU 1/2 clock </w:t>
            </w:r>
            <w:proofErr w:type="spellStart"/>
            <w:r>
              <w:t>frequence</w:t>
            </w:r>
            <w:proofErr w:type="spellEnd"/>
            <w:r>
              <w:t xml:space="preserve"> too high/low event</w:t>
            </w:r>
          </w:p>
        </w:tc>
      </w:tr>
    </w:tbl>
    <w:p w14:paraId="6E33316A" w14:textId="77777777" w:rsidR="00763E70" w:rsidRDefault="00304C18">
      <w:pPr>
        <w:pStyle w:val="Heading3"/>
      </w:pPr>
      <w:r>
        <w:t>PLATFORMS_CMU_FHL_RESET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6668BE5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CFBA39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CBEFFD1" w14:textId="77777777" w:rsidR="00763E70" w:rsidRDefault="00304C18">
            <w:r>
              <w:t>Value</w:t>
            </w:r>
          </w:p>
        </w:tc>
      </w:tr>
      <w:tr w:rsidR="00763E70" w14:paraId="0105C907" w14:textId="77777777" w:rsidTr="00763E70">
        <w:tc>
          <w:tcPr>
            <w:tcW w:w="6710" w:type="dxa"/>
          </w:tcPr>
          <w:p w14:paraId="5B5B8332" w14:textId="77777777" w:rsidR="00763E70" w:rsidRDefault="00304C18">
            <w:r>
              <w:t>PLATFORMS_CMU_FHL_RESET</w:t>
            </w:r>
          </w:p>
        </w:tc>
        <w:tc>
          <w:tcPr>
            <w:tcW w:w="3355" w:type="dxa"/>
          </w:tcPr>
          <w:p w14:paraId="60C502B5" w14:textId="2F8ACB2E" w:rsidR="00763E70" w:rsidRDefault="00BC0161">
            <w:r>
              <w:t>0x0FU</w:t>
            </w:r>
          </w:p>
        </w:tc>
      </w:tr>
      <w:tr w:rsidR="00763E70" w14:paraId="01F813F4" w14:textId="77777777" w:rsidTr="00763E70">
        <w:tc>
          <w:tcPr>
            <w:tcW w:w="10065" w:type="dxa"/>
            <w:gridSpan w:val="2"/>
            <w:shd w:val="clear" w:color="auto" w:fill="000080"/>
          </w:tcPr>
          <w:p w14:paraId="55FDBAE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9A67D8B" w14:textId="77777777" w:rsidTr="00763E70">
        <w:tc>
          <w:tcPr>
            <w:tcW w:w="10065" w:type="dxa"/>
            <w:gridSpan w:val="2"/>
          </w:tcPr>
          <w:p w14:paraId="25222307" w14:textId="7C3DBA8F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PLATFORMS_CMU_FHL_RESET 0x0FU </w:t>
            </w:r>
          </w:p>
        </w:tc>
      </w:tr>
      <w:tr w:rsidR="00763E70" w14:paraId="52822595" w14:textId="77777777" w:rsidTr="00763E70">
        <w:tc>
          <w:tcPr>
            <w:tcW w:w="10065" w:type="dxa"/>
            <w:gridSpan w:val="2"/>
            <w:shd w:val="clear" w:color="auto" w:fill="000080"/>
          </w:tcPr>
          <w:p w14:paraId="732AF83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B6EBC01" w14:textId="77777777" w:rsidTr="00763E70">
        <w:tc>
          <w:tcPr>
            <w:tcW w:w="10065" w:type="dxa"/>
            <w:gridSpan w:val="2"/>
          </w:tcPr>
          <w:p w14:paraId="65E8B4D8" w14:textId="32EAFD2D" w:rsidR="00763E70" w:rsidRDefault="00BC0161">
            <w:r>
              <w:t>CMU0 clock frequency higher/lower than reference event</w:t>
            </w:r>
          </w:p>
        </w:tc>
      </w:tr>
    </w:tbl>
    <w:p w14:paraId="522F3DAA" w14:textId="77777777" w:rsidR="00763E70" w:rsidRDefault="00304C18">
      <w:pPr>
        <w:pStyle w:val="Heading3"/>
      </w:pPr>
      <w:r>
        <w:t>PLATFORMS_CMU_OLR_RESET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23A9915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95D91A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5A986EB" w14:textId="77777777" w:rsidR="00763E70" w:rsidRDefault="00304C18">
            <w:r>
              <w:t>Value</w:t>
            </w:r>
          </w:p>
        </w:tc>
      </w:tr>
      <w:tr w:rsidR="00763E70" w14:paraId="64F26B8F" w14:textId="77777777" w:rsidTr="00763E70">
        <w:tc>
          <w:tcPr>
            <w:tcW w:w="6710" w:type="dxa"/>
          </w:tcPr>
          <w:p w14:paraId="3B3A1B70" w14:textId="77777777" w:rsidR="00763E70" w:rsidRDefault="00304C18">
            <w:r>
              <w:t>PLATFORMS_CMU_OLR_RESET</w:t>
            </w:r>
          </w:p>
        </w:tc>
        <w:tc>
          <w:tcPr>
            <w:tcW w:w="3355" w:type="dxa"/>
          </w:tcPr>
          <w:p w14:paraId="3F3B6730" w14:textId="36B742CF" w:rsidR="00763E70" w:rsidRDefault="00BC0161">
            <w:r>
              <w:t>0x0EU</w:t>
            </w:r>
          </w:p>
        </w:tc>
      </w:tr>
      <w:tr w:rsidR="00763E70" w14:paraId="2229AF42" w14:textId="77777777" w:rsidTr="00763E70">
        <w:tc>
          <w:tcPr>
            <w:tcW w:w="10065" w:type="dxa"/>
            <w:gridSpan w:val="2"/>
            <w:shd w:val="clear" w:color="auto" w:fill="000080"/>
          </w:tcPr>
          <w:p w14:paraId="431545F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86521E5" w14:textId="77777777" w:rsidTr="00763E70">
        <w:tc>
          <w:tcPr>
            <w:tcW w:w="10065" w:type="dxa"/>
            <w:gridSpan w:val="2"/>
          </w:tcPr>
          <w:p w14:paraId="16FB2D9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PLATFORMS_CMU_OLR_RESET 0x0EU </w:t>
            </w:r>
          </w:p>
          <w:p w14:paraId="343535FE" w14:textId="62E8C5DA" w:rsidR="000F7B52" w:rsidRDefault="000F7B52"/>
        </w:tc>
      </w:tr>
      <w:tr w:rsidR="00763E70" w14:paraId="4DE5EF2B" w14:textId="77777777" w:rsidTr="00763E70">
        <w:tc>
          <w:tcPr>
            <w:tcW w:w="10065" w:type="dxa"/>
            <w:gridSpan w:val="2"/>
            <w:shd w:val="clear" w:color="auto" w:fill="000080"/>
          </w:tcPr>
          <w:p w14:paraId="5AD2391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8641BE2" w14:textId="77777777" w:rsidTr="00763E70">
        <w:tc>
          <w:tcPr>
            <w:tcW w:w="10065" w:type="dxa"/>
            <w:gridSpan w:val="2"/>
          </w:tcPr>
          <w:p w14:paraId="0915121A" w14:textId="762E2AB0" w:rsidR="00763E70" w:rsidRDefault="00BC0161">
            <w:r>
              <w:t>Oscillator frequency lower than reference event</w:t>
            </w:r>
          </w:p>
        </w:tc>
      </w:tr>
    </w:tbl>
    <w:p w14:paraId="038E5591" w14:textId="77777777" w:rsidR="00763E70" w:rsidRDefault="00304C18">
      <w:pPr>
        <w:pStyle w:val="Heading3"/>
      </w:pPr>
      <w:r>
        <w:t>PLATFORMS_CORE_RESET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4"/>
        <w:gridCol w:w="3281"/>
      </w:tblGrid>
      <w:tr w:rsidR="00763E70" w14:paraId="4892B0A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75527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DE8D726" w14:textId="77777777" w:rsidR="00763E70" w:rsidRDefault="00304C18">
            <w:r>
              <w:t>Value</w:t>
            </w:r>
          </w:p>
        </w:tc>
      </w:tr>
      <w:tr w:rsidR="00763E70" w14:paraId="232C5FFF" w14:textId="77777777" w:rsidTr="00763E70">
        <w:tc>
          <w:tcPr>
            <w:tcW w:w="6710" w:type="dxa"/>
          </w:tcPr>
          <w:p w14:paraId="3E910849" w14:textId="77777777" w:rsidR="00763E70" w:rsidRDefault="00304C18">
            <w:r>
              <w:t>PLATFORMS_CORE_RESET</w:t>
            </w:r>
          </w:p>
        </w:tc>
        <w:tc>
          <w:tcPr>
            <w:tcW w:w="3355" w:type="dxa"/>
          </w:tcPr>
          <w:p w14:paraId="5CF7A2C6" w14:textId="50390665" w:rsidR="00763E70" w:rsidRDefault="00BC0161">
            <w:r>
              <w:t>0x0BU</w:t>
            </w:r>
          </w:p>
        </w:tc>
      </w:tr>
      <w:tr w:rsidR="00763E70" w14:paraId="4E2E6D39" w14:textId="77777777" w:rsidTr="00763E70">
        <w:tc>
          <w:tcPr>
            <w:tcW w:w="10065" w:type="dxa"/>
            <w:gridSpan w:val="2"/>
            <w:shd w:val="clear" w:color="auto" w:fill="000080"/>
          </w:tcPr>
          <w:p w14:paraId="786B79D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91947A4" w14:textId="77777777" w:rsidTr="00763E70">
        <w:tc>
          <w:tcPr>
            <w:tcW w:w="10065" w:type="dxa"/>
            <w:gridSpan w:val="2"/>
          </w:tcPr>
          <w:p w14:paraId="6620F30E" w14:textId="1A06E29A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PLATFORMS_CORE_RESET 0x0BU </w:t>
            </w:r>
          </w:p>
        </w:tc>
      </w:tr>
      <w:tr w:rsidR="00763E70" w14:paraId="578FB2F2" w14:textId="77777777" w:rsidTr="00763E70">
        <w:tc>
          <w:tcPr>
            <w:tcW w:w="10065" w:type="dxa"/>
            <w:gridSpan w:val="2"/>
            <w:shd w:val="clear" w:color="auto" w:fill="000080"/>
          </w:tcPr>
          <w:p w14:paraId="79DE131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D54E8B6" w14:textId="77777777" w:rsidTr="00763E70">
        <w:tc>
          <w:tcPr>
            <w:tcW w:w="10065" w:type="dxa"/>
            <w:gridSpan w:val="2"/>
          </w:tcPr>
          <w:p w14:paraId="3ED0DA56" w14:textId="197FA540" w:rsidR="00763E70" w:rsidRDefault="00BC0161">
            <w:r>
              <w:t>CORE reset event</w:t>
            </w:r>
          </w:p>
        </w:tc>
      </w:tr>
    </w:tbl>
    <w:p w14:paraId="6D70754A" w14:textId="77777777" w:rsidR="00763E70" w:rsidRDefault="00304C18">
      <w:pPr>
        <w:pStyle w:val="Heading3"/>
      </w:pPr>
      <w:proofErr w:type="spellStart"/>
      <w:r>
        <w:t>PLATFORMS_csp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2EDEB93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E509CB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5998DB9" w14:textId="77777777" w:rsidR="00763E70" w:rsidRDefault="00304C18">
            <w:r>
              <w:t>Value</w:t>
            </w:r>
          </w:p>
        </w:tc>
      </w:tr>
      <w:tr w:rsidR="00763E70" w14:paraId="5201F4F0" w14:textId="77777777" w:rsidTr="00763E70">
        <w:tc>
          <w:tcPr>
            <w:tcW w:w="6710" w:type="dxa"/>
          </w:tcPr>
          <w:p w14:paraId="31753A7E" w14:textId="77777777" w:rsidR="00763E70" w:rsidRDefault="00304C18">
            <w:proofErr w:type="spellStart"/>
            <w:r>
              <w:t>PLATFORMS_csp</w:t>
            </w:r>
            <w:proofErr w:type="spellEnd"/>
          </w:p>
        </w:tc>
        <w:tc>
          <w:tcPr>
            <w:tcW w:w="3355" w:type="dxa"/>
          </w:tcPr>
          <w:p w14:paraId="7951CBBC" w14:textId="77777777" w:rsidR="00763E70" w:rsidRDefault="00304C18">
            <w:r>
              <w:t xml:space="preserve"> 9</w:t>
            </w:r>
          </w:p>
        </w:tc>
      </w:tr>
      <w:tr w:rsidR="00763E70" w14:paraId="1F5EF278" w14:textId="77777777" w:rsidTr="00763E70">
        <w:tc>
          <w:tcPr>
            <w:tcW w:w="10065" w:type="dxa"/>
            <w:gridSpan w:val="2"/>
            <w:shd w:val="clear" w:color="auto" w:fill="000080"/>
          </w:tcPr>
          <w:p w14:paraId="301E8EF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01C62E5" w14:textId="77777777" w:rsidTr="00763E70">
        <w:tc>
          <w:tcPr>
            <w:tcW w:w="10065" w:type="dxa"/>
            <w:gridSpan w:val="2"/>
          </w:tcPr>
          <w:p w14:paraId="1888B88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PLATFORMS_csp</w:t>
            </w:r>
            <w:proofErr w:type="spellEnd"/>
            <w:r>
              <w:t xml:space="preserve"> 9</w:t>
            </w:r>
          </w:p>
        </w:tc>
      </w:tr>
      <w:tr w:rsidR="00763E70" w14:paraId="7377DE1C" w14:textId="77777777" w:rsidTr="00763E70">
        <w:tc>
          <w:tcPr>
            <w:tcW w:w="10065" w:type="dxa"/>
            <w:gridSpan w:val="2"/>
            <w:shd w:val="clear" w:color="auto" w:fill="000080"/>
          </w:tcPr>
          <w:p w14:paraId="6C0AC01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83CA773" w14:textId="77777777" w:rsidTr="00763E70">
        <w:tc>
          <w:tcPr>
            <w:tcW w:w="10065" w:type="dxa"/>
            <w:gridSpan w:val="2"/>
          </w:tcPr>
          <w:p w14:paraId="5890DB5F" w14:textId="77777777" w:rsidR="00763E70" w:rsidRDefault="00304C18">
            <w:r>
              <w:t>NA</w:t>
            </w:r>
          </w:p>
        </w:tc>
      </w:tr>
    </w:tbl>
    <w:p w14:paraId="59F0BBBF" w14:textId="77777777" w:rsidR="00763E70" w:rsidRDefault="00304C18">
      <w:pPr>
        <w:pStyle w:val="Heading3"/>
      </w:pPr>
      <w:r>
        <w:t>PLATFORMS_CWD_RESET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3282"/>
      </w:tblGrid>
      <w:tr w:rsidR="00763E70" w14:paraId="0236118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35F677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E118C08" w14:textId="77777777" w:rsidR="00763E70" w:rsidRDefault="00304C18">
            <w:r>
              <w:t>Value</w:t>
            </w:r>
          </w:p>
        </w:tc>
      </w:tr>
      <w:tr w:rsidR="00763E70" w14:paraId="38EDEE9B" w14:textId="77777777" w:rsidTr="00763E70">
        <w:tc>
          <w:tcPr>
            <w:tcW w:w="6710" w:type="dxa"/>
          </w:tcPr>
          <w:p w14:paraId="6F4A72C7" w14:textId="77777777" w:rsidR="00763E70" w:rsidRDefault="00304C18">
            <w:r>
              <w:t>PLATFORMS_CWD_RESET</w:t>
            </w:r>
          </w:p>
        </w:tc>
        <w:tc>
          <w:tcPr>
            <w:tcW w:w="3355" w:type="dxa"/>
          </w:tcPr>
          <w:p w14:paraId="1622323C" w14:textId="26A1A023" w:rsidR="00763E70" w:rsidRDefault="00BC0161">
            <w:r>
              <w:t>0x0CU</w:t>
            </w:r>
          </w:p>
        </w:tc>
      </w:tr>
      <w:tr w:rsidR="00763E70" w14:paraId="3DA91CA0" w14:textId="77777777" w:rsidTr="00763E70">
        <w:tc>
          <w:tcPr>
            <w:tcW w:w="10065" w:type="dxa"/>
            <w:gridSpan w:val="2"/>
            <w:shd w:val="clear" w:color="auto" w:fill="000080"/>
          </w:tcPr>
          <w:p w14:paraId="1AE77CB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7968A0D" w14:textId="77777777" w:rsidTr="00763E70">
        <w:tc>
          <w:tcPr>
            <w:tcW w:w="10065" w:type="dxa"/>
            <w:gridSpan w:val="2"/>
          </w:tcPr>
          <w:p w14:paraId="1BBC0849" w14:textId="2A7D8F0A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PLATFORMS_CWD_RESET 0x0CU </w:t>
            </w:r>
          </w:p>
        </w:tc>
      </w:tr>
      <w:tr w:rsidR="00763E70" w14:paraId="3B7DF9EF" w14:textId="77777777" w:rsidTr="00763E70">
        <w:tc>
          <w:tcPr>
            <w:tcW w:w="10065" w:type="dxa"/>
            <w:gridSpan w:val="2"/>
            <w:shd w:val="clear" w:color="auto" w:fill="000080"/>
          </w:tcPr>
          <w:p w14:paraId="053ACAA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F9A534A" w14:textId="77777777" w:rsidTr="00763E70">
        <w:tc>
          <w:tcPr>
            <w:tcW w:w="10065" w:type="dxa"/>
            <w:gridSpan w:val="2"/>
          </w:tcPr>
          <w:p w14:paraId="6AEA0A4E" w14:textId="627C1911" w:rsidR="00763E70" w:rsidRDefault="00BC0161">
            <w:r>
              <w:t>Watchdog reset event</w:t>
            </w:r>
          </w:p>
        </w:tc>
      </w:tr>
    </w:tbl>
    <w:p w14:paraId="4E7A0896" w14:textId="77777777" w:rsidR="00763E70" w:rsidRDefault="00304C18">
      <w:pPr>
        <w:pStyle w:val="Heading3"/>
      </w:pPr>
      <w:proofErr w:type="spellStart"/>
      <w:r>
        <w:t>PLATFORMS_dcc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763E70" w14:paraId="605BF14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A8400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3AC3436" w14:textId="77777777" w:rsidR="00763E70" w:rsidRDefault="00304C18">
            <w:r>
              <w:t>Value</w:t>
            </w:r>
          </w:p>
        </w:tc>
      </w:tr>
      <w:tr w:rsidR="00763E70" w14:paraId="29C30A1D" w14:textId="77777777" w:rsidTr="00763E70">
        <w:tc>
          <w:tcPr>
            <w:tcW w:w="6710" w:type="dxa"/>
          </w:tcPr>
          <w:p w14:paraId="42432B32" w14:textId="77777777" w:rsidR="00763E70" w:rsidRDefault="00304C18">
            <w:proofErr w:type="spellStart"/>
            <w:r>
              <w:t>PLATFORMS_dcc</w:t>
            </w:r>
            <w:proofErr w:type="spellEnd"/>
          </w:p>
        </w:tc>
        <w:tc>
          <w:tcPr>
            <w:tcW w:w="3355" w:type="dxa"/>
          </w:tcPr>
          <w:p w14:paraId="25DCFC2D" w14:textId="77777777" w:rsidR="00763E70" w:rsidRDefault="00304C18">
            <w:r>
              <w:t xml:space="preserve"> 2</w:t>
            </w:r>
          </w:p>
        </w:tc>
      </w:tr>
      <w:tr w:rsidR="00763E70" w14:paraId="39DB749C" w14:textId="77777777" w:rsidTr="00763E70">
        <w:tc>
          <w:tcPr>
            <w:tcW w:w="10065" w:type="dxa"/>
            <w:gridSpan w:val="2"/>
            <w:shd w:val="clear" w:color="auto" w:fill="000080"/>
          </w:tcPr>
          <w:p w14:paraId="3A67C41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78F6579" w14:textId="77777777" w:rsidTr="00763E70">
        <w:tc>
          <w:tcPr>
            <w:tcW w:w="10065" w:type="dxa"/>
            <w:gridSpan w:val="2"/>
          </w:tcPr>
          <w:p w14:paraId="331569F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PLATFORMS_dcc</w:t>
            </w:r>
            <w:proofErr w:type="spellEnd"/>
            <w:r>
              <w:t xml:space="preserve"> 2</w:t>
            </w:r>
          </w:p>
        </w:tc>
      </w:tr>
      <w:tr w:rsidR="00763E70" w14:paraId="0A035B30" w14:textId="77777777" w:rsidTr="00763E70">
        <w:tc>
          <w:tcPr>
            <w:tcW w:w="10065" w:type="dxa"/>
            <w:gridSpan w:val="2"/>
            <w:shd w:val="clear" w:color="auto" w:fill="000080"/>
          </w:tcPr>
          <w:p w14:paraId="3334C20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EB4A4F8" w14:textId="77777777" w:rsidTr="00763E70">
        <w:tc>
          <w:tcPr>
            <w:tcW w:w="10065" w:type="dxa"/>
            <w:gridSpan w:val="2"/>
          </w:tcPr>
          <w:p w14:paraId="3DCDE41B" w14:textId="77777777" w:rsidR="00763E70" w:rsidRDefault="00304C18">
            <w:r>
              <w:lastRenderedPageBreak/>
              <w:t>NA</w:t>
            </w:r>
          </w:p>
        </w:tc>
      </w:tr>
    </w:tbl>
    <w:p w14:paraId="13298AAC" w14:textId="77777777" w:rsidR="00763E70" w:rsidRDefault="00304C18">
      <w:pPr>
        <w:pStyle w:val="Heading3"/>
      </w:pPr>
      <w:r>
        <w:t>PLATFORMS_EXR_RESET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2"/>
        <w:gridCol w:w="3283"/>
      </w:tblGrid>
      <w:tr w:rsidR="00763E70" w14:paraId="5AE9776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B9B46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E4A13E1" w14:textId="77777777" w:rsidR="00763E70" w:rsidRDefault="00304C18">
            <w:r>
              <w:t>Value</w:t>
            </w:r>
          </w:p>
        </w:tc>
      </w:tr>
      <w:tr w:rsidR="00763E70" w14:paraId="20273340" w14:textId="77777777" w:rsidTr="00763E70">
        <w:tc>
          <w:tcPr>
            <w:tcW w:w="6710" w:type="dxa"/>
          </w:tcPr>
          <w:p w14:paraId="49959982" w14:textId="77777777" w:rsidR="00763E70" w:rsidRDefault="00304C18">
            <w:r>
              <w:t>PLATFORMS_EXR_RESET</w:t>
            </w:r>
          </w:p>
        </w:tc>
        <w:tc>
          <w:tcPr>
            <w:tcW w:w="3355" w:type="dxa"/>
          </w:tcPr>
          <w:p w14:paraId="0B2EDED4" w14:textId="746143CC" w:rsidR="00763E70" w:rsidRDefault="001F6992">
            <w:r>
              <w:t>0x17U</w:t>
            </w:r>
          </w:p>
        </w:tc>
      </w:tr>
      <w:tr w:rsidR="00763E70" w14:paraId="7E411784" w14:textId="77777777" w:rsidTr="00763E70">
        <w:tc>
          <w:tcPr>
            <w:tcW w:w="10065" w:type="dxa"/>
            <w:gridSpan w:val="2"/>
            <w:shd w:val="clear" w:color="auto" w:fill="000080"/>
          </w:tcPr>
          <w:p w14:paraId="1AE5D5A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851EEDA" w14:textId="77777777" w:rsidTr="00763E70">
        <w:tc>
          <w:tcPr>
            <w:tcW w:w="10065" w:type="dxa"/>
            <w:gridSpan w:val="2"/>
          </w:tcPr>
          <w:p w14:paraId="22300C3B" w14:textId="6DFCDB2B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PLATFORMS_EXR_RESET 0x17U </w:t>
            </w:r>
          </w:p>
        </w:tc>
      </w:tr>
      <w:tr w:rsidR="00763E70" w14:paraId="739BB739" w14:textId="77777777" w:rsidTr="00763E70">
        <w:tc>
          <w:tcPr>
            <w:tcW w:w="10065" w:type="dxa"/>
            <w:gridSpan w:val="2"/>
            <w:shd w:val="clear" w:color="auto" w:fill="000080"/>
          </w:tcPr>
          <w:p w14:paraId="6A44FC9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52BF2F" w14:textId="77777777" w:rsidTr="00763E70">
        <w:tc>
          <w:tcPr>
            <w:tcW w:w="10065" w:type="dxa"/>
            <w:gridSpan w:val="2"/>
          </w:tcPr>
          <w:p w14:paraId="37D0FBA5" w14:textId="17160549" w:rsidR="00763E70" w:rsidRDefault="001F6992">
            <w:r>
              <w:t>External reset event</w:t>
            </w:r>
          </w:p>
        </w:tc>
      </w:tr>
    </w:tbl>
    <w:p w14:paraId="6C7D4A89" w14:textId="77777777" w:rsidR="00763E70" w:rsidRDefault="00304C18">
      <w:pPr>
        <w:pStyle w:val="Heading3"/>
      </w:pPr>
      <w:r>
        <w:t>PLATFORMS_FCCU_HARD_RESET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763E70" w14:paraId="061E4A2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A1492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F803FD9" w14:textId="77777777" w:rsidR="00763E70" w:rsidRDefault="00304C18">
            <w:r>
              <w:t>Value</w:t>
            </w:r>
          </w:p>
        </w:tc>
      </w:tr>
      <w:tr w:rsidR="00763E70" w14:paraId="3D864ADF" w14:textId="77777777" w:rsidTr="00763E70">
        <w:tc>
          <w:tcPr>
            <w:tcW w:w="6710" w:type="dxa"/>
          </w:tcPr>
          <w:p w14:paraId="530F068B" w14:textId="77777777" w:rsidR="00763E70" w:rsidRDefault="00304C18">
            <w:r>
              <w:t>PLATFORMS_FCCU_HARD_RESET</w:t>
            </w:r>
          </w:p>
        </w:tc>
        <w:tc>
          <w:tcPr>
            <w:tcW w:w="3355" w:type="dxa"/>
          </w:tcPr>
          <w:p w14:paraId="027AD692" w14:textId="4FFEE616" w:rsidR="00763E70" w:rsidRDefault="001F6992">
            <w:r>
              <w:t>0x16U</w:t>
            </w:r>
          </w:p>
        </w:tc>
      </w:tr>
      <w:tr w:rsidR="00763E70" w14:paraId="03A4B0AC" w14:textId="77777777" w:rsidTr="00763E70">
        <w:tc>
          <w:tcPr>
            <w:tcW w:w="10065" w:type="dxa"/>
            <w:gridSpan w:val="2"/>
            <w:shd w:val="clear" w:color="auto" w:fill="000080"/>
          </w:tcPr>
          <w:p w14:paraId="63F330D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30BF542" w14:textId="77777777" w:rsidTr="00763E70">
        <w:tc>
          <w:tcPr>
            <w:tcW w:w="10065" w:type="dxa"/>
            <w:gridSpan w:val="2"/>
          </w:tcPr>
          <w:p w14:paraId="2052609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PLATFORMS_FCCU_HARD_RESET 0x16U </w:t>
            </w:r>
          </w:p>
          <w:p w14:paraId="601A7BCB" w14:textId="3D0FC055" w:rsidR="000F7B52" w:rsidRDefault="000F7B52"/>
        </w:tc>
      </w:tr>
      <w:tr w:rsidR="00763E70" w14:paraId="482E0DBD" w14:textId="77777777" w:rsidTr="00763E70">
        <w:tc>
          <w:tcPr>
            <w:tcW w:w="10065" w:type="dxa"/>
            <w:gridSpan w:val="2"/>
            <w:shd w:val="clear" w:color="auto" w:fill="000080"/>
          </w:tcPr>
          <w:p w14:paraId="2CCCCF0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42D535E" w14:textId="77777777" w:rsidTr="00763E70">
        <w:tc>
          <w:tcPr>
            <w:tcW w:w="10065" w:type="dxa"/>
            <w:gridSpan w:val="2"/>
          </w:tcPr>
          <w:p w14:paraId="29D1E43A" w14:textId="293F3E18" w:rsidR="00763E70" w:rsidRDefault="001F6992">
            <w:r>
              <w:t>FCCU hard reaction request event</w:t>
            </w:r>
          </w:p>
        </w:tc>
      </w:tr>
    </w:tbl>
    <w:p w14:paraId="09E4363C" w14:textId="77777777" w:rsidR="00763E70" w:rsidRDefault="00304C18">
      <w:pPr>
        <w:pStyle w:val="Heading3"/>
      </w:pPr>
      <w:r>
        <w:t>PLATFORMS_FCCU_SAFE_RESET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676CFB18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0163A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758DEED" w14:textId="77777777" w:rsidR="00763E70" w:rsidRDefault="00304C18">
            <w:r>
              <w:t>Value</w:t>
            </w:r>
          </w:p>
        </w:tc>
      </w:tr>
      <w:tr w:rsidR="00763E70" w14:paraId="0004D75E" w14:textId="77777777" w:rsidTr="00763E70">
        <w:tc>
          <w:tcPr>
            <w:tcW w:w="6710" w:type="dxa"/>
          </w:tcPr>
          <w:p w14:paraId="5AE9AF1E" w14:textId="77777777" w:rsidR="00763E70" w:rsidRDefault="00304C18">
            <w:r>
              <w:t>PLATFORMS_FCCU_SAFE_RESET</w:t>
            </w:r>
          </w:p>
        </w:tc>
        <w:tc>
          <w:tcPr>
            <w:tcW w:w="3355" w:type="dxa"/>
          </w:tcPr>
          <w:p w14:paraId="51F00536" w14:textId="7F41D169" w:rsidR="00763E70" w:rsidRDefault="001F6992">
            <w:r>
              <w:t>0x10U</w:t>
            </w:r>
          </w:p>
        </w:tc>
      </w:tr>
      <w:tr w:rsidR="00763E70" w14:paraId="6A2A033B" w14:textId="77777777" w:rsidTr="00763E70">
        <w:tc>
          <w:tcPr>
            <w:tcW w:w="10065" w:type="dxa"/>
            <w:gridSpan w:val="2"/>
            <w:shd w:val="clear" w:color="auto" w:fill="000080"/>
          </w:tcPr>
          <w:p w14:paraId="54C6D01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AF2A33E" w14:textId="77777777" w:rsidTr="00763E70">
        <w:tc>
          <w:tcPr>
            <w:tcW w:w="10065" w:type="dxa"/>
            <w:gridSpan w:val="2"/>
          </w:tcPr>
          <w:p w14:paraId="68CAE651" w14:textId="12EF0152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PLATFORMS_FCCU_SAFE_RESET 0x10U </w:t>
            </w:r>
          </w:p>
        </w:tc>
      </w:tr>
      <w:tr w:rsidR="00763E70" w14:paraId="52D57647" w14:textId="77777777" w:rsidTr="00763E70">
        <w:tc>
          <w:tcPr>
            <w:tcW w:w="10065" w:type="dxa"/>
            <w:gridSpan w:val="2"/>
            <w:shd w:val="clear" w:color="auto" w:fill="000080"/>
          </w:tcPr>
          <w:p w14:paraId="596D57F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9ED934B" w14:textId="77777777" w:rsidTr="00763E70">
        <w:tc>
          <w:tcPr>
            <w:tcW w:w="10065" w:type="dxa"/>
            <w:gridSpan w:val="2"/>
          </w:tcPr>
          <w:p w14:paraId="622754D0" w14:textId="5DB5356B" w:rsidR="00763E70" w:rsidRDefault="001F6992">
            <w:r>
              <w:t>FCCU safe mode event</w:t>
            </w:r>
          </w:p>
        </w:tc>
      </w:tr>
    </w:tbl>
    <w:p w14:paraId="4A387505" w14:textId="77777777" w:rsidR="00763E70" w:rsidRDefault="00304C18">
      <w:pPr>
        <w:pStyle w:val="Heading3"/>
      </w:pPr>
      <w:r>
        <w:t>PLATFORMS_FCCU_SOFT_RESET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50D8F97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2EE134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267BD61" w14:textId="77777777" w:rsidR="00763E70" w:rsidRDefault="00304C18">
            <w:r>
              <w:t>Value</w:t>
            </w:r>
          </w:p>
        </w:tc>
      </w:tr>
      <w:tr w:rsidR="00763E70" w14:paraId="2E6865B5" w14:textId="77777777" w:rsidTr="00763E70">
        <w:tc>
          <w:tcPr>
            <w:tcW w:w="6710" w:type="dxa"/>
          </w:tcPr>
          <w:p w14:paraId="2EE84D03" w14:textId="77777777" w:rsidR="00763E70" w:rsidRDefault="00304C18">
            <w:r>
              <w:t>PLATFORMS_FCCU_SOFT_RESET</w:t>
            </w:r>
          </w:p>
        </w:tc>
        <w:tc>
          <w:tcPr>
            <w:tcW w:w="3355" w:type="dxa"/>
          </w:tcPr>
          <w:p w14:paraId="20DF37B2" w14:textId="2AB788EC" w:rsidR="00763E70" w:rsidRDefault="001F6992">
            <w:r>
              <w:t>0x15U</w:t>
            </w:r>
          </w:p>
        </w:tc>
      </w:tr>
      <w:tr w:rsidR="00763E70" w14:paraId="41B202B9" w14:textId="77777777" w:rsidTr="00763E70">
        <w:tc>
          <w:tcPr>
            <w:tcW w:w="10065" w:type="dxa"/>
            <w:gridSpan w:val="2"/>
            <w:shd w:val="clear" w:color="auto" w:fill="000080"/>
          </w:tcPr>
          <w:p w14:paraId="7612938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D4E91DB" w14:textId="77777777" w:rsidTr="00763E70">
        <w:tc>
          <w:tcPr>
            <w:tcW w:w="10065" w:type="dxa"/>
            <w:gridSpan w:val="2"/>
          </w:tcPr>
          <w:p w14:paraId="651F500B" w14:textId="1129FEF1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PLATFORMS_FCCU_SOFT_RESET 0x15U </w:t>
            </w:r>
          </w:p>
        </w:tc>
      </w:tr>
      <w:tr w:rsidR="00763E70" w14:paraId="58CBA505" w14:textId="77777777" w:rsidTr="00763E70">
        <w:tc>
          <w:tcPr>
            <w:tcW w:w="10065" w:type="dxa"/>
            <w:gridSpan w:val="2"/>
            <w:shd w:val="clear" w:color="auto" w:fill="000080"/>
          </w:tcPr>
          <w:p w14:paraId="4A3E72E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053F744" w14:textId="77777777" w:rsidTr="00763E70">
        <w:tc>
          <w:tcPr>
            <w:tcW w:w="10065" w:type="dxa"/>
            <w:gridSpan w:val="2"/>
          </w:tcPr>
          <w:p w14:paraId="17869021" w14:textId="6C32C10C" w:rsidR="00763E70" w:rsidRDefault="001F6992">
            <w:r>
              <w:t>FCCU soft reaction request event</w:t>
            </w:r>
          </w:p>
        </w:tc>
      </w:tr>
    </w:tbl>
    <w:p w14:paraId="5041A4CC" w14:textId="77777777" w:rsidR="00763E70" w:rsidRDefault="00304C18">
      <w:pPr>
        <w:pStyle w:val="Heading3"/>
      </w:pPr>
      <w:r>
        <w:t>PLATFORMS_FL_ECC_RCC_RESET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3269"/>
      </w:tblGrid>
      <w:tr w:rsidR="00763E70" w14:paraId="7E16C6B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5C0FB0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3D283CA" w14:textId="77777777" w:rsidR="00763E70" w:rsidRDefault="00304C18">
            <w:r>
              <w:t>Value</w:t>
            </w:r>
          </w:p>
        </w:tc>
      </w:tr>
      <w:tr w:rsidR="00763E70" w14:paraId="25A36877" w14:textId="77777777" w:rsidTr="00763E70">
        <w:tc>
          <w:tcPr>
            <w:tcW w:w="6710" w:type="dxa"/>
          </w:tcPr>
          <w:p w14:paraId="4AD1E964" w14:textId="77777777" w:rsidR="00763E70" w:rsidRDefault="00304C18">
            <w:r>
              <w:t>PLATFORMS_FL_ECC_RCC_RESET</w:t>
            </w:r>
          </w:p>
        </w:tc>
        <w:tc>
          <w:tcPr>
            <w:tcW w:w="3355" w:type="dxa"/>
          </w:tcPr>
          <w:p w14:paraId="71F380DC" w14:textId="09436E34" w:rsidR="00763E70" w:rsidRDefault="001F6992">
            <w:r>
              <w:t>0x12U</w:t>
            </w:r>
          </w:p>
        </w:tc>
      </w:tr>
      <w:tr w:rsidR="00763E70" w14:paraId="4B46CA97" w14:textId="77777777" w:rsidTr="00763E70">
        <w:tc>
          <w:tcPr>
            <w:tcW w:w="10065" w:type="dxa"/>
            <w:gridSpan w:val="2"/>
            <w:shd w:val="clear" w:color="auto" w:fill="000080"/>
          </w:tcPr>
          <w:p w14:paraId="08EB707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1670D1C" w14:textId="77777777" w:rsidTr="00763E70">
        <w:tc>
          <w:tcPr>
            <w:tcW w:w="10065" w:type="dxa"/>
            <w:gridSpan w:val="2"/>
          </w:tcPr>
          <w:p w14:paraId="75D6EDA0" w14:textId="707303E4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PLATFORMS_FL_ECC_RCC_RESET 0x12U </w:t>
            </w:r>
          </w:p>
        </w:tc>
      </w:tr>
      <w:tr w:rsidR="00763E70" w14:paraId="27DF68E7" w14:textId="77777777" w:rsidTr="00763E70">
        <w:tc>
          <w:tcPr>
            <w:tcW w:w="10065" w:type="dxa"/>
            <w:gridSpan w:val="2"/>
            <w:shd w:val="clear" w:color="auto" w:fill="000080"/>
          </w:tcPr>
          <w:p w14:paraId="796EB9E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CA1CE64" w14:textId="77777777" w:rsidTr="00763E70">
        <w:tc>
          <w:tcPr>
            <w:tcW w:w="10065" w:type="dxa"/>
            <w:gridSpan w:val="2"/>
          </w:tcPr>
          <w:p w14:paraId="40C83B90" w14:textId="5F222F52" w:rsidR="00763E70" w:rsidRDefault="001F6992">
            <w:r>
              <w:t>flash, ECC or lock-step error event</w:t>
            </w:r>
          </w:p>
        </w:tc>
      </w:tr>
    </w:tbl>
    <w:p w14:paraId="4677AC51" w14:textId="77777777" w:rsidR="00763E70" w:rsidRDefault="00304C18">
      <w:pPr>
        <w:pStyle w:val="Heading3"/>
      </w:pPr>
      <w:proofErr w:type="spellStart"/>
      <w:r>
        <w:t>PLATFORMS_gnu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270ED0E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1A7F0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B884D6B" w14:textId="77777777" w:rsidR="00763E70" w:rsidRDefault="00304C18">
            <w:r>
              <w:t>Value</w:t>
            </w:r>
          </w:p>
        </w:tc>
      </w:tr>
      <w:tr w:rsidR="00763E70" w14:paraId="79329907" w14:textId="77777777" w:rsidTr="00763E70">
        <w:tc>
          <w:tcPr>
            <w:tcW w:w="6710" w:type="dxa"/>
          </w:tcPr>
          <w:p w14:paraId="7E71B969" w14:textId="77777777" w:rsidR="00763E70" w:rsidRDefault="00304C18">
            <w:proofErr w:type="spellStart"/>
            <w:r>
              <w:t>PLATFORMS_gnu</w:t>
            </w:r>
            <w:proofErr w:type="spellEnd"/>
          </w:p>
        </w:tc>
        <w:tc>
          <w:tcPr>
            <w:tcW w:w="3355" w:type="dxa"/>
          </w:tcPr>
          <w:p w14:paraId="6BE2DC84" w14:textId="77777777" w:rsidR="00763E70" w:rsidRDefault="00304C18">
            <w:r>
              <w:t xml:space="preserve"> 1</w:t>
            </w:r>
          </w:p>
        </w:tc>
      </w:tr>
      <w:tr w:rsidR="00763E70" w14:paraId="2FEEABCF" w14:textId="77777777" w:rsidTr="00763E70">
        <w:tc>
          <w:tcPr>
            <w:tcW w:w="10065" w:type="dxa"/>
            <w:gridSpan w:val="2"/>
            <w:shd w:val="clear" w:color="auto" w:fill="000080"/>
          </w:tcPr>
          <w:p w14:paraId="2525A31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457A9DF" w14:textId="77777777" w:rsidTr="00763E70">
        <w:tc>
          <w:tcPr>
            <w:tcW w:w="10065" w:type="dxa"/>
            <w:gridSpan w:val="2"/>
          </w:tcPr>
          <w:p w14:paraId="7241E0B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PLATFORMS_gnu</w:t>
            </w:r>
            <w:proofErr w:type="spellEnd"/>
            <w:r>
              <w:t xml:space="preserve"> 1</w:t>
            </w:r>
          </w:p>
        </w:tc>
      </w:tr>
      <w:tr w:rsidR="00763E70" w14:paraId="70A16262" w14:textId="77777777" w:rsidTr="00763E70">
        <w:tc>
          <w:tcPr>
            <w:tcW w:w="10065" w:type="dxa"/>
            <w:gridSpan w:val="2"/>
            <w:shd w:val="clear" w:color="auto" w:fill="000080"/>
          </w:tcPr>
          <w:p w14:paraId="121CA98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EEB9C1F" w14:textId="77777777" w:rsidTr="00763E70">
        <w:tc>
          <w:tcPr>
            <w:tcW w:w="10065" w:type="dxa"/>
            <w:gridSpan w:val="2"/>
          </w:tcPr>
          <w:p w14:paraId="7A483379" w14:textId="77777777" w:rsidR="00763E70" w:rsidRDefault="00304C18">
            <w:r>
              <w:lastRenderedPageBreak/>
              <w:t>NA</w:t>
            </w:r>
          </w:p>
        </w:tc>
      </w:tr>
    </w:tbl>
    <w:p w14:paraId="6FD13224" w14:textId="77777777" w:rsidR="00763E70" w:rsidRDefault="00304C18">
      <w:pPr>
        <w:pStyle w:val="Heading3"/>
      </w:pPr>
      <w:r>
        <w:t>PLATFORMS_JTAG_RESET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3282"/>
      </w:tblGrid>
      <w:tr w:rsidR="00763E70" w14:paraId="6362D62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77D89F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6227803" w14:textId="77777777" w:rsidR="00763E70" w:rsidRDefault="00304C18">
            <w:r>
              <w:t>Value</w:t>
            </w:r>
          </w:p>
        </w:tc>
      </w:tr>
      <w:tr w:rsidR="00763E70" w14:paraId="5865EC4D" w14:textId="77777777" w:rsidTr="00763E70">
        <w:tc>
          <w:tcPr>
            <w:tcW w:w="6710" w:type="dxa"/>
          </w:tcPr>
          <w:p w14:paraId="61BF099C" w14:textId="77777777" w:rsidR="00763E70" w:rsidRDefault="00304C18">
            <w:r>
              <w:t>PLATFORMS_JTAG_RESET</w:t>
            </w:r>
          </w:p>
        </w:tc>
        <w:tc>
          <w:tcPr>
            <w:tcW w:w="3355" w:type="dxa"/>
          </w:tcPr>
          <w:p w14:paraId="78E08547" w14:textId="02C891C7" w:rsidR="00763E70" w:rsidRDefault="001F6992">
            <w:r>
              <w:t>0x0AU</w:t>
            </w:r>
          </w:p>
        </w:tc>
      </w:tr>
      <w:tr w:rsidR="00763E70" w14:paraId="511E10A4" w14:textId="77777777" w:rsidTr="00763E70">
        <w:tc>
          <w:tcPr>
            <w:tcW w:w="10065" w:type="dxa"/>
            <w:gridSpan w:val="2"/>
            <w:shd w:val="clear" w:color="auto" w:fill="000080"/>
          </w:tcPr>
          <w:p w14:paraId="59273B6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AEEA548" w14:textId="77777777" w:rsidTr="00763E70">
        <w:tc>
          <w:tcPr>
            <w:tcW w:w="10065" w:type="dxa"/>
            <w:gridSpan w:val="2"/>
          </w:tcPr>
          <w:p w14:paraId="09714EF4" w14:textId="4D576F4B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PLATFORMS_JTAG_RESET 0x0AU </w:t>
            </w:r>
          </w:p>
        </w:tc>
      </w:tr>
      <w:tr w:rsidR="00763E70" w14:paraId="24515624" w14:textId="77777777" w:rsidTr="00763E70">
        <w:tc>
          <w:tcPr>
            <w:tcW w:w="10065" w:type="dxa"/>
            <w:gridSpan w:val="2"/>
            <w:shd w:val="clear" w:color="auto" w:fill="000080"/>
          </w:tcPr>
          <w:p w14:paraId="10478F4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B7F8D2B" w14:textId="77777777" w:rsidTr="00763E70">
        <w:tc>
          <w:tcPr>
            <w:tcW w:w="10065" w:type="dxa"/>
            <w:gridSpan w:val="2"/>
          </w:tcPr>
          <w:p w14:paraId="5F625C66" w14:textId="086651E1" w:rsidR="00763E70" w:rsidRDefault="001F6992">
            <w:r>
              <w:t>JTAG initiated reset event</w:t>
            </w:r>
          </w:p>
        </w:tc>
      </w:tr>
    </w:tbl>
    <w:p w14:paraId="47579BD6" w14:textId="77777777" w:rsidR="00763E70" w:rsidRDefault="00304C18">
      <w:pPr>
        <w:pStyle w:val="Heading3"/>
      </w:pPr>
      <w:r>
        <w:t>PLATFORMS_MASK_CHECKSTOP_RESET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763E70" w14:paraId="54A2C12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7024C3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E31B968" w14:textId="77777777" w:rsidR="00763E70" w:rsidRDefault="00304C18">
            <w:r>
              <w:t>Value</w:t>
            </w:r>
          </w:p>
        </w:tc>
      </w:tr>
      <w:tr w:rsidR="00763E70" w14:paraId="199707F7" w14:textId="77777777" w:rsidTr="00763E70">
        <w:tc>
          <w:tcPr>
            <w:tcW w:w="6710" w:type="dxa"/>
          </w:tcPr>
          <w:p w14:paraId="02D9682A" w14:textId="77777777" w:rsidR="00763E70" w:rsidRDefault="00304C18">
            <w:r>
              <w:t>PLATFORMS_MASK_CHECKSTOP_RESET</w:t>
            </w:r>
          </w:p>
        </w:tc>
        <w:tc>
          <w:tcPr>
            <w:tcW w:w="3355" w:type="dxa"/>
          </w:tcPr>
          <w:p w14:paraId="697DC90E" w14:textId="77777777" w:rsidR="00763E70" w:rsidRDefault="00304C18">
            <w:r>
              <w:t>((uint32)0x00080000UL)</w:t>
            </w:r>
          </w:p>
        </w:tc>
      </w:tr>
      <w:tr w:rsidR="00763E70" w14:paraId="2F892BDB" w14:textId="77777777" w:rsidTr="00763E70">
        <w:tc>
          <w:tcPr>
            <w:tcW w:w="10065" w:type="dxa"/>
            <w:gridSpan w:val="2"/>
            <w:shd w:val="clear" w:color="auto" w:fill="000080"/>
          </w:tcPr>
          <w:p w14:paraId="52194C1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D6D4966" w14:textId="77777777" w:rsidTr="00763E70">
        <w:tc>
          <w:tcPr>
            <w:tcW w:w="10065" w:type="dxa"/>
            <w:gridSpan w:val="2"/>
          </w:tcPr>
          <w:p w14:paraId="281714E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PLATFORMS_MASK_CHECKSTOP_RESET ((uint32)0x00080000UL)</w:t>
            </w:r>
          </w:p>
          <w:p w14:paraId="3C64430E" w14:textId="13511173" w:rsidR="000F7B52" w:rsidRDefault="000F7B52"/>
        </w:tc>
      </w:tr>
      <w:tr w:rsidR="00763E70" w14:paraId="351DABCC" w14:textId="77777777" w:rsidTr="00763E70">
        <w:tc>
          <w:tcPr>
            <w:tcW w:w="10065" w:type="dxa"/>
            <w:gridSpan w:val="2"/>
            <w:shd w:val="clear" w:color="auto" w:fill="000080"/>
          </w:tcPr>
          <w:p w14:paraId="14A5BBA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B4C8A7F" w14:textId="77777777" w:rsidTr="00763E70">
        <w:tc>
          <w:tcPr>
            <w:tcW w:w="10065" w:type="dxa"/>
            <w:gridSpan w:val="2"/>
          </w:tcPr>
          <w:p w14:paraId="4E5483AE" w14:textId="77777777" w:rsidR="00763E70" w:rsidRDefault="00304C18">
            <w:r>
              <w:t>NA</w:t>
            </w:r>
          </w:p>
        </w:tc>
      </w:tr>
    </w:tbl>
    <w:p w14:paraId="6269ED45" w14:textId="77777777" w:rsidR="00763E70" w:rsidRDefault="00304C18">
      <w:pPr>
        <w:pStyle w:val="Heading3"/>
      </w:pPr>
      <w:r>
        <w:t>PLATFORMS_MASK_CMU0_FHL_RESET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5"/>
        <w:gridCol w:w="3310"/>
      </w:tblGrid>
      <w:tr w:rsidR="00763E70" w14:paraId="2D15B20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C066A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42FE94B" w14:textId="77777777" w:rsidR="00763E70" w:rsidRDefault="00304C18">
            <w:r>
              <w:t>Value</w:t>
            </w:r>
          </w:p>
        </w:tc>
      </w:tr>
      <w:tr w:rsidR="00763E70" w14:paraId="06BB1CDD" w14:textId="77777777" w:rsidTr="00763E70">
        <w:tc>
          <w:tcPr>
            <w:tcW w:w="6710" w:type="dxa"/>
          </w:tcPr>
          <w:p w14:paraId="345C3AFF" w14:textId="77777777" w:rsidR="00763E70" w:rsidRDefault="00304C18">
            <w:r>
              <w:t>PLATFORMS_MASK_CMU0_FHL_RESET</w:t>
            </w:r>
          </w:p>
        </w:tc>
        <w:tc>
          <w:tcPr>
            <w:tcW w:w="3355" w:type="dxa"/>
          </w:tcPr>
          <w:p w14:paraId="51500ACC" w14:textId="77777777" w:rsidR="00763E70" w:rsidRDefault="00304C18">
            <w:r>
              <w:t>((uint32)0x00400000UL)</w:t>
            </w:r>
          </w:p>
        </w:tc>
      </w:tr>
      <w:tr w:rsidR="00763E70" w14:paraId="180837E9" w14:textId="77777777" w:rsidTr="00763E70">
        <w:tc>
          <w:tcPr>
            <w:tcW w:w="10065" w:type="dxa"/>
            <w:gridSpan w:val="2"/>
            <w:shd w:val="clear" w:color="auto" w:fill="000080"/>
          </w:tcPr>
          <w:p w14:paraId="534EFB3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88EE185" w14:textId="77777777" w:rsidTr="00763E70">
        <w:tc>
          <w:tcPr>
            <w:tcW w:w="10065" w:type="dxa"/>
            <w:gridSpan w:val="2"/>
          </w:tcPr>
          <w:p w14:paraId="0E55B1B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PLATFORMS_MASK_CMU0_FHL_RESET ((uint32)0x00400000UL)</w:t>
            </w:r>
          </w:p>
        </w:tc>
      </w:tr>
      <w:tr w:rsidR="00763E70" w14:paraId="5FCD33B6" w14:textId="77777777" w:rsidTr="00763E70">
        <w:tc>
          <w:tcPr>
            <w:tcW w:w="10065" w:type="dxa"/>
            <w:gridSpan w:val="2"/>
            <w:shd w:val="clear" w:color="auto" w:fill="000080"/>
          </w:tcPr>
          <w:p w14:paraId="6C6E555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4253404" w14:textId="77777777" w:rsidTr="00763E70">
        <w:tc>
          <w:tcPr>
            <w:tcW w:w="10065" w:type="dxa"/>
            <w:gridSpan w:val="2"/>
          </w:tcPr>
          <w:p w14:paraId="5E45BB09" w14:textId="77777777" w:rsidR="00763E70" w:rsidRDefault="00304C18">
            <w:r>
              <w:t>NA</w:t>
            </w:r>
          </w:p>
        </w:tc>
      </w:tr>
    </w:tbl>
    <w:p w14:paraId="12495EF0" w14:textId="77777777" w:rsidR="00763E70" w:rsidRDefault="00304C18">
      <w:pPr>
        <w:pStyle w:val="Heading3"/>
      </w:pPr>
      <w:r>
        <w:t>PLATFORMS_MASK_CMU0_OLR_RESET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763E70" w14:paraId="45077CB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3CBDCB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EDFA69B" w14:textId="77777777" w:rsidR="00763E70" w:rsidRDefault="00304C18">
            <w:r>
              <w:t>Value</w:t>
            </w:r>
          </w:p>
        </w:tc>
      </w:tr>
      <w:tr w:rsidR="00763E70" w14:paraId="34250E53" w14:textId="77777777" w:rsidTr="00763E70">
        <w:tc>
          <w:tcPr>
            <w:tcW w:w="6710" w:type="dxa"/>
          </w:tcPr>
          <w:p w14:paraId="4B498F91" w14:textId="77777777" w:rsidR="00763E70" w:rsidRDefault="00304C18">
            <w:r>
              <w:t>PLATFORMS_MASK_CMU0_OLR_RESET</w:t>
            </w:r>
          </w:p>
        </w:tc>
        <w:tc>
          <w:tcPr>
            <w:tcW w:w="3355" w:type="dxa"/>
          </w:tcPr>
          <w:p w14:paraId="601581E5" w14:textId="77777777" w:rsidR="00763E70" w:rsidRDefault="00304C18">
            <w:r>
              <w:t>((uint32)0x00200000UL)</w:t>
            </w:r>
          </w:p>
        </w:tc>
      </w:tr>
      <w:tr w:rsidR="00763E70" w14:paraId="72E881F8" w14:textId="77777777" w:rsidTr="00763E70">
        <w:tc>
          <w:tcPr>
            <w:tcW w:w="10065" w:type="dxa"/>
            <w:gridSpan w:val="2"/>
            <w:shd w:val="clear" w:color="auto" w:fill="000080"/>
          </w:tcPr>
          <w:p w14:paraId="0CA361B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A91C03A" w14:textId="77777777" w:rsidTr="00763E70">
        <w:tc>
          <w:tcPr>
            <w:tcW w:w="10065" w:type="dxa"/>
            <w:gridSpan w:val="2"/>
          </w:tcPr>
          <w:p w14:paraId="5CCEF4C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PLATFORMS_MASK_CMU0_OLR_RESET ((uint32)0x00200000UL)</w:t>
            </w:r>
          </w:p>
        </w:tc>
      </w:tr>
      <w:tr w:rsidR="00763E70" w14:paraId="48EE5E00" w14:textId="77777777" w:rsidTr="00763E70">
        <w:tc>
          <w:tcPr>
            <w:tcW w:w="10065" w:type="dxa"/>
            <w:gridSpan w:val="2"/>
            <w:shd w:val="clear" w:color="auto" w:fill="000080"/>
          </w:tcPr>
          <w:p w14:paraId="1488388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95EF879" w14:textId="77777777" w:rsidTr="00763E70">
        <w:tc>
          <w:tcPr>
            <w:tcW w:w="10065" w:type="dxa"/>
            <w:gridSpan w:val="2"/>
          </w:tcPr>
          <w:p w14:paraId="7B990B99" w14:textId="77777777" w:rsidR="00763E70" w:rsidRDefault="00304C18">
            <w:r>
              <w:t>NA</w:t>
            </w:r>
          </w:p>
        </w:tc>
      </w:tr>
    </w:tbl>
    <w:p w14:paraId="0B6F1898" w14:textId="77777777" w:rsidR="00763E70" w:rsidRDefault="00304C18">
      <w:pPr>
        <w:pStyle w:val="Heading3"/>
      </w:pPr>
      <w:r>
        <w:t>PLATFORMS_MASK_CMU12_FHL_RESET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0B080B9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00F428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4772D0D" w14:textId="77777777" w:rsidR="00763E70" w:rsidRDefault="00304C18">
            <w:r>
              <w:t>Value</w:t>
            </w:r>
          </w:p>
        </w:tc>
      </w:tr>
      <w:tr w:rsidR="00763E70" w14:paraId="27EDC10E" w14:textId="77777777" w:rsidTr="00763E70">
        <w:tc>
          <w:tcPr>
            <w:tcW w:w="6710" w:type="dxa"/>
          </w:tcPr>
          <w:p w14:paraId="4EB063DC" w14:textId="77777777" w:rsidR="00763E70" w:rsidRDefault="00304C18">
            <w:r>
              <w:t>PLATFORMS_MASK_CMU12_FHL_RESET</w:t>
            </w:r>
          </w:p>
        </w:tc>
        <w:tc>
          <w:tcPr>
            <w:tcW w:w="3355" w:type="dxa"/>
          </w:tcPr>
          <w:p w14:paraId="5FF3D2E0" w14:textId="77777777" w:rsidR="00763E70" w:rsidRDefault="00304C18">
            <w:r>
              <w:t>((uint32)0x08000000UL)</w:t>
            </w:r>
          </w:p>
        </w:tc>
      </w:tr>
      <w:tr w:rsidR="00763E70" w14:paraId="04BFCAC9" w14:textId="77777777" w:rsidTr="00763E70">
        <w:tc>
          <w:tcPr>
            <w:tcW w:w="10065" w:type="dxa"/>
            <w:gridSpan w:val="2"/>
            <w:shd w:val="clear" w:color="auto" w:fill="000080"/>
          </w:tcPr>
          <w:p w14:paraId="6713FC3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EF34DE6" w14:textId="77777777" w:rsidTr="00763E70">
        <w:tc>
          <w:tcPr>
            <w:tcW w:w="10065" w:type="dxa"/>
            <w:gridSpan w:val="2"/>
          </w:tcPr>
          <w:p w14:paraId="4CD33DB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PLATFORMS_MASK_CMU12_FHL_RESET ((uint32)0x08000000UL)</w:t>
            </w:r>
          </w:p>
        </w:tc>
      </w:tr>
      <w:tr w:rsidR="00763E70" w14:paraId="25A80306" w14:textId="77777777" w:rsidTr="00763E70">
        <w:tc>
          <w:tcPr>
            <w:tcW w:w="10065" w:type="dxa"/>
            <w:gridSpan w:val="2"/>
            <w:shd w:val="clear" w:color="auto" w:fill="000080"/>
          </w:tcPr>
          <w:p w14:paraId="3700682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DE4F812" w14:textId="77777777" w:rsidTr="00763E70">
        <w:tc>
          <w:tcPr>
            <w:tcW w:w="10065" w:type="dxa"/>
            <w:gridSpan w:val="2"/>
          </w:tcPr>
          <w:p w14:paraId="3988BDC5" w14:textId="77777777" w:rsidR="00763E70" w:rsidRDefault="00304C18">
            <w:r>
              <w:t>NA</w:t>
            </w:r>
          </w:p>
        </w:tc>
      </w:tr>
    </w:tbl>
    <w:p w14:paraId="640DABA5" w14:textId="77777777" w:rsidR="00763E70" w:rsidRDefault="00304C18">
      <w:pPr>
        <w:pStyle w:val="Heading3"/>
      </w:pPr>
      <w:r>
        <w:t>PLATFORMS_MASK_COMP_RESET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3ABA9D5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B7EC25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8F3596E" w14:textId="77777777" w:rsidR="00763E70" w:rsidRDefault="00304C18">
            <w:r>
              <w:t>Value</w:t>
            </w:r>
          </w:p>
        </w:tc>
      </w:tr>
      <w:tr w:rsidR="00763E70" w14:paraId="6291551B" w14:textId="77777777" w:rsidTr="00763E70">
        <w:tc>
          <w:tcPr>
            <w:tcW w:w="6710" w:type="dxa"/>
          </w:tcPr>
          <w:p w14:paraId="2431E36D" w14:textId="77777777" w:rsidR="00763E70" w:rsidRDefault="00304C18">
            <w:r>
              <w:t>PLATFORMS_MASK_COMP_RESET</w:t>
            </w:r>
          </w:p>
        </w:tc>
        <w:tc>
          <w:tcPr>
            <w:tcW w:w="3355" w:type="dxa"/>
          </w:tcPr>
          <w:p w14:paraId="28EE8C83" w14:textId="77777777" w:rsidR="00763E70" w:rsidRDefault="00304C18">
            <w:r>
              <w:t>((uint32)0x00000080UL)</w:t>
            </w:r>
          </w:p>
        </w:tc>
      </w:tr>
      <w:tr w:rsidR="00763E70" w14:paraId="0E0995A2" w14:textId="77777777" w:rsidTr="00763E70">
        <w:tc>
          <w:tcPr>
            <w:tcW w:w="10065" w:type="dxa"/>
            <w:gridSpan w:val="2"/>
            <w:shd w:val="clear" w:color="auto" w:fill="000080"/>
          </w:tcPr>
          <w:p w14:paraId="7C7ACCA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A759CCE" w14:textId="77777777" w:rsidTr="00763E70">
        <w:tc>
          <w:tcPr>
            <w:tcW w:w="10065" w:type="dxa"/>
            <w:gridSpan w:val="2"/>
          </w:tcPr>
          <w:p w14:paraId="20BE2A9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PLATFORMS_MASK_COMP_RESET ((uint32)0x00000080UL)</w:t>
            </w:r>
          </w:p>
        </w:tc>
      </w:tr>
      <w:tr w:rsidR="00763E70" w14:paraId="16494D9C" w14:textId="77777777" w:rsidTr="00763E70">
        <w:tc>
          <w:tcPr>
            <w:tcW w:w="10065" w:type="dxa"/>
            <w:gridSpan w:val="2"/>
            <w:shd w:val="clear" w:color="auto" w:fill="000080"/>
          </w:tcPr>
          <w:p w14:paraId="4D0D678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20242AF" w14:textId="77777777" w:rsidTr="00763E70">
        <w:tc>
          <w:tcPr>
            <w:tcW w:w="10065" w:type="dxa"/>
            <w:gridSpan w:val="2"/>
          </w:tcPr>
          <w:p w14:paraId="1533098E" w14:textId="77777777" w:rsidR="00763E70" w:rsidRDefault="00304C18">
            <w:r>
              <w:lastRenderedPageBreak/>
              <w:t>NA</w:t>
            </w:r>
          </w:p>
        </w:tc>
      </w:tr>
    </w:tbl>
    <w:p w14:paraId="0BC512F6" w14:textId="77777777" w:rsidR="00763E70" w:rsidRDefault="00304C18">
      <w:pPr>
        <w:pStyle w:val="Heading3"/>
      </w:pPr>
      <w:r>
        <w:t>PLATFORMS_MASK_CORE_RESET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3317"/>
      </w:tblGrid>
      <w:tr w:rsidR="00763E70" w14:paraId="7DEE7DA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275239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2E3F303" w14:textId="77777777" w:rsidR="00763E70" w:rsidRDefault="00304C18">
            <w:r>
              <w:t>Value</w:t>
            </w:r>
          </w:p>
        </w:tc>
      </w:tr>
      <w:tr w:rsidR="00763E70" w14:paraId="747B7B52" w14:textId="77777777" w:rsidTr="00763E70">
        <w:tc>
          <w:tcPr>
            <w:tcW w:w="6710" w:type="dxa"/>
          </w:tcPr>
          <w:p w14:paraId="4158298C" w14:textId="77777777" w:rsidR="00763E70" w:rsidRDefault="00304C18">
            <w:r>
              <w:t>PLATFORMS_MASK_CORE_RESET</w:t>
            </w:r>
          </w:p>
        </w:tc>
        <w:tc>
          <w:tcPr>
            <w:tcW w:w="3355" w:type="dxa"/>
          </w:tcPr>
          <w:p w14:paraId="6E3EA637" w14:textId="77777777" w:rsidR="00763E70" w:rsidRDefault="00304C18">
            <w:r>
              <w:t>((uint32)0x00020000UL)</w:t>
            </w:r>
          </w:p>
        </w:tc>
      </w:tr>
      <w:tr w:rsidR="00763E70" w14:paraId="1787FF32" w14:textId="77777777" w:rsidTr="00763E70">
        <w:tc>
          <w:tcPr>
            <w:tcW w:w="10065" w:type="dxa"/>
            <w:gridSpan w:val="2"/>
            <w:shd w:val="clear" w:color="auto" w:fill="000080"/>
          </w:tcPr>
          <w:p w14:paraId="4036F5F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57A6A58" w14:textId="77777777" w:rsidTr="00763E70">
        <w:tc>
          <w:tcPr>
            <w:tcW w:w="10065" w:type="dxa"/>
            <w:gridSpan w:val="2"/>
          </w:tcPr>
          <w:p w14:paraId="5755E68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PLATFORMS_MASK_CORE_RESET ((uint32)0x00020000UL)</w:t>
            </w:r>
          </w:p>
        </w:tc>
      </w:tr>
      <w:tr w:rsidR="00763E70" w14:paraId="20656344" w14:textId="77777777" w:rsidTr="00763E70">
        <w:tc>
          <w:tcPr>
            <w:tcW w:w="10065" w:type="dxa"/>
            <w:gridSpan w:val="2"/>
            <w:shd w:val="clear" w:color="auto" w:fill="000080"/>
          </w:tcPr>
          <w:p w14:paraId="144E718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2EAB77A" w14:textId="77777777" w:rsidTr="00763E70">
        <w:tc>
          <w:tcPr>
            <w:tcW w:w="10065" w:type="dxa"/>
            <w:gridSpan w:val="2"/>
          </w:tcPr>
          <w:p w14:paraId="6C9DF5C7" w14:textId="77777777" w:rsidR="00763E70" w:rsidRDefault="00304C18">
            <w:r>
              <w:t>NA</w:t>
            </w:r>
          </w:p>
        </w:tc>
      </w:tr>
    </w:tbl>
    <w:p w14:paraId="018D7141" w14:textId="77777777" w:rsidR="00763E70" w:rsidRDefault="00304C18">
      <w:pPr>
        <w:pStyle w:val="Heading3"/>
      </w:pPr>
      <w:r>
        <w:t>PLATFORMS_MASK_CWD_RESET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7"/>
        <w:gridCol w:w="3318"/>
      </w:tblGrid>
      <w:tr w:rsidR="00763E70" w14:paraId="6C46FD5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3E8B5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C74EA22" w14:textId="77777777" w:rsidR="00763E70" w:rsidRDefault="00304C18">
            <w:r>
              <w:t>Value</w:t>
            </w:r>
          </w:p>
        </w:tc>
      </w:tr>
      <w:tr w:rsidR="00763E70" w14:paraId="0FA03445" w14:textId="77777777" w:rsidTr="00763E70">
        <w:tc>
          <w:tcPr>
            <w:tcW w:w="6710" w:type="dxa"/>
          </w:tcPr>
          <w:p w14:paraId="7A72ED97" w14:textId="77777777" w:rsidR="00763E70" w:rsidRDefault="00304C18">
            <w:r>
              <w:t>PLATFORMS_MASK_CWD_RESET</w:t>
            </w:r>
          </w:p>
        </w:tc>
        <w:tc>
          <w:tcPr>
            <w:tcW w:w="3355" w:type="dxa"/>
          </w:tcPr>
          <w:p w14:paraId="2611B02B" w14:textId="77777777" w:rsidR="00763E70" w:rsidRDefault="00304C18">
            <w:r>
              <w:t>((uint32)0x00080000UL)</w:t>
            </w:r>
          </w:p>
        </w:tc>
      </w:tr>
      <w:tr w:rsidR="00763E70" w14:paraId="372BA505" w14:textId="77777777" w:rsidTr="00763E70">
        <w:tc>
          <w:tcPr>
            <w:tcW w:w="10065" w:type="dxa"/>
            <w:gridSpan w:val="2"/>
            <w:shd w:val="clear" w:color="auto" w:fill="000080"/>
          </w:tcPr>
          <w:p w14:paraId="1001FBF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780909D" w14:textId="77777777" w:rsidTr="00763E70">
        <w:tc>
          <w:tcPr>
            <w:tcW w:w="10065" w:type="dxa"/>
            <w:gridSpan w:val="2"/>
          </w:tcPr>
          <w:p w14:paraId="02602FA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PLATFORMS_MASK_CWD_RESET ((uint32)0x00080000UL)</w:t>
            </w:r>
          </w:p>
          <w:p w14:paraId="20668171" w14:textId="188A07F6" w:rsidR="000F7B52" w:rsidRDefault="000F7B52"/>
        </w:tc>
      </w:tr>
      <w:tr w:rsidR="00763E70" w14:paraId="274EA7F1" w14:textId="77777777" w:rsidTr="00763E70">
        <w:tc>
          <w:tcPr>
            <w:tcW w:w="10065" w:type="dxa"/>
            <w:gridSpan w:val="2"/>
            <w:shd w:val="clear" w:color="auto" w:fill="000080"/>
          </w:tcPr>
          <w:p w14:paraId="3A38923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72B8D0B" w14:textId="77777777" w:rsidTr="00763E70">
        <w:tc>
          <w:tcPr>
            <w:tcW w:w="10065" w:type="dxa"/>
            <w:gridSpan w:val="2"/>
          </w:tcPr>
          <w:p w14:paraId="0F8D9F79" w14:textId="77777777" w:rsidR="00763E70" w:rsidRDefault="00304C18">
            <w:r>
              <w:t>NA</w:t>
            </w:r>
          </w:p>
        </w:tc>
      </w:tr>
    </w:tbl>
    <w:p w14:paraId="6CCEBFA7" w14:textId="77777777" w:rsidR="00763E70" w:rsidRDefault="00304C18">
      <w:pPr>
        <w:pStyle w:val="Heading3"/>
      </w:pPr>
      <w:r>
        <w:t>PLATFORMS_MASK_EXT_RESET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6"/>
        <w:gridCol w:w="3319"/>
      </w:tblGrid>
      <w:tr w:rsidR="00763E70" w14:paraId="03236A1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9B4FA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B4B4F06" w14:textId="77777777" w:rsidR="00763E70" w:rsidRDefault="00304C18">
            <w:r>
              <w:t>Value</w:t>
            </w:r>
          </w:p>
        </w:tc>
      </w:tr>
      <w:tr w:rsidR="00763E70" w14:paraId="18603192" w14:textId="77777777" w:rsidTr="00763E70">
        <w:tc>
          <w:tcPr>
            <w:tcW w:w="6710" w:type="dxa"/>
          </w:tcPr>
          <w:p w14:paraId="00AA47E2" w14:textId="77777777" w:rsidR="00763E70" w:rsidRDefault="00304C18">
            <w:r>
              <w:t>PLATFORMS_MASK_EXT_RESET</w:t>
            </w:r>
          </w:p>
        </w:tc>
        <w:tc>
          <w:tcPr>
            <w:tcW w:w="3355" w:type="dxa"/>
          </w:tcPr>
          <w:p w14:paraId="1F9453D1" w14:textId="77777777" w:rsidR="00763E70" w:rsidRDefault="00304C18">
            <w:r>
              <w:t>((uint32)0x80000000UL)</w:t>
            </w:r>
          </w:p>
        </w:tc>
      </w:tr>
      <w:tr w:rsidR="00763E70" w14:paraId="4E54D275" w14:textId="77777777" w:rsidTr="00763E70">
        <w:tc>
          <w:tcPr>
            <w:tcW w:w="10065" w:type="dxa"/>
            <w:gridSpan w:val="2"/>
            <w:shd w:val="clear" w:color="auto" w:fill="000080"/>
          </w:tcPr>
          <w:p w14:paraId="3D5A5AA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727088F" w14:textId="77777777" w:rsidTr="00763E70">
        <w:tc>
          <w:tcPr>
            <w:tcW w:w="10065" w:type="dxa"/>
            <w:gridSpan w:val="2"/>
          </w:tcPr>
          <w:p w14:paraId="271AB88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PLATFORMS_MASK_EXT_RESET ((uint32)0x80000000UL)</w:t>
            </w:r>
          </w:p>
        </w:tc>
      </w:tr>
      <w:tr w:rsidR="00763E70" w14:paraId="36766A5F" w14:textId="77777777" w:rsidTr="00763E70">
        <w:tc>
          <w:tcPr>
            <w:tcW w:w="10065" w:type="dxa"/>
            <w:gridSpan w:val="2"/>
            <w:shd w:val="clear" w:color="auto" w:fill="000080"/>
          </w:tcPr>
          <w:p w14:paraId="3F80422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C8ABC39" w14:textId="77777777" w:rsidTr="00763E70">
        <w:tc>
          <w:tcPr>
            <w:tcW w:w="10065" w:type="dxa"/>
            <w:gridSpan w:val="2"/>
          </w:tcPr>
          <w:p w14:paraId="77DB8BAF" w14:textId="77777777" w:rsidR="00763E70" w:rsidRDefault="00304C18">
            <w:r>
              <w:t>NA</w:t>
            </w:r>
          </w:p>
        </w:tc>
      </w:tr>
    </w:tbl>
    <w:p w14:paraId="3163B618" w14:textId="77777777" w:rsidR="00763E70" w:rsidRDefault="00304C18">
      <w:pPr>
        <w:pStyle w:val="Heading3"/>
      </w:pPr>
      <w:r>
        <w:t>PLATFORMS_MASK_FCCU_HARD_RESET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763E70" w14:paraId="36803D5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4D72F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4022B5" w14:textId="77777777" w:rsidR="00763E70" w:rsidRDefault="00304C18">
            <w:r>
              <w:t>Value</w:t>
            </w:r>
          </w:p>
        </w:tc>
      </w:tr>
      <w:tr w:rsidR="00763E70" w14:paraId="5ABC9159" w14:textId="77777777" w:rsidTr="00763E70">
        <w:tc>
          <w:tcPr>
            <w:tcW w:w="6710" w:type="dxa"/>
          </w:tcPr>
          <w:p w14:paraId="70BE064C" w14:textId="77777777" w:rsidR="00763E70" w:rsidRDefault="00304C18">
            <w:r>
              <w:t>PLATFORMS_MASK_FCCU_HARD_RESET</w:t>
            </w:r>
          </w:p>
        </w:tc>
        <w:tc>
          <w:tcPr>
            <w:tcW w:w="3355" w:type="dxa"/>
          </w:tcPr>
          <w:p w14:paraId="45048DB1" w14:textId="77777777" w:rsidR="00763E70" w:rsidRDefault="00304C18">
            <w:r>
              <w:t>((uint32)0x40000000UL)</w:t>
            </w:r>
          </w:p>
        </w:tc>
      </w:tr>
      <w:tr w:rsidR="00763E70" w14:paraId="7A395982" w14:textId="77777777" w:rsidTr="00763E70">
        <w:tc>
          <w:tcPr>
            <w:tcW w:w="10065" w:type="dxa"/>
            <w:gridSpan w:val="2"/>
            <w:shd w:val="clear" w:color="auto" w:fill="000080"/>
          </w:tcPr>
          <w:p w14:paraId="0F20D93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B1352B6" w14:textId="77777777" w:rsidTr="00763E70">
        <w:tc>
          <w:tcPr>
            <w:tcW w:w="10065" w:type="dxa"/>
            <w:gridSpan w:val="2"/>
          </w:tcPr>
          <w:p w14:paraId="052BC43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PLATFORMS_MASK_FCCU_HARD_RESET ((uint32)0x40000000UL)</w:t>
            </w:r>
          </w:p>
        </w:tc>
      </w:tr>
      <w:tr w:rsidR="00763E70" w14:paraId="03F12CDA" w14:textId="77777777" w:rsidTr="00763E70">
        <w:tc>
          <w:tcPr>
            <w:tcW w:w="10065" w:type="dxa"/>
            <w:gridSpan w:val="2"/>
            <w:shd w:val="clear" w:color="auto" w:fill="000080"/>
          </w:tcPr>
          <w:p w14:paraId="2F58FD1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030ECE0" w14:textId="77777777" w:rsidTr="00763E70">
        <w:tc>
          <w:tcPr>
            <w:tcW w:w="10065" w:type="dxa"/>
            <w:gridSpan w:val="2"/>
          </w:tcPr>
          <w:p w14:paraId="56525919" w14:textId="77777777" w:rsidR="00763E70" w:rsidRDefault="00304C18">
            <w:r>
              <w:t>NA</w:t>
            </w:r>
          </w:p>
        </w:tc>
      </w:tr>
    </w:tbl>
    <w:p w14:paraId="5FFC0A37" w14:textId="77777777" w:rsidR="00763E70" w:rsidRDefault="00304C18">
      <w:pPr>
        <w:pStyle w:val="Heading3"/>
      </w:pPr>
      <w:r>
        <w:t>PLATFORMS_MASK_FCCU_SAFE_RESET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1EB4B93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20CCB3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59DE5E" w14:textId="77777777" w:rsidR="00763E70" w:rsidRDefault="00304C18">
            <w:r>
              <w:t>Value</w:t>
            </w:r>
          </w:p>
        </w:tc>
      </w:tr>
      <w:tr w:rsidR="00763E70" w14:paraId="7CCA7ABB" w14:textId="77777777" w:rsidTr="00763E70">
        <w:tc>
          <w:tcPr>
            <w:tcW w:w="6710" w:type="dxa"/>
          </w:tcPr>
          <w:p w14:paraId="1631DFE0" w14:textId="77777777" w:rsidR="00763E70" w:rsidRDefault="00304C18">
            <w:r>
              <w:t>PLATFORMS_MASK_FCCU_SAFE_RESET</w:t>
            </w:r>
          </w:p>
        </w:tc>
        <w:tc>
          <w:tcPr>
            <w:tcW w:w="3355" w:type="dxa"/>
          </w:tcPr>
          <w:p w14:paraId="12666201" w14:textId="77777777" w:rsidR="00763E70" w:rsidRDefault="00304C18">
            <w:r>
              <w:t>((uint32)0x00800000UL)</w:t>
            </w:r>
          </w:p>
        </w:tc>
      </w:tr>
      <w:tr w:rsidR="00763E70" w14:paraId="0A0649C7" w14:textId="77777777" w:rsidTr="00763E70">
        <w:tc>
          <w:tcPr>
            <w:tcW w:w="10065" w:type="dxa"/>
            <w:gridSpan w:val="2"/>
            <w:shd w:val="clear" w:color="auto" w:fill="000080"/>
          </w:tcPr>
          <w:p w14:paraId="7ED344E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2F57BD3" w14:textId="77777777" w:rsidTr="00763E70">
        <w:tc>
          <w:tcPr>
            <w:tcW w:w="10065" w:type="dxa"/>
            <w:gridSpan w:val="2"/>
          </w:tcPr>
          <w:p w14:paraId="2E49094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PLATFORMS_MASK_FCCU_SAFE_RESET ((uint32)0x00800000UL)</w:t>
            </w:r>
          </w:p>
        </w:tc>
      </w:tr>
      <w:tr w:rsidR="00763E70" w14:paraId="286D1565" w14:textId="77777777" w:rsidTr="00763E70">
        <w:tc>
          <w:tcPr>
            <w:tcW w:w="10065" w:type="dxa"/>
            <w:gridSpan w:val="2"/>
            <w:shd w:val="clear" w:color="auto" w:fill="000080"/>
          </w:tcPr>
          <w:p w14:paraId="5E9C2CB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9CC5F42" w14:textId="77777777" w:rsidTr="00763E70">
        <w:tc>
          <w:tcPr>
            <w:tcW w:w="10065" w:type="dxa"/>
            <w:gridSpan w:val="2"/>
          </w:tcPr>
          <w:p w14:paraId="7BDA8926" w14:textId="77777777" w:rsidR="00763E70" w:rsidRDefault="00304C18">
            <w:r>
              <w:t>NA</w:t>
            </w:r>
          </w:p>
        </w:tc>
      </w:tr>
    </w:tbl>
    <w:p w14:paraId="006F228C" w14:textId="77777777" w:rsidR="00763E70" w:rsidRDefault="00304C18">
      <w:pPr>
        <w:pStyle w:val="Heading3"/>
      </w:pPr>
      <w:r>
        <w:t>PLATFORMS_MASK_FCCU_SOFT_RESET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46D1413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28D17D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9D8A225" w14:textId="77777777" w:rsidR="00763E70" w:rsidRDefault="00304C18">
            <w:r>
              <w:t>Value</w:t>
            </w:r>
          </w:p>
        </w:tc>
      </w:tr>
      <w:tr w:rsidR="00763E70" w14:paraId="0FCBDD48" w14:textId="77777777" w:rsidTr="00763E70">
        <w:tc>
          <w:tcPr>
            <w:tcW w:w="6710" w:type="dxa"/>
          </w:tcPr>
          <w:p w14:paraId="64C03B77" w14:textId="77777777" w:rsidR="00763E70" w:rsidRDefault="00304C18">
            <w:r>
              <w:t>PLATFORMS_MASK_FCCU_SOFT_RESET</w:t>
            </w:r>
          </w:p>
        </w:tc>
        <w:tc>
          <w:tcPr>
            <w:tcW w:w="3355" w:type="dxa"/>
          </w:tcPr>
          <w:p w14:paraId="3DB62590" w14:textId="77777777" w:rsidR="00763E70" w:rsidRDefault="00304C18">
            <w:r>
              <w:t>((uint32)0x20000000UL)</w:t>
            </w:r>
          </w:p>
        </w:tc>
      </w:tr>
      <w:tr w:rsidR="00763E70" w14:paraId="3CDF363B" w14:textId="77777777" w:rsidTr="00763E70">
        <w:tc>
          <w:tcPr>
            <w:tcW w:w="10065" w:type="dxa"/>
            <w:gridSpan w:val="2"/>
            <w:shd w:val="clear" w:color="auto" w:fill="000080"/>
          </w:tcPr>
          <w:p w14:paraId="1AF4D01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7392651" w14:textId="77777777" w:rsidTr="00763E70">
        <w:tc>
          <w:tcPr>
            <w:tcW w:w="10065" w:type="dxa"/>
            <w:gridSpan w:val="2"/>
          </w:tcPr>
          <w:p w14:paraId="5A303A4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PLATFORMS_MASK_FCCU_SOFT_RESET ((uint32)0x20000000UL)</w:t>
            </w:r>
          </w:p>
        </w:tc>
      </w:tr>
      <w:tr w:rsidR="00763E70" w14:paraId="5A47BF31" w14:textId="77777777" w:rsidTr="00763E70">
        <w:tc>
          <w:tcPr>
            <w:tcW w:w="10065" w:type="dxa"/>
            <w:gridSpan w:val="2"/>
            <w:shd w:val="clear" w:color="auto" w:fill="000080"/>
          </w:tcPr>
          <w:p w14:paraId="367FA77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E079301" w14:textId="77777777" w:rsidTr="00763E70">
        <w:tc>
          <w:tcPr>
            <w:tcW w:w="10065" w:type="dxa"/>
            <w:gridSpan w:val="2"/>
          </w:tcPr>
          <w:p w14:paraId="0D7EA188" w14:textId="77777777" w:rsidR="00763E70" w:rsidRDefault="00304C18">
            <w:r>
              <w:lastRenderedPageBreak/>
              <w:t>NA</w:t>
            </w:r>
          </w:p>
        </w:tc>
      </w:tr>
    </w:tbl>
    <w:p w14:paraId="139F7AD6" w14:textId="77777777" w:rsidR="00763E70" w:rsidRDefault="00304C18">
      <w:pPr>
        <w:pStyle w:val="Heading3"/>
      </w:pPr>
      <w:r>
        <w:t>PLATFORMS_MASK_FL_ECC_RCC_RESET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  <w:gridCol w:w="3305"/>
      </w:tblGrid>
      <w:tr w:rsidR="00763E70" w14:paraId="20E0F4B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3825A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D0A580E" w14:textId="77777777" w:rsidR="00763E70" w:rsidRDefault="00304C18">
            <w:r>
              <w:t>Value</w:t>
            </w:r>
          </w:p>
        </w:tc>
      </w:tr>
      <w:tr w:rsidR="00763E70" w14:paraId="1F7F04CB" w14:textId="77777777" w:rsidTr="00763E70">
        <w:tc>
          <w:tcPr>
            <w:tcW w:w="6710" w:type="dxa"/>
          </w:tcPr>
          <w:p w14:paraId="7119E6D3" w14:textId="77777777" w:rsidR="00763E70" w:rsidRDefault="00304C18">
            <w:r>
              <w:t>PLATFORMS_MASK_FL_ECC_RCC_RESET</w:t>
            </w:r>
          </w:p>
        </w:tc>
        <w:tc>
          <w:tcPr>
            <w:tcW w:w="3355" w:type="dxa"/>
          </w:tcPr>
          <w:p w14:paraId="09B929A3" w14:textId="77777777" w:rsidR="00763E70" w:rsidRDefault="00304C18">
            <w:r>
              <w:t>((uint32)0x04000000UL)</w:t>
            </w:r>
          </w:p>
        </w:tc>
      </w:tr>
      <w:tr w:rsidR="00763E70" w14:paraId="6085BB28" w14:textId="77777777" w:rsidTr="00763E70">
        <w:tc>
          <w:tcPr>
            <w:tcW w:w="10065" w:type="dxa"/>
            <w:gridSpan w:val="2"/>
            <w:shd w:val="clear" w:color="auto" w:fill="000080"/>
          </w:tcPr>
          <w:p w14:paraId="66E7AA8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96812C6" w14:textId="77777777" w:rsidTr="00763E70">
        <w:tc>
          <w:tcPr>
            <w:tcW w:w="10065" w:type="dxa"/>
            <w:gridSpan w:val="2"/>
          </w:tcPr>
          <w:p w14:paraId="0569DDA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PLATFORMS_MASK_FL_ECC_RCC_RESET ((uint32)0x04000000UL)</w:t>
            </w:r>
          </w:p>
        </w:tc>
      </w:tr>
      <w:tr w:rsidR="00763E70" w14:paraId="2FD664AE" w14:textId="77777777" w:rsidTr="00763E70">
        <w:tc>
          <w:tcPr>
            <w:tcW w:w="10065" w:type="dxa"/>
            <w:gridSpan w:val="2"/>
            <w:shd w:val="clear" w:color="auto" w:fill="000080"/>
          </w:tcPr>
          <w:p w14:paraId="38A512F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EE8EB2B" w14:textId="77777777" w:rsidTr="00763E70">
        <w:tc>
          <w:tcPr>
            <w:tcW w:w="10065" w:type="dxa"/>
            <w:gridSpan w:val="2"/>
          </w:tcPr>
          <w:p w14:paraId="4EE128D9" w14:textId="77777777" w:rsidR="00763E70" w:rsidRDefault="00304C18">
            <w:r>
              <w:t>NA</w:t>
            </w:r>
          </w:p>
        </w:tc>
      </w:tr>
    </w:tbl>
    <w:p w14:paraId="38929E66" w14:textId="77777777" w:rsidR="00763E70" w:rsidRDefault="00304C18">
      <w:pPr>
        <w:pStyle w:val="Heading3"/>
      </w:pPr>
      <w:r>
        <w:t>PLATFORMS_MASK_FLASH_RESET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7A7A4F4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D3775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A96E921" w14:textId="77777777" w:rsidR="00763E70" w:rsidRDefault="00304C18">
            <w:r>
              <w:t>Value</w:t>
            </w:r>
          </w:p>
        </w:tc>
      </w:tr>
      <w:tr w:rsidR="00763E70" w14:paraId="0BEC74A5" w14:textId="77777777" w:rsidTr="00763E70">
        <w:tc>
          <w:tcPr>
            <w:tcW w:w="6710" w:type="dxa"/>
          </w:tcPr>
          <w:p w14:paraId="413F80A0" w14:textId="77777777" w:rsidR="00763E70" w:rsidRDefault="00304C18">
            <w:r>
              <w:t>PLATFORMS_MASK_FLASH_RESET</w:t>
            </w:r>
          </w:p>
        </w:tc>
        <w:tc>
          <w:tcPr>
            <w:tcW w:w="3355" w:type="dxa"/>
          </w:tcPr>
          <w:p w14:paraId="3C365876" w14:textId="77777777" w:rsidR="00763E70" w:rsidRDefault="00304C18">
            <w:r>
              <w:t>((uint32)0x01000000UL)</w:t>
            </w:r>
          </w:p>
        </w:tc>
      </w:tr>
      <w:tr w:rsidR="00763E70" w14:paraId="034DA398" w14:textId="77777777" w:rsidTr="00763E70">
        <w:tc>
          <w:tcPr>
            <w:tcW w:w="10065" w:type="dxa"/>
            <w:gridSpan w:val="2"/>
            <w:shd w:val="clear" w:color="auto" w:fill="000080"/>
          </w:tcPr>
          <w:p w14:paraId="0943A64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22AC310" w14:textId="77777777" w:rsidTr="00763E70">
        <w:tc>
          <w:tcPr>
            <w:tcW w:w="10065" w:type="dxa"/>
            <w:gridSpan w:val="2"/>
          </w:tcPr>
          <w:p w14:paraId="5E9E149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PLATFORMS_MASK_FLASH_RESET ((uint32)0x01000000UL)</w:t>
            </w:r>
          </w:p>
          <w:p w14:paraId="5489B67D" w14:textId="3F0FDD00" w:rsidR="000F7B52" w:rsidRDefault="000F7B52"/>
        </w:tc>
      </w:tr>
      <w:tr w:rsidR="00763E70" w14:paraId="33ED495A" w14:textId="77777777" w:rsidTr="00763E70">
        <w:tc>
          <w:tcPr>
            <w:tcW w:w="10065" w:type="dxa"/>
            <w:gridSpan w:val="2"/>
            <w:shd w:val="clear" w:color="auto" w:fill="000080"/>
          </w:tcPr>
          <w:p w14:paraId="7D8A0BA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667F6ED" w14:textId="77777777" w:rsidTr="00763E70">
        <w:tc>
          <w:tcPr>
            <w:tcW w:w="10065" w:type="dxa"/>
            <w:gridSpan w:val="2"/>
          </w:tcPr>
          <w:p w14:paraId="3123D325" w14:textId="77777777" w:rsidR="00763E70" w:rsidRDefault="00304C18">
            <w:r>
              <w:t>NA</w:t>
            </w:r>
          </w:p>
        </w:tc>
      </w:tr>
    </w:tbl>
    <w:p w14:paraId="1D78BCB0" w14:textId="77777777" w:rsidR="00763E70" w:rsidRDefault="00304C18">
      <w:pPr>
        <w:pStyle w:val="Heading3"/>
      </w:pPr>
      <w:r>
        <w:t>PLATFORMS_MASK_HVD12_RESET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0427895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BEB769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3306F38" w14:textId="77777777" w:rsidR="00763E70" w:rsidRDefault="00304C18">
            <w:r>
              <w:t>Value</w:t>
            </w:r>
          </w:p>
        </w:tc>
      </w:tr>
      <w:tr w:rsidR="00763E70" w14:paraId="57CFE43A" w14:textId="77777777" w:rsidTr="00763E70">
        <w:tc>
          <w:tcPr>
            <w:tcW w:w="6710" w:type="dxa"/>
          </w:tcPr>
          <w:p w14:paraId="7BCBB752" w14:textId="77777777" w:rsidR="00763E70" w:rsidRDefault="00304C18">
            <w:r>
              <w:t>PLATFORMS_MASK_HVD12_RESET</w:t>
            </w:r>
          </w:p>
        </w:tc>
        <w:tc>
          <w:tcPr>
            <w:tcW w:w="3355" w:type="dxa"/>
          </w:tcPr>
          <w:p w14:paraId="5144CF41" w14:textId="77777777" w:rsidR="00763E70" w:rsidRDefault="00304C18">
            <w:r>
              <w:t>((uint32)0x00000002UL)</w:t>
            </w:r>
          </w:p>
        </w:tc>
      </w:tr>
      <w:tr w:rsidR="00763E70" w14:paraId="2F9C7057" w14:textId="77777777" w:rsidTr="00763E70">
        <w:tc>
          <w:tcPr>
            <w:tcW w:w="10065" w:type="dxa"/>
            <w:gridSpan w:val="2"/>
            <w:shd w:val="clear" w:color="auto" w:fill="000080"/>
          </w:tcPr>
          <w:p w14:paraId="5D736953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C0EAA56" w14:textId="77777777" w:rsidTr="00763E70">
        <w:tc>
          <w:tcPr>
            <w:tcW w:w="10065" w:type="dxa"/>
            <w:gridSpan w:val="2"/>
          </w:tcPr>
          <w:p w14:paraId="1F8E959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PLATFORMS_MASK_HVD12_RESET ((uint32)0x00000002UL)</w:t>
            </w:r>
          </w:p>
        </w:tc>
      </w:tr>
      <w:tr w:rsidR="00763E70" w14:paraId="15C242B6" w14:textId="77777777" w:rsidTr="00763E70">
        <w:tc>
          <w:tcPr>
            <w:tcW w:w="10065" w:type="dxa"/>
            <w:gridSpan w:val="2"/>
            <w:shd w:val="clear" w:color="auto" w:fill="000080"/>
          </w:tcPr>
          <w:p w14:paraId="19A97A3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5B3C1D5" w14:textId="77777777" w:rsidTr="00763E70">
        <w:tc>
          <w:tcPr>
            <w:tcW w:w="10065" w:type="dxa"/>
            <w:gridSpan w:val="2"/>
          </w:tcPr>
          <w:p w14:paraId="5885F278" w14:textId="77777777" w:rsidR="00763E70" w:rsidRDefault="00304C18">
            <w:r>
              <w:t>NA</w:t>
            </w:r>
          </w:p>
        </w:tc>
      </w:tr>
    </w:tbl>
    <w:p w14:paraId="7C1FD2DB" w14:textId="77777777" w:rsidR="00763E70" w:rsidRDefault="00304C18">
      <w:pPr>
        <w:pStyle w:val="Heading3"/>
      </w:pPr>
      <w:r>
        <w:t>PLATFORMS_MASK_JTAG_RESET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3317"/>
      </w:tblGrid>
      <w:tr w:rsidR="00763E70" w14:paraId="1B970D1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E90A8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645B754" w14:textId="77777777" w:rsidR="00763E70" w:rsidRDefault="00304C18">
            <w:r>
              <w:t>Value</w:t>
            </w:r>
          </w:p>
        </w:tc>
      </w:tr>
      <w:tr w:rsidR="00763E70" w14:paraId="5424E79F" w14:textId="77777777" w:rsidTr="00763E70">
        <w:tc>
          <w:tcPr>
            <w:tcW w:w="6710" w:type="dxa"/>
          </w:tcPr>
          <w:p w14:paraId="0CDD598A" w14:textId="77777777" w:rsidR="00763E70" w:rsidRDefault="00304C18">
            <w:r>
              <w:t>PLATFORMS_MASK_JTAG_RESET</w:t>
            </w:r>
          </w:p>
        </w:tc>
        <w:tc>
          <w:tcPr>
            <w:tcW w:w="3355" w:type="dxa"/>
          </w:tcPr>
          <w:p w14:paraId="22C0A920" w14:textId="77777777" w:rsidR="00763E70" w:rsidRDefault="00304C18">
            <w:r>
              <w:t>((uint32)0x00010000UL)</w:t>
            </w:r>
          </w:p>
        </w:tc>
      </w:tr>
      <w:tr w:rsidR="00763E70" w14:paraId="13864827" w14:textId="77777777" w:rsidTr="00763E70">
        <w:tc>
          <w:tcPr>
            <w:tcW w:w="10065" w:type="dxa"/>
            <w:gridSpan w:val="2"/>
            <w:shd w:val="clear" w:color="auto" w:fill="000080"/>
          </w:tcPr>
          <w:p w14:paraId="26D6A50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2008844" w14:textId="77777777" w:rsidTr="00763E70">
        <w:tc>
          <w:tcPr>
            <w:tcW w:w="10065" w:type="dxa"/>
            <w:gridSpan w:val="2"/>
          </w:tcPr>
          <w:p w14:paraId="218AB9A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PLATFORMS_MASK_JTAG_RESET ((uint32)0x00010000UL)</w:t>
            </w:r>
          </w:p>
        </w:tc>
      </w:tr>
      <w:tr w:rsidR="00763E70" w14:paraId="2F13B60C" w14:textId="77777777" w:rsidTr="00763E70">
        <w:tc>
          <w:tcPr>
            <w:tcW w:w="10065" w:type="dxa"/>
            <w:gridSpan w:val="2"/>
            <w:shd w:val="clear" w:color="auto" w:fill="000080"/>
          </w:tcPr>
          <w:p w14:paraId="497881A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5CC5946" w14:textId="77777777" w:rsidTr="00763E70">
        <w:tc>
          <w:tcPr>
            <w:tcW w:w="10065" w:type="dxa"/>
            <w:gridSpan w:val="2"/>
          </w:tcPr>
          <w:p w14:paraId="223BA8ED" w14:textId="77777777" w:rsidR="00763E70" w:rsidRDefault="00304C18">
            <w:r>
              <w:t>NA</w:t>
            </w:r>
          </w:p>
        </w:tc>
      </w:tr>
    </w:tbl>
    <w:p w14:paraId="6B89AFB7" w14:textId="77777777" w:rsidR="00763E70" w:rsidRDefault="00304C18">
      <w:pPr>
        <w:pStyle w:val="Heading3"/>
      </w:pPr>
      <w:r>
        <w:t>PLATFORMS_MASK_LVD12_PD0_RESET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763E70" w14:paraId="4F08EA4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26DEC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A3DC706" w14:textId="77777777" w:rsidR="00763E70" w:rsidRDefault="00304C18">
            <w:r>
              <w:t>Value</w:t>
            </w:r>
          </w:p>
        </w:tc>
      </w:tr>
      <w:tr w:rsidR="00763E70" w14:paraId="21D07217" w14:textId="77777777" w:rsidTr="00763E70">
        <w:tc>
          <w:tcPr>
            <w:tcW w:w="6710" w:type="dxa"/>
          </w:tcPr>
          <w:p w14:paraId="24106901" w14:textId="77777777" w:rsidR="00763E70" w:rsidRDefault="00304C18">
            <w:r>
              <w:t>PLATFORMS_MASK_LVD12_PD0_RESET</w:t>
            </w:r>
          </w:p>
        </w:tc>
        <w:tc>
          <w:tcPr>
            <w:tcW w:w="3355" w:type="dxa"/>
          </w:tcPr>
          <w:p w14:paraId="24992295" w14:textId="77777777" w:rsidR="00763E70" w:rsidRDefault="00304C18">
            <w:r>
              <w:t>((uint32)0x00000001UL)</w:t>
            </w:r>
          </w:p>
        </w:tc>
      </w:tr>
      <w:tr w:rsidR="00763E70" w14:paraId="58A89E85" w14:textId="77777777" w:rsidTr="00763E70">
        <w:tc>
          <w:tcPr>
            <w:tcW w:w="10065" w:type="dxa"/>
            <w:gridSpan w:val="2"/>
            <w:shd w:val="clear" w:color="auto" w:fill="000080"/>
          </w:tcPr>
          <w:p w14:paraId="54B5AC8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DD2706B" w14:textId="77777777" w:rsidTr="00763E70">
        <w:tc>
          <w:tcPr>
            <w:tcW w:w="10065" w:type="dxa"/>
            <w:gridSpan w:val="2"/>
          </w:tcPr>
          <w:p w14:paraId="57D6283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PLATFORMS_MASK_LVD12_PD0_RESET ((uint32)0x00000001UL)</w:t>
            </w:r>
          </w:p>
        </w:tc>
      </w:tr>
      <w:tr w:rsidR="00763E70" w14:paraId="47D6A25D" w14:textId="77777777" w:rsidTr="00763E70">
        <w:tc>
          <w:tcPr>
            <w:tcW w:w="10065" w:type="dxa"/>
            <w:gridSpan w:val="2"/>
            <w:shd w:val="clear" w:color="auto" w:fill="000080"/>
          </w:tcPr>
          <w:p w14:paraId="1D2FA4E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82B6A6E" w14:textId="77777777" w:rsidTr="00763E70">
        <w:tc>
          <w:tcPr>
            <w:tcW w:w="10065" w:type="dxa"/>
            <w:gridSpan w:val="2"/>
          </w:tcPr>
          <w:p w14:paraId="101F9F35" w14:textId="77777777" w:rsidR="00763E70" w:rsidRDefault="00304C18">
            <w:r>
              <w:t>NA</w:t>
            </w:r>
          </w:p>
        </w:tc>
      </w:tr>
    </w:tbl>
    <w:p w14:paraId="249EBDF4" w14:textId="77777777" w:rsidR="00763E70" w:rsidRDefault="00304C18">
      <w:pPr>
        <w:pStyle w:val="Heading3"/>
      </w:pPr>
      <w:r>
        <w:t>PLATFORMS_MASK_LVD12_PD1_RESET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763E70" w14:paraId="2DFE84A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E9F1C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1ECA18D" w14:textId="77777777" w:rsidR="00763E70" w:rsidRDefault="00304C18">
            <w:r>
              <w:t>Value</w:t>
            </w:r>
          </w:p>
        </w:tc>
      </w:tr>
      <w:tr w:rsidR="00763E70" w14:paraId="6936B5FA" w14:textId="77777777" w:rsidTr="00763E70">
        <w:tc>
          <w:tcPr>
            <w:tcW w:w="6710" w:type="dxa"/>
          </w:tcPr>
          <w:p w14:paraId="1833B9C3" w14:textId="77777777" w:rsidR="00763E70" w:rsidRDefault="00304C18">
            <w:r>
              <w:t>PLATFORMS_MASK_LVD12_PD1_RESET</w:t>
            </w:r>
          </w:p>
        </w:tc>
        <w:tc>
          <w:tcPr>
            <w:tcW w:w="3355" w:type="dxa"/>
          </w:tcPr>
          <w:p w14:paraId="136A1F12" w14:textId="77777777" w:rsidR="00763E70" w:rsidRDefault="00304C18">
            <w:r>
              <w:t>((uint32)0x00000002UL)</w:t>
            </w:r>
          </w:p>
        </w:tc>
      </w:tr>
      <w:tr w:rsidR="00763E70" w14:paraId="0018C41A" w14:textId="77777777" w:rsidTr="00763E70">
        <w:tc>
          <w:tcPr>
            <w:tcW w:w="10065" w:type="dxa"/>
            <w:gridSpan w:val="2"/>
            <w:shd w:val="clear" w:color="auto" w:fill="000080"/>
          </w:tcPr>
          <w:p w14:paraId="72F019C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12C318C" w14:textId="77777777" w:rsidTr="00763E70">
        <w:tc>
          <w:tcPr>
            <w:tcW w:w="10065" w:type="dxa"/>
            <w:gridSpan w:val="2"/>
          </w:tcPr>
          <w:p w14:paraId="5127DBE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PLATFORMS_MASK_LVD12_PD1_RESET ((uint32)0x00000002UL)</w:t>
            </w:r>
          </w:p>
        </w:tc>
      </w:tr>
      <w:tr w:rsidR="00763E70" w14:paraId="103A6D3B" w14:textId="77777777" w:rsidTr="00763E70">
        <w:tc>
          <w:tcPr>
            <w:tcW w:w="10065" w:type="dxa"/>
            <w:gridSpan w:val="2"/>
            <w:shd w:val="clear" w:color="auto" w:fill="000080"/>
          </w:tcPr>
          <w:p w14:paraId="177575F1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57F881D4" w14:textId="77777777" w:rsidTr="00763E70">
        <w:tc>
          <w:tcPr>
            <w:tcW w:w="10065" w:type="dxa"/>
            <w:gridSpan w:val="2"/>
          </w:tcPr>
          <w:p w14:paraId="2C7D24C6" w14:textId="77777777" w:rsidR="00763E70" w:rsidRDefault="00304C18">
            <w:r>
              <w:lastRenderedPageBreak/>
              <w:t>NA</w:t>
            </w:r>
          </w:p>
        </w:tc>
      </w:tr>
    </w:tbl>
    <w:p w14:paraId="7399858E" w14:textId="77777777" w:rsidR="00763E70" w:rsidRDefault="00304C18">
      <w:pPr>
        <w:pStyle w:val="Heading3"/>
      </w:pPr>
      <w:r>
        <w:t>PLATFORMS_MASK_LVD12_RESET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7CB445D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A5918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1CC7BBF" w14:textId="77777777" w:rsidR="00763E70" w:rsidRDefault="00304C18">
            <w:r>
              <w:t>Value</w:t>
            </w:r>
          </w:p>
        </w:tc>
      </w:tr>
      <w:tr w:rsidR="00763E70" w14:paraId="7BAFF4B1" w14:textId="77777777" w:rsidTr="00763E70">
        <w:tc>
          <w:tcPr>
            <w:tcW w:w="6710" w:type="dxa"/>
          </w:tcPr>
          <w:p w14:paraId="2AE777A9" w14:textId="77777777" w:rsidR="00763E70" w:rsidRDefault="00304C18">
            <w:r>
              <w:t>PLATFORMS_MASK_LVD12_RESET</w:t>
            </w:r>
          </w:p>
        </w:tc>
        <w:tc>
          <w:tcPr>
            <w:tcW w:w="3355" w:type="dxa"/>
          </w:tcPr>
          <w:p w14:paraId="0CE6574E" w14:textId="77777777" w:rsidR="00763E70" w:rsidRDefault="00304C18">
            <w:r>
              <w:t>((uint32)0x00000001UL)</w:t>
            </w:r>
          </w:p>
        </w:tc>
      </w:tr>
      <w:tr w:rsidR="00763E70" w14:paraId="68315705" w14:textId="77777777" w:rsidTr="00763E70">
        <w:tc>
          <w:tcPr>
            <w:tcW w:w="10065" w:type="dxa"/>
            <w:gridSpan w:val="2"/>
            <w:shd w:val="clear" w:color="auto" w:fill="000080"/>
          </w:tcPr>
          <w:p w14:paraId="284B34B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BFDDD97" w14:textId="77777777" w:rsidTr="00763E70">
        <w:tc>
          <w:tcPr>
            <w:tcW w:w="10065" w:type="dxa"/>
            <w:gridSpan w:val="2"/>
          </w:tcPr>
          <w:p w14:paraId="47E44A2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PLATFORMS_MASK_LVD12_RESET ((uint32)0x00000001UL)</w:t>
            </w:r>
          </w:p>
        </w:tc>
      </w:tr>
      <w:tr w:rsidR="00763E70" w14:paraId="7FCB6D12" w14:textId="77777777" w:rsidTr="00763E70">
        <w:tc>
          <w:tcPr>
            <w:tcW w:w="10065" w:type="dxa"/>
            <w:gridSpan w:val="2"/>
            <w:shd w:val="clear" w:color="auto" w:fill="000080"/>
          </w:tcPr>
          <w:p w14:paraId="752AA36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F23F6A2" w14:textId="77777777" w:rsidTr="00763E70">
        <w:tc>
          <w:tcPr>
            <w:tcW w:w="10065" w:type="dxa"/>
            <w:gridSpan w:val="2"/>
          </w:tcPr>
          <w:p w14:paraId="3A2456D5" w14:textId="77777777" w:rsidR="00763E70" w:rsidRDefault="00304C18">
            <w:r>
              <w:t>NA</w:t>
            </w:r>
          </w:p>
        </w:tc>
      </w:tr>
    </w:tbl>
    <w:p w14:paraId="41B962BE" w14:textId="77777777" w:rsidR="00763E70" w:rsidRDefault="00304C18">
      <w:pPr>
        <w:pStyle w:val="Heading3"/>
      </w:pPr>
      <w:r>
        <w:t>PLATFORMS_MASK_LVD27_ADC_RESET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763E70" w14:paraId="7379216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00DEE3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17869A1" w14:textId="77777777" w:rsidR="00763E70" w:rsidRDefault="00304C18">
            <w:r>
              <w:t>Value</w:t>
            </w:r>
          </w:p>
        </w:tc>
      </w:tr>
      <w:tr w:rsidR="00763E70" w14:paraId="3CA88605" w14:textId="77777777" w:rsidTr="00763E70">
        <w:tc>
          <w:tcPr>
            <w:tcW w:w="6710" w:type="dxa"/>
          </w:tcPr>
          <w:p w14:paraId="09043535" w14:textId="77777777" w:rsidR="00763E70" w:rsidRDefault="00304C18">
            <w:r>
              <w:t>PLATFORMS_MASK_LVD27_ADC_RESET</w:t>
            </w:r>
          </w:p>
        </w:tc>
        <w:tc>
          <w:tcPr>
            <w:tcW w:w="3355" w:type="dxa"/>
          </w:tcPr>
          <w:p w14:paraId="0179E73B" w14:textId="77777777" w:rsidR="00763E70" w:rsidRDefault="00304C18">
            <w:r>
              <w:t>((uint32)0x00000080UL)</w:t>
            </w:r>
          </w:p>
        </w:tc>
      </w:tr>
      <w:tr w:rsidR="00763E70" w14:paraId="78201FC5" w14:textId="77777777" w:rsidTr="00763E70">
        <w:tc>
          <w:tcPr>
            <w:tcW w:w="10065" w:type="dxa"/>
            <w:gridSpan w:val="2"/>
            <w:shd w:val="clear" w:color="auto" w:fill="000080"/>
          </w:tcPr>
          <w:p w14:paraId="282A418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0177A86" w14:textId="77777777" w:rsidTr="00763E70">
        <w:tc>
          <w:tcPr>
            <w:tcW w:w="10065" w:type="dxa"/>
            <w:gridSpan w:val="2"/>
          </w:tcPr>
          <w:p w14:paraId="3C4F83C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PLATFORMS_MASK_LVD27_ADC_RESET ((uint32)0x00000080UL)</w:t>
            </w:r>
          </w:p>
          <w:p w14:paraId="036FB8F6" w14:textId="71895359" w:rsidR="000F7B52" w:rsidRDefault="000F7B52"/>
        </w:tc>
      </w:tr>
      <w:tr w:rsidR="00763E70" w14:paraId="3AAEF4D1" w14:textId="77777777" w:rsidTr="00763E70">
        <w:tc>
          <w:tcPr>
            <w:tcW w:w="10065" w:type="dxa"/>
            <w:gridSpan w:val="2"/>
            <w:shd w:val="clear" w:color="auto" w:fill="000080"/>
          </w:tcPr>
          <w:p w14:paraId="4FC4599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E732DE8" w14:textId="77777777" w:rsidTr="00763E70">
        <w:tc>
          <w:tcPr>
            <w:tcW w:w="10065" w:type="dxa"/>
            <w:gridSpan w:val="2"/>
          </w:tcPr>
          <w:p w14:paraId="64F2B769" w14:textId="77777777" w:rsidR="00763E70" w:rsidRDefault="00304C18">
            <w:r>
              <w:t>NA</w:t>
            </w:r>
          </w:p>
        </w:tc>
      </w:tr>
    </w:tbl>
    <w:p w14:paraId="33B4F34D" w14:textId="77777777" w:rsidR="00763E70" w:rsidRDefault="00304C18">
      <w:pPr>
        <w:pStyle w:val="Heading3"/>
      </w:pPr>
      <w:r>
        <w:t>PLATFORMS_MASK_LVD27_FLASH_RESET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763E70" w14:paraId="341F4CD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FE69888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C765ECB" w14:textId="77777777" w:rsidR="00763E70" w:rsidRDefault="00304C18">
            <w:r>
              <w:t>Value</w:t>
            </w:r>
          </w:p>
        </w:tc>
      </w:tr>
      <w:tr w:rsidR="00763E70" w14:paraId="53411265" w14:textId="77777777" w:rsidTr="00763E70">
        <w:tc>
          <w:tcPr>
            <w:tcW w:w="6710" w:type="dxa"/>
          </w:tcPr>
          <w:p w14:paraId="2FD4A030" w14:textId="77777777" w:rsidR="00763E70" w:rsidRDefault="00304C18">
            <w:r>
              <w:t>PLATFORMS_MASK_LVD27_FLASH_RESET</w:t>
            </w:r>
          </w:p>
        </w:tc>
        <w:tc>
          <w:tcPr>
            <w:tcW w:w="3355" w:type="dxa"/>
          </w:tcPr>
          <w:p w14:paraId="0B122C7B" w14:textId="77777777" w:rsidR="00763E70" w:rsidRDefault="00304C18">
            <w:r>
              <w:t>((uint32)0x00000020UL)</w:t>
            </w:r>
          </w:p>
        </w:tc>
      </w:tr>
      <w:tr w:rsidR="00763E70" w14:paraId="73A18F3A" w14:textId="77777777" w:rsidTr="00763E70">
        <w:tc>
          <w:tcPr>
            <w:tcW w:w="10065" w:type="dxa"/>
            <w:gridSpan w:val="2"/>
            <w:shd w:val="clear" w:color="auto" w:fill="000080"/>
          </w:tcPr>
          <w:p w14:paraId="026B90E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C9C6F3D" w14:textId="77777777" w:rsidTr="00763E70">
        <w:tc>
          <w:tcPr>
            <w:tcW w:w="10065" w:type="dxa"/>
            <w:gridSpan w:val="2"/>
          </w:tcPr>
          <w:p w14:paraId="1800AA9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PLATFORMS_MASK_LVD27_FLASH_RESET ((uint32)0x00000020UL)</w:t>
            </w:r>
          </w:p>
        </w:tc>
      </w:tr>
      <w:tr w:rsidR="00763E70" w14:paraId="4FB46E6F" w14:textId="77777777" w:rsidTr="00763E70">
        <w:tc>
          <w:tcPr>
            <w:tcW w:w="10065" w:type="dxa"/>
            <w:gridSpan w:val="2"/>
            <w:shd w:val="clear" w:color="auto" w:fill="000080"/>
          </w:tcPr>
          <w:p w14:paraId="48646CF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09BAC3C" w14:textId="77777777" w:rsidTr="00763E70">
        <w:tc>
          <w:tcPr>
            <w:tcW w:w="10065" w:type="dxa"/>
            <w:gridSpan w:val="2"/>
          </w:tcPr>
          <w:p w14:paraId="57FD6F17" w14:textId="77777777" w:rsidR="00763E70" w:rsidRDefault="00304C18">
            <w:r>
              <w:t>NA</w:t>
            </w:r>
          </w:p>
        </w:tc>
      </w:tr>
    </w:tbl>
    <w:p w14:paraId="5F2B3C55" w14:textId="77777777" w:rsidR="00763E70" w:rsidRDefault="00304C18">
      <w:pPr>
        <w:pStyle w:val="Heading3"/>
      </w:pPr>
      <w:r>
        <w:t>PLATFORMS_MASK_LVD27_IO_RESET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3"/>
        <w:gridCol w:w="3312"/>
      </w:tblGrid>
      <w:tr w:rsidR="00763E70" w14:paraId="1D00C6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B66E1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9AAEADC" w14:textId="77777777" w:rsidR="00763E70" w:rsidRDefault="00304C18">
            <w:r>
              <w:t>Value</w:t>
            </w:r>
          </w:p>
        </w:tc>
      </w:tr>
      <w:tr w:rsidR="00763E70" w14:paraId="7C7C3320" w14:textId="77777777" w:rsidTr="00763E70">
        <w:tc>
          <w:tcPr>
            <w:tcW w:w="6710" w:type="dxa"/>
          </w:tcPr>
          <w:p w14:paraId="41D48804" w14:textId="77777777" w:rsidR="00763E70" w:rsidRDefault="00304C18">
            <w:r>
              <w:t>PLATFORMS_MASK_LVD27_IO_RESET</w:t>
            </w:r>
          </w:p>
        </w:tc>
        <w:tc>
          <w:tcPr>
            <w:tcW w:w="3355" w:type="dxa"/>
          </w:tcPr>
          <w:p w14:paraId="1172CF02" w14:textId="77777777" w:rsidR="00763E70" w:rsidRDefault="00304C18">
            <w:r>
              <w:t>((uint32)0x00000040UL)</w:t>
            </w:r>
          </w:p>
        </w:tc>
      </w:tr>
      <w:tr w:rsidR="00763E70" w14:paraId="0EABBAE4" w14:textId="77777777" w:rsidTr="00763E70">
        <w:tc>
          <w:tcPr>
            <w:tcW w:w="10065" w:type="dxa"/>
            <w:gridSpan w:val="2"/>
            <w:shd w:val="clear" w:color="auto" w:fill="000080"/>
          </w:tcPr>
          <w:p w14:paraId="43C243B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2799AAD" w14:textId="77777777" w:rsidTr="00763E70">
        <w:tc>
          <w:tcPr>
            <w:tcW w:w="10065" w:type="dxa"/>
            <w:gridSpan w:val="2"/>
          </w:tcPr>
          <w:p w14:paraId="6D2D6B4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PLATFORMS_MASK_LVD27_IO_RESET ((uint32)0x00000040UL)</w:t>
            </w:r>
          </w:p>
        </w:tc>
      </w:tr>
      <w:tr w:rsidR="00763E70" w14:paraId="53213F69" w14:textId="77777777" w:rsidTr="00763E70">
        <w:tc>
          <w:tcPr>
            <w:tcW w:w="10065" w:type="dxa"/>
            <w:gridSpan w:val="2"/>
            <w:shd w:val="clear" w:color="auto" w:fill="000080"/>
          </w:tcPr>
          <w:p w14:paraId="0E2F998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5E57AFD" w14:textId="77777777" w:rsidTr="00763E70">
        <w:tc>
          <w:tcPr>
            <w:tcW w:w="10065" w:type="dxa"/>
            <w:gridSpan w:val="2"/>
          </w:tcPr>
          <w:p w14:paraId="3D8A838D" w14:textId="77777777" w:rsidR="00763E70" w:rsidRDefault="00304C18">
            <w:r>
              <w:t>NA</w:t>
            </w:r>
          </w:p>
        </w:tc>
      </w:tr>
    </w:tbl>
    <w:p w14:paraId="4FABE951" w14:textId="77777777" w:rsidR="00763E70" w:rsidRDefault="00304C18">
      <w:pPr>
        <w:pStyle w:val="Heading3"/>
      </w:pPr>
      <w:r>
        <w:t>PLATFORMS_MASK_LVD27_RESET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1F01E01D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122A51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9251775" w14:textId="77777777" w:rsidR="00763E70" w:rsidRDefault="00304C18">
            <w:r>
              <w:t>Value</w:t>
            </w:r>
          </w:p>
        </w:tc>
      </w:tr>
      <w:tr w:rsidR="00763E70" w14:paraId="6542764B" w14:textId="77777777" w:rsidTr="00763E70">
        <w:tc>
          <w:tcPr>
            <w:tcW w:w="6710" w:type="dxa"/>
          </w:tcPr>
          <w:p w14:paraId="25FF6EB6" w14:textId="77777777" w:rsidR="00763E70" w:rsidRDefault="00304C18">
            <w:r>
              <w:t>PLATFORMS_MASK_LVD27_RESET</w:t>
            </w:r>
          </w:p>
        </w:tc>
        <w:tc>
          <w:tcPr>
            <w:tcW w:w="3355" w:type="dxa"/>
          </w:tcPr>
          <w:p w14:paraId="5346FC1B" w14:textId="77777777" w:rsidR="00763E70" w:rsidRDefault="00304C18">
            <w:r>
              <w:t>((uint32)0x00000008UL)</w:t>
            </w:r>
          </w:p>
        </w:tc>
      </w:tr>
      <w:tr w:rsidR="00763E70" w14:paraId="22CEFB6F" w14:textId="77777777" w:rsidTr="00763E70">
        <w:tc>
          <w:tcPr>
            <w:tcW w:w="10065" w:type="dxa"/>
            <w:gridSpan w:val="2"/>
            <w:shd w:val="clear" w:color="auto" w:fill="000080"/>
          </w:tcPr>
          <w:p w14:paraId="41C0F6F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A010A1A" w14:textId="77777777" w:rsidTr="00763E70">
        <w:tc>
          <w:tcPr>
            <w:tcW w:w="10065" w:type="dxa"/>
            <w:gridSpan w:val="2"/>
          </w:tcPr>
          <w:p w14:paraId="7990906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PLATFORMS_MASK_LVD27_RESET ((uint32)0x00000008UL)</w:t>
            </w:r>
          </w:p>
        </w:tc>
      </w:tr>
      <w:tr w:rsidR="00763E70" w14:paraId="2DEE6AE8" w14:textId="77777777" w:rsidTr="00763E70">
        <w:tc>
          <w:tcPr>
            <w:tcW w:w="10065" w:type="dxa"/>
            <w:gridSpan w:val="2"/>
            <w:shd w:val="clear" w:color="auto" w:fill="000080"/>
          </w:tcPr>
          <w:p w14:paraId="54ED47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33A457E" w14:textId="77777777" w:rsidTr="00763E70">
        <w:tc>
          <w:tcPr>
            <w:tcW w:w="10065" w:type="dxa"/>
            <w:gridSpan w:val="2"/>
          </w:tcPr>
          <w:p w14:paraId="2E880526" w14:textId="77777777" w:rsidR="00763E70" w:rsidRDefault="00304C18">
            <w:r>
              <w:t>NA</w:t>
            </w:r>
          </w:p>
        </w:tc>
      </w:tr>
    </w:tbl>
    <w:p w14:paraId="5D88BF93" w14:textId="77777777" w:rsidR="00763E70" w:rsidRDefault="00304C18">
      <w:pPr>
        <w:pStyle w:val="Heading3"/>
      </w:pPr>
      <w:r>
        <w:t>PLATFORMS_MASK_LVD27_VREG_RESET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9"/>
        <w:gridCol w:w="3306"/>
      </w:tblGrid>
      <w:tr w:rsidR="00763E70" w14:paraId="4D3C5F62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22A4B3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94242C" w14:textId="77777777" w:rsidR="00763E70" w:rsidRDefault="00304C18">
            <w:r>
              <w:t>Value</w:t>
            </w:r>
          </w:p>
        </w:tc>
      </w:tr>
      <w:tr w:rsidR="00763E70" w14:paraId="35E4F8B4" w14:textId="77777777" w:rsidTr="00763E70">
        <w:tc>
          <w:tcPr>
            <w:tcW w:w="6710" w:type="dxa"/>
          </w:tcPr>
          <w:p w14:paraId="202423AC" w14:textId="77777777" w:rsidR="00763E70" w:rsidRDefault="00304C18">
            <w:r>
              <w:t>PLATFORMS_MASK_LVD27_VREG_RESET</w:t>
            </w:r>
          </w:p>
        </w:tc>
        <w:tc>
          <w:tcPr>
            <w:tcW w:w="3355" w:type="dxa"/>
          </w:tcPr>
          <w:p w14:paraId="257934A2" w14:textId="77777777" w:rsidR="00763E70" w:rsidRDefault="00304C18">
            <w:r>
              <w:t>((uint32)0x00000010UL)</w:t>
            </w:r>
          </w:p>
        </w:tc>
      </w:tr>
      <w:tr w:rsidR="00763E70" w14:paraId="4428BA57" w14:textId="77777777" w:rsidTr="00763E70">
        <w:tc>
          <w:tcPr>
            <w:tcW w:w="10065" w:type="dxa"/>
            <w:gridSpan w:val="2"/>
            <w:shd w:val="clear" w:color="auto" w:fill="000080"/>
          </w:tcPr>
          <w:p w14:paraId="2C25E0A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749BF2A" w14:textId="77777777" w:rsidTr="00763E70">
        <w:tc>
          <w:tcPr>
            <w:tcW w:w="10065" w:type="dxa"/>
            <w:gridSpan w:val="2"/>
          </w:tcPr>
          <w:p w14:paraId="69817A9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PLATFORMS_MASK_LVD27_VREG_RESET ((uint32)0x00000010UL)</w:t>
            </w:r>
          </w:p>
        </w:tc>
      </w:tr>
      <w:tr w:rsidR="00763E70" w14:paraId="11FD34D2" w14:textId="77777777" w:rsidTr="00763E70">
        <w:tc>
          <w:tcPr>
            <w:tcW w:w="10065" w:type="dxa"/>
            <w:gridSpan w:val="2"/>
            <w:shd w:val="clear" w:color="auto" w:fill="000080"/>
          </w:tcPr>
          <w:p w14:paraId="533777D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5817016" w14:textId="77777777" w:rsidTr="00763E70">
        <w:tc>
          <w:tcPr>
            <w:tcW w:w="10065" w:type="dxa"/>
            <w:gridSpan w:val="2"/>
          </w:tcPr>
          <w:p w14:paraId="39E01B3B" w14:textId="77777777" w:rsidR="00763E70" w:rsidRDefault="00304C18">
            <w:r>
              <w:lastRenderedPageBreak/>
              <w:t>NA</w:t>
            </w:r>
          </w:p>
        </w:tc>
      </w:tr>
    </w:tbl>
    <w:p w14:paraId="31B5EB0A" w14:textId="77777777" w:rsidR="00763E70" w:rsidRDefault="00304C18">
      <w:pPr>
        <w:pStyle w:val="Heading3"/>
      </w:pPr>
      <w:r>
        <w:t>PLATFORMS_MASK_LVD45_RESET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3DB47A25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B06997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739C12C" w14:textId="77777777" w:rsidR="00763E70" w:rsidRDefault="00304C18">
            <w:r>
              <w:t>Value</w:t>
            </w:r>
          </w:p>
        </w:tc>
      </w:tr>
      <w:tr w:rsidR="00763E70" w14:paraId="27EB65C2" w14:textId="77777777" w:rsidTr="00763E70">
        <w:tc>
          <w:tcPr>
            <w:tcW w:w="6710" w:type="dxa"/>
          </w:tcPr>
          <w:p w14:paraId="4FBEAA04" w14:textId="77777777" w:rsidR="00763E70" w:rsidRDefault="00304C18">
            <w:r>
              <w:t>PLATFORMS_MASK_LVD45_RESET</w:t>
            </w:r>
          </w:p>
        </w:tc>
        <w:tc>
          <w:tcPr>
            <w:tcW w:w="3355" w:type="dxa"/>
          </w:tcPr>
          <w:p w14:paraId="608D4DB8" w14:textId="77777777" w:rsidR="00763E70" w:rsidRDefault="00304C18">
            <w:r>
              <w:t>((uint32)0x00800000UL)</w:t>
            </w:r>
          </w:p>
        </w:tc>
      </w:tr>
      <w:tr w:rsidR="00763E70" w14:paraId="2E91002B" w14:textId="77777777" w:rsidTr="00763E70">
        <w:tc>
          <w:tcPr>
            <w:tcW w:w="10065" w:type="dxa"/>
            <w:gridSpan w:val="2"/>
            <w:shd w:val="clear" w:color="auto" w:fill="000080"/>
          </w:tcPr>
          <w:p w14:paraId="0CAB9C1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96C92F0" w14:textId="77777777" w:rsidTr="00763E70">
        <w:tc>
          <w:tcPr>
            <w:tcW w:w="10065" w:type="dxa"/>
            <w:gridSpan w:val="2"/>
          </w:tcPr>
          <w:p w14:paraId="0BC0403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PLATFORMS_MASK_LVD45_RESET ((uint32)0x00800000UL)</w:t>
            </w:r>
          </w:p>
        </w:tc>
      </w:tr>
      <w:tr w:rsidR="00763E70" w14:paraId="176DE67E" w14:textId="77777777" w:rsidTr="00763E70">
        <w:tc>
          <w:tcPr>
            <w:tcW w:w="10065" w:type="dxa"/>
            <w:gridSpan w:val="2"/>
            <w:shd w:val="clear" w:color="auto" w:fill="000080"/>
          </w:tcPr>
          <w:p w14:paraId="054DDEE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A154548" w14:textId="77777777" w:rsidTr="00763E70">
        <w:tc>
          <w:tcPr>
            <w:tcW w:w="10065" w:type="dxa"/>
            <w:gridSpan w:val="2"/>
          </w:tcPr>
          <w:p w14:paraId="6E3032AF" w14:textId="77777777" w:rsidR="00763E70" w:rsidRDefault="00304C18">
            <w:r>
              <w:t>NA</w:t>
            </w:r>
          </w:p>
        </w:tc>
      </w:tr>
    </w:tbl>
    <w:p w14:paraId="2D0FAF9A" w14:textId="77777777" w:rsidR="00763E70" w:rsidRDefault="00304C18">
      <w:pPr>
        <w:pStyle w:val="Heading3"/>
      </w:pPr>
      <w:r>
        <w:t>PLATFORMS_MASK_PLL0_RESET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7"/>
        <w:gridCol w:w="3318"/>
      </w:tblGrid>
      <w:tr w:rsidR="00763E70" w14:paraId="31996DF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DD0759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13D23F6" w14:textId="77777777" w:rsidR="00763E70" w:rsidRDefault="00304C18">
            <w:r>
              <w:t>Value</w:t>
            </w:r>
          </w:p>
        </w:tc>
      </w:tr>
      <w:tr w:rsidR="00763E70" w14:paraId="740FDA06" w14:textId="77777777" w:rsidTr="00763E70">
        <w:tc>
          <w:tcPr>
            <w:tcW w:w="6710" w:type="dxa"/>
          </w:tcPr>
          <w:p w14:paraId="661D1950" w14:textId="77777777" w:rsidR="00763E70" w:rsidRDefault="00304C18">
            <w:r>
              <w:t>PLATFORMS_MASK_PLL0_RESET</w:t>
            </w:r>
          </w:p>
        </w:tc>
        <w:tc>
          <w:tcPr>
            <w:tcW w:w="3355" w:type="dxa"/>
          </w:tcPr>
          <w:p w14:paraId="0560F7D2" w14:textId="77777777" w:rsidR="00763E70" w:rsidRDefault="00304C18">
            <w:r>
              <w:t>((uint32)0x00100000UL)</w:t>
            </w:r>
          </w:p>
        </w:tc>
      </w:tr>
      <w:tr w:rsidR="00763E70" w14:paraId="79291F59" w14:textId="77777777" w:rsidTr="00763E70">
        <w:tc>
          <w:tcPr>
            <w:tcW w:w="10065" w:type="dxa"/>
            <w:gridSpan w:val="2"/>
            <w:shd w:val="clear" w:color="auto" w:fill="000080"/>
          </w:tcPr>
          <w:p w14:paraId="1F2C14D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AD98C21" w14:textId="77777777" w:rsidTr="00763E70">
        <w:tc>
          <w:tcPr>
            <w:tcW w:w="10065" w:type="dxa"/>
            <w:gridSpan w:val="2"/>
          </w:tcPr>
          <w:p w14:paraId="76FD571B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PLATFORMS_MASK_PLL0_RESET ((uint32)0x00100000UL)</w:t>
            </w:r>
          </w:p>
          <w:p w14:paraId="39A49AF5" w14:textId="517E57DB" w:rsidR="000F7B52" w:rsidRDefault="000F7B52"/>
        </w:tc>
      </w:tr>
      <w:tr w:rsidR="00763E70" w14:paraId="21790B10" w14:textId="77777777" w:rsidTr="00763E70">
        <w:tc>
          <w:tcPr>
            <w:tcW w:w="10065" w:type="dxa"/>
            <w:gridSpan w:val="2"/>
            <w:shd w:val="clear" w:color="auto" w:fill="000080"/>
          </w:tcPr>
          <w:p w14:paraId="06E1DA1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9022E95" w14:textId="77777777" w:rsidTr="00763E70">
        <w:tc>
          <w:tcPr>
            <w:tcW w:w="10065" w:type="dxa"/>
            <w:gridSpan w:val="2"/>
          </w:tcPr>
          <w:p w14:paraId="3BAA22B4" w14:textId="77777777" w:rsidR="00763E70" w:rsidRDefault="00304C18">
            <w:r>
              <w:t>NA</w:t>
            </w:r>
          </w:p>
        </w:tc>
      </w:tr>
    </w:tbl>
    <w:p w14:paraId="33C1BFC7" w14:textId="77777777" w:rsidR="00763E70" w:rsidRDefault="00304C18">
      <w:pPr>
        <w:pStyle w:val="Heading3"/>
      </w:pPr>
      <w:r>
        <w:t>PLATFORMS_MASK_PLL1_RESET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7"/>
        <w:gridCol w:w="3318"/>
      </w:tblGrid>
      <w:tr w:rsidR="00763E70" w14:paraId="1F7D1D8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E7113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D8CD966" w14:textId="77777777" w:rsidR="00763E70" w:rsidRDefault="00304C18">
            <w:r>
              <w:t>Value</w:t>
            </w:r>
          </w:p>
        </w:tc>
      </w:tr>
      <w:tr w:rsidR="00763E70" w14:paraId="08F3AAC2" w14:textId="77777777" w:rsidTr="00763E70">
        <w:tc>
          <w:tcPr>
            <w:tcW w:w="6710" w:type="dxa"/>
          </w:tcPr>
          <w:p w14:paraId="1DE1DD05" w14:textId="77777777" w:rsidR="00763E70" w:rsidRDefault="00304C18">
            <w:r>
              <w:t>PLATFORMS_MASK_PLL1_RESET</w:t>
            </w:r>
          </w:p>
        </w:tc>
        <w:tc>
          <w:tcPr>
            <w:tcW w:w="3355" w:type="dxa"/>
          </w:tcPr>
          <w:p w14:paraId="7CE8C5A8" w14:textId="77777777" w:rsidR="00763E70" w:rsidRDefault="00304C18">
            <w:r>
              <w:t>((uint32)0x02000000UL)</w:t>
            </w:r>
          </w:p>
        </w:tc>
      </w:tr>
      <w:tr w:rsidR="00763E70" w14:paraId="6BEA8A47" w14:textId="77777777" w:rsidTr="00763E70">
        <w:tc>
          <w:tcPr>
            <w:tcW w:w="10065" w:type="dxa"/>
            <w:gridSpan w:val="2"/>
            <w:shd w:val="clear" w:color="auto" w:fill="000080"/>
          </w:tcPr>
          <w:p w14:paraId="06EA772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E4E5605" w14:textId="77777777" w:rsidTr="00763E70">
        <w:tc>
          <w:tcPr>
            <w:tcW w:w="10065" w:type="dxa"/>
            <w:gridSpan w:val="2"/>
          </w:tcPr>
          <w:p w14:paraId="1FC7C7F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PLATFORMS_MASK_PLL1_RESET ((uint32)0x02000000UL)</w:t>
            </w:r>
          </w:p>
        </w:tc>
      </w:tr>
      <w:tr w:rsidR="00763E70" w14:paraId="70F6E0BE" w14:textId="77777777" w:rsidTr="00763E70">
        <w:tc>
          <w:tcPr>
            <w:tcW w:w="10065" w:type="dxa"/>
            <w:gridSpan w:val="2"/>
            <w:shd w:val="clear" w:color="auto" w:fill="000080"/>
          </w:tcPr>
          <w:p w14:paraId="2E46E61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20B292B" w14:textId="77777777" w:rsidTr="00763E70">
        <w:tc>
          <w:tcPr>
            <w:tcW w:w="10065" w:type="dxa"/>
            <w:gridSpan w:val="2"/>
          </w:tcPr>
          <w:p w14:paraId="4A18BCAE" w14:textId="77777777" w:rsidR="00763E70" w:rsidRDefault="00304C18">
            <w:r>
              <w:t>NA</w:t>
            </w:r>
          </w:p>
        </w:tc>
      </w:tr>
    </w:tbl>
    <w:p w14:paraId="713714CF" w14:textId="77777777" w:rsidR="00763E70" w:rsidRDefault="00304C18">
      <w:pPr>
        <w:pStyle w:val="Heading3"/>
      </w:pPr>
      <w:r>
        <w:t>PLATFORMS_MASK_POR_RESET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7"/>
        <w:gridCol w:w="3318"/>
      </w:tblGrid>
      <w:tr w:rsidR="00763E70" w14:paraId="6262A2F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926404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B7C15F0" w14:textId="77777777" w:rsidR="00763E70" w:rsidRDefault="00304C18">
            <w:r>
              <w:t>Value</w:t>
            </w:r>
          </w:p>
        </w:tc>
      </w:tr>
      <w:tr w:rsidR="00763E70" w14:paraId="649C824B" w14:textId="77777777" w:rsidTr="00763E70">
        <w:tc>
          <w:tcPr>
            <w:tcW w:w="6710" w:type="dxa"/>
          </w:tcPr>
          <w:p w14:paraId="7D1253C3" w14:textId="77777777" w:rsidR="00763E70" w:rsidRDefault="00304C18">
            <w:r>
              <w:t>PLATFORMS_MASK_POR_RESET</w:t>
            </w:r>
          </w:p>
        </w:tc>
        <w:tc>
          <w:tcPr>
            <w:tcW w:w="3355" w:type="dxa"/>
          </w:tcPr>
          <w:p w14:paraId="432459F9" w14:textId="77777777" w:rsidR="00763E70" w:rsidRDefault="00304C18">
            <w:r>
              <w:t>((uint32)0x00008000UL)</w:t>
            </w:r>
          </w:p>
        </w:tc>
      </w:tr>
      <w:tr w:rsidR="00763E70" w14:paraId="0F64272D" w14:textId="77777777" w:rsidTr="00763E70">
        <w:tc>
          <w:tcPr>
            <w:tcW w:w="10065" w:type="dxa"/>
            <w:gridSpan w:val="2"/>
            <w:shd w:val="clear" w:color="auto" w:fill="000080"/>
          </w:tcPr>
          <w:p w14:paraId="633F531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3F17680" w14:textId="77777777" w:rsidTr="00763E70">
        <w:tc>
          <w:tcPr>
            <w:tcW w:w="10065" w:type="dxa"/>
            <w:gridSpan w:val="2"/>
          </w:tcPr>
          <w:p w14:paraId="103FA03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PLATFORMS_MASK_POR_RESET ((uint32)0x00008000UL)</w:t>
            </w:r>
          </w:p>
        </w:tc>
      </w:tr>
      <w:tr w:rsidR="00763E70" w14:paraId="14433D00" w14:textId="77777777" w:rsidTr="00763E70">
        <w:tc>
          <w:tcPr>
            <w:tcW w:w="10065" w:type="dxa"/>
            <w:gridSpan w:val="2"/>
            <w:shd w:val="clear" w:color="auto" w:fill="000080"/>
          </w:tcPr>
          <w:p w14:paraId="115C12A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05BAEEA" w14:textId="77777777" w:rsidTr="00763E70">
        <w:tc>
          <w:tcPr>
            <w:tcW w:w="10065" w:type="dxa"/>
            <w:gridSpan w:val="2"/>
          </w:tcPr>
          <w:p w14:paraId="7287D74E" w14:textId="77777777" w:rsidR="00763E70" w:rsidRDefault="00304C18">
            <w:r>
              <w:t>NA</w:t>
            </w:r>
          </w:p>
        </w:tc>
      </w:tr>
    </w:tbl>
    <w:p w14:paraId="38523048" w14:textId="77777777" w:rsidR="00763E70" w:rsidRDefault="00304C18">
      <w:pPr>
        <w:pStyle w:val="Heading3"/>
      </w:pPr>
      <w:r>
        <w:t>PLATFORMS_MASK_SOFT_DEST_RESET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7FB4F19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4131BD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C20C1BB" w14:textId="77777777" w:rsidR="00763E70" w:rsidRDefault="00304C18">
            <w:r>
              <w:t>Value</w:t>
            </w:r>
          </w:p>
        </w:tc>
      </w:tr>
      <w:tr w:rsidR="00763E70" w14:paraId="6DFB0D20" w14:textId="77777777" w:rsidTr="00763E70">
        <w:tc>
          <w:tcPr>
            <w:tcW w:w="6710" w:type="dxa"/>
          </w:tcPr>
          <w:p w14:paraId="5BA5BCDF" w14:textId="77777777" w:rsidR="00763E70" w:rsidRDefault="00304C18">
            <w:r>
              <w:t>PLATFORMS_MASK_SOFT_DEST_RESET</w:t>
            </w:r>
          </w:p>
        </w:tc>
        <w:tc>
          <w:tcPr>
            <w:tcW w:w="3355" w:type="dxa"/>
          </w:tcPr>
          <w:p w14:paraId="004B90B5" w14:textId="77777777" w:rsidR="00763E70" w:rsidRDefault="00304C18">
            <w:r>
              <w:t>((uint32)0x00004000UL)</w:t>
            </w:r>
          </w:p>
        </w:tc>
      </w:tr>
      <w:tr w:rsidR="00763E70" w14:paraId="75E6CDE9" w14:textId="77777777" w:rsidTr="00763E70">
        <w:tc>
          <w:tcPr>
            <w:tcW w:w="10065" w:type="dxa"/>
            <w:gridSpan w:val="2"/>
            <w:shd w:val="clear" w:color="auto" w:fill="000080"/>
          </w:tcPr>
          <w:p w14:paraId="5333664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2267610" w14:textId="77777777" w:rsidTr="00763E70">
        <w:tc>
          <w:tcPr>
            <w:tcW w:w="10065" w:type="dxa"/>
            <w:gridSpan w:val="2"/>
          </w:tcPr>
          <w:p w14:paraId="32765EF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PLATFORMS_MASK_SOFT_DEST_RESET ((uint32)0x00004000UL)</w:t>
            </w:r>
          </w:p>
        </w:tc>
      </w:tr>
      <w:tr w:rsidR="00763E70" w14:paraId="4E862D71" w14:textId="77777777" w:rsidTr="00763E70">
        <w:tc>
          <w:tcPr>
            <w:tcW w:w="10065" w:type="dxa"/>
            <w:gridSpan w:val="2"/>
            <w:shd w:val="clear" w:color="auto" w:fill="000080"/>
          </w:tcPr>
          <w:p w14:paraId="188C041B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B84EB04" w14:textId="77777777" w:rsidTr="00763E70">
        <w:tc>
          <w:tcPr>
            <w:tcW w:w="10065" w:type="dxa"/>
            <w:gridSpan w:val="2"/>
          </w:tcPr>
          <w:p w14:paraId="0C8A2A49" w14:textId="77777777" w:rsidR="00763E70" w:rsidRDefault="00304C18">
            <w:r>
              <w:t>NA</w:t>
            </w:r>
          </w:p>
        </w:tc>
      </w:tr>
    </w:tbl>
    <w:p w14:paraId="2538D0A5" w14:textId="77777777" w:rsidR="00763E70" w:rsidRDefault="00304C18">
      <w:pPr>
        <w:pStyle w:val="Heading3"/>
      </w:pPr>
      <w:r>
        <w:t>PLATFORMS_MASK_SOFT_FUNC_RESET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763E70" w14:paraId="03D60A9C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FA91BC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59AEF2A" w14:textId="77777777" w:rsidR="00763E70" w:rsidRDefault="00304C18">
            <w:r>
              <w:t>Value</w:t>
            </w:r>
          </w:p>
        </w:tc>
      </w:tr>
      <w:tr w:rsidR="00763E70" w14:paraId="6A6AFE2B" w14:textId="77777777" w:rsidTr="00763E70">
        <w:tc>
          <w:tcPr>
            <w:tcW w:w="6710" w:type="dxa"/>
          </w:tcPr>
          <w:p w14:paraId="4561A8CF" w14:textId="77777777" w:rsidR="00763E70" w:rsidRDefault="00304C18">
            <w:r>
              <w:t>PLATFORMS_MASK_SOFT_FUNC_RESET</w:t>
            </w:r>
          </w:p>
        </w:tc>
        <w:tc>
          <w:tcPr>
            <w:tcW w:w="3355" w:type="dxa"/>
          </w:tcPr>
          <w:p w14:paraId="4E95F87F" w14:textId="77777777" w:rsidR="00763E70" w:rsidRDefault="00304C18">
            <w:r>
              <w:t>((uint32)0x00040000UL)</w:t>
            </w:r>
          </w:p>
        </w:tc>
      </w:tr>
      <w:tr w:rsidR="00763E70" w14:paraId="614D8E0A" w14:textId="77777777" w:rsidTr="00763E70">
        <w:tc>
          <w:tcPr>
            <w:tcW w:w="10065" w:type="dxa"/>
            <w:gridSpan w:val="2"/>
            <w:shd w:val="clear" w:color="auto" w:fill="000080"/>
          </w:tcPr>
          <w:p w14:paraId="25A5B64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BAD1677" w14:textId="77777777" w:rsidTr="00763E70">
        <w:tc>
          <w:tcPr>
            <w:tcW w:w="10065" w:type="dxa"/>
            <w:gridSpan w:val="2"/>
          </w:tcPr>
          <w:p w14:paraId="774EF8D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PLATFORMS_MASK_SOFT_FUNC_RESET ((uint32)0x00040000UL)</w:t>
            </w:r>
          </w:p>
        </w:tc>
      </w:tr>
      <w:tr w:rsidR="00763E70" w14:paraId="7ECF7A2D" w14:textId="77777777" w:rsidTr="00763E70">
        <w:tc>
          <w:tcPr>
            <w:tcW w:w="10065" w:type="dxa"/>
            <w:gridSpan w:val="2"/>
            <w:shd w:val="clear" w:color="auto" w:fill="000080"/>
          </w:tcPr>
          <w:p w14:paraId="2A439C4A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3C57F9C" w14:textId="77777777" w:rsidTr="00763E70">
        <w:tc>
          <w:tcPr>
            <w:tcW w:w="10065" w:type="dxa"/>
            <w:gridSpan w:val="2"/>
          </w:tcPr>
          <w:p w14:paraId="788F127F" w14:textId="77777777" w:rsidR="00763E70" w:rsidRDefault="00304C18">
            <w:r>
              <w:lastRenderedPageBreak/>
              <w:t>NA</w:t>
            </w:r>
          </w:p>
        </w:tc>
      </w:tr>
    </w:tbl>
    <w:p w14:paraId="6ABD45AE" w14:textId="77777777" w:rsidR="00763E70" w:rsidRDefault="00304C18">
      <w:pPr>
        <w:pStyle w:val="Heading3"/>
      </w:pPr>
      <w:r>
        <w:t>PLATFORMS_MASK_ST_CF_RESET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763E70" w14:paraId="7B1BC6C0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27256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AD22680" w14:textId="77777777" w:rsidR="00763E70" w:rsidRDefault="00304C18">
            <w:r>
              <w:t>Value</w:t>
            </w:r>
          </w:p>
        </w:tc>
      </w:tr>
      <w:tr w:rsidR="00763E70" w14:paraId="0CE5F8F2" w14:textId="77777777" w:rsidTr="00763E70">
        <w:tc>
          <w:tcPr>
            <w:tcW w:w="6710" w:type="dxa"/>
          </w:tcPr>
          <w:p w14:paraId="73A4B42D" w14:textId="77777777" w:rsidR="00763E70" w:rsidRDefault="00304C18">
            <w:r>
              <w:t>PLATFORMS_MASK_ST_CF_RESET</w:t>
            </w:r>
          </w:p>
        </w:tc>
        <w:tc>
          <w:tcPr>
            <w:tcW w:w="3355" w:type="dxa"/>
          </w:tcPr>
          <w:p w14:paraId="10A10914" w14:textId="77777777" w:rsidR="00763E70" w:rsidRDefault="00304C18">
            <w:r>
              <w:t>((uint32)0x20000000UL)</w:t>
            </w:r>
          </w:p>
        </w:tc>
      </w:tr>
      <w:tr w:rsidR="00763E70" w14:paraId="2F73F54E" w14:textId="77777777" w:rsidTr="00763E70">
        <w:tc>
          <w:tcPr>
            <w:tcW w:w="10065" w:type="dxa"/>
            <w:gridSpan w:val="2"/>
            <w:shd w:val="clear" w:color="auto" w:fill="000080"/>
          </w:tcPr>
          <w:p w14:paraId="6D8C03A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F915897" w14:textId="77777777" w:rsidTr="00763E70">
        <w:tc>
          <w:tcPr>
            <w:tcW w:w="10065" w:type="dxa"/>
            <w:gridSpan w:val="2"/>
          </w:tcPr>
          <w:p w14:paraId="0E9685A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PLATFORMS_MASK_ST_CF_RESET ((uint32)0x20000000UL)</w:t>
            </w:r>
          </w:p>
        </w:tc>
      </w:tr>
      <w:tr w:rsidR="00763E70" w14:paraId="19E0EC7A" w14:textId="77777777" w:rsidTr="00763E70">
        <w:tc>
          <w:tcPr>
            <w:tcW w:w="10065" w:type="dxa"/>
            <w:gridSpan w:val="2"/>
            <w:shd w:val="clear" w:color="auto" w:fill="000080"/>
          </w:tcPr>
          <w:p w14:paraId="4600704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4F68298" w14:textId="77777777" w:rsidTr="00763E70">
        <w:tc>
          <w:tcPr>
            <w:tcW w:w="10065" w:type="dxa"/>
            <w:gridSpan w:val="2"/>
          </w:tcPr>
          <w:p w14:paraId="64DCC821" w14:textId="77777777" w:rsidR="00763E70" w:rsidRDefault="00304C18">
            <w:r>
              <w:t>NA</w:t>
            </w:r>
          </w:p>
        </w:tc>
      </w:tr>
    </w:tbl>
    <w:p w14:paraId="7FFCA435" w14:textId="77777777" w:rsidR="00763E70" w:rsidRDefault="00304C18">
      <w:pPr>
        <w:pStyle w:val="Heading3"/>
      </w:pPr>
      <w:r>
        <w:t>PLATFORMS_MASK_ST_DONE_RESET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3"/>
        <w:gridCol w:w="3312"/>
      </w:tblGrid>
      <w:tr w:rsidR="00763E70" w14:paraId="346EA636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347EC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AF0D6D5" w14:textId="77777777" w:rsidR="00763E70" w:rsidRDefault="00304C18">
            <w:r>
              <w:t>Value</w:t>
            </w:r>
          </w:p>
        </w:tc>
      </w:tr>
      <w:tr w:rsidR="00763E70" w14:paraId="5AC4AE2A" w14:textId="77777777" w:rsidTr="00763E70">
        <w:tc>
          <w:tcPr>
            <w:tcW w:w="6710" w:type="dxa"/>
          </w:tcPr>
          <w:p w14:paraId="13EB30C6" w14:textId="77777777" w:rsidR="00763E70" w:rsidRDefault="00304C18">
            <w:r>
              <w:t>PLATFORMS_MASK_ST_DONE_RESET</w:t>
            </w:r>
          </w:p>
        </w:tc>
        <w:tc>
          <w:tcPr>
            <w:tcW w:w="3355" w:type="dxa"/>
          </w:tcPr>
          <w:p w14:paraId="40BAD686" w14:textId="77777777" w:rsidR="00763E70" w:rsidRDefault="00304C18">
            <w:r>
              <w:t>((uint32)0x10000000UL)</w:t>
            </w:r>
          </w:p>
        </w:tc>
      </w:tr>
      <w:tr w:rsidR="00763E70" w14:paraId="17E64BE6" w14:textId="77777777" w:rsidTr="00763E70">
        <w:tc>
          <w:tcPr>
            <w:tcW w:w="10065" w:type="dxa"/>
            <w:gridSpan w:val="2"/>
            <w:shd w:val="clear" w:color="auto" w:fill="000080"/>
          </w:tcPr>
          <w:p w14:paraId="465A7925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9412C66" w14:textId="77777777" w:rsidTr="00763E70">
        <w:tc>
          <w:tcPr>
            <w:tcW w:w="10065" w:type="dxa"/>
            <w:gridSpan w:val="2"/>
          </w:tcPr>
          <w:p w14:paraId="531A5EA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PLATFORMS_MASK_ST_DONE_RESET ((uint32)0x10000000UL)</w:t>
            </w:r>
          </w:p>
          <w:p w14:paraId="78FA66A8" w14:textId="70038BE2" w:rsidR="000F7B52" w:rsidRDefault="000F7B52"/>
        </w:tc>
      </w:tr>
      <w:tr w:rsidR="00763E70" w14:paraId="06185482" w14:textId="77777777" w:rsidTr="00763E70">
        <w:tc>
          <w:tcPr>
            <w:tcW w:w="10065" w:type="dxa"/>
            <w:gridSpan w:val="2"/>
            <w:shd w:val="clear" w:color="auto" w:fill="000080"/>
          </w:tcPr>
          <w:p w14:paraId="1451182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5D08BD3" w14:textId="77777777" w:rsidTr="00763E70">
        <w:tc>
          <w:tcPr>
            <w:tcW w:w="10065" w:type="dxa"/>
            <w:gridSpan w:val="2"/>
          </w:tcPr>
          <w:p w14:paraId="6E6EA583" w14:textId="77777777" w:rsidR="00763E70" w:rsidRDefault="00304C18">
            <w:r>
              <w:t>NA</w:t>
            </w:r>
          </w:p>
        </w:tc>
      </w:tr>
    </w:tbl>
    <w:p w14:paraId="4C90F398" w14:textId="77777777" w:rsidR="00763E70" w:rsidRDefault="00304C18">
      <w:pPr>
        <w:pStyle w:val="Heading3"/>
      </w:pPr>
      <w:r>
        <w:t>PLATFORMS_MASK_ST_NCF_RESET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1"/>
        <w:gridCol w:w="3314"/>
      </w:tblGrid>
      <w:tr w:rsidR="00763E70" w14:paraId="4FB6369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FDDF52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113627E" w14:textId="77777777" w:rsidR="00763E70" w:rsidRDefault="00304C18">
            <w:r>
              <w:t>Value</w:t>
            </w:r>
          </w:p>
        </w:tc>
      </w:tr>
      <w:tr w:rsidR="00763E70" w14:paraId="6E9CDBB8" w14:textId="77777777" w:rsidTr="00763E70">
        <w:tc>
          <w:tcPr>
            <w:tcW w:w="6710" w:type="dxa"/>
          </w:tcPr>
          <w:p w14:paraId="1C592F40" w14:textId="77777777" w:rsidR="00763E70" w:rsidRDefault="00304C18">
            <w:r>
              <w:t>PLATFORMS_MASK_ST_NCF_RESET</w:t>
            </w:r>
          </w:p>
        </w:tc>
        <w:tc>
          <w:tcPr>
            <w:tcW w:w="3355" w:type="dxa"/>
          </w:tcPr>
          <w:p w14:paraId="24766F69" w14:textId="77777777" w:rsidR="00763E70" w:rsidRDefault="00304C18">
            <w:r>
              <w:t>((uint32)0x40000000UL)</w:t>
            </w:r>
          </w:p>
        </w:tc>
      </w:tr>
      <w:tr w:rsidR="00763E70" w14:paraId="085E502A" w14:textId="77777777" w:rsidTr="00763E70">
        <w:tc>
          <w:tcPr>
            <w:tcW w:w="10065" w:type="dxa"/>
            <w:gridSpan w:val="2"/>
            <w:shd w:val="clear" w:color="auto" w:fill="000080"/>
          </w:tcPr>
          <w:p w14:paraId="12A6141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6BD6A03" w14:textId="77777777" w:rsidTr="00763E70">
        <w:tc>
          <w:tcPr>
            <w:tcW w:w="10065" w:type="dxa"/>
            <w:gridSpan w:val="2"/>
          </w:tcPr>
          <w:p w14:paraId="2536148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PLATFORMS_MASK_ST_NCF_RESET ((uint32)0x40000000UL)</w:t>
            </w:r>
          </w:p>
        </w:tc>
      </w:tr>
      <w:tr w:rsidR="00763E70" w14:paraId="3EA684E3" w14:textId="77777777" w:rsidTr="00763E70">
        <w:tc>
          <w:tcPr>
            <w:tcW w:w="10065" w:type="dxa"/>
            <w:gridSpan w:val="2"/>
            <w:shd w:val="clear" w:color="auto" w:fill="000080"/>
          </w:tcPr>
          <w:p w14:paraId="4B98C41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9C3C8DA" w14:textId="77777777" w:rsidTr="00763E70">
        <w:tc>
          <w:tcPr>
            <w:tcW w:w="10065" w:type="dxa"/>
            <w:gridSpan w:val="2"/>
          </w:tcPr>
          <w:p w14:paraId="1544C199" w14:textId="77777777" w:rsidR="00763E70" w:rsidRDefault="00304C18">
            <w:r>
              <w:t>NA</w:t>
            </w:r>
          </w:p>
        </w:tc>
      </w:tr>
    </w:tbl>
    <w:p w14:paraId="36FD0480" w14:textId="77777777" w:rsidR="00763E70" w:rsidRDefault="00304C18">
      <w:pPr>
        <w:pStyle w:val="Heading3"/>
      </w:pPr>
      <w:r>
        <w:t>PLATFORMS_MASK_SWT1_D_RESET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1"/>
        <w:gridCol w:w="3314"/>
      </w:tblGrid>
      <w:tr w:rsidR="00763E70" w14:paraId="4673A71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3A269E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8C5C718" w14:textId="77777777" w:rsidR="00763E70" w:rsidRDefault="00304C18">
            <w:r>
              <w:t>Value</w:t>
            </w:r>
          </w:p>
        </w:tc>
      </w:tr>
      <w:tr w:rsidR="00763E70" w14:paraId="35F6AA90" w14:textId="77777777" w:rsidTr="00763E70">
        <w:tc>
          <w:tcPr>
            <w:tcW w:w="6710" w:type="dxa"/>
          </w:tcPr>
          <w:p w14:paraId="5DDD8F6B" w14:textId="77777777" w:rsidR="00763E70" w:rsidRDefault="00304C18">
            <w:r>
              <w:t>PLATFORMS_MASK_SWT1_D_RESET</w:t>
            </w:r>
          </w:p>
        </w:tc>
        <w:tc>
          <w:tcPr>
            <w:tcW w:w="3355" w:type="dxa"/>
          </w:tcPr>
          <w:p w14:paraId="17D3DDF4" w14:textId="77777777" w:rsidR="00763E70" w:rsidRDefault="00304C18">
            <w:r>
              <w:t>((uint32)0x00000008UL)</w:t>
            </w:r>
          </w:p>
        </w:tc>
      </w:tr>
      <w:tr w:rsidR="00763E70" w14:paraId="64130E75" w14:textId="77777777" w:rsidTr="00763E70">
        <w:tc>
          <w:tcPr>
            <w:tcW w:w="10065" w:type="dxa"/>
            <w:gridSpan w:val="2"/>
            <w:shd w:val="clear" w:color="auto" w:fill="000080"/>
          </w:tcPr>
          <w:p w14:paraId="52FA36B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10F3635" w14:textId="77777777" w:rsidTr="00763E70">
        <w:tc>
          <w:tcPr>
            <w:tcW w:w="10065" w:type="dxa"/>
            <w:gridSpan w:val="2"/>
          </w:tcPr>
          <w:p w14:paraId="4A1E8CDF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PLATFORMS_MASK_SWT1_D_RESET ((uint32)0x00000008UL)</w:t>
            </w:r>
          </w:p>
        </w:tc>
      </w:tr>
      <w:tr w:rsidR="00763E70" w14:paraId="6F002CE0" w14:textId="77777777" w:rsidTr="00763E70">
        <w:tc>
          <w:tcPr>
            <w:tcW w:w="10065" w:type="dxa"/>
            <w:gridSpan w:val="2"/>
            <w:shd w:val="clear" w:color="auto" w:fill="000080"/>
          </w:tcPr>
          <w:p w14:paraId="0F9F580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D359AE9" w14:textId="77777777" w:rsidTr="00763E70">
        <w:tc>
          <w:tcPr>
            <w:tcW w:w="10065" w:type="dxa"/>
            <w:gridSpan w:val="2"/>
          </w:tcPr>
          <w:p w14:paraId="74C679A5" w14:textId="77777777" w:rsidR="00763E70" w:rsidRDefault="00304C18">
            <w:r>
              <w:t>NA</w:t>
            </w:r>
          </w:p>
        </w:tc>
      </w:tr>
    </w:tbl>
    <w:p w14:paraId="0C84D31C" w14:textId="77777777" w:rsidR="00763E70" w:rsidRDefault="00304C18">
      <w:pPr>
        <w:pStyle w:val="Heading3"/>
      </w:pPr>
      <w:r>
        <w:t>PLATFORMS_MASK_SWT_D_RESET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0"/>
        <w:gridCol w:w="3315"/>
      </w:tblGrid>
      <w:tr w:rsidR="00763E70" w14:paraId="55AFC35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EA3936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45A4256" w14:textId="77777777" w:rsidR="00763E70" w:rsidRDefault="00304C18">
            <w:r>
              <w:t>Value</w:t>
            </w:r>
          </w:p>
        </w:tc>
      </w:tr>
      <w:tr w:rsidR="00763E70" w14:paraId="48D69844" w14:textId="77777777" w:rsidTr="00763E70">
        <w:tc>
          <w:tcPr>
            <w:tcW w:w="6710" w:type="dxa"/>
          </w:tcPr>
          <w:p w14:paraId="52E6DD17" w14:textId="77777777" w:rsidR="00763E70" w:rsidRDefault="00304C18">
            <w:r>
              <w:t>PLATFORMS_MASK_SWT_D_RESET</w:t>
            </w:r>
          </w:p>
        </w:tc>
        <w:tc>
          <w:tcPr>
            <w:tcW w:w="3355" w:type="dxa"/>
          </w:tcPr>
          <w:p w14:paraId="7DBCA36D" w14:textId="77777777" w:rsidR="00763E70" w:rsidRDefault="00304C18">
            <w:r>
              <w:t>((uint32)0x00000004UL)</w:t>
            </w:r>
          </w:p>
        </w:tc>
      </w:tr>
      <w:tr w:rsidR="00763E70" w14:paraId="6244BC1A" w14:textId="77777777" w:rsidTr="00763E70">
        <w:tc>
          <w:tcPr>
            <w:tcW w:w="10065" w:type="dxa"/>
            <w:gridSpan w:val="2"/>
            <w:shd w:val="clear" w:color="auto" w:fill="000080"/>
          </w:tcPr>
          <w:p w14:paraId="6B9C325B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86A3443" w14:textId="77777777" w:rsidTr="00763E70">
        <w:tc>
          <w:tcPr>
            <w:tcW w:w="10065" w:type="dxa"/>
            <w:gridSpan w:val="2"/>
          </w:tcPr>
          <w:p w14:paraId="01F112C8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PLATFORMS_MASK_SWT_D_RESET ((uint32)0x00000004UL)</w:t>
            </w:r>
          </w:p>
        </w:tc>
      </w:tr>
      <w:tr w:rsidR="00763E70" w14:paraId="33ADE74E" w14:textId="77777777" w:rsidTr="00763E70">
        <w:tc>
          <w:tcPr>
            <w:tcW w:w="10065" w:type="dxa"/>
            <w:gridSpan w:val="2"/>
            <w:shd w:val="clear" w:color="auto" w:fill="000080"/>
          </w:tcPr>
          <w:p w14:paraId="3D63AB4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8CE22AA" w14:textId="77777777" w:rsidTr="00763E70">
        <w:tc>
          <w:tcPr>
            <w:tcW w:w="10065" w:type="dxa"/>
            <w:gridSpan w:val="2"/>
          </w:tcPr>
          <w:p w14:paraId="318F7D7E" w14:textId="77777777" w:rsidR="00763E70" w:rsidRDefault="00304C18">
            <w:r>
              <w:t>NA</w:t>
            </w:r>
          </w:p>
        </w:tc>
      </w:tr>
    </w:tbl>
    <w:p w14:paraId="4714B012" w14:textId="77777777" w:rsidR="00763E70" w:rsidRDefault="00304C18">
      <w:pPr>
        <w:pStyle w:val="Heading3"/>
      </w:pPr>
      <w:r>
        <w:t>PLATFORMS_MASK_SWT_F_RESET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0"/>
        <w:gridCol w:w="3315"/>
      </w:tblGrid>
      <w:tr w:rsidR="00763E70" w14:paraId="0F257E6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FB373F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2757566" w14:textId="77777777" w:rsidR="00763E70" w:rsidRDefault="00304C18">
            <w:r>
              <w:t>Value</w:t>
            </w:r>
          </w:p>
        </w:tc>
      </w:tr>
      <w:tr w:rsidR="00763E70" w14:paraId="6AA6B1B0" w14:textId="77777777" w:rsidTr="00763E70">
        <w:tc>
          <w:tcPr>
            <w:tcW w:w="6710" w:type="dxa"/>
          </w:tcPr>
          <w:p w14:paraId="2C701A87" w14:textId="77777777" w:rsidR="00763E70" w:rsidRDefault="00304C18">
            <w:r>
              <w:t>PLATFORMS_MASK_SWT_F_RESET</w:t>
            </w:r>
          </w:p>
        </w:tc>
        <w:tc>
          <w:tcPr>
            <w:tcW w:w="3355" w:type="dxa"/>
          </w:tcPr>
          <w:p w14:paraId="63B67B57" w14:textId="77777777" w:rsidR="00763E70" w:rsidRDefault="00304C18">
            <w:r>
              <w:t>((uint32)0x01000000UL)</w:t>
            </w:r>
          </w:p>
        </w:tc>
      </w:tr>
      <w:tr w:rsidR="00763E70" w14:paraId="2A7C2ECA" w14:textId="77777777" w:rsidTr="00763E70">
        <w:tc>
          <w:tcPr>
            <w:tcW w:w="10065" w:type="dxa"/>
            <w:gridSpan w:val="2"/>
            <w:shd w:val="clear" w:color="auto" w:fill="000080"/>
          </w:tcPr>
          <w:p w14:paraId="17FB9B2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A7C8CA4" w14:textId="77777777" w:rsidTr="00763E70">
        <w:tc>
          <w:tcPr>
            <w:tcW w:w="10065" w:type="dxa"/>
            <w:gridSpan w:val="2"/>
          </w:tcPr>
          <w:p w14:paraId="791BCC6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PLATFORMS_MASK_SWT_F_RESET ((uint32)0x01000000UL)</w:t>
            </w:r>
          </w:p>
        </w:tc>
      </w:tr>
      <w:tr w:rsidR="00763E70" w14:paraId="571AF5C9" w14:textId="77777777" w:rsidTr="00763E70">
        <w:tc>
          <w:tcPr>
            <w:tcW w:w="10065" w:type="dxa"/>
            <w:gridSpan w:val="2"/>
            <w:shd w:val="clear" w:color="auto" w:fill="000080"/>
          </w:tcPr>
          <w:p w14:paraId="572C3C8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3515FD0" w14:textId="77777777" w:rsidTr="00763E70">
        <w:tc>
          <w:tcPr>
            <w:tcW w:w="10065" w:type="dxa"/>
            <w:gridSpan w:val="2"/>
          </w:tcPr>
          <w:p w14:paraId="40540BB1" w14:textId="77777777" w:rsidR="00763E70" w:rsidRDefault="00304C18">
            <w:r>
              <w:lastRenderedPageBreak/>
              <w:t>NA</w:t>
            </w:r>
          </w:p>
        </w:tc>
      </w:tr>
    </w:tbl>
    <w:p w14:paraId="13D59897" w14:textId="77777777" w:rsidR="00763E70" w:rsidRDefault="00304C18">
      <w:pPr>
        <w:pStyle w:val="Heading3"/>
      </w:pPr>
      <w:r>
        <w:t>PLATFORMS_MASK_Z4CORE_RESET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1"/>
        <w:gridCol w:w="3314"/>
      </w:tblGrid>
      <w:tr w:rsidR="00763E70" w14:paraId="0378734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4B8D3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175E8FF" w14:textId="77777777" w:rsidR="00763E70" w:rsidRDefault="00304C18">
            <w:r>
              <w:t>Value</w:t>
            </w:r>
          </w:p>
        </w:tc>
      </w:tr>
      <w:tr w:rsidR="00763E70" w14:paraId="2DEC6E93" w14:textId="77777777" w:rsidTr="00763E70">
        <w:tc>
          <w:tcPr>
            <w:tcW w:w="6710" w:type="dxa"/>
          </w:tcPr>
          <w:p w14:paraId="3EEC23B2" w14:textId="77777777" w:rsidR="00763E70" w:rsidRDefault="00304C18">
            <w:r>
              <w:t>PLATFORMS_MASK_Z4CORE_RESET</w:t>
            </w:r>
          </w:p>
        </w:tc>
        <w:tc>
          <w:tcPr>
            <w:tcW w:w="3355" w:type="dxa"/>
          </w:tcPr>
          <w:p w14:paraId="04222B86" w14:textId="77777777" w:rsidR="00763E70" w:rsidRDefault="00304C18">
            <w:r>
              <w:t>((uint32)0x04000000UL)</w:t>
            </w:r>
          </w:p>
        </w:tc>
      </w:tr>
      <w:tr w:rsidR="00763E70" w14:paraId="50AD0674" w14:textId="77777777" w:rsidTr="00763E70">
        <w:tc>
          <w:tcPr>
            <w:tcW w:w="10065" w:type="dxa"/>
            <w:gridSpan w:val="2"/>
            <w:shd w:val="clear" w:color="auto" w:fill="000080"/>
          </w:tcPr>
          <w:p w14:paraId="625ACE6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508E7E3" w14:textId="77777777" w:rsidTr="00763E70">
        <w:tc>
          <w:tcPr>
            <w:tcW w:w="10065" w:type="dxa"/>
            <w:gridSpan w:val="2"/>
          </w:tcPr>
          <w:p w14:paraId="18DD8375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PLATFORMS_MASK_Z4CORE_RESET ((uint32)0x04000000UL)</w:t>
            </w:r>
          </w:p>
        </w:tc>
      </w:tr>
      <w:tr w:rsidR="00763E70" w14:paraId="4C87EA71" w14:textId="77777777" w:rsidTr="00763E70">
        <w:tc>
          <w:tcPr>
            <w:tcW w:w="10065" w:type="dxa"/>
            <w:gridSpan w:val="2"/>
            <w:shd w:val="clear" w:color="auto" w:fill="000080"/>
          </w:tcPr>
          <w:p w14:paraId="41B4B4C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7964290" w14:textId="77777777" w:rsidTr="00763E70">
        <w:tc>
          <w:tcPr>
            <w:tcW w:w="10065" w:type="dxa"/>
            <w:gridSpan w:val="2"/>
          </w:tcPr>
          <w:p w14:paraId="1539DB14" w14:textId="77777777" w:rsidR="00763E70" w:rsidRDefault="00304C18">
            <w:r>
              <w:t>NA</w:t>
            </w:r>
          </w:p>
        </w:tc>
      </w:tr>
    </w:tbl>
    <w:p w14:paraId="0A848647" w14:textId="77777777" w:rsidR="00763E70" w:rsidRDefault="00304C18">
      <w:pPr>
        <w:pStyle w:val="Heading3"/>
      </w:pPr>
      <w:r>
        <w:t>PLATFORMS_MCU_IDLE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763E70" w14:paraId="561CADD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1FFDDA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B5A668A" w14:textId="77777777" w:rsidR="00763E70" w:rsidRDefault="00304C18">
            <w:r>
              <w:t>Value</w:t>
            </w:r>
          </w:p>
        </w:tc>
      </w:tr>
      <w:tr w:rsidR="00763E70" w14:paraId="1AC675EE" w14:textId="77777777" w:rsidTr="00763E70">
        <w:tc>
          <w:tcPr>
            <w:tcW w:w="6710" w:type="dxa"/>
          </w:tcPr>
          <w:p w14:paraId="25473A07" w14:textId="77777777" w:rsidR="00763E70" w:rsidRDefault="00304C18">
            <w:r>
              <w:t>PLATFORMS_MCU_IDLE</w:t>
            </w:r>
          </w:p>
        </w:tc>
        <w:tc>
          <w:tcPr>
            <w:tcW w:w="3355" w:type="dxa"/>
          </w:tcPr>
          <w:p w14:paraId="3889D53E" w14:textId="77777777" w:rsidR="00763E70" w:rsidRDefault="00304C18">
            <w:r>
              <w:t xml:space="preserve"> 0x00</w:t>
            </w:r>
          </w:p>
        </w:tc>
      </w:tr>
      <w:tr w:rsidR="00763E70" w14:paraId="00E2B66C" w14:textId="77777777" w:rsidTr="00763E70">
        <w:tc>
          <w:tcPr>
            <w:tcW w:w="10065" w:type="dxa"/>
            <w:gridSpan w:val="2"/>
            <w:shd w:val="clear" w:color="auto" w:fill="000080"/>
          </w:tcPr>
          <w:p w14:paraId="4AA6ED19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8C24C9D" w14:textId="77777777" w:rsidTr="00763E70">
        <w:tc>
          <w:tcPr>
            <w:tcW w:w="10065" w:type="dxa"/>
            <w:gridSpan w:val="2"/>
          </w:tcPr>
          <w:p w14:paraId="7092B704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PLATFORMS_MCU_IDLE 0x00</w:t>
            </w:r>
          </w:p>
          <w:p w14:paraId="147CF4A6" w14:textId="35AE08C1" w:rsidR="000F7B52" w:rsidRDefault="000F7B52"/>
        </w:tc>
      </w:tr>
      <w:tr w:rsidR="00763E70" w14:paraId="71E93AA8" w14:textId="77777777" w:rsidTr="00763E70">
        <w:tc>
          <w:tcPr>
            <w:tcW w:w="10065" w:type="dxa"/>
            <w:gridSpan w:val="2"/>
            <w:shd w:val="clear" w:color="auto" w:fill="000080"/>
          </w:tcPr>
          <w:p w14:paraId="7101ECE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5459892" w14:textId="77777777" w:rsidTr="00763E70">
        <w:tc>
          <w:tcPr>
            <w:tcW w:w="10065" w:type="dxa"/>
            <w:gridSpan w:val="2"/>
          </w:tcPr>
          <w:p w14:paraId="1B7C2935" w14:textId="77777777" w:rsidR="00763E70" w:rsidRDefault="00304C18">
            <w:r>
              <w:t>NA</w:t>
            </w:r>
          </w:p>
        </w:tc>
      </w:tr>
    </w:tbl>
    <w:p w14:paraId="59FAC2FF" w14:textId="77777777" w:rsidR="00763E70" w:rsidRDefault="00304C18">
      <w:pPr>
        <w:pStyle w:val="Heading3"/>
      </w:pPr>
      <w:r>
        <w:t>PLATFORMS_MCU_SLEEP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4"/>
        <w:gridCol w:w="3281"/>
      </w:tblGrid>
      <w:tr w:rsidR="00763E70" w14:paraId="25CA906E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17A60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A4A0C67" w14:textId="77777777" w:rsidR="00763E70" w:rsidRDefault="00304C18">
            <w:r>
              <w:t>Value</w:t>
            </w:r>
          </w:p>
        </w:tc>
      </w:tr>
      <w:tr w:rsidR="00763E70" w14:paraId="1CC4ED86" w14:textId="77777777" w:rsidTr="00763E70">
        <w:tc>
          <w:tcPr>
            <w:tcW w:w="6710" w:type="dxa"/>
          </w:tcPr>
          <w:p w14:paraId="67138A99" w14:textId="77777777" w:rsidR="00763E70" w:rsidRDefault="00304C18">
            <w:r>
              <w:t>PLATFORMS_MCU_SLEEP</w:t>
            </w:r>
          </w:p>
        </w:tc>
        <w:tc>
          <w:tcPr>
            <w:tcW w:w="3355" w:type="dxa"/>
          </w:tcPr>
          <w:p w14:paraId="73B90A16" w14:textId="77777777" w:rsidR="00763E70" w:rsidRDefault="00304C18">
            <w:r>
              <w:t xml:space="preserve"> 0x01</w:t>
            </w:r>
          </w:p>
        </w:tc>
      </w:tr>
      <w:tr w:rsidR="00763E70" w14:paraId="212882DC" w14:textId="77777777" w:rsidTr="00763E70">
        <w:tc>
          <w:tcPr>
            <w:tcW w:w="10065" w:type="dxa"/>
            <w:gridSpan w:val="2"/>
            <w:shd w:val="clear" w:color="auto" w:fill="000080"/>
          </w:tcPr>
          <w:p w14:paraId="49D8E726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321F19B" w14:textId="77777777" w:rsidTr="00763E70">
        <w:tc>
          <w:tcPr>
            <w:tcW w:w="10065" w:type="dxa"/>
            <w:gridSpan w:val="2"/>
          </w:tcPr>
          <w:p w14:paraId="2A30F489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PLATFORMS_MCU_SLEEP 0x01</w:t>
            </w:r>
          </w:p>
        </w:tc>
      </w:tr>
      <w:tr w:rsidR="00763E70" w14:paraId="51A2AF8D" w14:textId="77777777" w:rsidTr="00763E70">
        <w:tc>
          <w:tcPr>
            <w:tcW w:w="10065" w:type="dxa"/>
            <w:gridSpan w:val="2"/>
            <w:shd w:val="clear" w:color="auto" w:fill="000080"/>
          </w:tcPr>
          <w:p w14:paraId="383E85E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71C0789" w14:textId="77777777" w:rsidTr="00763E70">
        <w:tc>
          <w:tcPr>
            <w:tcW w:w="10065" w:type="dxa"/>
            <w:gridSpan w:val="2"/>
          </w:tcPr>
          <w:p w14:paraId="69359182" w14:textId="77777777" w:rsidR="00763E70" w:rsidRDefault="00304C18">
            <w:r>
              <w:t>NA</w:t>
            </w:r>
          </w:p>
        </w:tc>
      </w:tr>
    </w:tbl>
    <w:p w14:paraId="1959EE69" w14:textId="77777777" w:rsidR="00763E70" w:rsidRDefault="00304C18">
      <w:pPr>
        <w:pStyle w:val="Heading3"/>
      </w:pPr>
      <w:r>
        <w:t>PLATFORMS_MCU_STANDBY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763E70" w14:paraId="39843F84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1BEB3E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C1C6CBD" w14:textId="77777777" w:rsidR="00763E70" w:rsidRDefault="00304C18">
            <w:r>
              <w:t>Value</w:t>
            </w:r>
          </w:p>
        </w:tc>
      </w:tr>
      <w:tr w:rsidR="00763E70" w14:paraId="7CD7E72F" w14:textId="77777777" w:rsidTr="00763E70">
        <w:tc>
          <w:tcPr>
            <w:tcW w:w="6710" w:type="dxa"/>
          </w:tcPr>
          <w:p w14:paraId="21856EEA" w14:textId="77777777" w:rsidR="00763E70" w:rsidRDefault="00304C18">
            <w:r>
              <w:t>PLATFORMS_MCU_STANDBY</w:t>
            </w:r>
          </w:p>
        </w:tc>
        <w:tc>
          <w:tcPr>
            <w:tcW w:w="3355" w:type="dxa"/>
          </w:tcPr>
          <w:p w14:paraId="16FCD72F" w14:textId="77777777" w:rsidR="00763E70" w:rsidRDefault="00304C18">
            <w:r>
              <w:t xml:space="preserve"> 0x02</w:t>
            </w:r>
          </w:p>
        </w:tc>
      </w:tr>
      <w:tr w:rsidR="00763E70" w14:paraId="2E2DBDAF" w14:textId="77777777" w:rsidTr="00763E70">
        <w:tc>
          <w:tcPr>
            <w:tcW w:w="10065" w:type="dxa"/>
            <w:gridSpan w:val="2"/>
            <w:shd w:val="clear" w:color="auto" w:fill="000080"/>
          </w:tcPr>
          <w:p w14:paraId="01CCF05C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B8DD9F9" w14:textId="77777777" w:rsidTr="00763E70">
        <w:tc>
          <w:tcPr>
            <w:tcW w:w="10065" w:type="dxa"/>
            <w:gridSpan w:val="2"/>
          </w:tcPr>
          <w:p w14:paraId="2BD2A843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PLATFORMS_MCU_STANDBY 0x02</w:t>
            </w:r>
          </w:p>
        </w:tc>
      </w:tr>
      <w:tr w:rsidR="00763E70" w14:paraId="5F1C6F8F" w14:textId="77777777" w:rsidTr="00763E70">
        <w:tc>
          <w:tcPr>
            <w:tcW w:w="10065" w:type="dxa"/>
            <w:gridSpan w:val="2"/>
            <w:shd w:val="clear" w:color="auto" w:fill="000080"/>
          </w:tcPr>
          <w:p w14:paraId="1BEFF1D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B4C3397" w14:textId="77777777" w:rsidTr="00763E70">
        <w:tc>
          <w:tcPr>
            <w:tcW w:w="10065" w:type="dxa"/>
            <w:gridSpan w:val="2"/>
          </w:tcPr>
          <w:p w14:paraId="60F0A73A" w14:textId="77777777" w:rsidR="00763E70" w:rsidRDefault="00304C18">
            <w:r>
              <w:t>NA</w:t>
            </w:r>
          </w:p>
        </w:tc>
      </w:tr>
    </w:tbl>
    <w:p w14:paraId="0563E154" w14:textId="77777777" w:rsidR="00763E70" w:rsidRDefault="00304C18">
      <w:pPr>
        <w:pStyle w:val="Heading3"/>
      </w:pPr>
      <w:proofErr w:type="spellStart"/>
      <w:r>
        <w:t>PLATFORMS_multi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763E70" w14:paraId="3F62FC7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C8133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D959ADE" w14:textId="77777777" w:rsidR="00763E70" w:rsidRDefault="00304C18">
            <w:r>
              <w:t>Value</w:t>
            </w:r>
          </w:p>
        </w:tc>
      </w:tr>
      <w:tr w:rsidR="00763E70" w14:paraId="7A6D8FE6" w14:textId="77777777" w:rsidTr="00763E70">
        <w:tc>
          <w:tcPr>
            <w:tcW w:w="6710" w:type="dxa"/>
          </w:tcPr>
          <w:p w14:paraId="537CDF9C" w14:textId="77777777" w:rsidR="00763E70" w:rsidRDefault="00304C18">
            <w:proofErr w:type="spellStart"/>
            <w:r>
              <w:t>PLATFORMS_multi</w:t>
            </w:r>
            <w:proofErr w:type="spellEnd"/>
          </w:p>
        </w:tc>
        <w:tc>
          <w:tcPr>
            <w:tcW w:w="3355" w:type="dxa"/>
          </w:tcPr>
          <w:p w14:paraId="789B5735" w14:textId="77777777" w:rsidR="00763E70" w:rsidRDefault="00304C18">
            <w:r>
              <w:t xml:space="preserve"> 3</w:t>
            </w:r>
          </w:p>
        </w:tc>
      </w:tr>
      <w:tr w:rsidR="00763E70" w14:paraId="3B7F1CA7" w14:textId="77777777" w:rsidTr="00763E70">
        <w:tc>
          <w:tcPr>
            <w:tcW w:w="10065" w:type="dxa"/>
            <w:gridSpan w:val="2"/>
            <w:shd w:val="clear" w:color="auto" w:fill="000080"/>
          </w:tcPr>
          <w:p w14:paraId="5836704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AE07A4A" w14:textId="77777777" w:rsidTr="00763E70">
        <w:tc>
          <w:tcPr>
            <w:tcW w:w="10065" w:type="dxa"/>
            <w:gridSpan w:val="2"/>
          </w:tcPr>
          <w:p w14:paraId="167B14F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PLATFORMS_multi</w:t>
            </w:r>
            <w:proofErr w:type="spellEnd"/>
            <w:r>
              <w:t xml:space="preserve"> 3</w:t>
            </w:r>
          </w:p>
        </w:tc>
      </w:tr>
      <w:tr w:rsidR="00763E70" w14:paraId="442F710D" w14:textId="77777777" w:rsidTr="00763E70">
        <w:tc>
          <w:tcPr>
            <w:tcW w:w="10065" w:type="dxa"/>
            <w:gridSpan w:val="2"/>
            <w:shd w:val="clear" w:color="auto" w:fill="000080"/>
          </w:tcPr>
          <w:p w14:paraId="60C01696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1F589CA" w14:textId="77777777" w:rsidTr="00763E70">
        <w:tc>
          <w:tcPr>
            <w:tcW w:w="10065" w:type="dxa"/>
            <w:gridSpan w:val="2"/>
          </w:tcPr>
          <w:p w14:paraId="6B10E386" w14:textId="77777777" w:rsidR="00763E70" w:rsidRDefault="00304C18">
            <w:r>
              <w:t>NA</w:t>
            </w:r>
          </w:p>
        </w:tc>
      </w:tr>
    </w:tbl>
    <w:p w14:paraId="43B3B278" w14:textId="77777777" w:rsidR="00763E70" w:rsidRDefault="00304C18">
      <w:pPr>
        <w:pStyle w:val="Heading3"/>
      </w:pPr>
      <w:proofErr w:type="spellStart"/>
      <w:r>
        <w:t>PLATFORMS_mwerks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763E70" w14:paraId="6F7AAA5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FD2864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2A75423B" w14:textId="77777777" w:rsidR="00763E70" w:rsidRDefault="00304C18">
            <w:r>
              <w:t>Value</w:t>
            </w:r>
          </w:p>
        </w:tc>
      </w:tr>
      <w:tr w:rsidR="00763E70" w14:paraId="24854147" w14:textId="77777777" w:rsidTr="00763E70">
        <w:tc>
          <w:tcPr>
            <w:tcW w:w="6710" w:type="dxa"/>
          </w:tcPr>
          <w:p w14:paraId="4FE6EFA7" w14:textId="77777777" w:rsidR="00763E70" w:rsidRDefault="00304C18">
            <w:proofErr w:type="spellStart"/>
            <w:r>
              <w:t>PLATFORMS_mwerks</w:t>
            </w:r>
            <w:proofErr w:type="spellEnd"/>
          </w:p>
        </w:tc>
        <w:tc>
          <w:tcPr>
            <w:tcW w:w="3355" w:type="dxa"/>
          </w:tcPr>
          <w:p w14:paraId="6984BE4B" w14:textId="77777777" w:rsidR="00763E70" w:rsidRDefault="00304C18">
            <w:r>
              <w:t xml:space="preserve"> 6</w:t>
            </w:r>
          </w:p>
        </w:tc>
      </w:tr>
      <w:tr w:rsidR="00763E70" w14:paraId="79156A56" w14:textId="77777777" w:rsidTr="00763E70">
        <w:tc>
          <w:tcPr>
            <w:tcW w:w="10065" w:type="dxa"/>
            <w:gridSpan w:val="2"/>
            <w:shd w:val="clear" w:color="auto" w:fill="000080"/>
          </w:tcPr>
          <w:p w14:paraId="27260834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EEB3EF5" w14:textId="77777777" w:rsidTr="00763E70">
        <w:tc>
          <w:tcPr>
            <w:tcW w:w="10065" w:type="dxa"/>
            <w:gridSpan w:val="2"/>
          </w:tcPr>
          <w:p w14:paraId="459D4EF7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PLATFORMS_mwerks</w:t>
            </w:r>
            <w:proofErr w:type="spellEnd"/>
            <w:r>
              <w:t xml:space="preserve"> 6</w:t>
            </w:r>
          </w:p>
        </w:tc>
      </w:tr>
      <w:tr w:rsidR="00763E70" w14:paraId="2F4FB3E4" w14:textId="77777777" w:rsidTr="00763E70">
        <w:tc>
          <w:tcPr>
            <w:tcW w:w="10065" w:type="dxa"/>
            <w:gridSpan w:val="2"/>
            <w:shd w:val="clear" w:color="auto" w:fill="000080"/>
          </w:tcPr>
          <w:p w14:paraId="61DB260D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AD906FA" w14:textId="77777777" w:rsidTr="00763E70">
        <w:tc>
          <w:tcPr>
            <w:tcW w:w="10065" w:type="dxa"/>
            <w:gridSpan w:val="2"/>
          </w:tcPr>
          <w:p w14:paraId="1FB4EC46" w14:textId="77777777" w:rsidR="00763E70" w:rsidRDefault="00304C18">
            <w:r>
              <w:lastRenderedPageBreak/>
              <w:t>NA</w:t>
            </w:r>
          </w:p>
        </w:tc>
      </w:tr>
    </w:tbl>
    <w:p w14:paraId="72EDA4F2" w14:textId="77777777" w:rsidR="00763E70" w:rsidRDefault="00304C18">
      <w:pPr>
        <w:pStyle w:val="Heading3"/>
      </w:pPr>
      <w:r>
        <w:t>PLATFORMS_PLL0_RESET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2"/>
        <w:gridCol w:w="3283"/>
      </w:tblGrid>
      <w:tr w:rsidR="00763E70" w14:paraId="62F3882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1DDC922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479E282" w14:textId="77777777" w:rsidR="00763E70" w:rsidRDefault="00304C18">
            <w:r>
              <w:t>Value</w:t>
            </w:r>
          </w:p>
        </w:tc>
      </w:tr>
      <w:tr w:rsidR="00763E70" w14:paraId="1B93A2DD" w14:textId="77777777" w:rsidTr="00763E70">
        <w:tc>
          <w:tcPr>
            <w:tcW w:w="6710" w:type="dxa"/>
          </w:tcPr>
          <w:p w14:paraId="33BBA586" w14:textId="77777777" w:rsidR="00763E70" w:rsidRDefault="00304C18">
            <w:r>
              <w:t>PLATFORMS_PLL0_RESET</w:t>
            </w:r>
          </w:p>
        </w:tc>
        <w:tc>
          <w:tcPr>
            <w:tcW w:w="3355" w:type="dxa"/>
          </w:tcPr>
          <w:p w14:paraId="40C9DF98" w14:textId="48282123" w:rsidR="00763E70" w:rsidRDefault="002D6036">
            <w:r>
              <w:t>0x0DU</w:t>
            </w:r>
          </w:p>
        </w:tc>
      </w:tr>
      <w:tr w:rsidR="00763E70" w14:paraId="4AA9D166" w14:textId="77777777" w:rsidTr="00763E70">
        <w:tc>
          <w:tcPr>
            <w:tcW w:w="10065" w:type="dxa"/>
            <w:gridSpan w:val="2"/>
            <w:shd w:val="clear" w:color="auto" w:fill="000080"/>
          </w:tcPr>
          <w:p w14:paraId="09DBA73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231D20B" w14:textId="77777777" w:rsidTr="00763E70">
        <w:tc>
          <w:tcPr>
            <w:tcW w:w="10065" w:type="dxa"/>
            <w:gridSpan w:val="2"/>
          </w:tcPr>
          <w:p w14:paraId="6FD324A5" w14:textId="1FF55C2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PLATFORMS_PLL0_RESET 0x0DU </w:t>
            </w:r>
          </w:p>
        </w:tc>
      </w:tr>
      <w:tr w:rsidR="00763E70" w14:paraId="510C1B1C" w14:textId="77777777" w:rsidTr="00763E70">
        <w:tc>
          <w:tcPr>
            <w:tcW w:w="10065" w:type="dxa"/>
            <w:gridSpan w:val="2"/>
            <w:shd w:val="clear" w:color="auto" w:fill="000080"/>
          </w:tcPr>
          <w:p w14:paraId="1C53AC77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30068D4C" w14:textId="77777777" w:rsidTr="00763E70">
        <w:tc>
          <w:tcPr>
            <w:tcW w:w="10065" w:type="dxa"/>
            <w:gridSpan w:val="2"/>
          </w:tcPr>
          <w:p w14:paraId="5878DEC2" w14:textId="7A900692" w:rsidR="00763E70" w:rsidRDefault="002D6036">
            <w:r>
              <w:t>PLL0 fail event</w:t>
            </w:r>
          </w:p>
        </w:tc>
      </w:tr>
    </w:tbl>
    <w:p w14:paraId="066767C4" w14:textId="77777777" w:rsidR="00763E70" w:rsidRDefault="00304C18">
      <w:pPr>
        <w:pStyle w:val="Heading3"/>
      </w:pPr>
      <w:r>
        <w:t>PLATFORMS_PLL1_RESET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3282"/>
      </w:tblGrid>
      <w:tr w:rsidR="00763E70" w14:paraId="4917FC1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0484C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0676198" w14:textId="77777777" w:rsidR="00763E70" w:rsidRDefault="00304C18">
            <w:r>
              <w:t>Value</w:t>
            </w:r>
          </w:p>
        </w:tc>
      </w:tr>
      <w:tr w:rsidR="00763E70" w14:paraId="4E06EB34" w14:textId="77777777" w:rsidTr="00763E70">
        <w:tc>
          <w:tcPr>
            <w:tcW w:w="6710" w:type="dxa"/>
          </w:tcPr>
          <w:p w14:paraId="382F6343" w14:textId="77777777" w:rsidR="00763E70" w:rsidRDefault="00304C18">
            <w:r>
              <w:t>PLATFORMS_PLL1_RESET</w:t>
            </w:r>
          </w:p>
        </w:tc>
        <w:tc>
          <w:tcPr>
            <w:tcW w:w="3355" w:type="dxa"/>
          </w:tcPr>
          <w:p w14:paraId="0CFFD7CF" w14:textId="436295D4" w:rsidR="00763E70" w:rsidRDefault="009F44E6">
            <w:r>
              <w:t>0x11U</w:t>
            </w:r>
          </w:p>
        </w:tc>
      </w:tr>
      <w:tr w:rsidR="00763E70" w14:paraId="34E85A60" w14:textId="77777777" w:rsidTr="00763E70">
        <w:tc>
          <w:tcPr>
            <w:tcW w:w="10065" w:type="dxa"/>
            <w:gridSpan w:val="2"/>
            <w:shd w:val="clear" w:color="auto" w:fill="000080"/>
          </w:tcPr>
          <w:p w14:paraId="7A79FCE8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87CC3AC" w14:textId="77777777" w:rsidTr="00763E70">
        <w:tc>
          <w:tcPr>
            <w:tcW w:w="10065" w:type="dxa"/>
            <w:gridSpan w:val="2"/>
          </w:tcPr>
          <w:p w14:paraId="2FC0524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PLATFORMS_PLL1_RESET 0x11U </w:t>
            </w:r>
          </w:p>
          <w:p w14:paraId="50DFE5B9" w14:textId="47840BAA" w:rsidR="000F7B52" w:rsidRDefault="000F7B52"/>
        </w:tc>
      </w:tr>
      <w:tr w:rsidR="00763E70" w14:paraId="261B44D8" w14:textId="77777777" w:rsidTr="00763E70">
        <w:tc>
          <w:tcPr>
            <w:tcW w:w="10065" w:type="dxa"/>
            <w:gridSpan w:val="2"/>
            <w:shd w:val="clear" w:color="auto" w:fill="000080"/>
          </w:tcPr>
          <w:p w14:paraId="256B72AE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776CFBA6" w14:textId="77777777" w:rsidTr="00763E70">
        <w:tc>
          <w:tcPr>
            <w:tcW w:w="10065" w:type="dxa"/>
            <w:gridSpan w:val="2"/>
          </w:tcPr>
          <w:p w14:paraId="7F2CDED1" w14:textId="2D6D6C45" w:rsidR="00763E70" w:rsidRDefault="009F44E6">
            <w:r>
              <w:t>PLL1 fail event</w:t>
            </w:r>
          </w:p>
        </w:tc>
      </w:tr>
    </w:tbl>
    <w:p w14:paraId="2AFEF5BC" w14:textId="77777777" w:rsidR="00763E70" w:rsidRDefault="00304C18">
      <w:pPr>
        <w:pStyle w:val="Heading3"/>
      </w:pPr>
      <w:r>
        <w:t>PLATFORMS_POWER_ON_RESET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5126BD4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225EC77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3ED496D" w14:textId="77777777" w:rsidR="00763E70" w:rsidRDefault="00304C18">
            <w:r>
              <w:t>Value</w:t>
            </w:r>
          </w:p>
        </w:tc>
      </w:tr>
      <w:tr w:rsidR="00763E70" w14:paraId="266339B7" w14:textId="77777777" w:rsidTr="00763E70">
        <w:tc>
          <w:tcPr>
            <w:tcW w:w="6710" w:type="dxa"/>
          </w:tcPr>
          <w:p w14:paraId="56382F19" w14:textId="77777777" w:rsidR="00763E70" w:rsidRDefault="00304C18">
            <w:r>
              <w:t>PLATFORMS_POWER_ON_RESET</w:t>
            </w:r>
          </w:p>
        </w:tc>
        <w:tc>
          <w:tcPr>
            <w:tcW w:w="3355" w:type="dxa"/>
          </w:tcPr>
          <w:p w14:paraId="4473B7E9" w14:textId="7D0CB420" w:rsidR="00763E70" w:rsidRDefault="009F44E6">
            <w:r>
              <w:t>0x00U</w:t>
            </w:r>
          </w:p>
        </w:tc>
      </w:tr>
      <w:tr w:rsidR="00763E70" w14:paraId="5DF617A7" w14:textId="77777777" w:rsidTr="00763E70">
        <w:tc>
          <w:tcPr>
            <w:tcW w:w="10065" w:type="dxa"/>
            <w:gridSpan w:val="2"/>
            <w:shd w:val="clear" w:color="auto" w:fill="000080"/>
          </w:tcPr>
          <w:p w14:paraId="47A9F3A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35053F85" w14:textId="77777777" w:rsidTr="00763E70">
        <w:tc>
          <w:tcPr>
            <w:tcW w:w="10065" w:type="dxa"/>
            <w:gridSpan w:val="2"/>
          </w:tcPr>
          <w:p w14:paraId="44F63969" w14:textId="786EF753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PLATFORMS_POWER_ON_RESET 0x00U </w:t>
            </w:r>
          </w:p>
        </w:tc>
      </w:tr>
      <w:tr w:rsidR="00763E70" w14:paraId="55472F76" w14:textId="77777777" w:rsidTr="00763E70">
        <w:tc>
          <w:tcPr>
            <w:tcW w:w="10065" w:type="dxa"/>
            <w:gridSpan w:val="2"/>
            <w:shd w:val="clear" w:color="auto" w:fill="000080"/>
          </w:tcPr>
          <w:p w14:paraId="2562AB0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3132FB" w14:textId="77777777" w:rsidTr="00763E70">
        <w:tc>
          <w:tcPr>
            <w:tcW w:w="10065" w:type="dxa"/>
            <w:gridSpan w:val="2"/>
          </w:tcPr>
          <w:p w14:paraId="26F4A380" w14:textId="2F60E52A" w:rsidR="00763E70" w:rsidRDefault="009F44E6">
            <w:r>
              <w:t>Power on reset event</w:t>
            </w:r>
          </w:p>
        </w:tc>
      </w:tr>
    </w:tbl>
    <w:p w14:paraId="047D739F" w14:textId="77777777" w:rsidR="00763E70" w:rsidRDefault="00304C18">
      <w:pPr>
        <w:pStyle w:val="Heading3"/>
      </w:pPr>
      <w:r>
        <w:t>PLATFORMS_RESET_UNDEFINED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43BA35D7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BC9433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5324BED8" w14:textId="77777777" w:rsidR="00763E70" w:rsidRDefault="00304C18">
            <w:r>
              <w:t>Value</w:t>
            </w:r>
          </w:p>
        </w:tc>
      </w:tr>
      <w:tr w:rsidR="00763E70" w14:paraId="43EBC43B" w14:textId="77777777" w:rsidTr="00763E70">
        <w:tc>
          <w:tcPr>
            <w:tcW w:w="6710" w:type="dxa"/>
          </w:tcPr>
          <w:p w14:paraId="59B05CFC" w14:textId="77777777" w:rsidR="00763E70" w:rsidRDefault="00304C18">
            <w:r>
              <w:t>PLATFORMS_RESET_UNDEFINED</w:t>
            </w:r>
          </w:p>
        </w:tc>
        <w:tc>
          <w:tcPr>
            <w:tcW w:w="3355" w:type="dxa"/>
          </w:tcPr>
          <w:p w14:paraId="5DEC0E41" w14:textId="322EDB32" w:rsidR="00763E70" w:rsidRDefault="009F44E6">
            <w:r>
              <w:t>0x03U</w:t>
            </w:r>
          </w:p>
        </w:tc>
      </w:tr>
      <w:tr w:rsidR="00763E70" w14:paraId="4A181FB7" w14:textId="77777777" w:rsidTr="00763E70">
        <w:tc>
          <w:tcPr>
            <w:tcW w:w="10065" w:type="dxa"/>
            <w:gridSpan w:val="2"/>
            <w:shd w:val="clear" w:color="auto" w:fill="000080"/>
          </w:tcPr>
          <w:p w14:paraId="46D3E57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0E065694" w14:textId="77777777" w:rsidTr="00763E70">
        <w:tc>
          <w:tcPr>
            <w:tcW w:w="10065" w:type="dxa"/>
            <w:gridSpan w:val="2"/>
          </w:tcPr>
          <w:p w14:paraId="1A857C82" w14:textId="435EB9FF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PLATFORMS_RESET_UNDEFINED 0x03U </w:t>
            </w:r>
          </w:p>
        </w:tc>
      </w:tr>
      <w:tr w:rsidR="00763E70" w14:paraId="00AD6788" w14:textId="77777777" w:rsidTr="00763E70">
        <w:tc>
          <w:tcPr>
            <w:tcW w:w="10065" w:type="dxa"/>
            <w:gridSpan w:val="2"/>
            <w:shd w:val="clear" w:color="auto" w:fill="000080"/>
          </w:tcPr>
          <w:p w14:paraId="24342CF5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7419CEB" w14:textId="77777777" w:rsidTr="00763E70">
        <w:tc>
          <w:tcPr>
            <w:tcW w:w="10065" w:type="dxa"/>
            <w:gridSpan w:val="2"/>
          </w:tcPr>
          <w:p w14:paraId="17698C8C" w14:textId="4F2D267F" w:rsidR="00763E70" w:rsidRDefault="009F44E6">
            <w:r>
              <w:t>Undefined reset source</w:t>
            </w:r>
          </w:p>
        </w:tc>
      </w:tr>
    </w:tbl>
    <w:p w14:paraId="3B2DC258" w14:textId="77777777" w:rsidR="00763E70" w:rsidRDefault="00304C18">
      <w:pPr>
        <w:pStyle w:val="Heading3"/>
      </w:pPr>
      <w:r>
        <w:t>PLATFORMS_RGM_DES_REG_MASK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763E70" w14:paraId="202E5E9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857964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C8EDFD9" w14:textId="77777777" w:rsidR="00763E70" w:rsidRDefault="00304C18">
            <w:r>
              <w:t>Value</w:t>
            </w:r>
          </w:p>
        </w:tc>
      </w:tr>
      <w:tr w:rsidR="00763E70" w14:paraId="3CEEABA6" w14:textId="77777777" w:rsidTr="00763E70">
        <w:tc>
          <w:tcPr>
            <w:tcW w:w="6710" w:type="dxa"/>
          </w:tcPr>
          <w:p w14:paraId="2DEFFA76" w14:textId="77777777" w:rsidR="00763E70" w:rsidRDefault="00304C18">
            <w:r>
              <w:t>PLATFORMS_RGM_DES_REG_MASK</w:t>
            </w:r>
          </w:p>
        </w:tc>
        <w:tc>
          <w:tcPr>
            <w:tcW w:w="3355" w:type="dxa"/>
          </w:tcPr>
          <w:p w14:paraId="6A684367" w14:textId="77777777" w:rsidR="00763E70" w:rsidRDefault="00304C18">
            <w:r>
              <w:t>((uint16)0xFFFFU)</w:t>
            </w:r>
          </w:p>
        </w:tc>
      </w:tr>
      <w:tr w:rsidR="00763E70" w14:paraId="2E8DFA14" w14:textId="77777777" w:rsidTr="00763E70">
        <w:tc>
          <w:tcPr>
            <w:tcW w:w="10065" w:type="dxa"/>
            <w:gridSpan w:val="2"/>
            <w:shd w:val="clear" w:color="auto" w:fill="000080"/>
          </w:tcPr>
          <w:p w14:paraId="2B3BC1FE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A5F92AB" w14:textId="77777777" w:rsidTr="00763E70">
        <w:tc>
          <w:tcPr>
            <w:tcW w:w="10065" w:type="dxa"/>
            <w:gridSpan w:val="2"/>
          </w:tcPr>
          <w:p w14:paraId="17BF8BB6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PLATFORMS_RGM_DES_REG_MASK ((uint16)0xFFFFU)</w:t>
            </w:r>
          </w:p>
        </w:tc>
      </w:tr>
      <w:tr w:rsidR="00763E70" w14:paraId="6FF2662A" w14:textId="77777777" w:rsidTr="00763E70">
        <w:tc>
          <w:tcPr>
            <w:tcW w:w="10065" w:type="dxa"/>
            <w:gridSpan w:val="2"/>
            <w:shd w:val="clear" w:color="auto" w:fill="000080"/>
          </w:tcPr>
          <w:p w14:paraId="2F8A83E3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36FAF34" w14:textId="77777777" w:rsidTr="00763E70">
        <w:tc>
          <w:tcPr>
            <w:tcW w:w="10065" w:type="dxa"/>
            <w:gridSpan w:val="2"/>
          </w:tcPr>
          <w:p w14:paraId="41465D22" w14:textId="77777777" w:rsidR="00763E70" w:rsidRDefault="00304C18">
            <w:r>
              <w:t>NA</w:t>
            </w:r>
          </w:p>
        </w:tc>
      </w:tr>
    </w:tbl>
    <w:p w14:paraId="2EA12D2B" w14:textId="77777777" w:rsidR="00763E70" w:rsidRDefault="00304C18">
      <w:pPr>
        <w:pStyle w:val="Heading3"/>
      </w:pPr>
      <w:r>
        <w:t>PLATFORMS_RGM_FES_REG_MASK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763E70" w14:paraId="14F63DA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4E84D6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74B0B1D" w14:textId="77777777" w:rsidR="00763E70" w:rsidRDefault="00304C18">
            <w:r>
              <w:t>Value</w:t>
            </w:r>
          </w:p>
        </w:tc>
      </w:tr>
      <w:tr w:rsidR="00763E70" w14:paraId="52D8FD9E" w14:textId="77777777" w:rsidTr="00763E70">
        <w:tc>
          <w:tcPr>
            <w:tcW w:w="6710" w:type="dxa"/>
          </w:tcPr>
          <w:p w14:paraId="45A86C6A" w14:textId="77777777" w:rsidR="00763E70" w:rsidRDefault="00304C18">
            <w:r>
              <w:t>PLATFORMS_RGM_FES_REG_MASK</w:t>
            </w:r>
          </w:p>
        </w:tc>
        <w:tc>
          <w:tcPr>
            <w:tcW w:w="3355" w:type="dxa"/>
          </w:tcPr>
          <w:p w14:paraId="6953E730" w14:textId="77777777" w:rsidR="00763E70" w:rsidRDefault="00304C18">
            <w:r>
              <w:t>((uint16)0xFFFFU)</w:t>
            </w:r>
          </w:p>
        </w:tc>
      </w:tr>
      <w:tr w:rsidR="00763E70" w14:paraId="68EDDEE7" w14:textId="77777777" w:rsidTr="00763E70">
        <w:tc>
          <w:tcPr>
            <w:tcW w:w="10065" w:type="dxa"/>
            <w:gridSpan w:val="2"/>
            <w:shd w:val="clear" w:color="auto" w:fill="000080"/>
          </w:tcPr>
          <w:p w14:paraId="698686C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2C7E61D3" w14:textId="77777777" w:rsidTr="00763E70">
        <w:tc>
          <w:tcPr>
            <w:tcW w:w="10065" w:type="dxa"/>
            <w:gridSpan w:val="2"/>
          </w:tcPr>
          <w:p w14:paraId="088D36DD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PLATFORMS_RGM_FES_REG_MASK ((uint16)0xFFFFU)</w:t>
            </w:r>
          </w:p>
        </w:tc>
      </w:tr>
      <w:tr w:rsidR="00763E70" w14:paraId="2FF15451" w14:textId="77777777" w:rsidTr="00763E70">
        <w:tc>
          <w:tcPr>
            <w:tcW w:w="10065" w:type="dxa"/>
            <w:gridSpan w:val="2"/>
            <w:shd w:val="clear" w:color="auto" w:fill="000080"/>
          </w:tcPr>
          <w:p w14:paraId="077BB59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23888744" w14:textId="77777777" w:rsidTr="00763E70">
        <w:tc>
          <w:tcPr>
            <w:tcW w:w="10065" w:type="dxa"/>
            <w:gridSpan w:val="2"/>
          </w:tcPr>
          <w:p w14:paraId="583C7CB1" w14:textId="77777777" w:rsidR="00763E70" w:rsidRDefault="00304C18">
            <w:r>
              <w:lastRenderedPageBreak/>
              <w:t>NA</w:t>
            </w:r>
          </w:p>
        </w:tc>
      </w:tr>
    </w:tbl>
    <w:p w14:paraId="47BA03EF" w14:textId="77777777" w:rsidR="00763E70" w:rsidRDefault="00304C18">
      <w:pPr>
        <w:pStyle w:val="Heading3"/>
      </w:pPr>
      <w:r>
        <w:t>PLATFORMS_SOFT_DEST_RESET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5C279FA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635C58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17E8E1B5" w14:textId="77777777" w:rsidR="00763E70" w:rsidRDefault="00304C18">
            <w:r>
              <w:t>Value</w:t>
            </w:r>
          </w:p>
        </w:tc>
      </w:tr>
      <w:tr w:rsidR="00763E70" w14:paraId="57AAAE99" w14:textId="77777777" w:rsidTr="00763E70">
        <w:tc>
          <w:tcPr>
            <w:tcW w:w="6710" w:type="dxa"/>
          </w:tcPr>
          <w:p w14:paraId="77251E76" w14:textId="77777777" w:rsidR="00763E70" w:rsidRDefault="00304C18">
            <w:r>
              <w:t>PLATFORMS_SOFT_DEST_RESET</w:t>
            </w:r>
          </w:p>
        </w:tc>
        <w:tc>
          <w:tcPr>
            <w:tcW w:w="3355" w:type="dxa"/>
          </w:tcPr>
          <w:p w14:paraId="660E8FAC" w14:textId="2F4F59F6" w:rsidR="00763E70" w:rsidRDefault="003F0C05">
            <w:r>
              <w:t>0x04U</w:t>
            </w:r>
          </w:p>
        </w:tc>
      </w:tr>
      <w:tr w:rsidR="00763E70" w14:paraId="6F92103E" w14:textId="77777777" w:rsidTr="00763E70">
        <w:tc>
          <w:tcPr>
            <w:tcW w:w="10065" w:type="dxa"/>
            <w:gridSpan w:val="2"/>
            <w:shd w:val="clear" w:color="auto" w:fill="000080"/>
          </w:tcPr>
          <w:p w14:paraId="49F8F9C0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C6F34C7" w14:textId="77777777" w:rsidTr="00763E70">
        <w:tc>
          <w:tcPr>
            <w:tcW w:w="10065" w:type="dxa"/>
            <w:gridSpan w:val="2"/>
          </w:tcPr>
          <w:p w14:paraId="5185FE07" w14:textId="78A3F90B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PLATFORMS_SOFT_DEST_RESET 0x04U </w:t>
            </w:r>
          </w:p>
        </w:tc>
      </w:tr>
      <w:tr w:rsidR="00763E70" w14:paraId="02CF1394" w14:textId="77777777" w:rsidTr="00763E70">
        <w:tc>
          <w:tcPr>
            <w:tcW w:w="10065" w:type="dxa"/>
            <w:gridSpan w:val="2"/>
            <w:shd w:val="clear" w:color="auto" w:fill="000080"/>
          </w:tcPr>
          <w:p w14:paraId="71486EC9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59411E7" w14:textId="77777777" w:rsidTr="00763E70">
        <w:tc>
          <w:tcPr>
            <w:tcW w:w="10065" w:type="dxa"/>
            <w:gridSpan w:val="2"/>
          </w:tcPr>
          <w:p w14:paraId="5D2EC04C" w14:textId="1A6A85D2" w:rsidR="00763E70" w:rsidRDefault="003F0C05">
            <w:r>
              <w:t>Software destructive reset</w:t>
            </w:r>
          </w:p>
        </w:tc>
      </w:tr>
    </w:tbl>
    <w:p w14:paraId="7C7FCA25" w14:textId="77777777" w:rsidR="00763E70" w:rsidRDefault="00304C18">
      <w:pPr>
        <w:pStyle w:val="Heading3"/>
      </w:pPr>
      <w:proofErr w:type="spellStart"/>
      <w:r>
        <w:t>PLATFORMS_softune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763E70" w14:paraId="4F0C3871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D7AD79D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CAE8AB5" w14:textId="77777777" w:rsidR="00763E70" w:rsidRDefault="00304C18">
            <w:r>
              <w:t>Value</w:t>
            </w:r>
          </w:p>
        </w:tc>
      </w:tr>
      <w:tr w:rsidR="00763E70" w14:paraId="2B0523A3" w14:textId="77777777" w:rsidTr="00763E70">
        <w:tc>
          <w:tcPr>
            <w:tcW w:w="6710" w:type="dxa"/>
          </w:tcPr>
          <w:p w14:paraId="22DE161A" w14:textId="77777777" w:rsidR="00763E70" w:rsidRDefault="00304C18">
            <w:proofErr w:type="spellStart"/>
            <w:r>
              <w:t>PLATFORMS_softune</w:t>
            </w:r>
            <w:proofErr w:type="spellEnd"/>
          </w:p>
        </w:tc>
        <w:tc>
          <w:tcPr>
            <w:tcW w:w="3355" w:type="dxa"/>
          </w:tcPr>
          <w:p w14:paraId="3D02AF20" w14:textId="77777777" w:rsidR="00763E70" w:rsidRDefault="00304C18">
            <w:r>
              <w:t xml:space="preserve"> 5</w:t>
            </w:r>
          </w:p>
        </w:tc>
      </w:tr>
      <w:tr w:rsidR="00763E70" w14:paraId="2AEFBFB4" w14:textId="77777777" w:rsidTr="00763E70">
        <w:tc>
          <w:tcPr>
            <w:tcW w:w="10065" w:type="dxa"/>
            <w:gridSpan w:val="2"/>
            <w:shd w:val="clear" w:color="auto" w:fill="000080"/>
          </w:tcPr>
          <w:p w14:paraId="7F34E2D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9084825" w14:textId="77777777" w:rsidTr="00763E70">
        <w:tc>
          <w:tcPr>
            <w:tcW w:w="10065" w:type="dxa"/>
            <w:gridSpan w:val="2"/>
          </w:tcPr>
          <w:p w14:paraId="38B19E32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PLATFORMS_softune</w:t>
            </w:r>
            <w:proofErr w:type="spellEnd"/>
            <w:r>
              <w:t xml:space="preserve"> 5</w:t>
            </w:r>
          </w:p>
          <w:p w14:paraId="4A9A35A1" w14:textId="36B0D394" w:rsidR="000F7B52" w:rsidRDefault="000F7B52"/>
        </w:tc>
      </w:tr>
      <w:tr w:rsidR="00763E70" w14:paraId="21CCE122" w14:textId="77777777" w:rsidTr="00763E70">
        <w:tc>
          <w:tcPr>
            <w:tcW w:w="10065" w:type="dxa"/>
            <w:gridSpan w:val="2"/>
            <w:shd w:val="clear" w:color="auto" w:fill="000080"/>
          </w:tcPr>
          <w:p w14:paraId="6DC4611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1DB6660" w14:textId="77777777" w:rsidTr="00763E70">
        <w:tc>
          <w:tcPr>
            <w:tcW w:w="10065" w:type="dxa"/>
            <w:gridSpan w:val="2"/>
          </w:tcPr>
          <w:p w14:paraId="4BE596EA" w14:textId="77777777" w:rsidR="00763E70" w:rsidRDefault="00304C18">
            <w:r>
              <w:t>NA</w:t>
            </w:r>
          </w:p>
        </w:tc>
      </w:tr>
    </w:tbl>
    <w:p w14:paraId="18F342C6" w14:textId="77777777" w:rsidR="00763E70" w:rsidRDefault="00304C18">
      <w:pPr>
        <w:pStyle w:val="Heading3"/>
      </w:pPr>
      <w:r>
        <w:t>PLATFORMS_ST_DONE_RESET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763E70" w14:paraId="308873AF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7556DDC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33647926" w14:textId="77777777" w:rsidR="00763E70" w:rsidRDefault="00304C18">
            <w:r>
              <w:t>Value</w:t>
            </w:r>
          </w:p>
        </w:tc>
      </w:tr>
      <w:tr w:rsidR="00763E70" w14:paraId="76C573BE" w14:textId="77777777" w:rsidTr="00763E70">
        <w:tc>
          <w:tcPr>
            <w:tcW w:w="6710" w:type="dxa"/>
          </w:tcPr>
          <w:p w14:paraId="7DCAC1FC" w14:textId="77777777" w:rsidR="00763E70" w:rsidRDefault="00304C18">
            <w:r>
              <w:t>PLATFORMS_ST_DONE_RESET</w:t>
            </w:r>
          </w:p>
        </w:tc>
        <w:tc>
          <w:tcPr>
            <w:tcW w:w="3355" w:type="dxa"/>
          </w:tcPr>
          <w:p w14:paraId="6680D056" w14:textId="23EEA8AB" w:rsidR="00763E70" w:rsidRDefault="003F0C05">
            <w:r>
              <w:t>0x14U</w:t>
            </w:r>
          </w:p>
        </w:tc>
      </w:tr>
      <w:tr w:rsidR="00763E70" w14:paraId="723F0317" w14:textId="77777777" w:rsidTr="00763E70">
        <w:tc>
          <w:tcPr>
            <w:tcW w:w="10065" w:type="dxa"/>
            <w:gridSpan w:val="2"/>
            <w:shd w:val="clear" w:color="auto" w:fill="000080"/>
          </w:tcPr>
          <w:p w14:paraId="0FF62D92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74A9E2D" w14:textId="77777777" w:rsidTr="00763E70">
        <w:tc>
          <w:tcPr>
            <w:tcW w:w="10065" w:type="dxa"/>
            <w:gridSpan w:val="2"/>
          </w:tcPr>
          <w:p w14:paraId="76668D60" w14:textId="11087C1E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PLATFORMS_ST_DONE_RESET 0x14U </w:t>
            </w:r>
          </w:p>
        </w:tc>
      </w:tr>
      <w:tr w:rsidR="00763E70" w14:paraId="5B465163" w14:textId="77777777" w:rsidTr="00763E70">
        <w:tc>
          <w:tcPr>
            <w:tcW w:w="10065" w:type="dxa"/>
            <w:gridSpan w:val="2"/>
            <w:shd w:val="clear" w:color="auto" w:fill="000080"/>
          </w:tcPr>
          <w:p w14:paraId="64A2F964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26DA590" w14:textId="77777777" w:rsidTr="00763E70">
        <w:tc>
          <w:tcPr>
            <w:tcW w:w="10065" w:type="dxa"/>
            <w:gridSpan w:val="2"/>
          </w:tcPr>
          <w:p w14:paraId="33AD178F" w14:textId="011B959F" w:rsidR="00763E70" w:rsidRDefault="003F0C05">
            <w:r>
              <w:t>Self-test completed event</w:t>
            </w:r>
          </w:p>
        </w:tc>
      </w:tr>
    </w:tbl>
    <w:p w14:paraId="13754C46" w14:textId="77777777" w:rsidR="00763E70" w:rsidRDefault="00304C18">
      <w:pPr>
        <w:pStyle w:val="Heading3"/>
      </w:pPr>
      <w:r>
        <w:t>PLATFORMS_SW_RESET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763E70" w14:paraId="6BD49C4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5FBCD6F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7804D10B" w14:textId="77777777" w:rsidR="00763E70" w:rsidRDefault="00304C18">
            <w:r>
              <w:t>Value</w:t>
            </w:r>
          </w:p>
        </w:tc>
      </w:tr>
      <w:tr w:rsidR="00763E70" w14:paraId="4A71BC00" w14:textId="77777777" w:rsidTr="00763E70">
        <w:tc>
          <w:tcPr>
            <w:tcW w:w="6710" w:type="dxa"/>
          </w:tcPr>
          <w:p w14:paraId="567BAD8D" w14:textId="77777777" w:rsidR="00763E70" w:rsidRDefault="00304C18">
            <w:r>
              <w:t>PLATFORMS_SW_RESET</w:t>
            </w:r>
          </w:p>
        </w:tc>
        <w:tc>
          <w:tcPr>
            <w:tcW w:w="3355" w:type="dxa"/>
          </w:tcPr>
          <w:p w14:paraId="61BDD3C3" w14:textId="1E257175" w:rsidR="00763E70" w:rsidRDefault="003F0C05">
            <w:r>
              <w:t>0x01U</w:t>
            </w:r>
          </w:p>
        </w:tc>
      </w:tr>
      <w:tr w:rsidR="00763E70" w14:paraId="088D9F1B" w14:textId="77777777" w:rsidTr="00763E70">
        <w:tc>
          <w:tcPr>
            <w:tcW w:w="10065" w:type="dxa"/>
            <w:gridSpan w:val="2"/>
            <w:shd w:val="clear" w:color="auto" w:fill="000080"/>
          </w:tcPr>
          <w:p w14:paraId="084635E1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531BFC31" w14:textId="77777777" w:rsidTr="00763E70">
        <w:tc>
          <w:tcPr>
            <w:tcW w:w="10065" w:type="dxa"/>
            <w:gridSpan w:val="2"/>
          </w:tcPr>
          <w:p w14:paraId="3C1D8249" w14:textId="4D1CB36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PLATFORMS_SW_RESET 0x01U </w:t>
            </w:r>
          </w:p>
        </w:tc>
      </w:tr>
      <w:tr w:rsidR="00763E70" w14:paraId="5EB4CF06" w14:textId="77777777" w:rsidTr="00763E70">
        <w:tc>
          <w:tcPr>
            <w:tcW w:w="10065" w:type="dxa"/>
            <w:gridSpan w:val="2"/>
            <w:shd w:val="clear" w:color="auto" w:fill="000080"/>
          </w:tcPr>
          <w:p w14:paraId="73A6BD3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6F92E96" w14:textId="77777777" w:rsidTr="00763E70">
        <w:tc>
          <w:tcPr>
            <w:tcW w:w="10065" w:type="dxa"/>
            <w:gridSpan w:val="2"/>
          </w:tcPr>
          <w:p w14:paraId="59770B4B" w14:textId="3EAB1742" w:rsidR="00763E70" w:rsidRDefault="003F0C05">
            <w:r>
              <w:t>Software Reset event</w:t>
            </w:r>
          </w:p>
        </w:tc>
      </w:tr>
    </w:tbl>
    <w:p w14:paraId="607D115F" w14:textId="77777777" w:rsidR="00763E70" w:rsidRDefault="00304C18">
      <w:pPr>
        <w:pStyle w:val="Heading3"/>
      </w:pPr>
      <w:proofErr w:type="spellStart"/>
      <w:r>
        <w:t>PLATFORMS_tasking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763E70" w14:paraId="1EC54A53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106465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4E84C56" w14:textId="77777777" w:rsidR="00763E70" w:rsidRDefault="00304C18">
            <w:r>
              <w:t>Value</w:t>
            </w:r>
          </w:p>
        </w:tc>
      </w:tr>
      <w:tr w:rsidR="00763E70" w14:paraId="7C35A910" w14:textId="77777777" w:rsidTr="00763E70">
        <w:tc>
          <w:tcPr>
            <w:tcW w:w="6710" w:type="dxa"/>
          </w:tcPr>
          <w:p w14:paraId="11C105C8" w14:textId="77777777" w:rsidR="00763E70" w:rsidRDefault="00304C18">
            <w:proofErr w:type="spellStart"/>
            <w:r>
              <w:t>PLATFORMS_tasking</w:t>
            </w:r>
            <w:proofErr w:type="spellEnd"/>
          </w:p>
        </w:tc>
        <w:tc>
          <w:tcPr>
            <w:tcW w:w="3355" w:type="dxa"/>
          </w:tcPr>
          <w:p w14:paraId="350782E7" w14:textId="77777777" w:rsidR="00763E70" w:rsidRDefault="00304C18">
            <w:r>
              <w:t xml:space="preserve"> 4</w:t>
            </w:r>
          </w:p>
        </w:tc>
      </w:tr>
      <w:tr w:rsidR="00763E70" w14:paraId="720F5D06" w14:textId="77777777" w:rsidTr="00763E70">
        <w:tc>
          <w:tcPr>
            <w:tcW w:w="10065" w:type="dxa"/>
            <w:gridSpan w:val="2"/>
            <w:shd w:val="clear" w:color="auto" w:fill="000080"/>
          </w:tcPr>
          <w:p w14:paraId="31A3C027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479AB935" w14:textId="77777777" w:rsidTr="00763E70">
        <w:tc>
          <w:tcPr>
            <w:tcW w:w="10065" w:type="dxa"/>
            <w:gridSpan w:val="2"/>
          </w:tcPr>
          <w:p w14:paraId="5270AC9C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PLATFORMS_tasking</w:t>
            </w:r>
            <w:proofErr w:type="spellEnd"/>
            <w:r>
              <w:t xml:space="preserve"> 4</w:t>
            </w:r>
          </w:p>
        </w:tc>
      </w:tr>
      <w:tr w:rsidR="00763E70" w14:paraId="03B074CC" w14:textId="77777777" w:rsidTr="00763E70">
        <w:tc>
          <w:tcPr>
            <w:tcW w:w="10065" w:type="dxa"/>
            <w:gridSpan w:val="2"/>
            <w:shd w:val="clear" w:color="auto" w:fill="000080"/>
          </w:tcPr>
          <w:p w14:paraId="15C00C9C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1D904DEF" w14:textId="77777777" w:rsidTr="00763E70">
        <w:tc>
          <w:tcPr>
            <w:tcW w:w="10065" w:type="dxa"/>
            <w:gridSpan w:val="2"/>
          </w:tcPr>
          <w:p w14:paraId="237D6B76" w14:textId="77777777" w:rsidR="00763E70" w:rsidRDefault="00304C18">
            <w:r>
              <w:t>NA</w:t>
            </w:r>
          </w:p>
        </w:tc>
      </w:tr>
    </w:tbl>
    <w:p w14:paraId="440A88EA" w14:textId="77777777" w:rsidR="00763E70" w:rsidRDefault="00304C18">
      <w:pPr>
        <w:pStyle w:val="Heading3"/>
      </w:pPr>
      <w:proofErr w:type="spellStart"/>
      <w:r>
        <w:t>PLATFORMS_ticgt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763E70" w14:paraId="3DF16589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335099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42A7E462" w14:textId="77777777" w:rsidR="00763E70" w:rsidRDefault="00304C18">
            <w:r>
              <w:t>Value</w:t>
            </w:r>
          </w:p>
        </w:tc>
      </w:tr>
      <w:tr w:rsidR="00763E70" w14:paraId="51392CC8" w14:textId="77777777" w:rsidTr="00763E70">
        <w:tc>
          <w:tcPr>
            <w:tcW w:w="6710" w:type="dxa"/>
          </w:tcPr>
          <w:p w14:paraId="70D0FBC1" w14:textId="77777777" w:rsidR="00763E70" w:rsidRDefault="00304C18">
            <w:proofErr w:type="spellStart"/>
            <w:r>
              <w:t>PLATFORMS_ticgt</w:t>
            </w:r>
            <w:proofErr w:type="spellEnd"/>
          </w:p>
        </w:tc>
        <w:tc>
          <w:tcPr>
            <w:tcW w:w="3355" w:type="dxa"/>
          </w:tcPr>
          <w:p w14:paraId="1C5703CA" w14:textId="77777777" w:rsidR="00763E70" w:rsidRDefault="00304C18">
            <w:r>
              <w:t xml:space="preserve"> 8</w:t>
            </w:r>
          </w:p>
        </w:tc>
      </w:tr>
      <w:tr w:rsidR="00763E70" w14:paraId="23A71668" w14:textId="77777777" w:rsidTr="00763E70">
        <w:tc>
          <w:tcPr>
            <w:tcW w:w="10065" w:type="dxa"/>
            <w:gridSpan w:val="2"/>
            <w:shd w:val="clear" w:color="auto" w:fill="000080"/>
          </w:tcPr>
          <w:p w14:paraId="1977CAAD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6D5081BD" w14:textId="77777777" w:rsidTr="00763E70">
        <w:tc>
          <w:tcPr>
            <w:tcW w:w="10065" w:type="dxa"/>
            <w:gridSpan w:val="2"/>
          </w:tcPr>
          <w:p w14:paraId="5C13592A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PLATFORMS_ticgt</w:t>
            </w:r>
            <w:proofErr w:type="spellEnd"/>
            <w:r>
              <w:t xml:space="preserve"> 8</w:t>
            </w:r>
          </w:p>
        </w:tc>
      </w:tr>
      <w:tr w:rsidR="00763E70" w14:paraId="19DE105A" w14:textId="77777777" w:rsidTr="00763E70">
        <w:tc>
          <w:tcPr>
            <w:tcW w:w="10065" w:type="dxa"/>
            <w:gridSpan w:val="2"/>
            <w:shd w:val="clear" w:color="auto" w:fill="000080"/>
          </w:tcPr>
          <w:p w14:paraId="448E1590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0BDDDBC0" w14:textId="77777777" w:rsidTr="00763E70">
        <w:tc>
          <w:tcPr>
            <w:tcW w:w="10065" w:type="dxa"/>
            <w:gridSpan w:val="2"/>
          </w:tcPr>
          <w:p w14:paraId="77261AC4" w14:textId="77777777" w:rsidR="00763E70" w:rsidRDefault="00304C18">
            <w:r>
              <w:lastRenderedPageBreak/>
              <w:t>NA</w:t>
            </w:r>
          </w:p>
        </w:tc>
      </w:tr>
    </w:tbl>
    <w:p w14:paraId="594402AE" w14:textId="77777777" w:rsidR="00763E70" w:rsidRDefault="00304C18">
      <w:pPr>
        <w:pStyle w:val="Heading3"/>
      </w:pPr>
      <w:r>
        <w:t>PLATFORMS_WATCHDOG_RESET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3271"/>
      </w:tblGrid>
      <w:tr w:rsidR="00763E70" w14:paraId="46AD85BA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127B451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0B3D3882" w14:textId="77777777" w:rsidR="00763E70" w:rsidRDefault="00304C18">
            <w:r>
              <w:t>Value</w:t>
            </w:r>
          </w:p>
        </w:tc>
      </w:tr>
      <w:tr w:rsidR="00763E70" w14:paraId="14496A7C" w14:textId="77777777" w:rsidTr="00763E70">
        <w:tc>
          <w:tcPr>
            <w:tcW w:w="6710" w:type="dxa"/>
          </w:tcPr>
          <w:p w14:paraId="09F01ABF" w14:textId="77777777" w:rsidR="00763E70" w:rsidRDefault="00304C18">
            <w:r>
              <w:t>PLATFORMS_WATCHDOG_RESET</w:t>
            </w:r>
          </w:p>
        </w:tc>
        <w:tc>
          <w:tcPr>
            <w:tcW w:w="3355" w:type="dxa"/>
          </w:tcPr>
          <w:p w14:paraId="5B3ED39F" w14:textId="60470CD6" w:rsidR="00763E70" w:rsidRDefault="0071020C">
            <w:r>
              <w:t>0x01U</w:t>
            </w:r>
          </w:p>
        </w:tc>
      </w:tr>
      <w:tr w:rsidR="00763E70" w14:paraId="501473DC" w14:textId="77777777" w:rsidTr="00763E70">
        <w:tc>
          <w:tcPr>
            <w:tcW w:w="10065" w:type="dxa"/>
            <w:gridSpan w:val="2"/>
            <w:shd w:val="clear" w:color="auto" w:fill="000080"/>
          </w:tcPr>
          <w:p w14:paraId="5F86C3DA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10F1FE2D" w14:textId="77777777" w:rsidTr="00763E70">
        <w:tc>
          <w:tcPr>
            <w:tcW w:w="10065" w:type="dxa"/>
            <w:gridSpan w:val="2"/>
          </w:tcPr>
          <w:p w14:paraId="3BADADD1" w14:textId="18387058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PLATFORMS_WATCHDOG_RESET 0x01U </w:t>
            </w:r>
          </w:p>
        </w:tc>
      </w:tr>
      <w:tr w:rsidR="00763E70" w14:paraId="4B669863" w14:textId="77777777" w:rsidTr="00763E70">
        <w:tc>
          <w:tcPr>
            <w:tcW w:w="10065" w:type="dxa"/>
            <w:gridSpan w:val="2"/>
            <w:shd w:val="clear" w:color="auto" w:fill="000080"/>
          </w:tcPr>
          <w:p w14:paraId="2EB0B04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690B063D" w14:textId="77777777" w:rsidTr="00763E70">
        <w:tc>
          <w:tcPr>
            <w:tcW w:w="10065" w:type="dxa"/>
            <w:gridSpan w:val="2"/>
          </w:tcPr>
          <w:p w14:paraId="39F0E196" w14:textId="7EC7E8E9" w:rsidR="00763E70" w:rsidRDefault="0071020C">
            <w:r>
              <w:t>Internal Watchdog Timer reset event</w:t>
            </w:r>
          </w:p>
        </w:tc>
      </w:tr>
    </w:tbl>
    <w:p w14:paraId="66FB4EB0" w14:textId="77777777" w:rsidR="00763E70" w:rsidRDefault="00304C18" w:rsidP="000F7B52">
      <w:pPr>
        <w:pStyle w:val="Heading3"/>
        <w:spacing w:before="120"/>
        <w:ind w:left="965" w:hanging="965"/>
      </w:pPr>
      <w:r>
        <w:t>APP_START_ADDR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763E70" w14:paraId="4E7A257B" w14:textId="77777777" w:rsidTr="0076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06B1CB" w14:textId="77777777" w:rsidR="00763E70" w:rsidRDefault="00304C18">
            <w:r>
              <w:t>Name</w:t>
            </w:r>
          </w:p>
        </w:tc>
        <w:tc>
          <w:tcPr>
            <w:tcW w:w="3355" w:type="dxa"/>
          </w:tcPr>
          <w:p w14:paraId="65DF9C40" w14:textId="77777777" w:rsidR="00763E70" w:rsidRDefault="00304C18">
            <w:r>
              <w:t>Value</w:t>
            </w:r>
          </w:p>
        </w:tc>
      </w:tr>
      <w:tr w:rsidR="00763E70" w14:paraId="44A1DBC2" w14:textId="77777777" w:rsidTr="00763E70">
        <w:tc>
          <w:tcPr>
            <w:tcW w:w="6710" w:type="dxa"/>
          </w:tcPr>
          <w:p w14:paraId="3EFCBE8B" w14:textId="77777777" w:rsidR="00763E70" w:rsidRDefault="00304C18">
            <w:r>
              <w:t>APP_START_ADDR</w:t>
            </w:r>
          </w:p>
        </w:tc>
        <w:tc>
          <w:tcPr>
            <w:tcW w:w="3355" w:type="dxa"/>
          </w:tcPr>
          <w:p w14:paraId="0126B2B1" w14:textId="77777777" w:rsidR="00763E70" w:rsidRDefault="00304C18">
            <w:r>
              <w:t xml:space="preserve"> 0x00020004U</w:t>
            </w:r>
          </w:p>
        </w:tc>
      </w:tr>
      <w:tr w:rsidR="00763E70" w14:paraId="7B251848" w14:textId="77777777" w:rsidTr="00763E70">
        <w:tc>
          <w:tcPr>
            <w:tcW w:w="10065" w:type="dxa"/>
            <w:gridSpan w:val="2"/>
            <w:shd w:val="clear" w:color="auto" w:fill="000080"/>
          </w:tcPr>
          <w:p w14:paraId="107888CF" w14:textId="77777777" w:rsidR="00763E70" w:rsidRDefault="00304C18">
            <w:r>
              <w:rPr>
                <w:b/>
              </w:rPr>
              <w:t>Definition</w:t>
            </w:r>
          </w:p>
        </w:tc>
      </w:tr>
      <w:tr w:rsidR="00763E70" w14:paraId="725F9A19" w14:textId="77777777" w:rsidTr="00763E70">
        <w:tc>
          <w:tcPr>
            <w:tcW w:w="10065" w:type="dxa"/>
            <w:gridSpan w:val="2"/>
          </w:tcPr>
          <w:p w14:paraId="59216D01" w14:textId="77777777" w:rsidR="00763E70" w:rsidRDefault="00304C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APP_START_ADDR 0x00020004U</w:t>
            </w:r>
          </w:p>
        </w:tc>
      </w:tr>
      <w:tr w:rsidR="00763E70" w14:paraId="3418318A" w14:textId="77777777" w:rsidTr="00763E70">
        <w:tc>
          <w:tcPr>
            <w:tcW w:w="10065" w:type="dxa"/>
            <w:gridSpan w:val="2"/>
            <w:shd w:val="clear" w:color="auto" w:fill="000080"/>
          </w:tcPr>
          <w:p w14:paraId="58A7B002" w14:textId="77777777" w:rsidR="00763E70" w:rsidRDefault="00304C18">
            <w:r>
              <w:rPr>
                <w:b/>
              </w:rPr>
              <w:t>Description</w:t>
            </w:r>
          </w:p>
        </w:tc>
      </w:tr>
      <w:tr w:rsidR="00763E70" w14:paraId="439B3A5C" w14:textId="77777777" w:rsidTr="00763E70">
        <w:tc>
          <w:tcPr>
            <w:tcW w:w="10065" w:type="dxa"/>
            <w:gridSpan w:val="2"/>
          </w:tcPr>
          <w:p w14:paraId="1F315BCB" w14:textId="77777777" w:rsidR="00763E70" w:rsidRDefault="00304C18">
            <w:r>
              <w:t>Application start address.</w:t>
            </w:r>
          </w:p>
        </w:tc>
      </w:tr>
    </w:tbl>
    <w:p w14:paraId="351ABD6E" w14:textId="5FFA39A2" w:rsidR="00763E70" w:rsidRDefault="00763E70"/>
    <w:p w14:paraId="5DE1EEEA" w14:textId="77777777" w:rsidR="00763E70" w:rsidRDefault="00304C18">
      <w:pPr>
        <w:pStyle w:val="Heading1"/>
      </w:pPr>
      <w:r>
        <w:t>EEPROM</w:t>
      </w:r>
    </w:p>
    <w:p w14:paraId="3F976B90" w14:textId="77777777" w:rsidR="00763E70" w:rsidRDefault="00304C18">
      <w:r>
        <w:t xml:space="preserve"> </w:t>
      </w:r>
    </w:p>
    <w:p w14:paraId="2F064403" w14:textId="77777777" w:rsidR="00763E70" w:rsidRDefault="00304C18">
      <w:pPr>
        <w:pStyle w:val="Heading1"/>
      </w:pPr>
      <w:r>
        <w:t>Configuration</w:t>
      </w:r>
    </w:p>
    <w:p w14:paraId="1E6BF29F" w14:textId="77777777" w:rsidR="00763E70" w:rsidRDefault="00304C18">
      <w:r>
        <w:t xml:space="preserve"> </w:t>
      </w:r>
    </w:p>
    <w:p w14:paraId="2E4774D6" w14:textId="77777777" w:rsidR="00763E70" w:rsidRDefault="00304C18">
      <w:pPr>
        <w:pStyle w:val="Heading1"/>
      </w:pPr>
      <w:r>
        <w:t>Compilation Options</w:t>
      </w:r>
    </w:p>
    <w:p w14:paraId="0659FCA1" w14:textId="77777777" w:rsidR="00763E70" w:rsidRDefault="00304C18">
      <w:r>
        <w:t xml:space="preserve"> </w:t>
      </w:r>
    </w:p>
    <w:sectPr w:rsidR="00763E70" w:rsidSect="00B36BB7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750C" w14:textId="77777777" w:rsidR="00CC0485" w:rsidRDefault="00CC0485">
      <w:r>
        <w:separator/>
      </w:r>
    </w:p>
  </w:endnote>
  <w:endnote w:type="continuationSeparator" w:id="0">
    <w:p w14:paraId="6C0CA862" w14:textId="77777777" w:rsidR="00CC0485" w:rsidRDefault="00CC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chivo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B655" w14:textId="77777777" w:rsidR="007F7E48" w:rsidRDefault="007F7E48">
    <w:pPr>
      <w:pStyle w:val="Footer"/>
    </w:pPr>
  </w:p>
  <w:p w14:paraId="4351B64B" w14:textId="77777777" w:rsidR="007F7E48" w:rsidRDefault="007F7E48"/>
  <w:p w14:paraId="30CB25CD" w14:textId="77777777" w:rsidR="007F7E48" w:rsidRDefault="007F7E48"/>
  <w:p w14:paraId="7C75F90B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8BBE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15FE4817" w14:textId="77777777" w:rsidTr="00B06A7D">
      <w:trPr>
        <w:trHeight w:val="20"/>
      </w:trPr>
      <w:tc>
        <w:tcPr>
          <w:tcW w:w="4956" w:type="dxa"/>
        </w:tcPr>
        <w:p w14:paraId="2E2DC041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4" w:name="_Hlk36730967"/>
          <w:bookmarkStart w:id="35" w:name="_Hlk36730968"/>
          <w:bookmarkStart w:id="36" w:name="_Hlk36731048"/>
          <w:bookmarkStart w:id="37" w:name="_Hlk36731049"/>
          <w:bookmarkStart w:id="38" w:name="_Hlk36731113"/>
          <w:bookmarkStart w:id="39" w:name="_Hlk36731114"/>
          <w:bookmarkStart w:id="40" w:name="_Hlk36732118"/>
          <w:bookmarkStart w:id="41" w:name="_Hlk36732119"/>
          <w:bookmarkStart w:id="42" w:name="_Hlk36736477"/>
          <w:bookmarkStart w:id="43" w:name="_Hlk36736478"/>
          <w:bookmarkStart w:id="44" w:name="_Hlk36736864"/>
          <w:bookmarkStart w:id="45" w:name="_Hlk36736865"/>
          <w:bookmarkStart w:id="46" w:name="_Hlk36740550"/>
          <w:bookmarkStart w:id="47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2C355B5A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57205D44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2A6B0080" w14:textId="77777777" w:rsidTr="001043EF">
      <w:trPr>
        <w:jc w:val="center"/>
      </w:trPr>
      <w:tc>
        <w:tcPr>
          <w:tcW w:w="10200" w:type="dxa"/>
        </w:tcPr>
        <w:p w14:paraId="24A35E72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65FEF41B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BC53" w14:textId="77777777" w:rsidR="00CC0485" w:rsidRDefault="00CC0485">
      <w:r>
        <w:separator/>
      </w:r>
    </w:p>
  </w:footnote>
  <w:footnote w:type="continuationSeparator" w:id="0">
    <w:p w14:paraId="059F8472" w14:textId="77777777" w:rsidR="00CC0485" w:rsidRDefault="00CC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5426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6" w:name="_Hlk36730153"/>
    <w:bookmarkStart w:id="17" w:name="_Hlk36730154"/>
    <w:bookmarkStart w:id="18" w:name="_Hlk36730155"/>
    <w:bookmarkStart w:id="19" w:name="_Hlk36730156"/>
    <w:bookmarkStart w:id="20" w:name="_Hlk36730965"/>
    <w:bookmarkStart w:id="21" w:name="_Hlk36730966"/>
    <w:bookmarkStart w:id="22" w:name="_Hlk36731046"/>
    <w:bookmarkStart w:id="23" w:name="_Hlk36731047"/>
    <w:bookmarkStart w:id="24" w:name="_Hlk36731111"/>
    <w:bookmarkStart w:id="25" w:name="_Hlk36731112"/>
    <w:bookmarkStart w:id="26" w:name="_Hlk36732116"/>
    <w:bookmarkStart w:id="27" w:name="_Hlk36732117"/>
    <w:bookmarkStart w:id="28" w:name="_Hlk36736475"/>
    <w:bookmarkStart w:id="29" w:name="_Hlk36736476"/>
    <w:bookmarkStart w:id="30" w:name="_Hlk36736862"/>
    <w:bookmarkStart w:id="31" w:name="_Hlk36736863"/>
    <w:bookmarkStart w:id="32" w:name="_Hlk36740548"/>
    <w:bookmarkStart w:id="33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0545C662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7A172765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0BE4C68F" wp14:editId="62A2048F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54F359D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AC8C5D7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735AA1F8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7049144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6E6CC64E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0D847A2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4410E3B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ECBDB5B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5DAAF771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2E38B89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0370E798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E009FBD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8FCFABD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7C2BFFC5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F0023F9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21864C95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D71676C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2994C5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E13531D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687CB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3834B597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F98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C95CD05" wp14:editId="19E72850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54024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51.6pt;height:35.3pt" o:ole="" fillcolor="window">
          <v:imagedata r:id="rId2" o:title=""/>
        </v:shape>
        <o:OLEObject Type="Embed" ProgID="PBrush" ShapeID="_x0000_i1034" DrawAspect="Content" ObjectID="_1733138251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239351DE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1094B289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391DA9B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D7C45EB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4ADA55BE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5B8711C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FD8399A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5526C181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06F0FFDA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351838B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7D454E8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66E35149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9B2443F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5FF24ACC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694154D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A021346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CAA3847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93DB916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6D2C4AB9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1F23"/>
    <w:multiLevelType w:val="hybridMultilevel"/>
    <w:tmpl w:val="1B225A0E"/>
    <w:lvl w:ilvl="0" w:tplc="F340659A">
      <w:start w:val="2"/>
      <w:numFmt w:val="bullet"/>
      <w:lvlText w:val="-"/>
      <w:lvlJc w:val="left"/>
      <w:pPr>
        <w:ind w:left="1440" w:hanging="360"/>
      </w:pPr>
      <w:rPr>
        <w:rFonts w:ascii="Archivo" w:eastAsiaTheme="minorHAnsi" w:hAnsi="Archivo" w:cs="Archiv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0209D9"/>
    <w:multiLevelType w:val="multilevel"/>
    <w:tmpl w:val="49D25B62"/>
    <w:numStyleLink w:val="Bulleted"/>
  </w:abstractNum>
  <w:abstractNum w:abstractNumId="12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3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4"/>
  </w:num>
  <w:num w:numId="10">
    <w:abstractNumId w:val="4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6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10625"/>
    <w:rsid w:val="00023BB5"/>
    <w:rsid w:val="000259E9"/>
    <w:rsid w:val="000264EA"/>
    <w:rsid w:val="00037140"/>
    <w:rsid w:val="00041050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B52"/>
    <w:rsid w:val="000F7CDB"/>
    <w:rsid w:val="001043EF"/>
    <w:rsid w:val="00106D26"/>
    <w:rsid w:val="001079B6"/>
    <w:rsid w:val="00111D1B"/>
    <w:rsid w:val="0011293A"/>
    <w:rsid w:val="00117E7B"/>
    <w:rsid w:val="001278D5"/>
    <w:rsid w:val="00137AE4"/>
    <w:rsid w:val="00141501"/>
    <w:rsid w:val="00160850"/>
    <w:rsid w:val="00184D68"/>
    <w:rsid w:val="001A5158"/>
    <w:rsid w:val="001A604D"/>
    <w:rsid w:val="001D19FF"/>
    <w:rsid w:val="001D5953"/>
    <w:rsid w:val="001F153E"/>
    <w:rsid w:val="001F1918"/>
    <w:rsid w:val="001F36BA"/>
    <w:rsid w:val="001F6992"/>
    <w:rsid w:val="00206304"/>
    <w:rsid w:val="00261017"/>
    <w:rsid w:val="00262D88"/>
    <w:rsid w:val="00274021"/>
    <w:rsid w:val="00276D74"/>
    <w:rsid w:val="00285AE0"/>
    <w:rsid w:val="00286BA4"/>
    <w:rsid w:val="0029335B"/>
    <w:rsid w:val="00296B9F"/>
    <w:rsid w:val="002C3971"/>
    <w:rsid w:val="002D0B87"/>
    <w:rsid w:val="002D2D87"/>
    <w:rsid w:val="002D6036"/>
    <w:rsid w:val="002E5805"/>
    <w:rsid w:val="002E714C"/>
    <w:rsid w:val="002E7F9B"/>
    <w:rsid w:val="00303CBC"/>
    <w:rsid w:val="003040B8"/>
    <w:rsid w:val="00304191"/>
    <w:rsid w:val="00304C18"/>
    <w:rsid w:val="0030519C"/>
    <w:rsid w:val="00313FB4"/>
    <w:rsid w:val="0031650B"/>
    <w:rsid w:val="00320C23"/>
    <w:rsid w:val="00333763"/>
    <w:rsid w:val="00341CE2"/>
    <w:rsid w:val="00342D44"/>
    <w:rsid w:val="00362E86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F0C05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A53B8"/>
    <w:rsid w:val="004A6F07"/>
    <w:rsid w:val="004B756D"/>
    <w:rsid w:val="004C31A4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E152E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0674"/>
    <w:rsid w:val="006A5520"/>
    <w:rsid w:val="006A73C7"/>
    <w:rsid w:val="006A7B13"/>
    <w:rsid w:val="006B5E43"/>
    <w:rsid w:val="006B6F79"/>
    <w:rsid w:val="006C5629"/>
    <w:rsid w:val="006C5E2E"/>
    <w:rsid w:val="006D0367"/>
    <w:rsid w:val="006E6B3E"/>
    <w:rsid w:val="00702C3A"/>
    <w:rsid w:val="0071020C"/>
    <w:rsid w:val="0073064C"/>
    <w:rsid w:val="00744CCC"/>
    <w:rsid w:val="00746B21"/>
    <w:rsid w:val="007538E2"/>
    <w:rsid w:val="0075705D"/>
    <w:rsid w:val="007572D8"/>
    <w:rsid w:val="00763E70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E4DE8"/>
    <w:rsid w:val="007F7678"/>
    <w:rsid w:val="007F7E48"/>
    <w:rsid w:val="00800C89"/>
    <w:rsid w:val="008020BA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8E649F"/>
    <w:rsid w:val="008E7A2C"/>
    <w:rsid w:val="00901EA3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D7B0B"/>
    <w:rsid w:val="009E12E6"/>
    <w:rsid w:val="009E44EC"/>
    <w:rsid w:val="009E48C7"/>
    <w:rsid w:val="009F03F6"/>
    <w:rsid w:val="009F44E6"/>
    <w:rsid w:val="00A02831"/>
    <w:rsid w:val="00A04572"/>
    <w:rsid w:val="00A10DAC"/>
    <w:rsid w:val="00A21AFF"/>
    <w:rsid w:val="00A21CF3"/>
    <w:rsid w:val="00A27350"/>
    <w:rsid w:val="00A61976"/>
    <w:rsid w:val="00A64437"/>
    <w:rsid w:val="00A835EB"/>
    <w:rsid w:val="00A86750"/>
    <w:rsid w:val="00A90243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778F7"/>
    <w:rsid w:val="00BA0E78"/>
    <w:rsid w:val="00BA7436"/>
    <w:rsid w:val="00BB7E59"/>
    <w:rsid w:val="00BC0161"/>
    <w:rsid w:val="00BC3B44"/>
    <w:rsid w:val="00BC7569"/>
    <w:rsid w:val="00BD01E4"/>
    <w:rsid w:val="00C07B67"/>
    <w:rsid w:val="00C106E9"/>
    <w:rsid w:val="00C117CB"/>
    <w:rsid w:val="00C405CD"/>
    <w:rsid w:val="00C42B25"/>
    <w:rsid w:val="00C46C24"/>
    <w:rsid w:val="00C54DE3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218F"/>
    <w:rsid w:val="00CB7102"/>
    <w:rsid w:val="00CC0485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5DBF"/>
    <w:rsid w:val="00E2610E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6A6C"/>
    <w:rsid w:val="00F171A3"/>
    <w:rsid w:val="00F1767F"/>
    <w:rsid w:val="00F20E87"/>
    <w:rsid w:val="00F34AAC"/>
    <w:rsid w:val="00F371F3"/>
    <w:rsid w:val="00F50763"/>
    <w:rsid w:val="00F530AB"/>
    <w:rsid w:val="00F6559A"/>
    <w:rsid w:val="00F6645A"/>
    <w:rsid w:val="00F7361E"/>
    <w:rsid w:val="00F7511B"/>
    <w:rsid w:val="00F7721A"/>
    <w:rsid w:val="00F8266D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E2637B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  <w:style w:type="paragraph" w:styleId="ListParagraph">
    <w:name w:val="List Paragraph"/>
    <w:basedOn w:val="Normal"/>
    <w:uiPriority w:val="99"/>
    <w:rsid w:val="006C5E2E"/>
    <w:pPr>
      <w:spacing w:after="0" w:line="259" w:lineRule="auto"/>
      <w:ind w:left="284" w:hanging="284"/>
      <w:contextualSpacing/>
    </w:pPr>
    <w:rPr>
      <w:rFonts w:asciiTheme="minorHAnsi" w:eastAsiaTheme="minorHAnsi" w:hAnsiTheme="minorHAnsi" w:cstheme="minorBid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header" Target="header2.xml"/><Relationship Id="rId8" Type="http://schemas.openxmlformats.org/officeDocument/2006/relationships/hyperlink" Target="https://alvteams.alv.autoliv.int/sites/aeuaeequalityassurance/AEM%20Process%20wiki/acronym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0.bin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100</TotalTime>
  <Pages>77</Pages>
  <Words>11724</Words>
  <Characters>66830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78398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135</cp:revision>
  <cp:lastPrinted>2011-02-23T12:47:00Z</cp:lastPrinted>
  <dcterms:created xsi:type="dcterms:W3CDTF">2012-07-31T07:47:00Z</dcterms:created>
  <dcterms:modified xsi:type="dcterms:W3CDTF">2022-12-21T12:31:00Z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