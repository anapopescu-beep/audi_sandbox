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6731EFEC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bookmarkStart w:id="0" w:name="_Hlk36730963"/>
          <w:p w14:paraId="13B82702" w14:textId="7EB79940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</w:t>
            </w:r>
            <w:r w:rsidR="00285CD3" w:rsidRPr="0063074A">
              <w:rPr>
                <w:b/>
                <w:sz w:val="48"/>
                <w:lang w:val="en-US"/>
              </w:rPr>
              <w:t>SchM</w:t>
            </w:r>
            <w:r w:rsidR="00285CD3">
              <w:rPr>
                <w:b/>
                <w:sz w:val="48"/>
                <w:lang w:val="en-US"/>
              </w:rPr>
              <w:t xml:space="preserve"> </w:t>
            </w:r>
            <w:r w:rsidR="004B756D">
              <w:rPr>
                <w:b/>
                <w:sz w:val="48"/>
                <w:lang w:val="en-US"/>
              </w:rPr>
              <w:t>SW Detailed Design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1ABD31F3" w14:textId="2FA56E0A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MXName  \* MERGEFORMAT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</w:tc>
      </w:tr>
      <w:tr w:rsidR="005C791D" w:rsidRPr="009B063D" w14:paraId="4632375D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01CE16DE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5A4FE5DD" w14:textId="0C406441" w:rsidR="005C791D" w:rsidRPr="00A72150" w:rsidRDefault="00285CD3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Software </w:t>
            </w:r>
            <w:r>
              <w:rPr>
                <w:rFonts w:cs="Arial"/>
                <w:sz w:val="20"/>
              </w:rPr>
              <w:t>Detailed Design Document of the SchM Component</w:t>
            </w:r>
          </w:p>
        </w:tc>
      </w:tr>
    </w:tbl>
    <w:p w14:paraId="0F82C0BB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72877622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26288686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BBD8C2E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1B7C82F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2E8A6E7D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BE5FE" w14:textId="2991304A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Title:</w:t>
            </w:r>
            <w:r w:rsidR="00285CD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285CD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Andreea Suiu</w:t>
            </w:r>
          </w:p>
          <w:p w14:paraId="164333FE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E4E46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D9358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6EA39C54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FBD6AE2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BA1FCA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F62715C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494E6190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15B12E6A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0C4505B5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01AEF9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EA2623E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FD1EC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4EF8A25B" w14:textId="77777777" w:rsidR="005C791D" w:rsidRPr="00430E47" w:rsidRDefault="005C791D" w:rsidP="005C791D">
      <w:pPr>
        <w:spacing w:after="0"/>
      </w:pPr>
    </w:p>
    <w:p w14:paraId="33796057" w14:textId="77777777" w:rsidR="005C791D" w:rsidRDefault="005C791D"/>
    <w:p w14:paraId="5271B6EE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6F83B3AE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2A9117A4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1B44CB1E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3930FDE3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2788CBF4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460504FD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499D445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31537CB2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6AE39041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3721F46A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2CAA6871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20757A0A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55D793F1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4A537B3D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7FABA235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767ABD4B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5DBCD1C4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2FC83F38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302E1A37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73B085C5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5608D5F2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2C0476AA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424911C1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58C42869" w14:textId="77777777" w:rsidTr="001079B6">
        <w:tc>
          <w:tcPr>
            <w:tcW w:w="1125" w:type="dxa"/>
            <w:shd w:val="clear" w:color="auto" w:fill="000080"/>
          </w:tcPr>
          <w:p w14:paraId="083AE339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562BA778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63C49569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07A4CFCA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285CD3" w:rsidRPr="001079B6" w14:paraId="329C83DF" w14:textId="77777777" w:rsidTr="001079B6">
        <w:tc>
          <w:tcPr>
            <w:tcW w:w="1125" w:type="dxa"/>
            <w:shd w:val="clear" w:color="auto" w:fill="auto"/>
          </w:tcPr>
          <w:p w14:paraId="784F2E8A" w14:textId="0490C513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1.0.</w:t>
            </w:r>
          </w:p>
        </w:tc>
        <w:tc>
          <w:tcPr>
            <w:tcW w:w="1325" w:type="dxa"/>
            <w:shd w:val="clear" w:color="auto" w:fill="auto"/>
          </w:tcPr>
          <w:p w14:paraId="10B961A4" w14:textId="40E526AB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09.12.2022</w:t>
            </w:r>
          </w:p>
        </w:tc>
        <w:tc>
          <w:tcPr>
            <w:tcW w:w="2008" w:type="dxa"/>
            <w:shd w:val="clear" w:color="auto" w:fill="auto"/>
          </w:tcPr>
          <w:p w14:paraId="32E38DA5" w14:textId="320953E0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Andreea Suiu</w:t>
            </w:r>
          </w:p>
        </w:tc>
        <w:tc>
          <w:tcPr>
            <w:tcW w:w="4720" w:type="dxa"/>
            <w:shd w:val="clear" w:color="auto" w:fill="auto"/>
          </w:tcPr>
          <w:p w14:paraId="5EBDCE34" w14:textId="2AE3857A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revision.</w:t>
            </w:r>
          </w:p>
        </w:tc>
      </w:tr>
      <w:tr w:rsidR="00285CD3" w:rsidRPr="001079B6" w14:paraId="0930CAB7" w14:textId="77777777" w:rsidTr="001079B6">
        <w:tc>
          <w:tcPr>
            <w:tcW w:w="1125" w:type="dxa"/>
            <w:shd w:val="clear" w:color="auto" w:fill="auto"/>
          </w:tcPr>
          <w:p w14:paraId="397BD9D4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5F606F5B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119CF1FE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4CFC6162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285CD3" w:rsidRPr="001079B6" w14:paraId="61D18D49" w14:textId="77777777" w:rsidTr="001079B6">
        <w:tc>
          <w:tcPr>
            <w:tcW w:w="1125" w:type="dxa"/>
            <w:shd w:val="clear" w:color="auto" w:fill="auto"/>
          </w:tcPr>
          <w:p w14:paraId="2FDD875A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609E5C5D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364A3F5E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596DBBFC" w14:textId="77777777" w:rsidR="00285CD3" w:rsidRPr="001079B6" w:rsidRDefault="00285CD3" w:rsidP="00285CD3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3F260216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302AD44B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74BBA3A4" w14:textId="77777777" w:rsidR="00285CD3" w:rsidRPr="0063074A" w:rsidRDefault="00285CD3" w:rsidP="00285CD3">
      <w:pPr>
        <w:ind w:firstLine="720"/>
        <w:jc w:val="both"/>
        <w:rPr>
          <w:rStyle w:val="Blue"/>
          <w:color w:val="000000" w:themeColor="text1"/>
        </w:rPr>
      </w:pPr>
      <w:bookmarkStart w:id="5" w:name="_Toc221000464"/>
      <w:bookmarkStart w:id="6" w:name="_Toc342390933"/>
      <w:r w:rsidRPr="0063074A">
        <w:rPr>
          <w:rStyle w:val="Blue"/>
          <w:color w:val="000000" w:themeColor="text1"/>
        </w:rPr>
        <w:t>The purpose of this document is to provide an overview of the SchM SW Component operation principle, and to present the implementation choices in terms of module and function splitting.</w:t>
      </w:r>
    </w:p>
    <w:p w14:paraId="4288C39C" w14:textId="77777777" w:rsidR="001278D5" w:rsidRPr="00296B9F" w:rsidRDefault="001278D5" w:rsidP="00936489">
      <w:pPr>
        <w:pStyle w:val="Heading2"/>
      </w:pPr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13C50FA4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226E476D" w14:textId="77777777" w:rsidTr="001079B6">
        <w:tc>
          <w:tcPr>
            <w:tcW w:w="993" w:type="dxa"/>
            <w:shd w:val="clear" w:color="auto" w:fill="000080"/>
          </w:tcPr>
          <w:p w14:paraId="09F5C38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3459AC7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6F3A1616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3CD83F03" w14:textId="77777777" w:rsidTr="001079B6">
        <w:tc>
          <w:tcPr>
            <w:tcW w:w="993" w:type="dxa"/>
            <w:shd w:val="clear" w:color="auto" w:fill="auto"/>
          </w:tcPr>
          <w:p w14:paraId="7BB6D6C4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305A29E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E06FB0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1EE24703" w14:textId="77777777" w:rsidTr="001079B6">
        <w:tc>
          <w:tcPr>
            <w:tcW w:w="993" w:type="dxa"/>
            <w:shd w:val="clear" w:color="auto" w:fill="auto"/>
          </w:tcPr>
          <w:p w14:paraId="4EF63446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564047A1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B08E26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6A125BDF" w14:textId="77777777" w:rsidTr="001079B6">
        <w:tc>
          <w:tcPr>
            <w:tcW w:w="993" w:type="dxa"/>
            <w:shd w:val="clear" w:color="auto" w:fill="auto"/>
          </w:tcPr>
          <w:p w14:paraId="69CAFD8D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B6E04A8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36B5733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B781D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76F7A844" w14:textId="77777777" w:rsidTr="001079B6">
        <w:tc>
          <w:tcPr>
            <w:tcW w:w="993" w:type="dxa"/>
            <w:shd w:val="clear" w:color="auto" w:fill="000080"/>
          </w:tcPr>
          <w:p w14:paraId="191BE54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5E37881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136DD100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2C33BA9C" w14:textId="77777777" w:rsidTr="001079B6">
        <w:tc>
          <w:tcPr>
            <w:tcW w:w="993" w:type="dxa"/>
            <w:shd w:val="clear" w:color="auto" w:fill="auto"/>
          </w:tcPr>
          <w:p w14:paraId="15FF2C8C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95CA370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1F702C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C0C7B74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578AAC71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E06469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1CFCD86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25DFD61" w14:textId="77777777" w:rsidTr="001079B6">
        <w:tc>
          <w:tcPr>
            <w:tcW w:w="993" w:type="dxa"/>
            <w:shd w:val="clear" w:color="auto" w:fill="auto"/>
          </w:tcPr>
          <w:p w14:paraId="75E8C896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7E640C36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F357F3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50FAF791" w14:textId="77777777" w:rsidTr="001079B6">
        <w:tc>
          <w:tcPr>
            <w:tcW w:w="993" w:type="dxa"/>
            <w:shd w:val="clear" w:color="auto" w:fill="auto"/>
          </w:tcPr>
          <w:p w14:paraId="0ACE4603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2660976A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29D8B6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F85223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3F73E819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5C9BE9B0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6155A7EE" w14:textId="77777777" w:rsidTr="00936489">
        <w:tc>
          <w:tcPr>
            <w:tcW w:w="1858" w:type="dxa"/>
            <w:shd w:val="clear" w:color="auto" w:fill="000080"/>
          </w:tcPr>
          <w:p w14:paraId="6460E046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7388C760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7729FB40" w14:textId="77777777" w:rsidTr="00936489">
        <w:tc>
          <w:tcPr>
            <w:tcW w:w="1858" w:type="dxa"/>
            <w:shd w:val="clear" w:color="auto" w:fill="auto"/>
          </w:tcPr>
          <w:p w14:paraId="2E18519E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75FFF369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750F4833" w14:textId="77777777" w:rsidTr="00936489">
        <w:tc>
          <w:tcPr>
            <w:tcW w:w="1858" w:type="dxa"/>
            <w:shd w:val="clear" w:color="auto" w:fill="auto"/>
          </w:tcPr>
          <w:p w14:paraId="2098CD0C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20FF1682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7D2B9566" w14:textId="77777777" w:rsidTr="00936489">
        <w:tc>
          <w:tcPr>
            <w:tcW w:w="1858" w:type="dxa"/>
            <w:shd w:val="clear" w:color="auto" w:fill="auto"/>
          </w:tcPr>
          <w:p w14:paraId="6651B799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67FD5826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C0F63F7" w14:textId="77777777" w:rsidR="00936489" w:rsidRPr="00936489" w:rsidRDefault="00936489" w:rsidP="00936489"/>
    <w:p w14:paraId="457AC296" w14:textId="77777777" w:rsidR="00936489" w:rsidRPr="00936489" w:rsidRDefault="00936489" w:rsidP="00936489"/>
    <w:p w14:paraId="1187D5C1" w14:textId="77777777" w:rsidR="00936489" w:rsidRPr="00936489" w:rsidRDefault="00936489" w:rsidP="00936489"/>
    <w:p w14:paraId="231FF7C0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1C7041CA" w14:textId="77777777" w:rsidR="00055C49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1998AF56" w14:textId="083811CB" w:rsidR="00206304" w:rsidRPr="00285CD3" w:rsidRDefault="00285CD3" w:rsidP="00285CD3">
      <w:pPr>
        <w:ind w:firstLine="720"/>
        <w:jc w:val="both"/>
        <w:rPr>
          <w:color w:val="000000" w:themeColor="text1"/>
        </w:rPr>
      </w:pPr>
      <w:r w:rsidRPr="0063074A">
        <w:rPr>
          <w:rStyle w:val="Blue"/>
          <w:color w:val="000000" w:themeColor="text1"/>
        </w:rPr>
        <w:t>The aim of the SchM component is to manage (enable/disable) the interrupts when an event occurs in different exclusive areas.</w:t>
      </w:r>
    </w:p>
    <w:p w14:paraId="118B3EA0" w14:textId="77777777" w:rsidR="00206304" w:rsidRPr="00206304" w:rsidRDefault="00206304" w:rsidP="00FA0F12"/>
    <w:p w14:paraId="25EE4570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40EA8DD6" w14:textId="77777777" w:rsidR="00C117CB" w:rsidRDefault="00C117CB" w:rsidP="00FA0F12"/>
    <w:p w14:paraId="015034C5" w14:textId="77777777" w:rsidR="007538E2" w:rsidRPr="00CA1627" w:rsidRDefault="00C117CB" w:rsidP="00341CE2">
      <w:r w:rsidRPr="00CA1627">
        <w:t xml:space="preserve"> </w:t>
      </w:r>
    </w:p>
    <w:p w14:paraId="7D051DDD" w14:textId="77777777" w:rsidR="008161BB" w:rsidRPr="006A7B13" w:rsidRDefault="008161BB" w:rsidP="00FA0F12"/>
    <w:p w14:paraId="48579F3F" w14:textId="77777777" w:rsidR="007572D8" w:rsidRDefault="007572D8" w:rsidP="00FA0F12"/>
    <w:p w14:paraId="648511EB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600D6300" w14:textId="77777777" w:rsidR="009F03F6" w:rsidRPr="009F03F6" w:rsidRDefault="009F03F6" w:rsidP="009F03F6"/>
    <w:p w14:paraId="7C9BCFC9" w14:textId="77777777" w:rsidR="00573341" w:rsidRDefault="0062409B">
      <w:pPr>
        <w:pStyle w:val="Heading2"/>
      </w:pPr>
      <w:r>
        <w:t>Services</w:t>
      </w:r>
    </w:p>
    <w:p w14:paraId="007F5B98" w14:textId="77777777" w:rsidR="00573341" w:rsidRDefault="0062409B">
      <w:pPr>
        <w:pStyle w:val="Heading3"/>
      </w:pPr>
      <w:r>
        <w:t>SchM_Enter_Can_CAN_EXCLUSIVE_AREA_02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9"/>
        <w:gridCol w:w="2381"/>
      </w:tblGrid>
      <w:tr w:rsidR="00573341" w14:paraId="0768E4F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0E97637" w14:textId="77777777" w:rsidR="00573341" w:rsidRDefault="0062409B">
            <w:r>
              <w:t>Object</w:t>
            </w:r>
          </w:p>
        </w:tc>
      </w:tr>
      <w:tr w:rsidR="00573341" w14:paraId="3C3DC382" w14:textId="77777777" w:rsidTr="00573341">
        <w:tc>
          <w:tcPr>
            <w:tcW w:w="10064" w:type="dxa"/>
            <w:gridSpan w:val="4"/>
          </w:tcPr>
          <w:p w14:paraId="5E24938F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220FDA50" w14:textId="77777777" w:rsidTr="00573341">
        <w:tc>
          <w:tcPr>
            <w:tcW w:w="10064" w:type="dxa"/>
            <w:gridSpan w:val="4"/>
            <w:shd w:val="clear" w:color="auto" w:fill="000080"/>
          </w:tcPr>
          <w:p w14:paraId="28821943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3555BD0A" w14:textId="77777777" w:rsidTr="00573341">
        <w:tc>
          <w:tcPr>
            <w:tcW w:w="10064" w:type="dxa"/>
            <w:gridSpan w:val="4"/>
          </w:tcPr>
          <w:p w14:paraId="5536E0AA" w14:textId="77777777" w:rsidR="00573341" w:rsidRDefault="0062409B">
            <w:r>
              <w:t>EXPORTED void SchM_Enter_Can_CAN_EXCLUSIVE_AREA_02 (void)</w:t>
            </w:r>
          </w:p>
        </w:tc>
      </w:tr>
      <w:tr w:rsidR="00573341" w14:paraId="3E85A33A" w14:textId="77777777" w:rsidTr="00573341">
        <w:tc>
          <w:tcPr>
            <w:tcW w:w="10064" w:type="dxa"/>
            <w:gridSpan w:val="4"/>
            <w:shd w:val="clear" w:color="auto" w:fill="000080"/>
          </w:tcPr>
          <w:p w14:paraId="3541F5F6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01587E1B" w14:textId="77777777" w:rsidTr="00573341">
        <w:tc>
          <w:tcPr>
            <w:tcW w:w="10064" w:type="dxa"/>
            <w:gridSpan w:val="4"/>
          </w:tcPr>
          <w:p w14:paraId="27D3BF24" w14:textId="77777777" w:rsidR="00573341" w:rsidRDefault="0062409B">
            <w:r>
              <w:t>None.</w:t>
            </w:r>
          </w:p>
        </w:tc>
      </w:tr>
      <w:tr w:rsidR="00573341" w14:paraId="51D175A6" w14:textId="77777777" w:rsidTr="00573341">
        <w:tc>
          <w:tcPr>
            <w:tcW w:w="10064" w:type="dxa"/>
            <w:gridSpan w:val="4"/>
            <w:shd w:val="clear" w:color="auto" w:fill="000080"/>
          </w:tcPr>
          <w:p w14:paraId="3AEA83DD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3F1BB663" w14:textId="77777777" w:rsidTr="00573341">
        <w:tc>
          <w:tcPr>
            <w:tcW w:w="10064" w:type="dxa"/>
            <w:gridSpan w:val="4"/>
          </w:tcPr>
          <w:p w14:paraId="6B9B47BB" w14:textId="77777777" w:rsidR="00573341" w:rsidRDefault="0062409B">
            <w:r>
              <w:t>DSG_SchM_SchM_Enter_Can_CAN_EXCLUSIVE_AREA_02</w:t>
            </w:r>
          </w:p>
        </w:tc>
      </w:tr>
      <w:tr w:rsidR="00573341" w14:paraId="5C03AD21" w14:textId="77777777" w:rsidTr="00573341">
        <w:tc>
          <w:tcPr>
            <w:tcW w:w="10064" w:type="dxa"/>
            <w:gridSpan w:val="4"/>
            <w:shd w:val="clear" w:color="auto" w:fill="000080"/>
          </w:tcPr>
          <w:p w14:paraId="2530CBB5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1D5B6AF3" w14:textId="77777777" w:rsidTr="00573341">
        <w:tc>
          <w:tcPr>
            <w:tcW w:w="10064" w:type="dxa"/>
            <w:gridSpan w:val="4"/>
          </w:tcPr>
          <w:p w14:paraId="1415A4AE" w14:textId="77777777" w:rsidR="00573341" w:rsidRDefault="0062409B">
            <w:r>
              <w:t>ARCH_SW_SchM_Enter_Can_CAN_EXCLUSIVE_AREA_02</w:t>
            </w:r>
          </w:p>
        </w:tc>
      </w:tr>
      <w:tr w:rsidR="00573341" w14:paraId="67827355" w14:textId="77777777" w:rsidTr="00573341">
        <w:tc>
          <w:tcPr>
            <w:tcW w:w="10064" w:type="dxa"/>
            <w:gridSpan w:val="4"/>
            <w:shd w:val="clear" w:color="auto" w:fill="000080"/>
          </w:tcPr>
          <w:p w14:paraId="5722A78B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1BB48229" w14:textId="77777777" w:rsidTr="00573341">
        <w:tc>
          <w:tcPr>
            <w:tcW w:w="2516" w:type="dxa"/>
            <w:shd w:val="clear" w:color="auto" w:fill="C6D9F1"/>
          </w:tcPr>
          <w:p w14:paraId="128F7D0B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5BCB776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3D6E0A4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574C4F3" w14:textId="77777777" w:rsidR="00573341" w:rsidRDefault="0062409B">
            <w:r>
              <w:t>Range</w:t>
            </w:r>
          </w:p>
        </w:tc>
      </w:tr>
      <w:tr w:rsidR="00573341" w14:paraId="3A310DC3" w14:textId="77777777" w:rsidTr="00573341">
        <w:tc>
          <w:tcPr>
            <w:tcW w:w="2516" w:type="dxa"/>
          </w:tcPr>
          <w:p w14:paraId="76F2175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0754FA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F7D693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93B7CD7" w14:textId="77777777" w:rsidR="00573341" w:rsidRDefault="0062409B">
            <w:r>
              <w:t>NA</w:t>
            </w:r>
          </w:p>
        </w:tc>
      </w:tr>
      <w:tr w:rsidR="00573341" w14:paraId="4FA5617F" w14:textId="77777777" w:rsidTr="00573341">
        <w:tc>
          <w:tcPr>
            <w:tcW w:w="10064" w:type="dxa"/>
            <w:gridSpan w:val="4"/>
            <w:shd w:val="clear" w:color="auto" w:fill="000080"/>
          </w:tcPr>
          <w:p w14:paraId="06E9BA86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DFB68DE" w14:textId="77777777" w:rsidTr="00573341">
        <w:tc>
          <w:tcPr>
            <w:tcW w:w="2516" w:type="dxa"/>
            <w:shd w:val="clear" w:color="auto" w:fill="C6D9F1"/>
          </w:tcPr>
          <w:p w14:paraId="169A3588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504679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505F24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02B7384" w14:textId="77777777" w:rsidR="00573341" w:rsidRDefault="0062409B">
            <w:r>
              <w:t>Range</w:t>
            </w:r>
          </w:p>
        </w:tc>
      </w:tr>
      <w:tr w:rsidR="00573341" w14:paraId="1D714FD9" w14:textId="77777777" w:rsidTr="00573341">
        <w:tc>
          <w:tcPr>
            <w:tcW w:w="2516" w:type="dxa"/>
          </w:tcPr>
          <w:p w14:paraId="20F2E54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1531D2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C922FC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F3F60CC" w14:textId="77777777" w:rsidR="00573341" w:rsidRDefault="0062409B">
            <w:r>
              <w:t>NA</w:t>
            </w:r>
          </w:p>
        </w:tc>
      </w:tr>
      <w:tr w:rsidR="00573341" w14:paraId="687617FB" w14:textId="77777777" w:rsidTr="00573341">
        <w:tc>
          <w:tcPr>
            <w:tcW w:w="10064" w:type="dxa"/>
            <w:gridSpan w:val="4"/>
            <w:shd w:val="clear" w:color="auto" w:fill="000080"/>
          </w:tcPr>
          <w:p w14:paraId="1F10F43A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9F5501A" w14:textId="77777777" w:rsidTr="00573341">
        <w:tc>
          <w:tcPr>
            <w:tcW w:w="2516" w:type="dxa"/>
            <w:shd w:val="clear" w:color="auto" w:fill="C6D9F1"/>
          </w:tcPr>
          <w:p w14:paraId="1582D9E5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7EDD445" w14:textId="77777777" w:rsidR="00573341" w:rsidRDefault="0062409B">
            <w:r>
              <w:t>Description</w:t>
            </w:r>
          </w:p>
        </w:tc>
      </w:tr>
      <w:tr w:rsidR="00573341" w14:paraId="51BA3DBC" w14:textId="77777777" w:rsidTr="00573341">
        <w:tc>
          <w:tcPr>
            <w:tcW w:w="2516" w:type="dxa"/>
          </w:tcPr>
          <w:p w14:paraId="330EEB02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5E5A8557" w14:textId="77777777" w:rsidR="00573341" w:rsidRDefault="0062409B">
            <w:r>
              <w:t>None.</w:t>
            </w:r>
          </w:p>
        </w:tc>
      </w:tr>
      <w:tr w:rsidR="00573341" w14:paraId="3EE92ED3" w14:textId="77777777" w:rsidTr="00573341">
        <w:tc>
          <w:tcPr>
            <w:tcW w:w="10064" w:type="dxa"/>
            <w:gridSpan w:val="4"/>
            <w:shd w:val="clear" w:color="auto" w:fill="000080"/>
          </w:tcPr>
          <w:p w14:paraId="70DF3B0C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C8D0CD5" w14:textId="77777777" w:rsidTr="00573341">
        <w:tc>
          <w:tcPr>
            <w:tcW w:w="2516" w:type="dxa"/>
            <w:shd w:val="clear" w:color="auto" w:fill="C6D9F1"/>
          </w:tcPr>
          <w:p w14:paraId="12B62B0C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19E2F64" w14:textId="77777777" w:rsidR="00573341" w:rsidRDefault="0062409B">
            <w:r>
              <w:t>Description</w:t>
            </w:r>
          </w:p>
        </w:tc>
      </w:tr>
      <w:tr w:rsidR="00573341" w14:paraId="7DB3EBD8" w14:textId="77777777" w:rsidTr="00573341">
        <w:tc>
          <w:tcPr>
            <w:tcW w:w="2516" w:type="dxa"/>
          </w:tcPr>
          <w:p w14:paraId="2A322ACF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61A12276" w14:textId="77777777" w:rsidR="00573341" w:rsidRDefault="0062409B">
            <w:r>
              <w:t>Called in Can_FlexCan_Write function.</w:t>
            </w:r>
          </w:p>
        </w:tc>
      </w:tr>
      <w:tr w:rsidR="00573341" w14:paraId="120AA4A7" w14:textId="77777777" w:rsidTr="00573341">
        <w:tc>
          <w:tcPr>
            <w:tcW w:w="10064" w:type="dxa"/>
            <w:gridSpan w:val="4"/>
            <w:shd w:val="clear" w:color="auto" w:fill="000080"/>
          </w:tcPr>
          <w:p w14:paraId="7A6BBBA5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230BA5A" w14:textId="77777777" w:rsidTr="00573341">
        <w:tc>
          <w:tcPr>
            <w:tcW w:w="10064" w:type="dxa"/>
            <w:gridSpan w:val="4"/>
          </w:tcPr>
          <w:p w14:paraId="3D5B49F3" w14:textId="77777777" w:rsidR="00573341" w:rsidRDefault="0062409B">
            <w:r>
              <w:t>*</w:t>
            </w:r>
          </w:p>
        </w:tc>
      </w:tr>
      <w:tr w:rsidR="00573341" w14:paraId="49D01F0B" w14:textId="77777777" w:rsidTr="00573341">
        <w:tc>
          <w:tcPr>
            <w:tcW w:w="10064" w:type="dxa"/>
            <w:gridSpan w:val="4"/>
            <w:shd w:val="clear" w:color="auto" w:fill="000080"/>
          </w:tcPr>
          <w:p w14:paraId="526A0F0C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52544063" w14:textId="77777777" w:rsidTr="00573341">
        <w:tc>
          <w:tcPr>
            <w:tcW w:w="10064" w:type="dxa"/>
            <w:gridSpan w:val="4"/>
          </w:tcPr>
          <w:p w14:paraId="5043C11C" w14:textId="77777777" w:rsidR="00573341" w:rsidRDefault="0062409B">
            <w:r>
              <w:t>None.</w:t>
            </w:r>
          </w:p>
        </w:tc>
      </w:tr>
    </w:tbl>
    <w:p w14:paraId="2A3E051E" w14:textId="74F60767" w:rsidR="00573341" w:rsidRDefault="0062409B">
      <w:pPr>
        <w:jc w:val="center"/>
      </w:pPr>
      <w:r>
        <w:object w:dxaOrig="4280" w:dyaOrig="2030" w14:anchorId="30409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85pt;height:101.25pt" o:ole="">
            <v:imagedata r:id="rId9" o:title=""/>
          </v:shape>
          <o:OLEObject Type="Embed" ProgID="PBrush" ShapeID="_x0000_i1025" DrawAspect="Content" ObjectID="_1737467613" r:id="rId10"/>
        </w:object>
      </w:r>
    </w:p>
    <w:p w14:paraId="28571FEC" w14:textId="77777777" w:rsidR="00573341" w:rsidRDefault="0062409B">
      <w:pPr>
        <w:pStyle w:val="Heading3"/>
      </w:pPr>
      <w:r>
        <w:t>SchM_Enter_Can_CAN_EXCLUSIVE_AREA_03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9"/>
        <w:gridCol w:w="2381"/>
      </w:tblGrid>
      <w:tr w:rsidR="00573341" w14:paraId="430FAB9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1707A46" w14:textId="77777777" w:rsidR="00573341" w:rsidRDefault="0062409B">
            <w:r>
              <w:t>Object</w:t>
            </w:r>
          </w:p>
        </w:tc>
      </w:tr>
      <w:tr w:rsidR="00573341" w14:paraId="0B1A37AA" w14:textId="77777777" w:rsidTr="00573341">
        <w:tc>
          <w:tcPr>
            <w:tcW w:w="10064" w:type="dxa"/>
            <w:gridSpan w:val="4"/>
          </w:tcPr>
          <w:p w14:paraId="4B36A9BB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3DD25778" w14:textId="77777777" w:rsidTr="00573341">
        <w:tc>
          <w:tcPr>
            <w:tcW w:w="10064" w:type="dxa"/>
            <w:gridSpan w:val="4"/>
            <w:shd w:val="clear" w:color="auto" w:fill="000080"/>
          </w:tcPr>
          <w:p w14:paraId="07D6283D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463EE4C6" w14:textId="77777777" w:rsidTr="00573341">
        <w:tc>
          <w:tcPr>
            <w:tcW w:w="10064" w:type="dxa"/>
            <w:gridSpan w:val="4"/>
          </w:tcPr>
          <w:p w14:paraId="49726FFC" w14:textId="77777777" w:rsidR="00573341" w:rsidRDefault="0062409B">
            <w:r>
              <w:t>EXPORTED void SchM_Enter_Can_CAN_EXCLUSIVE_AREA_03 (void)</w:t>
            </w:r>
          </w:p>
        </w:tc>
      </w:tr>
      <w:tr w:rsidR="00573341" w14:paraId="78F3448C" w14:textId="77777777" w:rsidTr="00573341">
        <w:tc>
          <w:tcPr>
            <w:tcW w:w="10064" w:type="dxa"/>
            <w:gridSpan w:val="4"/>
            <w:shd w:val="clear" w:color="auto" w:fill="000080"/>
          </w:tcPr>
          <w:p w14:paraId="75DB4BAE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4EF1BE25" w14:textId="77777777" w:rsidTr="00573341">
        <w:tc>
          <w:tcPr>
            <w:tcW w:w="10064" w:type="dxa"/>
            <w:gridSpan w:val="4"/>
          </w:tcPr>
          <w:p w14:paraId="2799B642" w14:textId="77777777" w:rsidR="00573341" w:rsidRDefault="0062409B">
            <w:r>
              <w:t>None.</w:t>
            </w:r>
          </w:p>
        </w:tc>
      </w:tr>
      <w:tr w:rsidR="00573341" w14:paraId="6206A444" w14:textId="77777777" w:rsidTr="00573341">
        <w:tc>
          <w:tcPr>
            <w:tcW w:w="10064" w:type="dxa"/>
            <w:gridSpan w:val="4"/>
            <w:shd w:val="clear" w:color="auto" w:fill="000080"/>
          </w:tcPr>
          <w:p w14:paraId="2B1865D0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1D0CB535" w14:textId="77777777" w:rsidTr="00573341">
        <w:tc>
          <w:tcPr>
            <w:tcW w:w="10064" w:type="dxa"/>
            <w:gridSpan w:val="4"/>
          </w:tcPr>
          <w:p w14:paraId="33D8BE63" w14:textId="77777777" w:rsidR="00573341" w:rsidRDefault="0062409B">
            <w:r>
              <w:t>DSG_SchM_SchM_Enter_Can_CAN_EXCLUSIVE_AREA_03</w:t>
            </w:r>
          </w:p>
        </w:tc>
      </w:tr>
      <w:tr w:rsidR="00573341" w14:paraId="3F87127E" w14:textId="77777777" w:rsidTr="00573341">
        <w:tc>
          <w:tcPr>
            <w:tcW w:w="10064" w:type="dxa"/>
            <w:gridSpan w:val="4"/>
            <w:shd w:val="clear" w:color="auto" w:fill="000080"/>
          </w:tcPr>
          <w:p w14:paraId="0B90728C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3093E2ED" w14:textId="77777777" w:rsidTr="00573341">
        <w:tc>
          <w:tcPr>
            <w:tcW w:w="10064" w:type="dxa"/>
            <w:gridSpan w:val="4"/>
          </w:tcPr>
          <w:p w14:paraId="3BDD3701" w14:textId="77777777" w:rsidR="00573341" w:rsidRDefault="0062409B">
            <w:r>
              <w:t>ARCH_SW_SchM_Enter_Can_CAN_EXCLUSIVE_AREA_03</w:t>
            </w:r>
          </w:p>
        </w:tc>
      </w:tr>
      <w:tr w:rsidR="00573341" w14:paraId="19282821" w14:textId="77777777" w:rsidTr="00573341">
        <w:tc>
          <w:tcPr>
            <w:tcW w:w="10064" w:type="dxa"/>
            <w:gridSpan w:val="4"/>
            <w:shd w:val="clear" w:color="auto" w:fill="000080"/>
          </w:tcPr>
          <w:p w14:paraId="34757577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6EC1F995" w14:textId="77777777" w:rsidTr="00573341">
        <w:tc>
          <w:tcPr>
            <w:tcW w:w="2516" w:type="dxa"/>
            <w:shd w:val="clear" w:color="auto" w:fill="C6D9F1"/>
          </w:tcPr>
          <w:p w14:paraId="349841EC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025BC98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2C1067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2219E47" w14:textId="77777777" w:rsidR="00573341" w:rsidRDefault="0062409B">
            <w:r>
              <w:t>Range</w:t>
            </w:r>
          </w:p>
        </w:tc>
      </w:tr>
      <w:tr w:rsidR="00573341" w14:paraId="04798DDA" w14:textId="77777777" w:rsidTr="00573341">
        <w:tc>
          <w:tcPr>
            <w:tcW w:w="2516" w:type="dxa"/>
          </w:tcPr>
          <w:p w14:paraId="2290C9A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794131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6ADE90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8D23CF7" w14:textId="77777777" w:rsidR="00573341" w:rsidRDefault="0062409B">
            <w:r>
              <w:t>NA</w:t>
            </w:r>
          </w:p>
        </w:tc>
      </w:tr>
      <w:tr w:rsidR="00573341" w14:paraId="27B46EF7" w14:textId="77777777" w:rsidTr="00573341">
        <w:tc>
          <w:tcPr>
            <w:tcW w:w="10064" w:type="dxa"/>
            <w:gridSpan w:val="4"/>
            <w:shd w:val="clear" w:color="auto" w:fill="000080"/>
          </w:tcPr>
          <w:p w14:paraId="46438790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19736D5" w14:textId="77777777" w:rsidTr="00573341">
        <w:tc>
          <w:tcPr>
            <w:tcW w:w="2516" w:type="dxa"/>
            <w:shd w:val="clear" w:color="auto" w:fill="C6D9F1"/>
          </w:tcPr>
          <w:p w14:paraId="5011B06D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1AA365D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9F475CA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2577E5C" w14:textId="77777777" w:rsidR="00573341" w:rsidRDefault="0062409B">
            <w:r>
              <w:t>Range</w:t>
            </w:r>
          </w:p>
        </w:tc>
      </w:tr>
      <w:tr w:rsidR="00573341" w14:paraId="660DE63F" w14:textId="77777777" w:rsidTr="00573341">
        <w:tc>
          <w:tcPr>
            <w:tcW w:w="2516" w:type="dxa"/>
          </w:tcPr>
          <w:p w14:paraId="511F780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F4D601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66B41B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BC60080" w14:textId="77777777" w:rsidR="00573341" w:rsidRDefault="0062409B">
            <w:r>
              <w:t>NA</w:t>
            </w:r>
          </w:p>
        </w:tc>
      </w:tr>
      <w:tr w:rsidR="00573341" w14:paraId="3FC41FEE" w14:textId="77777777" w:rsidTr="00573341">
        <w:tc>
          <w:tcPr>
            <w:tcW w:w="10064" w:type="dxa"/>
            <w:gridSpan w:val="4"/>
            <w:shd w:val="clear" w:color="auto" w:fill="000080"/>
          </w:tcPr>
          <w:p w14:paraId="3E46DE1F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3ADAA71E" w14:textId="77777777" w:rsidTr="00573341">
        <w:tc>
          <w:tcPr>
            <w:tcW w:w="2516" w:type="dxa"/>
            <w:shd w:val="clear" w:color="auto" w:fill="C6D9F1"/>
          </w:tcPr>
          <w:p w14:paraId="6209D10A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DA555D5" w14:textId="77777777" w:rsidR="00573341" w:rsidRDefault="0062409B">
            <w:r>
              <w:t>Description</w:t>
            </w:r>
          </w:p>
        </w:tc>
      </w:tr>
      <w:tr w:rsidR="00573341" w14:paraId="1609FD34" w14:textId="77777777" w:rsidTr="00573341">
        <w:tc>
          <w:tcPr>
            <w:tcW w:w="2516" w:type="dxa"/>
          </w:tcPr>
          <w:p w14:paraId="714A0276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3F4D5D88" w14:textId="77777777" w:rsidR="00573341" w:rsidRDefault="0062409B">
            <w:r>
              <w:t>None.</w:t>
            </w:r>
          </w:p>
        </w:tc>
      </w:tr>
      <w:tr w:rsidR="00573341" w14:paraId="70FA839D" w14:textId="77777777" w:rsidTr="00573341">
        <w:tc>
          <w:tcPr>
            <w:tcW w:w="10064" w:type="dxa"/>
            <w:gridSpan w:val="4"/>
            <w:shd w:val="clear" w:color="auto" w:fill="000080"/>
          </w:tcPr>
          <w:p w14:paraId="184382B8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6C0B55DD" w14:textId="77777777" w:rsidTr="00573341">
        <w:tc>
          <w:tcPr>
            <w:tcW w:w="2516" w:type="dxa"/>
            <w:shd w:val="clear" w:color="auto" w:fill="C6D9F1"/>
          </w:tcPr>
          <w:p w14:paraId="559815C5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6880A98" w14:textId="77777777" w:rsidR="00573341" w:rsidRDefault="0062409B">
            <w:r>
              <w:t>Description</w:t>
            </w:r>
          </w:p>
        </w:tc>
      </w:tr>
      <w:tr w:rsidR="00573341" w14:paraId="73FBC5A8" w14:textId="77777777" w:rsidTr="00573341">
        <w:tc>
          <w:tcPr>
            <w:tcW w:w="2516" w:type="dxa"/>
          </w:tcPr>
          <w:p w14:paraId="09E9E7AA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6D691948" w14:textId="77777777" w:rsidR="00573341" w:rsidRDefault="0062409B">
            <w:r>
              <w:t>Called in Can_FlexCan_GotoFreezeMode function.</w:t>
            </w:r>
          </w:p>
        </w:tc>
      </w:tr>
      <w:tr w:rsidR="00573341" w14:paraId="0BC9F7B0" w14:textId="77777777" w:rsidTr="00573341">
        <w:tc>
          <w:tcPr>
            <w:tcW w:w="10064" w:type="dxa"/>
            <w:gridSpan w:val="4"/>
            <w:shd w:val="clear" w:color="auto" w:fill="000080"/>
          </w:tcPr>
          <w:p w14:paraId="1CDAAA74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6E198721" w14:textId="77777777" w:rsidTr="00573341">
        <w:tc>
          <w:tcPr>
            <w:tcW w:w="10064" w:type="dxa"/>
            <w:gridSpan w:val="4"/>
          </w:tcPr>
          <w:p w14:paraId="5E2FE2B8" w14:textId="77777777" w:rsidR="00573341" w:rsidRDefault="0062409B">
            <w:r>
              <w:t>*</w:t>
            </w:r>
          </w:p>
        </w:tc>
      </w:tr>
      <w:tr w:rsidR="00573341" w14:paraId="1D85FA9F" w14:textId="77777777" w:rsidTr="00573341">
        <w:tc>
          <w:tcPr>
            <w:tcW w:w="10064" w:type="dxa"/>
            <w:gridSpan w:val="4"/>
            <w:shd w:val="clear" w:color="auto" w:fill="000080"/>
          </w:tcPr>
          <w:p w14:paraId="6461F878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0580B8C9" w14:textId="77777777" w:rsidTr="00573341">
        <w:tc>
          <w:tcPr>
            <w:tcW w:w="10064" w:type="dxa"/>
            <w:gridSpan w:val="4"/>
          </w:tcPr>
          <w:p w14:paraId="37EC763C" w14:textId="77777777" w:rsidR="00573341" w:rsidRDefault="0062409B">
            <w:r>
              <w:t>None.</w:t>
            </w:r>
          </w:p>
        </w:tc>
      </w:tr>
    </w:tbl>
    <w:p w14:paraId="7926E042" w14:textId="384E75D0" w:rsidR="00573341" w:rsidRDefault="0062409B">
      <w:pPr>
        <w:jc w:val="center"/>
      </w:pPr>
      <w:r>
        <w:object w:dxaOrig="4280" w:dyaOrig="2030" w14:anchorId="1992C614">
          <v:shape id="_x0000_i1026" type="#_x0000_t75" style="width:213.85pt;height:101.25pt" o:ole="">
            <v:imagedata r:id="rId11" o:title=""/>
          </v:shape>
          <o:OLEObject Type="Embed" ProgID="PBrush" ShapeID="_x0000_i1026" DrawAspect="Content" ObjectID="_1737467614" r:id="rId12"/>
        </w:object>
      </w:r>
    </w:p>
    <w:p w14:paraId="6376484C" w14:textId="77777777" w:rsidR="00573341" w:rsidRDefault="0062409B">
      <w:pPr>
        <w:pStyle w:val="Heading3"/>
      </w:pPr>
      <w:r>
        <w:t>SchM_Enter_Can_CAN_EXCLUSIVE_AREA_04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9"/>
        <w:gridCol w:w="2381"/>
      </w:tblGrid>
      <w:tr w:rsidR="00573341" w14:paraId="337E8AB8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BC0836B" w14:textId="77777777" w:rsidR="00573341" w:rsidRDefault="0062409B">
            <w:r>
              <w:t>Object</w:t>
            </w:r>
          </w:p>
        </w:tc>
      </w:tr>
      <w:tr w:rsidR="00573341" w14:paraId="49375FF4" w14:textId="77777777" w:rsidTr="00573341">
        <w:tc>
          <w:tcPr>
            <w:tcW w:w="10064" w:type="dxa"/>
            <w:gridSpan w:val="4"/>
          </w:tcPr>
          <w:p w14:paraId="189C8F6F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0FECDF0D" w14:textId="77777777" w:rsidTr="00573341">
        <w:tc>
          <w:tcPr>
            <w:tcW w:w="10064" w:type="dxa"/>
            <w:gridSpan w:val="4"/>
            <w:shd w:val="clear" w:color="auto" w:fill="000080"/>
          </w:tcPr>
          <w:p w14:paraId="6C68EA2E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5D0AEDD2" w14:textId="77777777" w:rsidTr="00573341">
        <w:tc>
          <w:tcPr>
            <w:tcW w:w="10064" w:type="dxa"/>
            <w:gridSpan w:val="4"/>
          </w:tcPr>
          <w:p w14:paraId="0D359E6A" w14:textId="77777777" w:rsidR="00573341" w:rsidRDefault="0062409B">
            <w:r>
              <w:t>EXPORTED void SchM_Enter_Can_CAN_EXCLUSIVE_AREA_04 (void)</w:t>
            </w:r>
          </w:p>
        </w:tc>
      </w:tr>
      <w:tr w:rsidR="00573341" w14:paraId="02854467" w14:textId="77777777" w:rsidTr="00573341">
        <w:tc>
          <w:tcPr>
            <w:tcW w:w="10064" w:type="dxa"/>
            <w:gridSpan w:val="4"/>
            <w:shd w:val="clear" w:color="auto" w:fill="000080"/>
          </w:tcPr>
          <w:p w14:paraId="07527CAA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A6F6AB2" w14:textId="77777777" w:rsidTr="00573341">
        <w:tc>
          <w:tcPr>
            <w:tcW w:w="10064" w:type="dxa"/>
            <w:gridSpan w:val="4"/>
          </w:tcPr>
          <w:p w14:paraId="4D9DD133" w14:textId="77777777" w:rsidR="00573341" w:rsidRDefault="0062409B">
            <w:r>
              <w:lastRenderedPageBreak/>
              <w:t>None.</w:t>
            </w:r>
          </w:p>
        </w:tc>
      </w:tr>
      <w:tr w:rsidR="00573341" w14:paraId="0DAEFEF7" w14:textId="77777777" w:rsidTr="00573341">
        <w:tc>
          <w:tcPr>
            <w:tcW w:w="10064" w:type="dxa"/>
            <w:gridSpan w:val="4"/>
            <w:shd w:val="clear" w:color="auto" w:fill="000080"/>
          </w:tcPr>
          <w:p w14:paraId="5F5CFEFC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4D1A645E" w14:textId="77777777" w:rsidTr="00573341">
        <w:tc>
          <w:tcPr>
            <w:tcW w:w="10064" w:type="dxa"/>
            <w:gridSpan w:val="4"/>
          </w:tcPr>
          <w:p w14:paraId="0D77EF0C" w14:textId="77777777" w:rsidR="00573341" w:rsidRDefault="0062409B">
            <w:r>
              <w:t>DSG_SchM_SchM_Enter_Can_CAN_EXCLUSIVE_AREA_04</w:t>
            </w:r>
          </w:p>
        </w:tc>
      </w:tr>
      <w:tr w:rsidR="00573341" w14:paraId="16AE5F51" w14:textId="77777777" w:rsidTr="00573341">
        <w:tc>
          <w:tcPr>
            <w:tcW w:w="10064" w:type="dxa"/>
            <w:gridSpan w:val="4"/>
            <w:shd w:val="clear" w:color="auto" w:fill="000080"/>
          </w:tcPr>
          <w:p w14:paraId="08894F28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EEAE5C2" w14:textId="77777777" w:rsidTr="00573341">
        <w:tc>
          <w:tcPr>
            <w:tcW w:w="10064" w:type="dxa"/>
            <w:gridSpan w:val="4"/>
          </w:tcPr>
          <w:p w14:paraId="3A8B593A" w14:textId="77777777" w:rsidR="00573341" w:rsidRDefault="0062409B">
            <w:r>
              <w:t>ARCH_SW_SchM_Enter_Can_CAN_EXCLUSIVE_AREA_04</w:t>
            </w:r>
          </w:p>
        </w:tc>
      </w:tr>
      <w:tr w:rsidR="00573341" w14:paraId="28D8A34A" w14:textId="77777777" w:rsidTr="00573341">
        <w:tc>
          <w:tcPr>
            <w:tcW w:w="10064" w:type="dxa"/>
            <w:gridSpan w:val="4"/>
            <w:shd w:val="clear" w:color="auto" w:fill="000080"/>
          </w:tcPr>
          <w:p w14:paraId="647CF53A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32942286" w14:textId="77777777" w:rsidTr="00573341">
        <w:tc>
          <w:tcPr>
            <w:tcW w:w="2516" w:type="dxa"/>
            <w:shd w:val="clear" w:color="auto" w:fill="C6D9F1"/>
          </w:tcPr>
          <w:p w14:paraId="19FD12F8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CCD79B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1C2BE6B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70FC20B" w14:textId="77777777" w:rsidR="00573341" w:rsidRDefault="0062409B">
            <w:r>
              <w:t>Range</w:t>
            </w:r>
          </w:p>
        </w:tc>
      </w:tr>
      <w:tr w:rsidR="00573341" w14:paraId="7BFDD4D6" w14:textId="77777777" w:rsidTr="00573341">
        <w:tc>
          <w:tcPr>
            <w:tcW w:w="2516" w:type="dxa"/>
          </w:tcPr>
          <w:p w14:paraId="77FD325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7810E4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D0D3ED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02F91EC" w14:textId="77777777" w:rsidR="00573341" w:rsidRDefault="0062409B">
            <w:r>
              <w:t>NA</w:t>
            </w:r>
          </w:p>
        </w:tc>
      </w:tr>
      <w:tr w:rsidR="00573341" w14:paraId="14D7AE41" w14:textId="77777777" w:rsidTr="00573341">
        <w:tc>
          <w:tcPr>
            <w:tcW w:w="10064" w:type="dxa"/>
            <w:gridSpan w:val="4"/>
            <w:shd w:val="clear" w:color="auto" w:fill="000080"/>
          </w:tcPr>
          <w:p w14:paraId="53DB083B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0F1709D" w14:textId="77777777" w:rsidTr="00573341">
        <w:tc>
          <w:tcPr>
            <w:tcW w:w="2516" w:type="dxa"/>
            <w:shd w:val="clear" w:color="auto" w:fill="C6D9F1"/>
          </w:tcPr>
          <w:p w14:paraId="3144BFE4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5826439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64BA2BD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EAF2A29" w14:textId="77777777" w:rsidR="00573341" w:rsidRDefault="0062409B">
            <w:r>
              <w:t>Range</w:t>
            </w:r>
          </w:p>
        </w:tc>
      </w:tr>
      <w:tr w:rsidR="00573341" w14:paraId="0889A302" w14:textId="77777777" w:rsidTr="00573341">
        <w:tc>
          <w:tcPr>
            <w:tcW w:w="2516" w:type="dxa"/>
          </w:tcPr>
          <w:p w14:paraId="697A0B7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A173C5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873649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DE80160" w14:textId="77777777" w:rsidR="00573341" w:rsidRDefault="0062409B">
            <w:r>
              <w:t>NA</w:t>
            </w:r>
          </w:p>
        </w:tc>
      </w:tr>
      <w:tr w:rsidR="00573341" w14:paraId="4CFEA300" w14:textId="77777777" w:rsidTr="00573341">
        <w:tc>
          <w:tcPr>
            <w:tcW w:w="10064" w:type="dxa"/>
            <w:gridSpan w:val="4"/>
            <w:shd w:val="clear" w:color="auto" w:fill="000080"/>
          </w:tcPr>
          <w:p w14:paraId="233F431E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48C0FD2" w14:textId="77777777" w:rsidTr="00573341">
        <w:tc>
          <w:tcPr>
            <w:tcW w:w="2516" w:type="dxa"/>
            <w:shd w:val="clear" w:color="auto" w:fill="C6D9F1"/>
          </w:tcPr>
          <w:p w14:paraId="5FC00D51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5CBBFDB" w14:textId="77777777" w:rsidR="00573341" w:rsidRDefault="0062409B">
            <w:r>
              <w:t>Description</w:t>
            </w:r>
          </w:p>
        </w:tc>
      </w:tr>
      <w:tr w:rsidR="00573341" w14:paraId="4CE52772" w14:textId="77777777" w:rsidTr="00573341">
        <w:tc>
          <w:tcPr>
            <w:tcW w:w="2516" w:type="dxa"/>
          </w:tcPr>
          <w:p w14:paraId="1C47CE46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9C104E3" w14:textId="77777777" w:rsidR="00573341" w:rsidRDefault="0062409B">
            <w:r>
              <w:t>None.</w:t>
            </w:r>
          </w:p>
        </w:tc>
      </w:tr>
      <w:tr w:rsidR="00573341" w14:paraId="0C8328A9" w14:textId="77777777" w:rsidTr="00573341">
        <w:tc>
          <w:tcPr>
            <w:tcW w:w="10064" w:type="dxa"/>
            <w:gridSpan w:val="4"/>
            <w:shd w:val="clear" w:color="auto" w:fill="000080"/>
          </w:tcPr>
          <w:p w14:paraId="0E2715FC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0A0F0BB" w14:textId="77777777" w:rsidTr="00573341">
        <w:tc>
          <w:tcPr>
            <w:tcW w:w="2516" w:type="dxa"/>
            <w:shd w:val="clear" w:color="auto" w:fill="C6D9F1"/>
          </w:tcPr>
          <w:p w14:paraId="1EBB9325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D08AB50" w14:textId="77777777" w:rsidR="00573341" w:rsidRDefault="0062409B">
            <w:r>
              <w:t>Description</w:t>
            </w:r>
          </w:p>
        </w:tc>
      </w:tr>
      <w:tr w:rsidR="00573341" w14:paraId="6744C2FD" w14:textId="77777777" w:rsidTr="00573341">
        <w:tc>
          <w:tcPr>
            <w:tcW w:w="2516" w:type="dxa"/>
          </w:tcPr>
          <w:p w14:paraId="69401983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5B1F9FDD" w14:textId="77777777" w:rsidR="00573341" w:rsidRDefault="0062409B">
            <w:r>
              <w:t>Called in Can_FlexCan_ResetController function.</w:t>
            </w:r>
          </w:p>
        </w:tc>
      </w:tr>
      <w:tr w:rsidR="00573341" w14:paraId="20B38785" w14:textId="77777777" w:rsidTr="00573341">
        <w:tc>
          <w:tcPr>
            <w:tcW w:w="10064" w:type="dxa"/>
            <w:gridSpan w:val="4"/>
            <w:shd w:val="clear" w:color="auto" w:fill="000080"/>
          </w:tcPr>
          <w:p w14:paraId="53F95EB7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42B34991" w14:textId="77777777" w:rsidTr="00573341">
        <w:tc>
          <w:tcPr>
            <w:tcW w:w="10064" w:type="dxa"/>
            <w:gridSpan w:val="4"/>
          </w:tcPr>
          <w:p w14:paraId="2262C885" w14:textId="77777777" w:rsidR="00573341" w:rsidRDefault="0062409B">
            <w:r>
              <w:t>*</w:t>
            </w:r>
          </w:p>
        </w:tc>
      </w:tr>
      <w:tr w:rsidR="00573341" w14:paraId="4CB61E97" w14:textId="77777777" w:rsidTr="00573341">
        <w:tc>
          <w:tcPr>
            <w:tcW w:w="10064" w:type="dxa"/>
            <w:gridSpan w:val="4"/>
            <w:shd w:val="clear" w:color="auto" w:fill="000080"/>
          </w:tcPr>
          <w:p w14:paraId="731A22CE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A677410" w14:textId="77777777" w:rsidTr="00573341">
        <w:tc>
          <w:tcPr>
            <w:tcW w:w="10064" w:type="dxa"/>
            <w:gridSpan w:val="4"/>
          </w:tcPr>
          <w:p w14:paraId="01C0541C" w14:textId="77777777" w:rsidR="00573341" w:rsidRDefault="0062409B">
            <w:r>
              <w:t>None.</w:t>
            </w:r>
          </w:p>
        </w:tc>
      </w:tr>
    </w:tbl>
    <w:p w14:paraId="0B1BA405" w14:textId="3E6A436C" w:rsidR="00573341" w:rsidRDefault="0062409B">
      <w:pPr>
        <w:jc w:val="center"/>
      </w:pPr>
      <w:r>
        <w:object w:dxaOrig="4280" w:dyaOrig="2030" w14:anchorId="1FFCBDF6">
          <v:shape id="_x0000_i1027" type="#_x0000_t75" style="width:213.85pt;height:101.25pt" o:ole="">
            <v:imagedata r:id="rId13" o:title=""/>
          </v:shape>
          <o:OLEObject Type="Embed" ProgID="PBrush" ShapeID="_x0000_i1027" DrawAspect="Content" ObjectID="_1737467615" r:id="rId14"/>
        </w:object>
      </w:r>
    </w:p>
    <w:p w14:paraId="3E700066" w14:textId="77777777" w:rsidR="00573341" w:rsidRDefault="0062409B">
      <w:pPr>
        <w:pStyle w:val="Heading3"/>
      </w:pPr>
      <w:r>
        <w:t>SchM_Enter_Can_CAN_EXCLUSIVE_AREA_05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9"/>
        <w:gridCol w:w="2381"/>
      </w:tblGrid>
      <w:tr w:rsidR="00573341" w14:paraId="57D397D2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69CC25D0" w14:textId="77777777" w:rsidR="00573341" w:rsidRDefault="0062409B">
            <w:r>
              <w:t>Object</w:t>
            </w:r>
          </w:p>
        </w:tc>
      </w:tr>
      <w:tr w:rsidR="00573341" w14:paraId="61CC09FB" w14:textId="77777777" w:rsidTr="00573341">
        <w:tc>
          <w:tcPr>
            <w:tcW w:w="10064" w:type="dxa"/>
            <w:gridSpan w:val="4"/>
          </w:tcPr>
          <w:p w14:paraId="6B742568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1D35803C" w14:textId="77777777" w:rsidTr="00573341">
        <w:tc>
          <w:tcPr>
            <w:tcW w:w="10064" w:type="dxa"/>
            <w:gridSpan w:val="4"/>
            <w:shd w:val="clear" w:color="auto" w:fill="000080"/>
          </w:tcPr>
          <w:p w14:paraId="6BA7BE1E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18A91D24" w14:textId="77777777" w:rsidTr="00573341">
        <w:tc>
          <w:tcPr>
            <w:tcW w:w="10064" w:type="dxa"/>
            <w:gridSpan w:val="4"/>
          </w:tcPr>
          <w:p w14:paraId="288530AD" w14:textId="77777777" w:rsidR="00573341" w:rsidRDefault="0062409B">
            <w:r>
              <w:t>EXPORTED void SchM_Enter_Can_CAN_EXCLUSIVE_AREA_05 (void)</w:t>
            </w:r>
          </w:p>
        </w:tc>
      </w:tr>
      <w:tr w:rsidR="00573341" w14:paraId="79956058" w14:textId="77777777" w:rsidTr="00573341">
        <w:tc>
          <w:tcPr>
            <w:tcW w:w="10064" w:type="dxa"/>
            <w:gridSpan w:val="4"/>
            <w:shd w:val="clear" w:color="auto" w:fill="000080"/>
          </w:tcPr>
          <w:p w14:paraId="2ACF9BB6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13BE3A2" w14:textId="77777777" w:rsidTr="00573341">
        <w:tc>
          <w:tcPr>
            <w:tcW w:w="10064" w:type="dxa"/>
            <w:gridSpan w:val="4"/>
          </w:tcPr>
          <w:p w14:paraId="729DF7E4" w14:textId="77777777" w:rsidR="00573341" w:rsidRDefault="0062409B">
            <w:r>
              <w:t>None.</w:t>
            </w:r>
          </w:p>
        </w:tc>
      </w:tr>
      <w:tr w:rsidR="00573341" w14:paraId="35DDB487" w14:textId="77777777" w:rsidTr="00573341">
        <w:tc>
          <w:tcPr>
            <w:tcW w:w="10064" w:type="dxa"/>
            <w:gridSpan w:val="4"/>
            <w:shd w:val="clear" w:color="auto" w:fill="000080"/>
          </w:tcPr>
          <w:p w14:paraId="619896CA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1FF9B7A0" w14:textId="77777777" w:rsidTr="00573341">
        <w:tc>
          <w:tcPr>
            <w:tcW w:w="10064" w:type="dxa"/>
            <w:gridSpan w:val="4"/>
          </w:tcPr>
          <w:p w14:paraId="15635D29" w14:textId="77777777" w:rsidR="00573341" w:rsidRDefault="0062409B">
            <w:r>
              <w:t>DSG_SchM_SchM_Enter_Can_CAN_EXCLUSIVE_AREA_05</w:t>
            </w:r>
          </w:p>
        </w:tc>
      </w:tr>
      <w:tr w:rsidR="00573341" w14:paraId="6D893CFD" w14:textId="77777777" w:rsidTr="00573341">
        <w:tc>
          <w:tcPr>
            <w:tcW w:w="10064" w:type="dxa"/>
            <w:gridSpan w:val="4"/>
            <w:shd w:val="clear" w:color="auto" w:fill="000080"/>
          </w:tcPr>
          <w:p w14:paraId="4A0644C6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1F0822ED" w14:textId="77777777" w:rsidTr="00573341">
        <w:tc>
          <w:tcPr>
            <w:tcW w:w="10064" w:type="dxa"/>
            <w:gridSpan w:val="4"/>
          </w:tcPr>
          <w:p w14:paraId="44F5A6AD" w14:textId="77777777" w:rsidR="00573341" w:rsidRDefault="0062409B">
            <w:r>
              <w:t>ARCH_SW_SchM_Enter_Can_CAN_EXCLUSIVE_AREA_05</w:t>
            </w:r>
          </w:p>
        </w:tc>
      </w:tr>
      <w:tr w:rsidR="00573341" w14:paraId="62055249" w14:textId="77777777" w:rsidTr="00573341">
        <w:tc>
          <w:tcPr>
            <w:tcW w:w="10064" w:type="dxa"/>
            <w:gridSpan w:val="4"/>
            <w:shd w:val="clear" w:color="auto" w:fill="000080"/>
          </w:tcPr>
          <w:p w14:paraId="16309D0A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357C363" w14:textId="77777777" w:rsidTr="00573341">
        <w:tc>
          <w:tcPr>
            <w:tcW w:w="2516" w:type="dxa"/>
            <w:shd w:val="clear" w:color="auto" w:fill="C6D9F1"/>
          </w:tcPr>
          <w:p w14:paraId="0132A991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F9FDA7F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28E042C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D42B649" w14:textId="77777777" w:rsidR="00573341" w:rsidRDefault="0062409B">
            <w:r>
              <w:t>Range</w:t>
            </w:r>
          </w:p>
        </w:tc>
      </w:tr>
      <w:tr w:rsidR="00573341" w14:paraId="76138CF6" w14:textId="77777777" w:rsidTr="00573341">
        <w:tc>
          <w:tcPr>
            <w:tcW w:w="2516" w:type="dxa"/>
          </w:tcPr>
          <w:p w14:paraId="78EF69E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3BF405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B1505E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08F5743" w14:textId="77777777" w:rsidR="00573341" w:rsidRDefault="0062409B">
            <w:r>
              <w:t>NA</w:t>
            </w:r>
          </w:p>
        </w:tc>
      </w:tr>
      <w:tr w:rsidR="00573341" w14:paraId="7BF67A05" w14:textId="77777777" w:rsidTr="00573341">
        <w:tc>
          <w:tcPr>
            <w:tcW w:w="10064" w:type="dxa"/>
            <w:gridSpan w:val="4"/>
            <w:shd w:val="clear" w:color="auto" w:fill="000080"/>
          </w:tcPr>
          <w:p w14:paraId="6713C196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0D723E41" w14:textId="77777777" w:rsidTr="00573341">
        <w:tc>
          <w:tcPr>
            <w:tcW w:w="2516" w:type="dxa"/>
            <w:shd w:val="clear" w:color="auto" w:fill="C6D9F1"/>
          </w:tcPr>
          <w:p w14:paraId="39B40C8D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B52451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E30F186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6AE72AE" w14:textId="77777777" w:rsidR="00573341" w:rsidRDefault="0062409B">
            <w:r>
              <w:t>Range</w:t>
            </w:r>
          </w:p>
        </w:tc>
      </w:tr>
      <w:tr w:rsidR="00573341" w14:paraId="005149AA" w14:textId="77777777" w:rsidTr="00573341">
        <w:tc>
          <w:tcPr>
            <w:tcW w:w="2516" w:type="dxa"/>
          </w:tcPr>
          <w:p w14:paraId="72CAEA3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D87954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57663E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9E2E3FE" w14:textId="77777777" w:rsidR="00573341" w:rsidRDefault="0062409B">
            <w:r>
              <w:t>NA</w:t>
            </w:r>
          </w:p>
        </w:tc>
      </w:tr>
      <w:tr w:rsidR="00573341" w14:paraId="5BF7BDDE" w14:textId="77777777" w:rsidTr="00573341">
        <w:tc>
          <w:tcPr>
            <w:tcW w:w="10064" w:type="dxa"/>
            <w:gridSpan w:val="4"/>
            <w:shd w:val="clear" w:color="auto" w:fill="000080"/>
          </w:tcPr>
          <w:p w14:paraId="4983AFB0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7A81C624" w14:textId="77777777" w:rsidTr="00573341">
        <w:tc>
          <w:tcPr>
            <w:tcW w:w="2516" w:type="dxa"/>
            <w:shd w:val="clear" w:color="auto" w:fill="C6D9F1"/>
          </w:tcPr>
          <w:p w14:paraId="4A3BC816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277D70B" w14:textId="77777777" w:rsidR="00573341" w:rsidRDefault="0062409B">
            <w:r>
              <w:t>Description</w:t>
            </w:r>
          </w:p>
        </w:tc>
      </w:tr>
      <w:tr w:rsidR="00573341" w14:paraId="02A4D0BF" w14:textId="77777777" w:rsidTr="00573341">
        <w:tc>
          <w:tcPr>
            <w:tcW w:w="2516" w:type="dxa"/>
          </w:tcPr>
          <w:p w14:paraId="5F9B4ABD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38F11A5" w14:textId="77777777" w:rsidR="00573341" w:rsidRDefault="0062409B">
            <w:r>
              <w:t>None.</w:t>
            </w:r>
          </w:p>
        </w:tc>
      </w:tr>
      <w:tr w:rsidR="00573341" w14:paraId="0951AC9F" w14:textId="77777777" w:rsidTr="00573341">
        <w:tc>
          <w:tcPr>
            <w:tcW w:w="10064" w:type="dxa"/>
            <w:gridSpan w:val="4"/>
            <w:shd w:val="clear" w:color="auto" w:fill="000080"/>
          </w:tcPr>
          <w:p w14:paraId="07E8CEC9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0B232871" w14:textId="77777777" w:rsidTr="00573341">
        <w:tc>
          <w:tcPr>
            <w:tcW w:w="2516" w:type="dxa"/>
            <w:shd w:val="clear" w:color="auto" w:fill="C6D9F1"/>
          </w:tcPr>
          <w:p w14:paraId="1D5811B1" w14:textId="77777777" w:rsidR="00573341" w:rsidRDefault="0062409B">
            <w:r>
              <w:lastRenderedPageBreak/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6AB77E3" w14:textId="77777777" w:rsidR="00573341" w:rsidRDefault="0062409B">
            <w:r>
              <w:t>Description</w:t>
            </w:r>
          </w:p>
        </w:tc>
      </w:tr>
      <w:tr w:rsidR="00573341" w14:paraId="1722F316" w14:textId="77777777" w:rsidTr="00573341">
        <w:tc>
          <w:tcPr>
            <w:tcW w:w="2516" w:type="dxa"/>
          </w:tcPr>
          <w:p w14:paraId="5ED33CE2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68D38F07" w14:textId="77777777" w:rsidR="00573341" w:rsidRDefault="0062409B">
            <w:r>
              <w:t>Called in Can_FlexCan_ResetController function.</w:t>
            </w:r>
          </w:p>
        </w:tc>
      </w:tr>
      <w:tr w:rsidR="00573341" w14:paraId="15247552" w14:textId="77777777" w:rsidTr="00573341">
        <w:tc>
          <w:tcPr>
            <w:tcW w:w="10064" w:type="dxa"/>
            <w:gridSpan w:val="4"/>
            <w:shd w:val="clear" w:color="auto" w:fill="000080"/>
          </w:tcPr>
          <w:p w14:paraId="32D449EA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7FEC545" w14:textId="77777777" w:rsidTr="00573341">
        <w:tc>
          <w:tcPr>
            <w:tcW w:w="10064" w:type="dxa"/>
            <w:gridSpan w:val="4"/>
          </w:tcPr>
          <w:p w14:paraId="32B58010" w14:textId="77777777" w:rsidR="00573341" w:rsidRDefault="0062409B">
            <w:r>
              <w:t>*</w:t>
            </w:r>
          </w:p>
        </w:tc>
      </w:tr>
      <w:tr w:rsidR="00573341" w14:paraId="2F9157DF" w14:textId="77777777" w:rsidTr="00573341">
        <w:tc>
          <w:tcPr>
            <w:tcW w:w="10064" w:type="dxa"/>
            <w:gridSpan w:val="4"/>
            <w:shd w:val="clear" w:color="auto" w:fill="000080"/>
          </w:tcPr>
          <w:p w14:paraId="03E2D1A5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6630799A" w14:textId="77777777" w:rsidTr="00573341">
        <w:tc>
          <w:tcPr>
            <w:tcW w:w="10064" w:type="dxa"/>
            <w:gridSpan w:val="4"/>
          </w:tcPr>
          <w:p w14:paraId="75E4D0F0" w14:textId="77777777" w:rsidR="00573341" w:rsidRDefault="0062409B">
            <w:r>
              <w:t>None.</w:t>
            </w:r>
          </w:p>
        </w:tc>
      </w:tr>
    </w:tbl>
    <w:p w14:paraId="1AE67261" w14:textId="7816BB43" w:rsidR="00573341" w:rsidRDefault="0062409B">
      <w:pPr>
        <w:jc w:val="center"/>
      </w:pPr>
      <w:r>
        <w:object w:dxaOrig="4280" w:dyaOrig="2030" w14:anchorId="16FFA517">
          <v:shape id="_x0000_i1028" type="#_x0000_t75" style="width:213.85pt;height:101.25pt" o:ole="">
            <v:imagedata r:id="rId15" o:title=""/>
          </v:shape>
          <o:OLEObject Type="Embed" ProgID="PBrush" ShapeID="_x0000_i1028" DrawAspect="Content" ObjectID="_1737467616" r:id="rId16"/>
        </w:object>
      </w:r>
    </w:p>
    <w:p w14:paraId="15BEC54A" w14:textId="77777777" w:rsidR="00573341" w:rsidRDefault="0062409B">
      <w:pPr>
        <w:pStyle w:val="Heading3"/>
      </w:pPr>
      <w:r>
        <w:t>SchM_Enter_Can_CAN_EXCLUSIVE_AREA_06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8"/>
        <w:gridCol w:w="2437"/>
        <w:gridCol w:w="2371"/>
      </w:tblGrid>
      <w:tr w:rsidR="00573341" w14:paraId="5F5C50F2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52A35763" w14:textId="77777777" w:rsidR="00573341" w:rsidRDefault="0062409B">
            <w:r>
              <w:t>Object</w:t>
            </w:r>
          </w:p>
        </w:tc>
      </w:tr>
      <w:tr w:rsidR="00573341" w14:paraId="00C549A8" w14:textId="77777777" w:rsidTr="00573341">
        <w:tc>
          <w:tcPr>
            <w:tcW w:w="10064" w:type="dxa"/>
            <w:gridSpan w:val="4"/>
          </w:tcPr>
          <w:p w14:paraId="739A47E6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4D0E1F02" w14:textId="77777777" w:rsidTr="00573341">
        <w:tc>
          <w:tcPr>
            <w:tcW w:w="10064" w:type="dxa"/>
            <w:gridSpan w:val="4"/>
            <w:shd w:val="clear" w:color="auto" w:fill="000080"/>
          </w:tcPr>
          <w:p w14:paraId="2BA75254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F4ECF6A" w14:textId="77777777" w:rsidTr="00573341">
        <w:tc>
          <w:tcPr>
            <w:tcW w:w="10064" w:type="dxa"/>
            <w:gridSpan w:val="4"/>
          </w:tcPr>
          <w:p w14:paraId="31C86170" w14:textId="77777777" w:rsidR="00573341" w:rsidRDefault="0062409B">
            <w:r>
              <w:t>EXPORTED void SchM_Enter_Can_CAN_EXCLUSIVE_AREA_06 (void)</w:t>
            </w:r>
          </w:p>
        </w:tc>
      </w:tr>
      <w:tr w:rsidR="00573341" w14:paraId="415ECA74" w14:textId="77777777" w:rsidTr="00573341">
        <w:tc>
          <w:tcPr>
            <w:tcW w:w="10064" w:type="dxa"/>
            <w:gridSpan w:val="4"/>
            <w:shd w:val="clear" w:color="auto" w:fill="000080"/>
          </w:tcPr>
          <w:p w14:paraId="3D780B85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7539A677" w14:textId="77777777" w:rsidTr="00573341">
        <w:tc>
          <w:tcPr>
            <w:tcW w:w="10064" w:type="dxa"/>
            <w:gridSpan w:val="4"/>
          </w:tcPr>
          <w:p w14:paraId="6C899583" w14:textId="77777777" w:rsidR="00573341" w:rsidRDefault="0062409B">
            <w:r>
              <w:t>None.</w:t>
            </w:r>
          </w:p>
        </w:tc>
      </w:tr>
      <w:tr w:rsidR="00573341" w14:paraId="7D7DE288" w14:textId="77777777" w:rsidTr="00573341">
        <w:tc>
          <w:tcPr>
            <w:tcW w:w="10064" w:type="dxa"/>
            <w:gridSpan w:val="4"/>
            <w:shd w:val="clear" w:color="auto" w:fill="000080"/>
          </w:tcPr>
          <w:p w14:paraId="3FB42861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00D0BC0C" w14:textId="77777777" w:rsidTr="00573341">
        <w:tc>
          <w:tcPr>
            <w:tcW w:w="10064" w:type="dxa"/>
            <w:gridSpan w:val="4"/>
          </w:tcPr>
          <w:p w14:paraId="61687EAE" w14:textId="77777777" w:rsidR="00573341" w:rsidRDefault="0062409B">
            <w:r>
              <w:t>DSG_SchM_SchM_Enter_Can_CAN_EXCLUSIVE_AREA_06</w:t>
            </w:r>
          </w:p>
        </w:tc>
      </w:tr>
      <w:tr w:rsidR="00573341" w14:paraId="16965DF7" w14:textId="77777777" w:rsidTr="00573341">
        <w:tc>
          <w:tcPr>
            <w:tcW w:w="10064" w:type="dxa"/>
            <w:gridSpan w:val="4"/>
            <w:shd w:val="clear" w:color="auto" w:fill="000080"/>
          </w:tcPr>
          <w:p w14:paraId="62CABBE0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FFD77CD" w14:textId="77777777" w:rsidTr="00573341">
        <w:tc>
          <w:tcPr>
            <w:tcW w:w="10064" w:type="dxa"/>
            <w:gridSpan w:val="4"/>
          </w:tcPr>
          <w:p w14:paraId="219F86A7" w14:textId="77777777" w:rsidR="00573341" w:rsidRDefault="0062409B">
            <w:r>
              <w:t>ARCH_SW_SchM_Enter_Can_CAN_EXCLUSIVE_AREA_06</w:t>
            </w:r>
          </w:p>
        </w:tc>
      </w:tr>
      <w:tr w:rsidR="00573341" w14:paraId="5DC61626" w14:textId="77777777" w:rsidTr="00573341">
        <w:tc>
          <w:tcPr>
            <w:tcW w:w="10064" w:type="dxa"/>
            <w:gridSpan w:val="4"/>
            <w:shd w:val="clear" w:color="auto" w:fill="000080"/>
          </w:tcPr>
          <w:p w14:paraId="39E9EA16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1C8F9347" w14:textId="77777777" w:rsidTr="00573341">
        <w:tc>
          <w:tcPr>
            <w:tcW w:w="2516" w:type="dxa"/>
            <w:shd w:val="clear" w:color="auto" w:fill="C6D9F1"/>
          </w:tcPr>
          <w:p w14:paraId="134C8693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9D375EA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05F7AE8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9FAFB83" w14:textId="77777777" w:rsidR="00573341" w:rsidRDefault="0062409B">
            <w:r>
              <w:t>Range</w:t>
            </w:r>
          </w:p>
        </w:tc>
      </w:tr>
      <w:tr w:rsidR="00573341" w14:paraId="30DAC2C0" w14:textId="77777777" w:rsidTr="00573341">
        <w:tc>
          <w:tcPr>
            <w:tcW w:w="2516" w:type="dxa"/>
          </w:tcPr>
          <w:p w14:paraId="4B11D79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688C30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7AEB11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3CCBF7C" w14:textId="77777777" w:rsidR="00573341" w:rsidRDefault="0062409B">
            <w:r>
              <w:t>NA</w:t>
            </w:r>
          </w:p>
        </w:tc>
      </w:tr>
      <w:tr w:rsidR="00573341" w14:paraId="42656131" w14:textId="77777777" w:rsidTr="00573341">
        <w:tc>
          <w:tcPr>
            <w:tcW w:w="10064" w:type="dxa"/>
            <w:gridSpan w:val="4"/>
            <w:shd w:val="clear" w:color="auto" w:fill="000080"/>
          </w:tcPr>
          <w:p w14:paraId="536E1D42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4C9FFA2" w14:textId="77777777" w:rsidTr="00573341">
        <w:tc>
          <w:tcPr>
            <w:tcW w:w="2516" w:type="dxa"/>
            <w:shd w:val="clear" w:color="auto" w:fill="C6D9F1"/>
          </w:tcPr>
          <w:p w14:paraId="464E6413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8620D7C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4AC2D0E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C495837" w14:textId="77777777" w:rsidR="00573341" w:rsidRDefault="0062409B">
            <w:r>
              <w:t>Range</w:t>
            </w:r>
          </w:p>
        </w:tc>
      </w:tr>
      <w:tr w:rsidR="00573341" w14:paraId="6316FF08" w14:textId="77777777" w:rsidTr="00573341">
        <w:tc>
          <w:tcPr>
            <w:tcW w:w="2516" w:type="dxa"/>
          </w:tcPr>
          <w:p w14:paraId="0460D8E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26DAA8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433AEA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DBFD339" w14:textId="77777777" w:rsidR="00573341" w:rsidRDefault="0062409B">
            <w:r>
              <w:t>NA</w:t>
            </w:r>
          </w:p>
        </w:tc>
      </w:tr>
      <w:tr w:rsidR="00573341" w14:paraId="0FF7E60F" w14:textId="77777777" w:rsidTr="00573341">
        <w:tc>
          <w:tcPr>
            <w:tcW w:w="10064" w:type="dxa"/>
            <w:gridSpan w:val="4"/>
            <w:shd w:val="clear" w:color="auto" w:fill="000080"/>
          </w:tcPr>
          <w:p w14:paraId="0442C122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309ED03D" w14:textId="77777777" w:rsidTr="00573341">
        <w:tc>
          <w:tcPr>
            <w:tcW w:w="2516" w:type="dxa"/>
            <w:shd w:val="clear" w:color="auto" w:fill="C6D9F1"/>
          </w:tcPr>
          <w:p w14:paraId="34418379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05D915F" w14:textId="77777777" w:rsidR="00573341" w:rsidRDefault="0062409B">
            <w:r>
              <w:t>Description</w:t>
            </w:r>
          </w:p>
        </w:tc>
      </w:tr>
      <w:tr w:rsidR="00573341" w14:paraId="44593F3C" w14:textId="77777777" w:rsidTr="00573341">
        <w:tc>
          <w:tcPr>
            <w:tcW w:w="2516" w:type="dxa"/>
          </w:tcPr>
          <w:p w14:paraId="57A78F1F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522A85BB" w14:textId="77777777" w:rsidR="00573341" w:rsidRDefault="0062409B">
            <w:r>
              <w:t>None.</w:t>
            </w:r>
          </w:p>
        </w:tc>
      </w:tr>
      <w:tr w:rsidR="00573341" w14:paraId="3DADDB3C" w14:textId="77777777" w:rsidTr="00573341">
        <w:tc>
          <w:tcPr>
            <w:tcW w:w="10064" w:type="dxa"/>
            <w:gridSpan w:val="4"/>
            <w:shd w:val="clear" w:color="auto" w:fill="000080"/>
          </w:tcPr>
          <w:p w14:paraId="2EDBB4A5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256BF541" w14:textId="77777777" w:rsidTr="00573341">
        <w:tc>
          <w:tcPr>
            <w:tcW w:w="2516" w:type="dxa"/>
            <w:shd w:val="clear" w:color="auto" w:fill="C6D9F1"/>
          </w:tcPr>
          <w:p w14:paraId="51C0569A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AC72890" w14:textId="77777777" w:rsidR="00573341" w:rsidRDefault="0062409B">
            <w:r>
              <w:t>Description</w:t>
            </w:r>
          </w:p>
        </w:tc>
      </w:tr>
      <w:tr w:rsidR="00573341" w14:paraId="7828BFED" w14:textId="77777777" w:rsidTr="00573341">
        <w:tc>
          <w:tcPr>
            <w:tcW w:w="2516" w:type="dxa"/>
          </w:tcPr>
          <w:p w14:paraId="39AC8964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2B1FA5CF" w14:textId="77777777" w:rsidR="00573341" w:rsidRDefault="0062409B">
            <w:r>
              <w:t>Called in Can_FlexCan_SetControllerToStopMode function.</w:t>
            </w:r>
          </w:p>
        </w:tc>
      </w:tr>
      <w:tr w:rsidR="00573341" w14:paraId="1BCA584F" w14:textId="77777777" w:rsidTr="00573341">
        <w:tc>
          <w:tcPr>
            <w:tcW w:w="10064" w:type="dxa"/>
            <w:gridSpan w:val="4"/>
            <w:shd w:val="clear" w:color="auto" w:fill="000080"/>
          </w:tcPr>
          <w:p w14:paraId="4E57DD1C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8CBB66A" w14:textId="77777777" w:rsidTr="00573341">
        <w:tc>
          <w:tcPr>
            <w:tcW w:w="10064" w:type="dxa"/>
            <w:gridSpan w:val="4"/>
          </w:tcPr>
          <w:p w14:paraId="3CAAA012" w14:textId="77777777" w:rsidR="00573341" w:rsidRDefault="0062409B">
            <w:r>
              <w:t>*</w:t>
            </w:r>
          </w:p>
        </w:tc>
      </w:tr>
      <w:tr w:rsidR="00573341" w14:paraId="463CEF62" w14:textId="77777777" w:rsidTr="00573341">
        <w:tc>
          <w:tcPr>
            <w:tcW w:w="10064" w:type="dxa"/>
            <w:gridSpan w:val="4"/>
            <w:shd w:val="clear" w:color="auto" w:fill="000080"/>
          </w:tcPr>
          <w:p w14:paraId="3A220595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7DC7CC55" w14:textId="77777777" w:rsidTr="00573341">
        <w:tc>
          <w:tcPr>
            <w:tcW w:w="10064" w:type="dxa"/>
            <w:gridSpan w:val="4"/>
          </w:tcPr>
          <w:p w14:paraId="2AB85CAB" w14:textId="77777777" w:rsidR="00573341" w:rsidRDefault="0062409B">
            <w:r>
              <w:t>None.</w:t>
            </w:r>
          </w:p>
        </w:tc>
      </w:tr>
    </w:tbl>
    <w:p w14:paraId="3B07426B" w14:textId="182F601B" w:rsidR="00573341" w:rsidRDefault="0062409B">
      <w:pPr>
        <w:jc w:val="center"/>
      </w:pPr>
      <w:r>
        <w:object w:dxaOrig="4280" w:dyaOrig="2030" w14:anchorId="04947760">
          <v:shape id="_x0000_i1029" type="#_x0000_t75" style="width:213.85pt;height:101.25pt" o:ole="">
            <v:imagedata r:id="rId17" o:title=""/>
          </v:shape>
          <o:OLEObject Type="Embed" ProgID="PBrush" ShapeID="_x0000_i1029" DrawAspect="Content" ObjectID="_1737467617" r:id="rId18"/>
        </w:object>
      </w:r>
    </w:p>
    <w:p w14:paraId="208BC423" w14:textId="77777777" w:rsidR="00573341" w:rsidRDefault="0062409B">
      <w:pPr>
        <w:pStyle w:val="Heading3"/>
      </w:pPr>
      <w:r>
        <w:lastRenderedPageBreak/>
        <w:t>SchM_Enter_Can_CAN_EXCLUSIVE_AREA_07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9"/>
        <w:gridCol w:w="2381"/>
      </w:tblGrid>
      <w:tr w:rsidR="00573341" w14:paraId="152989A3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CF02E36" w14:textId="77777777" w:rsidR="00573341" w:rsidRDefault="0062409B">
            <w:r>
              <w:t>Object</w:t>
            </w:r>
          </w:p>
        </w:tc>
      </w:tr>
      <w:tr w:rsidR="00573341" w14:paraId="7BFCC840" w14:textId="77777777" w:rsidTr="00573341">
        <w:tc>
          <w:tcPr>
            <w:tcW w:w="10064" w:type="dxa"/>
            <w:gridSpan w:val="4"/>
          </w:tcPr>
          <w:p w14:paraId="7591F8A5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7CCA234D" w14:textId="77777777" w:rsidTr="00573341">
        <w:tc>
          <w:tcPr>
            <w:tcW w:w="10064" w:type="dxa"/>
            <w:gridSpan w:val="4"/>
            <w:shd w:val="clear" w:color="auto" w:fill="000080"/>
          </w:tcPr>
          <w:p w14:paraId="2B9B3843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80C6F70" w14:textId="77777777" w:rsidTr="00573341">
        <w:tc>
          <w:tcPr>
            <w:tcW w:w="10064" w:type="dxa"/>
            <w:gridSpan w:val="4"/>
          </w:tcPr>
          <w:p w14:paraId="71B92D51" w14:textId="77777777" w:rsidR="00573341" w:rsidRDefault="0062409B">
            <w:r>
              <w:t>EXPORTED void SchM_Enter_Can_CAN_EXCLUSIVE_AREA_07 (void)</w:t>
            </w:r>
          </w:p>
        </w:tc>
      </w:tr>
      <w:tr w:rsidR="00573341" w14:paraId="105E5767" w14:textId="77777777" w:rsidTr="00573341">
        <w:tc>
          <w:tcPr>
            <w:tcW w:w="10064" w:type="dxa"/>
            <w:gridSpan w:val="4"/>
            <w:shd w:val="clear" w:color="auto" w:fill="000080"/>
          </w:tcPr>
          <w:p w14:paraId="401C14FF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0A031467" w14:textId="77777777" w:rsidTr="00573341">
        <w:tc>
          <w:tcPr>
            <w:tcW w:w="10064" w:type="dxa"/>
            <w:gridSpan w:val="4"/>
          </w:tcPr>
          <w:p w14:paraId="0E4BB8F4" w14:textId="77777777" w:rsidR="00573341" w:rsidRDefault="0062409B">
            <w:r>
              <w:t>None.</w:t>
            </w:r>
          </w:p>
        </w:tc>
      </w:tr>
      <w:tr w:rsidR="00573341" w14:paraId="30152BB1" w14:textId="77777777" w:rsidTr="00573341">
        <w:tc>
          <w:tcPr>
            <w:tcW w:w="10064" w:type="dxa"/>
            <w:gridSpan w:val="4"/>
            <w:shd w:val="clear" w:color="auto" w:fill="000080"/>
          </w:tcPr>
          <w:p w14:paraId="333269E4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4537AE2F" w14:textId="77777777" w:rsidTr="00573341">
        <w:tc>
          <w:tcPr>
            <w:tcW w:w="10064" w:type="dxa"/>
            <w:gridSpan w:val="4"/>
          </w:tcPr>
          <w:p w14:paraId="3739F34D" w14:textId="77777777" w:rsidR="00573341" w:rsidRDefault="0062409B">
            <w:r>
              <w:t>DSG_SchM_SchM_Enter_Can_CAN_EXCLUSIVE_AREA_07</w:t>
            </w:r>
          </w:p>
        </w:tc>
      </w:tr>
      <w:tr w:rsidR="00573341" w14:paraId="2B35D745" w14:textId="77777777" w:rsidTr="00573341">
        <w:tc>
          <w:tcPr>
            <w:tcW w:w="10064" w:type="dxa"/>
            <w:gridSpan w:val="4"/>
            <w:shd w:val="clear" w:color="auto" w:fill="000080"/>
          </w:tcPr>
          <w:p w14:paraId="0422196B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4C64E1D" w14:textId="77777777" w:rsidTr="00573341">
        <w:tc>
          <w:tcPr>
            <w:tcW w:w="10064" w:type="dxa"/>
            <w:gridSpan w:val="4"/>
          </w:tcPr>
          <w:p w14:paraId="4B902AC9" w14:textId="77777777" w:rsidR="00573341" w:rsidRDefault="0062409B">
            <w:r>
              <w:t>ARCH_SW_SchM_Enter_Can_CAN_EXCLUSIVE_AREA_07</w:t>
            </w:r>
          </w:p>
        </w:tc>
      </w:tr>
      <w:tr w:rsidR="00573341" w14:paraId="49C17D95" w14:textId="77777777" w:rsidTr="00573341">
        <w:tc>
          <w:tcPr>
            <w:tcW w:w="10064" w:type="dxa"/>
            <w:gridSpan w:val="4"/>
            <w:shd w:val="clear" w:color="auto" w:fill="000080"/>
          </w:tcPr>
          <w:p w14:paraId="76AF9A5B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6E2098F7" w14:textId="77777777" w:rsidTr="00573341">
        <w:tc>
          <w:tcPr>
            <w:tcW w:w="2516" w:type="dxa"/>
            <w:shd w:val="clear" w:color="auto" w:fill="C6D9F1"/>
          </w:tcPr>
          <w:p w14:paraId="1EFBA5F5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71A5FE7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9DDE7BB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10F9700" w14:textId="77777777" w:rsidR="00573341" w:rsidRDefault="0062409B">
            <w:r>
              <w:t>Range</w:t>
            </w:r>
          </w:p>
        </w:tc>
      </w:tr>
      <w:tr w:rsidR="00573341" w14:paraId="17D91527" w14:textId="77777777" w:rsidTr="00573341">
        <w:tc>
          <w:tcPr>
            <w:tcW w:w="2516" w:type="dxa"/>
          </w:tcPr>
          <w:p w14:paraId="73991DE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41C658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06EF02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B01319D" w14:textId="77777777" w:rsidR="00573341" w:rsidRDefault="0062409B">
            <w:r>
              <w:t>NA</w:t>
            </w:r>
          </w:p>
        </w:tc>
      </w:tr>
      <w:tr w:rsidR="00573341" w14:paraId="599371D4" w14:textId="77777777" w:rsidTr="00573341">
        <w:tc>
          <w:tcPr>
            <w:tcW w:w="10064" w:type="dxa"/>
            <w:gridSpan w:val="4"/>
            <w:shd w:val="clear" w:color="auto" w:fill="000080"/>
          </w:tcPr>
          <w:p w14:paraId="7E0D26B9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6854FF86" w14:textId="77777777" w:rsidTr="00573341">
        <w:tc>
          <w:tcPr>
            <w:tcW w:w="2516" w:type="dxa"/>
            <w:shd w:val="clear" w:color="auto" w:fill="C6D9F1"/>
          </w:tcPr>
          <w:p w14:paraId="0882BE24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AC522AD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7D01826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53B205B" w14:textId="77777777" w:rsidR="00573341" w:rsidRDefault="0062409B">
            <w:r>
              <w:t>Range</w:t>
            </w:r>
          </w:p>
        </w:tc>
      </w:tr>
      <w:tr w:rsidR="00573341" w14:paraId="231E2AB0" w14:textId="77777777" w:rsidTr="00573341">
        <w:tc>
          <w:tcPr>
            <w:tcW w:w="2516" w:type="dxa"/>
          </w:tcPr>
          <w:p w14:paraId="1FDBA7E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8C5E65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B21AC9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5E7A7D4" w14:textId="77777777" w:rsidR="00573341" w:rsidRDefault="0062409B">
            <w:r>
              <w:t>NA</w:t>
            </w:r>
          </w:p>
        </w:tc>
      </w:tr>
      <w:tr w:rsidR="00573341" w14:paraId="741C264E" w14:textId="77777777" w:rsidTr="00573341">
        <w:tc>
          <w:tcPr>
            <w:tcW w:w="10064" w:type="dxa"/>
            <w:gridSpan w:val="4"/>
            <w:shd w:val="clear" w:color="auto" w:fill="000080"/>
          </w:tcPr>
          <w:p w14:paraId="57585E07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46506FBF" w14:textId="77777777" w:rsidTr="00573341">
        <w:tc>
          <w:tcPr>
            <w:tcW w:w="2516" w:type="dxa"/>
            <w:shd w:val="clear" w:color="auto" w:fill="C6D9F1"/>
          </w:tcPr>
          <w:p w14:paraId="76F67086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747BDFD" w14:textId="77777777" w:rsidR="00573341" w:rsidRDefault="0062409B">
            <w:r>
              <w:t>Description</w:t>
            </w:r>
          </w:p>
        </w:tc>
      </w:tr>
      <w:tr w:rsidR="00573341" w14:paraId="30E1E376" w14:textId="77777777" w:rsidTr="00573341">
        <w:tc>
          <w:tcPr>
            <w:tcW w:w="2516" w:type="dxa"/>
          </w:tcPr>
          <w:p w14:paraId="16DBCE40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9843B41" w14:textId="77777777" w:rsidR="00573341" w:rsidRDefault="0062409B">
            <w:r>
              <w:t>None.</w:t>
            </w:r>
          </w:p>
        </w:tc>
      </w:tr>
      <w:tr w:rsidR="00573341" w14:paraId="00281704" w14:textId="77777777" w:rsidTr="00573341">
        <w:tc>
          <w:tcPr>
            <w:tcW w:w="10064" w:type="dxa"/>
            <w:gridSpan w:val="4"/>
            <w:shd w:val="clear" w:color="auto" w:fill="000080"/>
          </w:tcPr>
          <w:p w14:paraId="64DFFE35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FA51F79" w14:textId="77777777" w:rsidTr="00573341">
        <w:tc>
          <w:tcPr>
            <w:tcW w:w="2516" w:type="dxa"/>
            <w:shd w:val="clear" w:color="auto" w:fill="C6D9F1"/>
          </w:tcPr>
          <w:p w14:paraId="1D07AD2D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A8B5E15" w14:textId="77777777" w:rsidR="00573341" w:rsidRDefault="0062409B">
            <w:r>
              <w:t>Description</w:t>
            </w:r>
          </w:p>
        </w:tc>
      </w:tr>
      <w:tr w:rsidR="00573341" w14:paraId="33BBA6B9" w14:textId="77777777" w:rsidTr="00573341">
        <w:tc>
          <w:tcPr>
            <w:tcW w:w="2516" w:type="dxa"/>
          </w:tcPr>
          <w:p w14:paraId="5CB5489C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31AF78D7" w14:textId="77777777" w:rsidR="00573341" w:rsidRDefault="0062409B">
            <w:r>
              <w:t>Called in Can_FlexCan_DisableInterrupts function.</w:t>
            </w:r>
          </w:p>
        </w:tc>
      </w:tr>
      <w:tr w:rsidR="00573341" w14:paraId="005EDC96" w14:textId="77777777" w:rsidTr="00573341">
        <w:tc>
          <w:tcPr>
            <w:tcW w:w="10064" w:type="dxa"/>
            <w:gridSpan w:val="4"/>
            <w:shd w:val="clear" w:color="auto" w:fill="000080"/>
          </w:tcPr>
          <w:p w14:paraId="40F7E026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28263E68" w14:textId="77777777" w:rsidTr="00573341">
        <w:tc>
          <w:tcPr>
            <w:tcW w:w="10064" w:type="dxa"/>
            <w:gridSpan w:val="4"/>
          </w:tcPr>
          <w:p w14:paraId="5241249B" w14:textId="77777777" w:rsidR="00573341" w:rsidRDefault="0062409B">
            <w:r>
              <w:t>*</w:t>
            </w:r>
          </w:p>
        </w:tc>
      </w:tr>
      <w:tr w:rsidR="00573341" w14:paraId="2BA0E168" w14:textId="77777777" w:rsidTr="00573341">
        <w:tc>
          <w:tcPr>
            <w:tcW w:w="10064" w:type="dxa"/>
            <w:gridSpan w:val="4"/>
            <w:shd w:val="clear" w:color="auto" w:fill="000080"/>
          </w:tcPr>
          <w:p w14:paraId="5E34D374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1338633F" w14:textId="77777777" w:rsidTr="00573341">
        <w:tc>
          <w:tcPr>
            <w:tcW w:w="10064" w:type="dxa"/>
            <w:gridSpan w:val="4"/>
          </w:tcPr>
          <w:p w14:paraId="55F42B92" w14:textId="77777777" w:rsidR="00573341" w:rsidRDefault="0062409B">
            <w:r>
              <w:t>None.</w:t>
            </w:r>
          </w:p>
        </w:tc>
      </w:tr>
    </w:tbl>
    <w:p w14:paraId="53AEEFDE" w14:textId="3711054F" w:rsidR="00573341" w:rsidRDefault="0062409B">
      <w:pPr>
        <w:jc w:val="center"/>
      </w:pPr>
      <w:r>
        <w:object w:dxaOrig="4280" w:dyaOrig="2030" w14:anchorId="500B8185">
          <v:shape id="_x0000_i1030" type="#_x0000_t75" style="width:213.85pt;height:101.25pt" o:ole="">
            <v:imagedata r:id="rId19" o:title=""/>
          </v:shape>
          <o:OLEObject Type="Embed" ProgID="PBrush" ShapeID="_x0000_i1030" DrawAspect="Content" ObjectID="_1737467618" r:id="rId20"/>
        </w:object>
      </w:r>
    </w:p>
    <w:p w14:paraId="7934EE7D" w14:textId="77777777" w:rsidR="00573341" w:rsidRDefault="0062409B">
      <w:pPr>
        <w:pStyle w:val="Heading3"/>
      </w:pPr>
      <w:r>
        <w:t>SchM_Enter_Can_CAN_EXCLUSIVE_AREA_08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9"/>
        <w:gridCol w:w="2381"/>
      </w:tblGrid>
      <w:tr w:rsidR="00573341" w14:paraId="78F1E58A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7EAE1F40" w14:textId="77777777" w:rsidR="00573341" w:rsidRDefault="0062409B">
            <w:r>
              <w:t>Object</w:t>
            </w:r>
          </w:p>
        </w:tc>
      </w:tr>
      <w:tr w:rsidR="00573341" w14:paraId="5B44CDB7" w14:textId="77777777" w:rsidTr="00573341">
        <w:tc>
          <w:tcPr>
            <w:tcW w:w="10064" w:type="dxa"/>
            <w:gridSpan w:val="4"/>
          </w:tcPr>
          <w:p w14:paraId="72FFD2BF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5BBE6FFA" w14:textId="77777777" w:rsidTr="00573341">
        <w:tc>
          <w:tcPr>
            <w:tcW w:w="10064" w:type="dxa"/>
            <w:gridSpan w:val="4"/>
            <w:shd w:val="clear" w:color="auto" w:fill="000080"/>
          </w:tcPr>
          <w:p w14:paraId="7994C7B5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58BDEA7" w14:textId="77777777" w:rsidTr="00573341">
        <w:tc>
          <w:tcPr>
            <w:tcW w:w="10064" w:type="dxa"/>
            <w:gridSpan w:val="4"/>
          </w:tcPr>
          <w:p w14:paraId="33DAA229" w14:textId="77777777" w:rsidR="00573341" w:rsidRDefault="0062409B">
            <w:r>
              <w:t>EXPORTED void SchM_Enter_Can_CAN_EXCLUSIVE_AREA_08 (void)</w:t>
            </w:r>
          </w:p>
        </w:tc>
      </w:tr>
      <w:tr w:rsidR="00573341" w14:paraId="37A331D9" w14:textId="77777777" w:rsidTr="00573341">
        <w:tc>
          <w:tcPr>
            <w:tcW w:w="10064" w:type="dxa"/>
            <w:gridSpan w:val="4"/>
            <w:shd w:val="clear" w:color="auto" w:fill="000080"/>
          </w:tcPr>
          <w:p w14:paraId="41E98BC1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6CD65A55" w14:textId="77777777" w:rsidTr="00573341">
        <w:tc>
          <w:tcPr>
            <w:tcW w:w="10064" w:type="dxa"/>
            <w:gridSpan w:val="4"/>
          </w:tcPr>
          <w:p w14:paraId="0ABC174B" w14:textId="77777777" w:rsidR="00573341" w:rsidRDefault="0062409B">
            <w:r>
              <w:t>None.</w:t>
            </w:r>
          </w:p>
        </w:tc>
      </w:tr>
      <w:tr w:rsidR="00573341" w14:paraId="1BA73EE2" w14:textId="77777777" w:rsidTr="00573341">
        <w:tc>
          <w:tcPr>
            <w:tcW w:w="10064" w:type="dxa"/>
            <w:gridSpan w:val="4"/>
            <w:shd w:val="clear" w:color="auto" w:fill="000080"/>
          </w:tcPr>
          <w:p w14:paraId="765450A8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A2CE672" w14:textId="77777777" w:rsidTr="00573341">
        <w:tc>
          <w:tcPr>
            <w:tcW w:w="10064" w:type="dxa"/>
            <w:gridSpan w:val="4"/>
          </w:tcPr>
          <w:p w14:paraId="7A2435B2" w14:textId="77777777" w:rsidR="00573341" w:rsidRDefault="0062409B">
            <w:r>
              <w:t>DSG_SchM_SchM_Enter_Can_CAN_EXCLUSIVE_AREA_08</w:t>
            </w:r>
          </w:p>
        </w:tc>
      </w:tr>
      <w:tr w:rsidR="00573341" w14:paraId="781F4300" w14:textId="77777777" w:rsidTr="00573341">
        <w:tc>
          <w:tcPr>
            <w:tcW w:w="10064" w:type="dxa"/>
            <w:gridSpan w:val="4"/>
            <w:shd w:val="clear" w:color="auto" w:fill="000080"/>
          </w:tcPr>
          <w:p w14:paraId="07919C21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3D43897C" w14:textId="77777777" w:rsidTr="00573341">
        <w:tc>
          <w:tcPr>
            <w:tcW w:w="10064" w:type="dxa"/>
            <w:gridSpan w:val="4"/>
          </w:tcPr>
          <w:p w14:paraId="625A4CDC" w14:textId="77777777" w:rsidR="00573341" w:rsidRDefault="0062409B">
            <w:r>
              <w:t>ARCH_SW_SchM_Enter_Can_CAN_EXCLUSIVE_AREA_08</w:t>
            </w:r>
          </w:p>
        </w:tc>
      </w:tr>
      <w:tr w:rsidR="00573341" w14:paraId="4D10BD86" w14:textId="77777777" w:rsidTr="00573341">
        <w:tc>
          <w:tcPr>
            <w:tcW w:w="10064" w:type="dxa"/>
            <w:gridSpan w:val="4"/>
            <w:shd w:val="clear" w:color="auto" w:fill="000080"/>
          </w:tcPr>
          <w:p w14:paraId="62FE33A9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87F48F3" w14:textId="77777777" w:rsidTr="00573341">
        <w:tc>
          <w:tcPr>
            <w:tcW w:w="2516" w:type="dxa"/>
            <w:shd w:val="clear" w:color="auto" w:fill="C6D9F1"/>
          </w:tcPr>
          <w:p w14:paraId="1643A36F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BE1A66D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ABA79EA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EE3E970" w14:textId="77777777" w:rsidR="00573341" w:rsidRDefault="0062409B">
            <w:r>
              <w:t>Range</w:t>
            </w:r>
          </w:p>
        </w:tc>
      </w:tr>
      <w:tr w:rsidR="00573341" w14:paraId="38114835" w14:textId="77777777" w:rsidTr="00573341">
        <w:tc>
          <w:tcPr>
            <w:tcW w:w="2516" w:type="dxa"/>
          </w:tcPr>
          <w:p w14:paraId="561E754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9853CC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77A0D1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05500EC" w14:textId="77777777" w:rsidR="00573341" w:rsidRDefault="0062409B">
            <w:r>
              <w:t>NA</w:t>
            </w:r>
          </w:p>
        </w:tc>
      </w:tr>
      <w:tr w:rsidR="00573341" w14:paraId="081D8A06" w14:textId="77777777" w:rsidTr="00573341">
        <w:tc>
          <w:tcPr>
            <w:tcW w:w="10064" w:type="dxa"/>
            <w:gridSpan w:val="4"/>
            <w:shd w:val="clear" w:color="auto" w:fill="000080"/>
          </w:tcPr>
          <w:p w14:paraId="0A0BF75E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1DDE7849" w14:textId="77777777" w:rsidTr="00573341">
        <w:tc>
          <w:tcPr>
            <w:tcW w:w="2516" w:type="dxa"/>
            <w:shd w:val="clear" w:color="auto" w:fill="C6D9F1"/>
          </w:tcPr>
          <w:p w14:paraId="7044B67C" w14:textId="77777777" w:rsidR="00573341" w:rsidRDefault="0062409B">
            <w:r>
              <w:lastRenderedPageBreak/>
              <w:t>Name</w:t>
            </w:r>
          </w:p>
        </w:tc>
        <w:tc>
          <w:tcPr>
            <w:tcW w:w="2516" w:type="dxa"/>
            <w:shd w:val="clear" w:color="auto" w:fill="C6D9F1"/>
          </w:tcPr>
          <w:p w14:paraId="171996A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BB46166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20967C2" w14:textId="77777777" w:rsidR="00573341" w:rsidRDefault="0062409B">
            <w:r>
              <w:t>Range</w:t>
            </w:r>
          </w:p>
        </w:tc>
      </w:tr>
      <w:tr w:rsidR="00573341" w14:paraId="1469AFB8" w14:textId="77777777" w:rsidTr="00573341">
        <w:tc>
          <w:tcPr>
            <w:tcW w:w="2516" w:type="dxa"/>
          </w:tcPr>
          <w:p w14:paraId="7AB9573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352E85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EA9117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710390F" w14:textId="77777777" w:rsidR="00573341" w:rsidRDefault="0062409B">
            <w:r>
              <w:t>NA</w:t>
            </w:r>
          </w:p>
        </w:tc>
      </w:tr>
      <w:tr w:rsidR="00573341" w14:paraId="15316396" w14:textId="77777777" w:rsidTr="00573341">
        <w:tc>
          <w:tcPr>
            <w:tcW w:w="10064" w:type="dxa"/>
            <w:gridSpan w:val="4"/>
            <w:shd w:val="clear" w:color="auto" w:fill="000080"/>
          </w:tcPr>
          <w:p w14:paraId="3586F352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141FA5B0" w14:textId="77777777" w:rsidTr="00573341">
        <w:tc>
          <w:tcPr>
            <w:tcW w:w="2516" w:type="dxa"/>
            <w:shd w:val="clear" w:color="auto" w:fill="C6D9F1"/>
          </w:tcPr>
          <w:p w14:paraId="22C64052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A9E4090" w14:textId="77777777" w:rsidR="00573341" w:rsidRDefault="0062409B">
            <w:r>
              <w:t>Description</w:t>
            </w:r>
          </w:p>
        </w:tc>
      </w:tr>
      <w:tr w:rsidR="00573341" w14:paraId="644FB373" w14:textId="77777777" w:rsidTr="00573341">
        <w:tc>
          <w:tcPr>
            <w:tcW w:w="2516" w:type="dxa"/>
          </w:tcPr>
          <w:p w14:paraId="1D240E75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B4B56DB" w14:textId="77777777" w:rsidR="00573341" w:rsidRDefault="0062409B">
            <w:r>
              <w:t>None.</w:t>
            </w:r>
          </w:p>
        </w:tc>
      </w:tr>
      <w:tr w:rsidR="00573341" w14:paraId="12F34AAF" w14:textId="77777777" w:rsidTr="00573341">
        <w:tc>
          <w:tcPr>
            <w:tcW w:w="10064" w:type="dxa"/>
            <w:gridSpan w:val="4"/>
            <w:shd w:val="clear" w:color="auto" w:fill="000080"/>
          </w:tcPr>
          <w:p w14:paraId="60A41CD7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475C3CC" w14:textId="77777777" w:rsidTr="00573341">
        <w:tc>
          <w:tcPr>
            <w:tcW w:w="2516" w:type="dxa"/>
            <w:shd w:val="clear" w:color="auto" w:fill="C6D9F1"/>
          </w:tcPr>
          <w:p w14:paraId="1A84E89A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7DC2B4B" w14:textId="77777777" w:rsidR="00573341" w:rsidRDefault="0062409B">
            <w:r>
              <w:t>Description</w:t>
            </w:r>
          </w:p>
        </w:tc>
      </w:tr>
      <w:tr w:rsidR="00573341" w14:paraId="46F722EB" w14:textId="77777777" w:rsidTr="00573341">
        <w:tc>
          <w:tcPr>
            <w:tcW w:w="2516" w:type="dxa"/>
          </w:tcPr>
          <w:p w14:paraId="44E54426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2A7433E2" w14:textId="77777777" w:rsidR="00573341" w:rsidRDefault="0062409B">
            <w:r>
              <w:t>Called in Can_FlexCan_EnableInterrupts function.</w:t>
            </w:r>
          </w:p>
        </w:tc>
      </w:tr>
      <w:tr w:rsidR="00573341" w14:paraId="275D31FE" w14:textId="77777777" w:rsidTr="00573341">
        <w:tc>
          <w:tcPr>
            <w:tcW w:w="10064" w:type="dxa"/>
            <w:gridSpan w:val="4"/>
            <w:shd w:val="clear" w:color="auto" w:fill="000080"/>
          </w:tcPr>
          <w:p w14:paraId="12036598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4A270472" w14:textId="77777777" w:rsidTr="00573341">
        <w:tc>
          <w:tcPr>
            <w:tcW w:w="10064" w:type="dxa"/>
            <w:gridSpan w:val="4"/>
          </w:tcPr>
          <w:p w14:paraId="3D539279" w14:textId="77777777" w:rsidR="00573341" w:rsidRDefault="0062409B">
            <w:r>
              <w:t>*</w:t>
            </w:r>
          </w:p>
        </w:tc>
      </w:tr>
      <w:tr w:rsidR="00573341" w14:paraId="6C004403" w14:textId="77777777" w:rsidTr="00573341">
        <w:tc>
          <w:tcPr>
            <w:tcW w:w="10064" w:type="dxa"/>
            <w:gridSpan w:val="4"/>
            <w:shd w:val="clear" w:color="auto" w:fill="000080"/>
          </w:tcPr>
          <w:p w14:paraId="55E2771C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25B5F9C1" w14:textId="77777777" w:rsidTr="00573341">
        <w:tc>
          <w:tcPr>
            <w:tcW w:w="10064" w:type="dxa"/>
            <w:gridSpan w:val="4"/>
          </w:tcPr>
          <w:p w14:paraId="613E14EF" w14:textId="77777777" w:rsidR="00573341" w:rsidRDefault="0062409B">
            <w:r>
              <w:t>None.</w:t>
            </w:r>
          </w:p>
        </w:tc>
      </w:tr>
    </w:tbl>
    <w:p w14:paraId="666BAA2B" w14:textId="490C52A3" w:rsidR="00573341" w:rsidRDefault="0062409B">
      <w:pPr>
        <w:jc w:val="center"/>
      </w:pPr>
      <w:r>
        <w:object w:dxaOrig="4280" w:dyaOrig="2030" w14:anchorId="37762F9C">
          <v:shape id="_x0000_i1031" type="#_x0000_t75" style="width:213.85pt;height:101.25pt" o:ole="">
            <v:imagedata r:id="rId21" o:title=""/>
          </v:shape>
          <o:OLEObject Type="Embed" ProgID="PBrush" ShapeID="_x0000_i1031" DrawAspect="Content" ObjectID="_1737467619" r:id="rId22"/>
        </w:object>
      </w:r>
    </w:p>
    <w:p w14:paraId="4B6C12EE" w14:textId="77777777" w:rsidR="00573341" w:rsidRDefault="0062409B">
      <w:pPr>
        <w:pStyle w:val="Heading3"/>
      </w:pPr>
      <w:r>
        <w:t>SchM_Enter_Can_CAN_EXCLUSIVE_AREA_09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7"/>
        <w:gridCol w:w="2429"/>
        <w:gridCol w:w="2380"/>
      </w:tblGrid>
      <w:tr w:rsidR="00573341" w14:paraId="1EB96E8B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0C1F101A" w14:textId="77777777" w:rsidR="00573341" w:rsidRDefault="0062409B">
            <w:r>
              <w:t>Object</w:t>
            </w:r>
          </w:p>
        </w:tc>
      </w:tr>
      <w:tr w:rsidR="00573341" w14:paraId="0A932FF9" w14:textId="77777777" w:rsidTr="00573341">
        <w:tc>
          <w:tcPr>
            <w:tcW w:w="10064" w:type="dxa"/>
            <w:gridSpan w:val="4"/>
          </w:tcPr>
          <w:p w14:paraId="4AD28DB5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7389040B" w14:textId="77777777" w:rsidTr="00573341">
        <w:tc>
          <w:tcPr>
            <w:tcW w:w="10064" w:type="dxa"/>
            <w:gridSpan w:val="4"/>
            <w:shd w:val="clear" w:color="auto" w:fill="000080"/>
          </w:tcPr>
          <w:p w14:paraId="4BA4276B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72DE52F3" w14:textId="77777777" w:rsidTr="00573341">
        <w:tc>
          <w:tcPr>
            <w:tcW w:w="10064" w:type="dxa"/>
            <w:gridSpan w:val="4"/>
          </w:tcPr>
          <w:p w14:paraId="6A6D0178" w14:textId="77777777" w:rsidR="00573341" w:rsidRDefault="0062409B">
            <w:r>
              <w:t>EXPORTED void SchM_Enter_Can_CAN_EXCLUSIVE_AREA_09 (void)</w:t>
            </w:r>
          </w:p>
        </w:tc>
      </w:tr>
      <w:tr w:rsidR="00573341" w14:paraId="50B69D93" w14:textId="77777777" w:rsidTr="00573341">
        <w:tc>
          <w:tcPr>
            <w:tcW w:w="10064" w:type="dxa"/>
            <w:gridSpan w:val="4"/>
            <w:shd w:val="clear" w:color="auto" w:fill="000080"/>
          </w:tcPr>
          <w:p w14:paraId="562125DE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78134276" w14:textId="77777777" w:rsidTr="00573341">
        <w:tc>
          <w:tcPr>
            <w:tcW w:w="10064" w:type="dxa"/>
            <w:gridSpan w:val="4"/>
          </w:tcPr>
          <w:p w14:paraId="08C7E7C6" w14:textId="77777777" w:rsidR="00573341" w:rsidRDefault="0062409B">
            <w:r>
              <w:t>None.</w:t>
            </w:r>
          </w:p>
        </w:tc>
      </w:tr>
      <w:tr w:rsidR="00573341" w14:paraId="3D58E81F" w14:textId="77777777" w:rsidTr="00573341">
        <w:tc>
          <w:tcPr>
            <w:tcW w:w="10064" w:type="dxa"/>
            <w:gridSpan w:val="4"/>
            <w:shd w:val="clear" w:color="auto" w:fill="000080"/>
          </w:tcPr>
          <w:p w14:paraId="15E9972A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6D6AB87D" w14:textId="77777777" w:rsidTr="00573341">
        <w:tc>
          <w:tcPr>
            <w:tcW w:w="10064" w:type="dxa"/>
            <w:gridSpan w:val="4"/>
          </w:tcPr>
          <w:p w14:paraId="16CDBA24" w14:textId="77777777" w:rsidR="00573341" w:rsidRDefault="0062409B">
            <w:r>
              <w:t>DSG_SchM_SchM_Enter_Can_CAN_EXCLUSIVE_AREA_09</w:t>
            </w:r>
          </w:p>
        </w:tc>
      </w:tr>
      <w:tr w:rsidR="00573341" w14:paraId="239A3C08" w14:textId="77777777" w:rsidTr="00573341">
        <w:tc>
          <w:tcPr>
            <w:tcW w:w="10064" w:type="dxa"/>
            <w:gridSpan w:val="4"/>
            <w:shd w:val="clear" w:color="auto" w:fill="000080"/>
          </w:tcPr>
          <w:p w14:paraId="32348334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18A52943" w14:textId="77777777" w:rsidTr="00573341">
        <w:tc>
          <w:tcPr>
            <w:tcW w:w="10064" w:type="dxa"/>
            <w:gridSpan w:val="4"/>
          </w:tcPr>
          <w:p w14:paraId="6EFDC616" w14:textId="77777777" w:rsidR="00573341" w:rsidRDefault="0062409B">
            <w:r>
              <w:t>ARCH_SW_SchM_Enter_Can_CAN_EXCLUSIVE_AREA_09</w:t>
            </w:r>
          </w:p>
        </w:tc>
      </w:tr>
      <w:tr w:rsidR="00573341" w14:paraId="36AD8CB7" w14:textId="77777777" w:rsidTr="00573341">
        <w:tc>
          <w:tcPr>
            <w:tcW w:w="10064" w:type="dxa"/>
            <w:gridSpan w:val="4"/>
            <w:shd w:val="clear" w:color="auto" w:fill="000080"/>
          </w:tcPr>
          <w:p w14:paraId="132CBF24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EB458EA" w14:textId="77777777" w:rsidTr="00573341">
        <w:tc>
          <w:tcPr>
            <w:tcW w:w="2516" w:type="dxa"/>
            <w:shd w:val="clear" w:color="auto" w:fill="C6D9F1"/>
          </w:tcPr>
          <w:p w14:paraId="3AFC0AA5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2311E53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16553CE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74CF735" w14:textId="77777777" w:rsidR="00573341" w:rsidRDefault="0062409B">
            <w:r>
              <w:t>Range</w:t>
            </w:r>
          </w:p>
        </w:tc>
      </w:tr>
      <w:tr w:rsidR="00573341" w14:paraId="606620A3" w14:textId="77777777" w:rsidTr="00573341">
        <w:tc>
          <w:tcPr>
            <w:tcW w:w="2516" w:type="dxa"/>
          </w:tcPr>
          <w:p w14:paraId="57C3C65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C9E21A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97DAFC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5CE24C9" w14:textId="77777777" w:rsidR="00573341" w:rsidRDefault="0062409B">
            <w:r>
              <w:t>NA</w:t>
            </w:r>
          </w:p>
        </w:tc>
      </w:tr>
      <w:tr w:rsidR="00573341" w14:paraId="7A3444BD" w14:textId="77777777" w:rsidTr="00573341">
        <w:tc>
          <w:tcPr>
            <w:tcW w:w="10064" w:type="dxa"/>
            <w:gridSpan w:val="4"/>
            <w:shd w:val="clear" w:color="auto" w:fill="000080"/>
          </w:tcPr>
          <w:p w14:paraId="48FF0374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52717327" w14:textId="77777777" w:rsidTr="00573341">
        <w:tc>
          <w:tcPr>
            <w:tcW w:w="2516" w:type="dxa"/>
            <w:shd w:val="clear" w:color="auto" w:fill="C6D9F1"/>
          </w:tcPr>
          <w:p w14:paraId="423E116D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22F6BB8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0446BFA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BEF3281" w14:textId="77777777" w:rsidR="00573341" w:rsidRDefault="0062409B">
            <w:r>
              <w:t>Range</w:t>
            </w:r>
          </w:p>
        </w:tc>
      </w:tr>
      <w:tr w:rsidR="00573341" w14:paraId="40C9911F" w14:textId="77777777" w:rsidTr="00573341">
        <w:tc>
          <w:tcPr>
            <w:tcW w:w="2516" w:type="dxa"/>
          </w:tcPr>
          <w:p w14:paraId="655B756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0B4199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8472EB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DD71EE7" w14:textId="77777777" w:rsidR="00573341" w:rsidRDefault="0062409B">
            <w:r>
              <w:t>NA</w:t>
            </w:r>
          </w:p>
        </w:tc>
      </w:tr>
      <w:tr w:rsidR="00573341" w14:paraId="6576400C" w14:textId="77777777" w:rsidTr="00573341">
        <w:tc>
          <w:tcPr>
            <w:tcW w:w="10064" w:type="dxa"/>
            <w:gridSpan w:val="4"/>
            <w:shd w:val="clear" w:color="auto" w:fill="000080"/>
          </w:tcPr>
          <w:p w14:paraId="0FD1249C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1C43A507" w14:textId="77777777" w:rsidTr="00573341">
        <w:tc>
          <w:tcPr>
            <w:tcW w:w="2516" w:type="dxa"/>
            <w:shd w:val="clear" w:color="auto" w:fill="C6D9F1"/>
          </w:tcPr>
          <w:p w14:paraId="0484023A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75613D5" w14:textId="77777777" w:rsidR="00573341" w:rsidRDefault="0062409B">
            <w:r>
              <w:t>Description</w:t>
            </w:r>
          </w:p>
        </w:tc>
      </w:tr>
      <w:tr w:rsidR="00573341" w14:paraId="1795453B" w14:textId="77777777" w:rsidTr="00573341">
        <w:tc>
          <w:tcPr>
            <w:tcW w:w="2516" w:type="dxa"/>
          </w:tcPr>
          <w:p w14:paraId="6A1EBE6E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387C6757" w14:textId="77777777" w:rsidR="00573341" w:rsidRDefault="0062409B">
            <w:r>
              <w:t>None.</w:t>
            </w:r>
          </w:p>
        </w:tc>
      </w:tr>
      <w:tr w:rsidR="00573341" w14:paraId="5A326DD4" w14:textId="77777777" w:rsidTr="00573341">
        <w:tc>
          <w:tcPr>
            <w:tcW w:w="10064" w:type="dxa"/>
            <w:gridSpan w:val="4"/>
            <w:shd w:val="clear" w:color="auto" w:fill="000080"/>
          </w:tcPr>
          <w:p w14:paraId="548DACFE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28B270D" w14:textId="77777777" w:rsidTr="00573341">
        <w:tc>
          <w:tcPr>
            <w:tcW w:w="2516" w:type="dxa"/>
            <w:shd w:val="clear" w:color="auto" w:fill="C6D9F1"/>
          </w:tcPr>
          <w:p w14:paraId="5BAC4AE3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BC1BD61" w14:textId="77777777" w:rsidR="00573341" w:rsidRDefault="0062409B">
            <w:r>
              <w:t>Description</w:t>
            </w:r>
          </w:p>
        </w:tc>
      </w:tr>
      <w:tr w:rsidR="00573341" w14:paraId="0A674AE2" w14:textId="77777777" w:rsidTr="00573341">
        <w:tc>
          <w:tcPr>
            <w:tcW w:w="2516" w:type="dxa"/>
          </w:tcPr>
          <w:p w14:paraId="3F65FE75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46DF9516" w14:textId="77777777" w:rsidR="00573341" w:rsidRDefault="0062409B">
            <w:r>
              <w:t>Called in Can_FlexCan_SellectClockSource function.</w:t>
            </w:r>
          </w:p>
        </w:tc>
      </w:tr>
      <w:tr w:rsidR="00573341" w14:paraId="04FBC136" w14:textId="77777777" w:rsidTr="00573341">
        <w:tc>
          <w:tcPr>
            <w:tcW w:w="10064" w:type="dxa"/>
            <w:gridSpan w:val="4"/>
            <w:shd w:val="clear" w:color="auto" w:fill="000080"/>
          </w:tcPr>
          <w:p w14:paraId="37B06411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4F324384" w14:textId="77777777" w:rsidTr="00573341">
        <w:tc>
          <w:tcPr>
            <w:tcW w:w="10064" w:type="dxa"/>
            <w:gridSpan w:val="4"/>
          </w:tcPr>
          <w:p w14:paraId="492FF0B6" w14:textId="77777777" w:rsidR="00573341" w:rsidRDefault="0062409B">
            <w:r>
              <w:t>*</w:t>
            </w:r>
          </w:p>
        </w:tc>
      </w:tr>
      <w:tr w:rsidR="00573341" w14:paraId="187F8B64" w14:textId="77777777" w:rsidTr="00573341">
        <w:tc>
          <w:tcPr>
            <w:tcW w:w="10064" w:type="dxa"/>
            <w:gridSpan w:val="4"/>
            <w:shd w:val="clear" w:color="auto" w:fill="000080"/>
          </w:tcPr>
          <w:p w14:paraId="56551125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2B678177" w14:textId="77777777" w:rsidTr="00573341">
        <w:tc>
          <w:tcPr>
            <w:tcW w:w="10064" w:type="dxa"/>
            <w:gridSpan w:val="4"/>
          </w:tcPr>
          <w:p w14:paraId="701331B9" w14:textId="77777777" w:rsidR="00573341" w:rsidRDefault="0062409B">
            <w:r>
              <w:t>None.</w:t>
            </w:r>
          </w:p>
        </w:tc>
      </w:tr>
    </w:tbl>
    <w:p w14:paraId="3F8B2D67" w14:textId="3C63D56C" w:rsidR="00573341" w:rsidRDefault="0062409B">
      <w:pPr>
        <w:jc w:val="center"/>
      </w:pPr>
      <w:r>
        <w:object w:dxaOrig="4280" w:dyaOrig="2030" w14:anchorId="3AC4AC05">
          <v:shape id="_x0000_i1032" type="#_x0000_t75" style="width:213.85pt;height:101.25pt" o:ole="">
            <v:imagedata r:id="rId23" o:title=""/>
          </v:shape>
          <o:OLEObject Type="Embed" ProgID="PBrush" ShapeID="_x0000_i1032" DrawAspect="Content" ObjectID="_1737467620" r:id="rId24"/>
        </w:object>
      </w:r>
    </w:p>
    <w:p w14:paraId="5959A028" w14:textId="77777777" w:rsidR="00573341" w:rsidRDefault="0062409B">
      <w:pPr>
        <w:pStyle w:val="Heading3"/>
      </w:pPr>
      <w:r>
        <w:t>SchM_Enter_Can_CAN_EXCLUSIVE_AREA_13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8"/>
        <w:gridCol w:w="2437"/>
        <w:gridCol w:w="2371"/>
      </w:tblGrid>
      <w:tr w:rsidR="00573341" w14:paraId="738A17C1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5E621345" w14:textId="77777777" w:rsidR="00573341" w:rsidRDefault="0062409B">
            <w:r>
              <w:t>Object</w:t>
            </w:r>
          </w:p>
        </w:tc>
      </w:tr>
      <w:tr w:rsidR="00573341" w14:paraId="0272C641" w14:textId="77777777" w:rsidTr="00573341">
        <w:tc>
          <w:tcPr>
            <w:tcW w:w="10064" w:type="dxa"/>
            <w:gridSpan w:val="4"/>
          </w:tcPr>
          <w:p w14:paraId="13BE3137" w14:textId="77777777" w:rsidR="00573341" w:rsidRDefault="0062409B">
            <w:r>
              <w:t>This function is used to disable interrupts when an event occurs (Can module).</w:t>
            </w:r>
          </w:p>
        </w:tc>
      </w:tr>
      <w:tr w:rsidR="00573341" w14:paraId="276E7C5F" w14:textId="77777777" w:rsidTr="00573341">
        <w:tc>
          <w:tcPr>
            <w:tcW w:w="10064" w:type="dxa"/>
            <w:gridSpan w:val="4"/>
            <w:shd w:val="clear" w:color="auto" w:fill="000080"/>
          </w:tcPr>
          <w:p w14:paraId="082C52BB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008C79EB" w14:textId="77777777" w:rsidTr="00573341">
        <w:tc>
          <w:tcPr>
            <w:tcW w:w="10064" w:type="dxa"/>
            <w:gridSpan w:val="4"/>
          </w:tcPr>
          <w:p w14:paraId="54A607F7" w14:textId="77777777" w:rsidR="00573341" w:rsidRDefault="0062409B">
            <w:r>
              <w:t>EXPORTED void SchM_Enter_Can_CAN_EXCLUSIVE_AREA_13 (void)</w:t>
            </w:r>
          </w:p>
        </w:tc>
      </w:tr>
      <w:tr w:rsidR="00573341" w14:paraId="04E2A323" w14:textId="77777777" w:rsidTr="00573341">
        <w:tc>
          <w:tcPr>
            <w:tcW w:w="10064" w:type="dxa"/>
            <w:gridSpan w:val="4"/>
            <w:shd w:val="clear" w:color="auto" w:fill="000080"/>
          </w:tcPr>
          <w:p w14:paraId="282DECD0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5E1A9210" w14:textId="77777777" w:rsidTr="00573341">
        <w:tc>
          <w:tcPr>
            <w:tcW w:w="10064" w:type="dxa"/>
            <w:gridSpan w:val="4"/>
          </w:tcPr>
          <w:p w14:paraId="05991DD8" w14:textId="77777777" w:rsidR="00573341" w:rsidRDefault="0062409B">
            <w:r>
              <w:t>None.</w:t>
            </w:r>
          </w:p>
        </w:tc>
      </w:tr>
      <w:tr w:rsidR="00573341" w14:paraId="2612DACD" w14:textId="77777777" w:rsidTr="00573341">
        <w:tc>
          <w:tcPr>
            <w:tcW w:w="10064" w:type="dxa"/>
            <w:gridSpan w:val="4"/>
            <w:shd w:val="clear" w:color="auto" w:fill="000080"/>
          </w:tcPr>
          <w:p w14:paraId="3C6266E9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670D4618" w14:textId="77777777" w:rsidTr="00573341">
        <w:tc>
          <w:tcPr>
            <w:tcW w:w="10064" w:type="dxa"/>
            <w:gridSpan w:val="4"/>
          </w:tcPr>
          <w:p w14:paraId="3C60C25D" w14:textId="77777777" w:rsidR="00573341" w:rsidRDefault="0062409B">
            <w:r>
              <w:t>DSG_SchM_SchM_Enter_Can_CAN_EXCLUSIVE_AREA_13</w:t>
            </w:r>
          </w:p>
        </w:tc>
      </w:tr>
      <w:tr w:rsidR="00573341" w14:paraId="559F6BE4" w14:textId="77777777" w:rsidTr="00573341">
        <w:tc>
          <w:tcPr>
            <w:tcW w:w="10064" w:type="dxa"/>
            <w:gridSpan w:val="4"/>
            <w:shd w:val="clear" w:color="auto" w:fill="000080"/>
          </w:tcPr>
          <w:p w14:paraId="0346FE88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3719BE81" w14:textId="77777777" w:rsidTr="00573341">
        <w:tc>
          <w:tcPr>
            <w:tcW w:w="10064" w:type="dxa"/>
            <w:gridSpan w:val="4"/>
          </w:tcPr>
          <w:p w14:paraId="5FFAE46B" w14:textId="77777777" w:rsidR="00573341" w:rsidRDefault="0062409B">
            <w:r>
              <w:t>ARCH_SW_SchM_Enter_Can_CAN_EXCLUSIVE_AREA_13</w:t>
            </w:r>
          </w:p>
        </w:tc>
      </w:tr>
      <w:tr w:rsidR="00573341" w14:paraId="414E6467" w14:textId="77777777" w:rsidTr="00573341">
        <w:tc>
          <w:tcPr>
            <w:tcW w:w="10064" w:type="dxa"/>
            <w:gridSpan w:val="4"/>
            <w:shd w:val="clear" w:color="auto" w:fill="000080"/>
          </w:tcPr>
          <w:p w14:paraId="71AE2856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546D6BDB" w14:textId="77777777" w:rsidTr="00573341">
        <w:tc>
          <w:tcPr>
            <w:tcW w:w="2516" w:type="dxa"/>
            <w:shd w:val="clear" w:color="auto" w:fill="C6D9F1"/>
          </w:tcPr>
          <w:p w14:paraId="776E9250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7F01187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FDD5BA7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A122048" w14:textId="77777777" w:rsidR="00573341" w:rsidRDefault="0062409B">
            <w:r>
              <w:t>Range</w:t>
            </w:r>
          </w:p>
        </w:tc>
      </w:tr>
      <w:tr w:rsidR="00573341" w14:paraId="2F48364F" w14:textId="77777777" w:rsidTr="00573341">
        <w:tc>
          <w:tcPr>
            <w:tcW w:w="2516" w:type="dxa"/>
          </w:tcPr>
          <w:p w14:paraId="04CF9A8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B6740E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332737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183FB30" w14:textId="77777777" w:rsidR="00573341" w:rsidRDefault="0062409B">
            <w:r>
              <w:t>NA</w:t>
            </w:r>
          </w:p>
        </w:tc>
      </w:tr>
      <w:tr w:rsidR="00573341" w14:paraId="51F5CD6A" w14:textId="77777777" w:rsidTr="00573341">
        <w:tc>
          <w:tcPr>
            <w:tcW w:w="10064" w:type="dxa"/>
            <w:gridSpan w:val="4"/>
            <w:shd w:val="clear" w:color="auto" w:fill="000080"/>
          </w:tcPr>
          <w:p w14:paraId="00582E53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659181B" w14:textId="77777777" w:rsidTr="00573341">
        <w:tc>
          <w:tcPr>
            <w:tcW w:w="2516" w:type="dxa"/>
            <w:shd w:val="clear" w:color="auto" w:fill="C6D9F1"/>
          </w:tcPr>
          <w:p w14:paraId="5DD63C3D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ED1EB7D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64419DD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DA10C14" w14:textId="77777777" w:rsidR="00573341" w:rsidRDefault="0062409B">
            <w:r>
              <w:t>Range</w:t>
            </w:r>
          </w:p>
        </w:tc>
      </w:tr>
      <w:tr w:rsidR="00573341" w14:paraId="75011E68" w14:textId="77777777" w:rsidTr="00573341">
        <w:tc>
          <w:tcPr>
            <w:tcW w:w="2516" w:type="dxa"/>
          </w:tcPr>
          <w:p w14:paraId="52FEB08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FC71A7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44EFE8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5875CD5" w14:textId="77777777" w:rsidR="00573341" w:rsidRDefault="0062409B">
            <w:r>
              <w:t>NA</w:t>
            </w:r>
          </w:p>
        </w:tc>
      </w:tr>
      <w:tr w:rsidR="00573341" w14:paraId="46D8B75C" w14:textId="77777777" w:rsidTr="00573341">
        <w:tc>
          <w:tcPr>
            <w:tcW w:w="10064" w:type="dxa"/>
            <w:gridSpan w:val="4"/>
            <w:shd w:val="clear" w:color="auto" w:fill="000080"/>
          </w:tcPr>
          <w:p w14:paraId="46F8837A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42B45C89" w14:textId="77777777" w:rsidTr="00573341">
        <w:tc>
          <w:tcPr>
            <w:tcW w:w="2516" w:type="dxa"/>
            <w:shd w:val="clear" w:color="auto" w:fill="C6D9F1"/>
          </w:tcPr>
          <w:p w14:paraId="02FF2EAD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2AE45B1" w14:textId="77777777" w:rsidR="00573341" w:rsidRDefault="0062409B">
            <w:r>
              <w:t>Description</w:t>
            </w:r>
          </w:p>
        </w:tc>
      </w:tr>
      <w:tr w:rsidR="00573341" w14:paraId="403A65FA" w14:textId="77777777" w:rsidTr="00573341">
        <w:tc>
          <w:tcPr>
            <w:tcW w:w="2516" w:type="dxa"/>
          </w:tcPr>
          <w:p w14:paraId="1C4EDE52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18B3AE82" w14:textId="77777777" w:rsidR="00573341" w:rsidRDefault="0062409B">
            <w:r>
              <w:t>None.</w:t>
            </w:r>
          </w:p>
        </w:tc>
      </w:tr>
      <w:tr w:rsidR="00573341" w14:paraId="58FF8A58" w14:textId="77777777" w:rsidTr="00573341">
        <w:tc>
          <w:tcPr>
            <w:tcW w:w="10064" w:type="dxa"/>
            <w:gridSpan w:val="4"/>
            <w:shd w:val="clear" w:color="auto" w:fill="000080"/>
          </w:tcPr>
          <w:p w14:paraId="1B66FCDE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2A81D10E" w14:textId="77777777" w:rsidTr="00573341">
        <w:tc>
          <w:tcPr>
            <w:tcW w:w="2516" w:type="dxa"/>
            <w:shd w:val="clear" w:color="auto" w:fill="C6D9F1"/>
          </w:tcPr>
          <w:p w14:paraId="5E6B2690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FB33EEC" w14:textId="77777777" w:rsidR="00573341" w:rsidRDefault="0062409B">
            <w:r>
              <w:t>Description</w:t>
            </w:r>
          </w:p>
        </w:tc>
      </w:tr>
      <w:tr w:rsidR="00573341" w14:paraId="047B3C32" w14:textId="77777777" w:rsidTr="00573341">
        <w:tc>
          <w:tcPr>
            <w:tcW w:w="2516" w:type="dxa"/>
          </w:tcPr>
          <w:p w14:paraId="513DE073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4DD877DD" w14:textId="77777777" w:rsidR="00573341" w:rsidRDefault="0062409B">
            <w:r>
              <w:t>Called in Can_FlexCan_SetControllerToStartMode function.</w:t>
            </w:r>
          </w:p>
        </w:tc>
      </w:tr>
      <w:tr w:rsidR="00573341" w14:paraId="33765DC5" w14:textId="77777777" w:rsidTr="00573341">
        <w:tc>
          <w:tcPr>
            <w:tcW w:w="10064" w:type="dxa"/>
            <w:gridSpan w:val="4"/>
            <w:shd w:val="clear" w:color="auto" w:fill="000080"/>
          </w:tcPr>
          <w:p w14:paraId="06C0F4A7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080B778" w14:textId="77777777" w:rsidTr="00573341">
        <w:tc>
          <w:tcPr>
            <w:tcW w:w="10064" w:type="dxa"/>
            <w:gridSpan w:val="4"/>
          </w:tcPr>
          <w:p w14:paraId="5EF823C2" w14:textId="77777777" w:rsidR="00573341" w:rsidRDefault="0062409B">
            <w:r>
              <w:t>*</w:t>
            </w:r>
          </w:p>
        </w:tc>
      </w:tr>
      <w:tr w:rsidR="00573341" w14:paraId="71D3D922" w14:textId="77777777" w:rsidTr="00573341">
        <w:tc>
          <w:tcPr>
            <w:tcW w:w="10064" w:type="dxa"/>
            <w:gridSpan w:val="4"/>
            <w:shd w:val="clear" w:color="auto" w:fill="000080"/>
          </w:tcPr>
          <w:p w14:paraId="150B6950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AF7F320" w14:textId="77777777" w:rsidTr="00573341">
        <w:tc>
          <w:tcPr>
            <w:tcW w:w="10064" w:type="dxa"/>
            <w:gridSpan w:val="4"/>
          </w:tcPr>
          <w:p w14:paraId="673DDA98" w14:textId="77777777" w:rsidR="00573341" w:rsidRDefault="0062409B">
            <w:r>
              <w:t>None.</w:t>
            </w:r>
          </w:p>
        </w:tc>
      </w:tr>
    </w:tbl>
    <w:p w14:paraId="4A255FDB" w14:textId="5AFF4821" w:rsidR="00573341" w:rsidRDefault="0062409B">
      <w:pPr>
        <w:jc w:val="center"/>
      </w:pPr>
      <w:r>
        <w:object w:dxaOrig="4280" w:dyaOrig="2030" w14:anchorId="2B797FB5">
          <v:shape id="_x0000_i1033" type="#_x0000_t75" style="width:213.85pt;height:101.25pt" o:ole="">
            <v:imagedata r:id="rId25" o:title=""/>
          </v:shape>
          <o:OLEObject Type="Embed" ProgID="PBrush" ShapeID="_x0000_i1033" DrawAspect="Content" ObjectID="_1737467621" r:id="rId26"/>
        </w:object>
      </w:r>
    </w:p>
    <w:p w14:paraId="16DB29AE" w14:textId="77777777" w:rsidR="00573341" w:rsidRDefault="0062409B">
      <w:pPr>
        <w:pStyle w:val="Heading3"/>
      </w:pPr>
      <w:r>
        <w:t>SchM_Enter_Fee_FEE_EXCLUSIVE_AREA_00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386"/>
        <w:gridCol w:w="2434"/>
        <w:gridCol w:w="2390"/>
      </w:tblGrid>
      <w:tr w:rsidR="00573341" w14:paraId="11F339DA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70DAB8DF" w14:textId="77777777" w:rsidR="00573341" w:rsidRDefault="0062409B">
            <w:r>
              <w:t>Object</w:t>
            </w:r>
          </w:p>
        </w:tc>
      </w:tr>
      <w:tr w:rsidR="00573341" w14:paraId="6720F977" w14:textId="77777777" w:rsidTr="00573341">
        <w:tc>
          <w:tcPr>
            <w:tcW w:w="10064" w:type="dxa"/>
            <w:gridSpan w:val="4"/>
          </w:tcPr>
          <w:p w14:paraId="3AFF16F8" w14:textId="77777777" w:rsidR="00573341" w:rsidRDefault="0062409B">
            <w:r>
              <w:t>This function is used to disable interrupts when an event occurs (Fee module).</w:t>
            </w:r>
          </w:p>
        </w:tc>
      </w:tr>
      <w:tr w:rsidR="00573341" w14:paraId="1C68C6E2" w14:textId="77777777" w:rsidTr="00573341">
        <w:tc>
          <w:tcPr>
            <w:tcW w:w="10064" w:type="dxa"/>
            <w:gridSpan w:val="4"/>
            <w:shd w:val="clear" w:color="auto" w:fill="000080"/>
          </w:tcPr>
          <w:p w14:paraId="770F2E1B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4A6EFB1F" w14:textId="77777777" w:rsidTr="00573341">
        <w:tc>
          <w:tcPr>
            <w:tcW w:w="10064" w:type="dxa"/>
            <w:gridSpan w:val="4"/>
          </w:tcPr>
          <w:p w14:paraId="7AA2965A" w14:textId="77777777" w:rsidR="00573341" w:rsidRDefault="0062409B">
            <w:r>
              <w:t>EXPORTED void SchM_Enter_Fee_FEE_EXCLUSIVE_AREA_00 (void)</w:t>
            </w:r>
          </w:p>
        </w:tc>
      </w:tr>
      <w:tr w:rsidR="00573341" w14:paraId="30A656E0" w14:textId="77777777" w:rsidTr="00573341">
        <w:tc>
          <w:tcPr>
            <w:tcW w:w="10064" w:type="dxa"/>
            <w:gridSpan w:val="4"/>
            <w:shd w:val="clear" w:color="auto" w:fill="000080"/>
          </w:tcPr>
          <w:p w14:paraId="1EA4BAFE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061CD4FD" w14:textId="77777777" w:rsidTr="00573341">
        <w:tc>
          <w:tcPr>
            <w:tcW w:w="10064" w:type="dxa"/>
            <w:gridSpan w:val="4"/>
          </w:tcPr>
          <w:p w14:paraId="785F967B" w14:textId="77777777" w:rsidR="00573341" w:rsidRDefault="0062409B">
            <w:r>
              <w:lastRenderedPageBreak/>
              <w:t>None.</w:t>
            </w:r>
          </w:p>
        </w:tc>
      </w:tr>
      <w:tr w:rsidR="00573341" w14:paraId="400D2EFC" w14:textId="77777777" w:rsidTr="00573341">
        <w:tc>
          <w:tcPr>
            <w:tcW w:w="10064" w:type="dxa"/>
            <w:gridSpan w:val="4"/>
            <w:shd w:val="clear" w:color="auto" w:fill="000080"/>
          </w:tcPr>
          <w:p w14:paraId="1B239B65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4B4AA50" w14:textId="77777777" w:rsidTr="00573341">
        <w:tc>
          <w:tcPr>
            <w:tcW w:w="10064" w:type="dxa"/>
            <w:gridSpan w:val="4"/>
          </w:tcPr>
          <w:p w14:paraId="54D0435A" w14:textId="77777777" w:rsidR="00573341" w:rsidRDefault="0062409B">
            <w:r>
              <w:t>DSG_SchM_SchM_Enter_Fee_FEE_EXCLUSIVE_AREA_00</w:t>
            </w:r>
          </w:p>
        </w:tc>
      </w:tr>
      <w:tr w:rsidR="00573341" w14:paraId="5C322924" w14:textId="77777777" w:rsidTr="00573341">
        <w:tc>
          <w:tcPr>
            <w:tcW w:w="10064" w:type="dxa"/>
            <w:gridSpan w:val="4"/>
            <w:shd w:val="clear" w:color="auto" w:fill="000080"/>
          </w:tcPr>
          <w:p w14:paraId="31F69801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2A43EDAE" w14:textId="77777777" w:rsidTr="00573341">
        <w:tc>
          <w:tcPr>
            <w:tcW w:w="10064" w:type="dxa"/>
            <w:gridSpan w:val="4"/>
          </w:tcPr>
          <w:p w14:paraId="0B612E8F" w14:textId="77777777" w:rsidR="00573341" w:rsidRDefault="0062409B">
            <w:r>
              <w:t>ARCH_SW_SchM_Enter_Fee_FEE_EXCLUSIVE_AREA_00</w:t>
            </w:r>
          </w:p>
        </w:tc>
      </w:tr>
      <w:tr w:rsidR="00573341" w14:paraId="662803FB" w14:textId="77777777" w:rsidTr="00573341">
        <w:tc>
          <w:tcPr>
            <w:tcW w:w="10064" w:type="dxa"/>
            <w:gridSpan w:val="4"/>
            <w:shd w:val="clear" w:color="auto" w:fill="000080"/>
          </w:tcPr>
          <w:p w14:paraId="0B01FBDD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01ADFA62" w14:textId="77777777" w:rsidTr="00573341">
        <w:tc>
          <w:tcPr>
            <w:tcW w:w="2516" w:type="dxa"/>
            <w:shd w:val="clear" w:color="auto" w:fill="C6D9F1"/>
          </w:tcPr>
          <w:p w14:paraId="282DA4F4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A1DE646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818102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E2F8FD6" w14:textId="77777777" w:rsidR="00573341" w:rsidRDefault="0062409B">
            <w:r>
              <w:t>Range</w:t>
            </w:r>
          </w:p>
        </w:tc>
      </w:tr>
      <w:tr w:rsidR="00573341" w14:paraId="632A3138" w14:textId="77777777" w:rsidTr="00573341">
        <w:tc>
          <w:tcPr>
            <w:tcW w:w="2516" w:type="dxa"/>
          </w:tcPr>
          <w:p w14:paraId="0A6B3BF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EE8860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96B228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E17D3EF" w14:textId="77777777" w:rsidR="00573341" w:rsidRDefault="0062409B">
            <w:r>
              <w:t>NA</w:t>
            </w:r>
          </w:p>
        </w:tc>
      </w:tr>
      <w:tr w:rsidR="00573341" w14:paraId="2B1612B2" w14:textId="77777777" w:rsidTr="00573341">
        <w:tc>
          <w:tcPr>
            <w:tcW w:w="10064" w:type="dxa"/>
            <w:gridSpan w:val="4"/>
            <w:shd w:val="clear" w:color="auto" w:fill="000080"/>
          </w:tcPr>
          <w:p w14:paraId="64AF106D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518DAA6" w14:textId="77777777" w:rsidTr="00573341">
        <w:tc>
          <w:tcPr>
            <w:tcW w:w="2516" w:type="dxa"/>
            <w:shd w:val="clear" w:color="auto" w:fill="C6D9F1"/>
          </w:tcPr>
          <w:p w14:paraId="08D7FC20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0F019B6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6173CE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4881EF7" w14:textId="77777777" w:rsidR="00573341" w:rsidRDefault="0062409B">
            <w:r>
              <w:t>Range</w:t>
            </w:r>
          </w:p>
        </w:tc>
      </w:tr>
      <w:tr w:rsidR="00573341" w14:paraId="05CD91BA" w14:textId="77777777" w:rsidTr="00573341">
        <w:tc>
          <w:tcPr>
            <w:tcW w:w="2516" w:type="dxa"/>
          </w:tcPr>
          <w:p w14:paraId="4588E1F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F512AB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7E005C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84B24BF" w14:textId="77777777" w:rsidR="00573341" w:rsidRDefault="0062409B">
            <w:r>
              <w:t>NA</w:t>
            </w:r>
          </w:p>
        </w:tc>
      </w:tr>
      <w:tr w:rsidR="00573341" w14:paraId="7E4312D9" w14:textId="77777777" w:rsidTr="00573341">
        <w:tc>
          <w:tcPr>
            <w:tcW w:w="10064" w:type="dxa"/>
            <w:gridSpan w:val="4"/>
            <w:shd w:val="clear" w:color="auto" w:fill="000080"/>
          </w:tcPr>
          <w:p w14:paraId="3A5C33FC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FC1FA29" w14:textId="77777777" w:rsidTr="00573341">
        <w:tc>
          <w:tcPr>
            <w:tcW w:w="2516" w:type="dxa"/>
            <w:shd w:val="clear" w:color="auto" w:fill="C6D9F1"/>
          </w:tcPr>
          <w:p w14:paraId="6E3719E5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2E96B30" w14:textId="77777777" w:rsidR="00573341" w:rsidRDefault="0062409B">
            <w:r>
              <w:t>Description</w:t>
            </w:r>
          </w:p>
        </w:tc>
      </w:tr>
      <w:tr w:rsidR="00573341" w14:paraId="5BB5B1F9" w14:textId="77777777" w:rsidTr="00573341">
        <w:tc>
          <w:tcPr>
            <w:tcW w:w="2516" w:type="dxa"/>
          </w:tcPr>
          <w:p w14:paraId="2FA6DC0D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2F549A71" w14:textId="77777777" w:rsidR="00573341" w:rsidRDefault="0062409B">
            <w:r>
              <w:t>None.</w:t>
            </w:r>
          </w:p>
        </w:tc>
      </w:tr>
      <w:tr w:rsidR="00573341" w14:paraId="23DF64E7" w14:textId="77777777" w:rsidTr="00573341">
        <w:tc>
          <w:tcPr>
            <w:tcW w:w="10064" w:type="dxa"/>
            <w:gridSpan w:val="4"/>
            <w:shd w:val="clear" w:color="auto" w:fill="000080"/>
          </w:tcPr>
          <w:p w14:paraId="64797DE3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D485037" w14:textId="77777777" w:rsidTr="00573341">
        <w:tc>
          <w:tcPr>
            <w:tcW w:w="2516" w:type="dxa"/>
            <w:shd w:val="clear" w:color="auto" w:fill="C6D9F1"/>
          </w:tcPr>
          <w:p w14:paraId="4C2EB9EC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79F81EE" w14:textId="77777777" w:rsidR="00573341" w:rsidRDefault="0062409B">
            <w:r>
              <w:t>Description</w:t>
            </w:r>
          </w:p>
        </w:tc>
      </w:tr>
      <w:tr w:rsidR="00573341" w14:paraId="33209B9E" w14:textId="77777777" w:rsidTr="00573341">
        <w:tc>
          <w:tcPr>
            <w:tcW w:w="2516" w:type="dxa"/>
          </w:tcPr>
          <w:p w14:paraId="5A3A3621" w14:textId="77777777" w:rsidR="00573341" w:rsidRDefault="0062409B">
            <w:r>
              <w:t>Fee_TS_T40D2M10I2R0 module.</w:t>
            </w:r>
          </w:p>
        </w:tc>
        <w:tc>
          <w:tcPr>
            <w:tcW w:w="7548" w:type="dxa"/>
            <w:gridSpan w:val="3"/>
          </w:tcPr>
          <w:p w14:paraId="063B7C6A" w14:textId="77777777" w:rsidR="00573341" w:rsidRDefault="0062409B">
            <w:r>
              <w:t>Called in Fee_Read function.</w:t>
            </w:r>
          </w:p>
        </w:tc>
      </w:tr>
      <w:tr w:rsidR="00573341" w14:paraId="3BAD9F07" w14:textId="77777777" w:rsidTr="00573341">
        <w:tc>
          <w:tcPr>
            <w:tcW w:w="10064" w:type="dxa"/>
            <w:gridSpan w:val="4"/>
            <w:shd w:val="clear" w:color="auto" w:fill="000080"/>
          </w:tcPr>
          <w:p w14:paraId="04FEBD37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293D6F12" w14:textId="77777777" w:rsidTr="00573341">
        <w:tc>
          <w:tcPr>
            <w:tcW w:w="10064" w:type="dxa"/>
            <w:gridSpan w:val="4"/>
          </w:tcPr>
          <w:p w14:paraId="0EBAA44A" w14:textId="77777777" w:rsidR="00573341" w:rsidRDefault="0062409B">
            <w:r>
              <w:t>*</w:t>
            </w:r>
          </w:p>
        </w:tc>
      </w:tr>
      <w:tr w:rsidR="00573341" w14:paraId="47A7CCBA" w14:textId="77777777" w:rsidTr="00573341">
        <w:tc>
          <w:tcPr>
            <w:tcW w:w="10064" w:type="dxa"/>
            <w:gridSpan w:val="4"/>
            <w:shd w:val="clear" w:color="auto" w:fill="000080"/>
          </w:tcPr>
          <w:p w14:paraId="34DAC441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5C00F718" w14:textId="77777777" w:rsidTr="00573341">
        <w:tc>
          <w:tcPr>
            <w:tcW w:w="10064" w:type="dxa"/>
            <w:gridSpan w:val="4"/>
          </w:tcPr>
          <w:p w14:paraId="0B65D09E" w14:textId="77777777" w:rsidR="00573341" w:rsidRDefault="0062409B">
            <w:r>
              <w:t>None.</w:t>
            </w:r>
          </w:p>
        </w:tc>
      </w:tr>
    </w:tbl>
    <w:p w14:paraId="1C5B61AD" w14:textId="3EA2DD3B" w:rsidR="00573341" w:rsidRDefault="0062409B">
      <w:pPr>
        <w:jc w:val="center"/>
      </w:pPr>
      <w:r>
        <w:object w:dxaOrig="4190" w:dyaOrig="2030" w14:anchorId="72A32BB8">
          <v:shape id="_x0000_i1034" type="#_x0000_t75" style="width:209.6pt;height:101.25pt" o:ole="">
            <v:imagedata r:id="rId27" o:title=""/>
          </v:shape>
          <o:OLEObject Type="Embed" ProgID="PBrush" ShapeID="_x0000_i1034" DrawAspect="Content" ObjectID="_1737467622" r:id="rId28"/>
        </w:object>
      </w:r>
    </w:p>
    <w:p w14:paraId="78BEF0CD" w14:textId="77777777" w:rsidR="00573341" w:rsidRDefault="0062409B">
      <w:pPr>
        <w:pStyle w:val="Heading3"/>
      </w:pPr>
      <w:r>
        <w:t>SchM_Enter_Fee_FEE_EXCLUSIVE_AREA_01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386"/>
        <w:gridCol w:w="2434"/>
        <w:gridCol w:w="2390"/>
      </w:tblGrid>
      <w:tr w:rsidR="00573341" w14:paraId="4C8725C3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5028E933" w14:textId="77777777" w:rsidR="00573341" w:rsidRDefault="0062409B">
            <w:r>
              <w:t>Object</w:t>
            </w:r>
          </w:p>
        </w:tc>
      </w:tr>
      <w:tr w:rsidR="00573341" w14:paraId="32FAF42E" w14:textId="77777777" w:rsidTr="00573341">
        <w:tc>
          <w:tcPr>
            <w:tcW w:w="10064" w:type="dxa"/>
            <w:gridSpan w:val="4"/>
          </w:tcPr>
          <w:p w14:paraId="77C09AAE" w14:textId="77777777" w:rsidR="00573341" w:rsidRDefault="0062409B">
            <w:r>
              <w:t>This function is used to disable interrupts when an event occurs (Fee module).</w:t>
            </w:r>
          </w:p>
        </w:tc>
      </w:tr>
      <w:tr w:rsidR="00573341" w14:paraId="38C0CC1F" w14:textId="77777777" w:rsidTr="00573341">
        <w:tc>
          <w:tcPr>
            <w:tcW w:w="10064" w:type="dxa"/>
            <w:gridSpan w:val="4"/>
            <w:shd w:val="clear" w:color="auto" w:fill="000080"/>
          </w:tcPr>
          <w:p w14:paraId="607662FF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1F7C3193" w14:textId="77777777" w:rsidTr="00573341">
        <w:tc>
          <w:tcPr>
            <w:tcW w:w="10064" w:type="dxa"/>
            <w:gridSpan w:val="4"/>
          </w:tcPr>
          <w:p w14:paraId="576381EC" w14:textId="77777777" w:rsidR="00573341" w:rsidRDefault="0062409B">
            <w:r>
              <w:t>EXPORTED void SchM_Enter_Fee_FEE_EXCLUSIVE_AREA_01 (void)</w:t>
            </w:r>
          </w:p>
        </w:tc>
      </w:tr>
      <w:tr w:rsidR="00573341" w14:paraId="16904EFB" w14:textId="77777777" w:rsidTr="00573341">
        <w:tc>
          <w:tcPr>
            <w:tcW w:w="10064" w:type="dxa"/>
            <w:gridSpan w:val="4"/>
            <w:shd w:val="clear" w:color="auto" w:fill="000080"/>
          </w:tcPr>
          <w:p w14:paraId="7A868B06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69EDD382" w14:textId="77777777" w:rsidTr="00573341">
        <w:tc>
          <w:tcPr>
            <w:tcW w:w="10064" w:type="dxa"/>
            <w:gridSpan w:val="4"/>
          </w:tcPr>
          <w:p w14:paraId="3932B8F1" w14:textId="77777777" w:rsidR="00573341" w:rsidRDefault="0062409B">
            <w:r>
              <w:t>None.</w:t>
            </w:r>
          </w:p>
        </w:tc>
      </w:tr>
      <w:tr w:rsidR="00573341" w14:paraId="7465F660" w14:textId="77777777" w:rsidTr="00573341">
        <w:tc>
          <w:tcPr>
            <w:tcW w:w="10064" w:type="dxa"/>
            <w:gridSpan w:val="4"/>
            <w:shd w:val="clear" w:color="auto" w:fill="000080"/>
          </w:tcPr>
          <w:p w14:paraId="63D819E3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34FA20B6" w14:textId="77777777" w:rsidTr="00573341">
        <w:tc>
          <w:tcPr>
            <w:tcW w:w="10064" w:type="dxa"/>
            <w:gridSpan w:val="4"/>
          </w:tcPr>
          <w:p w14:paraId="06A9A3B6" w14:textId="77777777" w:rsidR="00573341" w:rsidRDefault="0062409B">
            <w:r>
              <w:t>DSG_SchM_SchM_Enter_Fee_FEE_EXCLUSIVE_AREA_01</w:t>
            </w:r>
          </w:p>
        </w:tc>
      </w:tr>
      <w:tr w:rsidR="00573341" w14:paraId="0B3D3B67" w14:textId="77777777" w:rsidTr="00573341">
        <w:tc>
          <w:tcPr>
            <w:tcW w:w="10064" w:type="dxa"/>
            <w:gridSpan w:val="4"/>
            <w:shd w:val="clear" w:color="auto" w:fill="000080"/>
          </w:tcPr>
          <w:p w14:paraId="7AC5A44E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2BF3A870" w14:textId="77777777" w:rsidTr="00573341">
        <w:tc>
          <w:tcPr>
            <w:tcW w:w="10064" w:type="dxa"/>
            <w:gridSpan w:val="4"/>
          </w:tcPr>
          <w:p w14:paraId="471C83A8" w14:textId="77777777" w:rsidR="00573341" w:rsidRDefault="0062409B">
            <w:r>
              <w:t>ARCH_SW_SchM_Enter_Fee_FEE_EXCLUSIVE_AREA_01</w:t>
            </w:r>
          </w:p>
        </w:tc>
      </w:tr>
      <w:tr w:rsidR="00573341" w14:paraId="14D2768D" w14:textId="77777777" w:rsidTr="00573341">
        <w:tc>
          <w:tcPr>
            <w:tcW w:w="10064" w:type="dxa"/>
            <w:gridSpan w:val="4"/>
            <w:shd w:val="clear" w:color="auto" w:fill="000080"/>
          </w:tcPr>
          <w:p w14:paraId="3D919373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0C62FDC" w14:textId="77777777" w:rsidTr="00573341">
        <w:tc>
          <w:tcPr>
            <w:tcW w:w="2516" w:type="dxa"/>
            <w:shd w:val="clear" w:color="auto" w:fill="C6D9F1"/>
          </w:tcPr>
          <w:p w14:paraId="691AB58B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0B389C9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2B9BA43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A2B78CD" w14:textId="77777777" w:rsidR="00573341" w:rsidRDefault="0062409B">
            <w:r>
              <w:t>Range</w:t>
            </w:r>
          </w:p>
        </w:tc>
      </w:tr>
      <w:tr w:rsidR="00573341" w14:paraId="2A19A209" w14:textId="77777777" w:rsidTr="00573341">
        <w:tc>
          <w:tcPr>
            <w:tcW w:w="2516" w:type="dxa"/>
          </w:tcPr>
          <w:p w14:paraId="6E26C72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0B3719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F19BE3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9A42B2F" w14:textId="77777777" w:rsidR="00573341" w:rsidRDefault="0062409B">
            <w:r>
              <w:t>NA</w:t>
            </w:r>
          </w:p>
        </w:tc>
      </w:tr>
      <w:tr w:rsidR="00573341" w14:paraId="626C0984" w14:textId="77777777" w:rsidTr="00573341">
        <w:tc>
          <w:tcPr>
            <w:tcW w:w="10064" w:type="dxa"/>
            <w:gridSpan w:val="4"/>
            <w:shd w:val="clear" w:color="auto" w:fill="000080"/>
          </w:tcPr>
          <w:p w14:paraId="346A05C4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66F80D7" w14:textId="77777777" w:rsidTr="00573341">
        <w:tc>
          <w:tcPr>
            <w:tcW w:w="2516" w:type="dxa"/>
            <w:shd w:val="clear" w:color="auto" w:fill="C6D9F1"/>
          </w:tcPr>
          <w:p w14:paraId="65B5FA92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15AA947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E1CD46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30D0B19" w14:textId="77777777" w:rsidR="00573341" w:rsidRDefault="0062409B">
            <w:r>
              <w:t>Range</w:t>
            </w:r>
          </w:p>
        </w:tc>
      </w:tr>
      <w:tr w:rsidR="00573341" w14:paraId="103ACB75" w14:textId="77777777" w:rsidTr="00573341">
        <w:tc>
          <w:tcPr>
            <w:tcW w:w="2516" w:type="dxa"/>
          </w:tcPr>
          <w:p w14:paraId="2EAEB23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EF8AAF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4C4D48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E1900A7" w14:textId="77777777" w:rsidR="00573341" w:rsidRDefault="0062409B">
            <w:r>
              <w:t>NA</w:t>
            </w:r>
          </w:p>
        </w:tc>
      </w:tr>
      <w:tr w:rsidR="00573341" w14:paraId="0B8291AC" w14:textId="77777777" w:rsidTr="00573341">
        <w:tc>
          <w:tcPr>
            <w:tcW w:w="10064" w:type="dxa"/>
            <w:gridSpan w:val="4"/>
            <w:shd w:val="clear" w:color="auto" w:fill="000080"/>
          </w:tcPr>
          <w:p w14:paraId="3A9BF13D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42D9D4A6" w14:textId="77777777" w:rsidTr="00573341">
        <w:tc>
          <w:tcPr>
            <w:tcW w:w="2516" w:type="dxa"/>
            <w:shd w:val="clear" w:color="auto" w:fill="C6D9F1"/>
          </w:tcPr>
          <w:p w14:paraId="2B1B252A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B6D8024" w14:textId="77777777" w:rsidR="00573341" w:rsidRDefault="0062409B">
            <w:r>
              <w:t>Description</w:t>
            </w:r>
          </w:p>
        </w:tc>
      </w:tr>
      <w:tr w:rsidR="00573341" w14:paraId="5DB968FE" w14:textId="77777777" w:rsidTr="00573341">
        <w:tc>
          <w:tcPr>
            <w:tcW w:w="2516" w:type="dxa"/>
          </w:tcPr>
          <w:p w14:paraId="39BFA98A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8D7E6AE" w14:textId="77777777" w:rsidR="00573341" w:rsidRDefault="0062409B">
            <w:r>
              <w:t>None.</w:t>
            </w:r>
          </w:p>
        </w:tc>
      </w:tr>
      <w:tr w:rsidR="00573341" w14:paraId="1BB8136F" w14:textId="77777777" w:rsidTr="00573341">
        <w:tc>
          <w:tcPr>
            <w:tcW w:w="10064" w:type="dxa"/>
            <w:gridSpan w:val="4"/>
            <w:shd w:val="clear" w:color="auto" w:fill="000080"/>
          </w:tcPr>
          <w:p w14:paraId="2CFDB290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20016FBD" w14:textId="77777777" w:rsidTr="00573341">
        <w:tc>
          <w:tcPr>
            <w:tcW w:w="2516" w:type="dxa"/>
            <w:shd w:val="clear" w:color="auto" w:fill="C6D9F1"/>
          </w:tcPr>
          <w:p w14:paraId="7FCE49FC" w14:textId="77777777" w:rsidR="00573341" w:rsidRDefault="0062409B">
            <w:r>
              <w:lastRenderedPageBreak/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7F93F63" w14:textId="77777777" w:rsidR="00573341" w:rsidRDefault="0062409B">
            <w:r>
              <w:t>Description</w:t>
            </w:r>
          </w:p>
        </w:tc>
      </w:tr>
      <w:tr w:rsidR="00573341" w14:paraId="512D6ACE" w14:textId="77777777" w:rsidTr="00573341">
        <w:tc>
          <w:tcPr>
            <w:tcW w:w="2516" w:type="dxa"/>
          </w:tcPr>
          <w:p w14:paraId="72287708" w14:textId="77777777" w:rsidR="00573341" w:rsidRDefault="0062409B">
            <w:r>
              <w:t>Fee_TS_T40D2M10I2R0 module.</w:t>
            </w:r>
          </w:p>
        </w:tc>
        <w:tc>
          <w:tcPr>
            <w:tcW w:w="7548" w:type="dxa"/>
            <w:gridSpan w:val="3"/>
          </w:tcPr>
          <w:p w14:paraId="156B51CA" w14:textId="77777777" w:rsidR="00573341" w:rsidRDefault="0062409B">
            <w:r>
              <w:t>Called in Fee_Write function.</w:t>
            </w:r>
          </w:p>
        </w:tc>
      </w:tr>
      <w:tr w:rsidR="00573341" w14:paraId="4FF83F64" w14:textId="77777777" w:rsidTr="00573341">
        <w:tc>
          <w:tcPr>
            <w:tcW w:w="10064" w:type="dxa"/>
            <w:gridSpan w:val="4"/>
            <w:shd w:val="clear" w:color="auto" w:fill="000080"/>
          </w:tcPr>
          <w:p w14:paraId="5667320F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295781AA" w14:textId="77777777" w:rsidTr="00573341">
        <w:tc>
          <w:tcPr>
            <w:tcW w:w="10064" w:type="dxa"/>
            <w:gridSpan w:val="4"/>
          </w:tcPr>
          <w:p w14:paraId="01A4C649" w14:textId="77777777" w:rsidR="00573341" w:rsidRDefault="0062409B">
            <w:r>
              <w:t>*</w:t>
            </w:r>
          </w:p>
        </w:tc>
      </w:tr>
      <w:tr w:rsidR="00573341" w14:paraId="72AA506C" w14:textId="77777777" w:rsidTr="00573341">
        <w:tc>
          <w:tcPr>
            <w:tcW w:w="10064" w:type="dxa"/>
            <w:gridSpan w:val="4"/>
            <w:shd w:val="clear" w:color="auto" w:fill="000080"/>
          </w:tcPr>
          <w:p w14:paraId="1D161181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3E3130B2" w14:textId="77777777" w:rsidTr="00573341">
        <w:tc>
          <w:tcPr>
            <w:tcW w:w="10064" w:type="dxa"/>
            <w:gridSpan w:val="4"/>
          </w:tcPr>
          <w:p w14:paraId="0ADC3D88" w14:textId="77777777" w:rsidR="00573341" w:rsidRDefault="0062409B">
            <w:r>
              <w:t>None.</w:t>
            </w:r>
          </w:p>
        </w:tc>
      </w:tr>
    </w:tbl>
    <w:p w14:paraId="4A633090" w14:textId="754B7903" w:rsidR="00573341" w:rsidRDefault="0062409B">
      <w:pPr>
        <w:jc w:val="center"/>
      </w:pPr>
      <w:r>
        <w:object w:dxaOrig="4190" w:dyaOrig="2030" w14:anchorId="7AA70FF8">
          <v:shape id="_x0000_i1035" type="#_x0000_t75" style="width:209.6pt;height:101.25pt" o:ole="">
            <v:imagedata r:id="rId29" o:title=""/>
          </v:shape>
          <o:OLEObject Type="Embed" ProgID="PBrush" ShapeID="_x0000_i1035" DrawAspect="Content" ObjectID="_1737467623" r:id="rId30"/>
        </w:object>
      </w:r>
    </w:p>
    <w:p w14:paraId="5A4ADD54" w14:textId="77777777" w:rsidR="00573341" w:rsidRDefault="0062409B">
      <w:pPr>
        <w:pStyle w:val="Heading3"/>
      </w:pPr>
      <w:r>
        <w:t>SchM_Enter_Fls_FLS_EXCLUSIVE_AREA_00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9"/>
        <w:gridCol w:w="2455"/>
        <w:gridCol w:w="2422"/>
      </w:tblGrid>
      <w:tr w:rsidR="00573341" w14:paraId="47DA1EDE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0519BFA7" w14:textId="77777777" w:rsidR="00573341" w:rsidRDefault="0062409B">
            <w:r>
              <w:t>Object</w:t>
            </w:r>
          </w:p>
        </w:tc>
      </w:tr>
      <w:tr w:rsidR="00573341" w14:paraId="27884369" w14:textId="77777777" w:rsidTr="00573341">
        <w:tc>
          <w:tcPr>
            <w:tcW w:w="10064" w:type="dxa"/>
            <w:gridSpan w:val="4"/>
          </w:tcPr>
          <w:p w14:paraId="15DF0324" w14:textId="77777777" w:rsidR="00573341" w:rsidRDefault="0062409B">
            <w:r>
              <w:t>This function is used to disable interrupts when an event occurs (Fls module).</w:t>
            </w:r>
          </w:p>
        </w:tc>
      </w:tr>
      <w:tr w:rsidR="00573341" w14:paraId="52B35664" w14:textId="77777777" w:rsidTr="00573341">
        <w:tc>
          <w:tcPr>
            <w:tcW w:w="10064" w:type="dxa"/>
            <w:gridSpan w:val="4"/>
            <w:shd w:val="clear" w:color="auto" w:fill="000080"/>
          </w:tcPr>
          <w:p w14:paraId="318EE9FD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16E4346A" w14:textId="77777777" w:rsidTr="00573341">
        <w:tc>
          <w:tcPr>
            <w:tcW w:w="10064" w:type="dxa"/>
            <w:gridSpan w:val="4"/>
          </w:tcPr>
          <w:p w14:paraId="45061F1B" w14:textId="77777777" w:rsidR="00573341" w:rsidRDefault="0062409B">
            <w:r>
              <w:t>EXPORTED void SchM_Enter_Fls_FLS_EXCLUSIVE_AREA_00 (void)</w:t>
            </w:r>
          </w:p>
        </w:tc>
      </w:tr>
      <w:tr w:rsidR="00573341" w14:paraId="7403F60B" w14:textId="77777777" w:rsidTr="00573341">
        <w:tc>
          <w:tcPr>
            <w:tcW w:w="10064" w:type="dxa"/>
            <w:gridSpan w:val="4"/>
            <w:shd w:val="clear" w:color="auto" w:fill="000080"/>
          </w:tcPr>
          <w:p w14:paraId="4BBB85AC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25585D3B" w14:textId="77777777" w:rsidTr="00573341">
        <w:tc>
          <w:tcPr>
            <w:tcW w:w="10064" w:type="dxa"/>
            <w:gridSpan w:val="4"/>
          </w:tcPr>
          <w:p w14:paraId="5702E6AD" w14:textId="77777777" w:rsidR="00573341" w:rsidRDefault="0062409B">
            <w:r>
              <w:t>None.</w:t>
            </w:r>
          </w:p>
        </w:tc>
      </w:tr>
      <w:tr w:rsidR="00573341" w14:paraId="19602299" w14:textId="77777777" w:rsidTr="00573341">
        <w:tc>
          <w:tcPr>
            <w:tcW w:w="10064" w:type="dxa"/>
            <w:gridSpan w:val="4"/>
            <w:shd w:val="clear" w:color="auto" w:fill="000080"/>
          </w:tcPr>
          <w:p w14:paraId="49FD66DE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09242A74" w14:textId="77777777" w:rsidTr="00573341">
        <w:tc>
          <w:tcPr>
            <w:tcW w:w="10064" w:type="dxa"/>
            <w:gridSpan w:val="4"/>
          </w:tcPr>
          <w:p w14:paraId="181C1A28" w14:textId="77777777" w:rsidR="00573341" w:rsidRDefault="0062409B">
            <w:r>
              <w:t>DSG_SchM_SchM_Enter_Fls_FLS_EXCLUSIVE_AREA_00</w:t>
            </w:r>
          </w:p>
        </w:tc>
      </w:tr>
      <w:tr w:rsidR="00573341" w14:paraId="24EFDF0B" w14:textId="77777777" w:rsidTr="00573341">
        <w:tc>
          <w:tcPr>
            <w:tcW w:w="10064" w:type="dxa"/>
            <w:gridSpan w:val="4"/>
            <w:shd w:val="clear" w:color="auto" w:fill="000080"/>
          </w:tcPr>
          <w:p w14:paraId="4B7D6747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C9ADC11" w14:textId="77777777" w:rsidTr="00573341">
        <w:tc>
          <w:tcPr>
            <w:tcW w:w="10064" w:type="dxa"/>
            <w:gridSpan w:val="4"/>
          </w:tcPr>
          <w:p w14:paraId="214C7114" w14:textId="77777777" w:rsidR="00573341" w:rsidRDefault="0062409B">
            <w:r>
              <w:t>ARCH_SW_SchM_Enter_Fls_FLS_EXCLUSIVE_AREA_00</w:t>
            </w:r>
          </w:p>
        </w:tc>
      </w:tr>
      <w:tr w:rsidR="00573341" w14:paraId="139EB9BA" w14:textId="77777777" w:rsidTr="00573341">
        <w:tc>
          <w:tcPr>
            <w:tcW w:w="10064" w:type="dxa"/>
            <w:gridSpan w:val="4"/>
            <w:shd w:val="clear" w:color="auto" w:fill="000080"/>
          </w:tcPr>
          <w:p w14:paraId="2BF93CD0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5F2DEED" w14:textId="77777777" w:rsidTr="00573341">
        <w:tc>
          <w:tcPr>
            <w:tcW w:w="2516" w:type="dxa"/>
            <w:shd w:val="clear" w:color="auto" w:fill="C6D9F1"/>
          </w:tcPr>
          <w:p w14:paraId="4B47D6F5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E0E4C4C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591CA8A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513DC2F" w14:textId="77777777" w:rsidR="00573341" w:rsidRDefault="0062409B">
            <w:r>
              <w:t>Range</w:t>
            </w:r>
          </w:p>
        </w:tc>
      </w:tr>
      <w:tr w:rsidR="00573341" w14:paraId="3C52154B" w14:textId="77777777" w:rsidTr="00573341">
        <w:tc>
          <w:tcPr>
            <w:tcW w:w="2516" w:type="dxa"/>
          </w:tcPr>
          <w:p w14:paraId="115EFA8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3BCB02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8BEB61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75C55BD" w14:textId="77777777" w:rsidR="00573341" w:rsidRDefault="0062409B">
            <w:r>
              <w:t>NA</w:t>
            </w:r>
          </w:p>
        </w:tc>
      </w:tr>
      <w:tr w:rsidR="00573341" w14:paraId="2553AB01" w14:textId="77777777" w:rsidTr="00573341">
        <w:tc>
          <w:tcPr>
            <w:tcW w:w="10064" w:type="dxa"/>
            <w:gridSpan w:val="4"/>
            <w:shd w:val="clear" w:color="auto" w:fill="000080"/>
          </w:tcPr>
          <w:p w14:paraId="3407ABB9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5D3408E8" w14:textId="77777777" w:rsidTr="00573341">
        <w:tc>
          <w:tcPr>
            <w:tcW w:w="2516" w:type="dxa"/>
            <w:shd w:val="clear" w:color="auto" w:fill="C6D9F1"/>
          </w:tcPr>
          <w:p w14:paraId="15D41431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417529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DC7A2C7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EBC69CF" w14:textId="77777777" w:rsidR="00573341" w:rsidRDefault="0062409B">
            <w:r>
              <w:t>Range</w:t>
            </w:r>
          </w:p>
        </w:tc>
      </w:tr>
      <w:tr w:rsidR="00573341" w14:paraId="043E072F" w14:textId="77777777" w:rsidTr="00573341">
        <w:tc>
          <w:tcPr>
            <w:tcW w:w="2516" w:type="dxa"/>
          </w:tcPr>
          <w:p w14:paraId="30469CE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FFDFD9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DF77CF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A824FD9" w14:textId="77777777" w:rsidR="00573341" w:rsidRDefault="0062409B">
            <w:r>
              <w:t>NA</w:t>
            </w:r>
          </w:p>
        </w:tc>
      </w:tr>
      <w:tr w:rsidR="00573341" w14:paraId="3A6E803B" w14:textId="77777777" w:rsidTr="00573341">
        <w:tc>
          <w:tcPr>
            <w:tcW w:w="10064" w:type="dxa"/>
            <w:gridSpan w:val="4"/>
            <w:shd w:val="clear" w:color="auto" w:fill="000080"/>
          </w:tcPr>
          <w:p w14:paraId="5AA65743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76C80A56" w14:textId="77777777" w:rsidTr="00573341">
        <w:tc>
          <w:tcPr>
            <w:tcW w:w="2516" w:type="dxa"/>
            <w:shd w:val="clear" w:color="auto" w:fill="C6D9F1"/>
          </w:tcPr>
          <w:p w14:paraId="3C3A1793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BA72876" w14:textId="77777777" w:rsidR="00573341" w:rsidRDefault="0062409B">
            <w:r>
              <w:t>Description</w:t>
            </w:r>
          </w:p>
        </w:tc>
      </w:tr>
      <w:tr w:rsidR="00573341" w14:paraId="1DFE35D9" w14:textId="77777777" w:rsidTr="00573341">
        <w:tc>
          <w:tcPr>
            <w:tcW w:w="2516" w:type="dxa"/>
          </w:tcPr>
          <w:p w14:paraId="73416C6A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2FE9235B" w14:textId="77777777" w:rsidR="00573341" w:rsidRDefault="0062409B">
            <w:r>
              <w:t>None.</w:t>
            </w:r>
          </w:p>
        </w:tc>
      </w:tr>
      <w:tr w:rsidR="00573341" w14:paraId="787CDB9D" w14:textId="77777777" w:rsidTr="00573341">
        <w:tc>
          <w:tcPr>
            <w:tcW w:w="10064" w:type="dxa"/>
            <w:gridSpan w:val="4"/>
            <w:shd w:val="clear" w:color="auto" w:fill="000080"/>
          </w:tcPr>
          <w:p w14:paraId="3C648CDD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68B743E" w14:textId="77777777" w:rsidTr="00573341">
        <w:tc>
          <w:tcPr>
            <w:tcW w:w="2516" w:type="dxa"/>
            <w:shd w:val="clear" w:color="auto" w:fill="C6D9F1"/>
          </w:tcPr>
          <w:p w14:paraId="6902145D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FD41738" w14:textId="77777777" w:rsidR="00573341" w:rsidRDefault="0062409B">
            <w:r>
              <w:t>Description</w:t>
            </w:r>
          </w:p>
        </w:tc>
      </w:tr>
      <w:tr w:rsidR="00573341" w14:paraId="325A7D8E" w14:textId="77777777" w:rsidTr="00573341">
        <w:tc>
          <w:tcPr>
            <w:tcW w:w="2516" w:type="dxa"/>
          </w:tcPr>
          <w:p w14:paraId="3EF75181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30FE99AE" w14:textId="76883857" w:rsidR="00573341" w:rsidRDefault="0062409B">
            <w:r>
              <w:t>Called in Fls_Flash_SectorErase function.</w:t>
            </w:r>
          </w:p>
        </w:tc>
      </w:tr>
      <w:tr w:rsidR="00573341" w14:paraId="211A70A5" w14:textId="77777777" w:rsidTr="00573341">
        <w:tc>
          <w:tcPr>
            <w:tcW w:w="10064" w:type="dxa"/>
            <w:gridSpan w:val="4"/>
            <w:shd w:val="clear" w:color="auto" w:fill="000080"/>
          </w:tcPr>
          <w:p w14:paraId="548F8627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18F93C2D" w14:textId="77777777" w:rsidTr="00573341">
        <w:tc>
          <w:tcPr>
            <w:tcW w:w="10064" w:type="dxa"/>
            <w:gridSpan w:val="4"/>
          </w:tcPr>
          <w:p w14:paraId="0E6021B1" w14:textId="77777777" w:rsidR="00573341" w:rsidRDefault="0062409B">
            <w:r>
              <w:t>*</w:t>
            </w:r>
          </w:p>
        </w:tc>
      </w:tr>
      <w:tr w:rsidR="00573341" w14:paraId="34384240" w14:textId="77777777" w:rsidTr="00573341">
        <w:tc>
          <w:tcPr>
            <w:tcW w:w="10064" w:type="dxa"/>
            <w:gridSpan w:val="4"/>
            <w:shd w:val="clear" w:color="auto" w:fill="000080"/>
          </w:tcPr>
          <w:p w14:paraId="2C8638A8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0A70AABC" w14:textId="77777777" w:rsidTr="00573341">
        <w:tc>
          <w:tcPr>
            <w:tcW w:w="10064" w:type="dxa"/>
            <w:gridSpan w:val="4"/>
          </w:tcPr>
          <w:p w14:paraId="6D525415" w14:textId="77777777" w:rsidR="00573341" w:rsidRDefault="0062409B">
            <w:r>
              <w:t>None.</w:t>
            </w:r>
          </w:p>
        </w:tc>
      </w:tr>
    </w:tbl>
    <w:p w14:paraId="3FE6FCAC" w14:textId="48601E07" w:rsidR="00573341" w:rsidRDefault="0062409B">
      <w:pPr>
        <w:jc w:val="center"/>
      </w:pPr>
      <w:r>
        <w:object w:dxaOrig="4150" w:dyaOrig="2030" w14:anchorId="0586A28A">
          <v:shape id="_x0000_i1036" type="#_x0000_t75" style="width:207.45pt;height:101.25pt" o:ole="">
            <v:imagedata r:id="rId31" o:title=""/>
          </v:shape>
          <o:OLEObject Type="Embed" ProgID="PBrush" ShapeID="_x0000_i1036" DrawAspect="Content" ObjectID="_1737467624" r:id="rId32"/>
        </w:object>
      </w:r>
    </w:p>
    <w:p w14:paraId="1B782116" w14:textId="77777777" w:rsidR="00573341" w:rsidRDefault="0062409B">
      <w:pPr>
        <w:pStyle w:val="Heading3"/>
      </w:pPr>
      <w:r>
        <w:lastRenderedPageBreak/>
        <w:t>SchM_Enter_Fls_FLS_EXCLUSIVE_AREA_10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9"/>
        <w:gridCol w:w="2455"/>
        <w:gridCol w:w="2422"/>
      </w:tblGrid>
      <w:tr w:rsidR="00573341" w14:paraId="33939572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6A9A1139" w14:textId="77777777" w:rsidR="00573341" w:rsidRDefault="0062409B">
            <w:r>
              <w:t>Object</w:t>
            </w:r>
          </w:p>
        </w:tc>
      </w:tr>
      <w:tr w:rsidR="00573341" w14:paraId="00E7B21D" w14:textId="77777777" w:rsidTr="00573341">
        <w:tc>
          <w:tcPr>
            <w:tcW w:w="10064" w:type="dxa"/>
            <w:gridSpan w:val="4"/>
          </w:tcPr>
          <w:p w14:paraId="3FD8F2CE" w14:textId="77777777" w:rsidR="00573341" w:rsidRDefault="0062409B">
            <w:r>
              <w:t>This function is used to disable interrupts when an event occurs (Fls module).</w:t>
            </w:r>
          </w:p>
        </w:tc>
      </w:tr>
      <w:tr w:rsidR="00573341" w14:paraId="0B893530" w14:textId="77777777" w:rsidTr="00573341">
        <w:tc>
          <w:tcPr>
            <w:tcW w:w="10064" w:type="dxa"/>
            <w:gridSpan w:val="4"/>
            <w:shd w:val="clear" w:color="auto" w:fill="000080"/>
          </w:tcPr>
          <w:p w14:paraId="53A8BDE1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4B28D329" w14:textId="77777777" w:rsidTr="00573341">
        <w:tc>
          <w:tcPr>
            <w:tcW w:w="10064" w:type="dxa"/>
            <w:gridSpan w:val="4"/>
          </w:tcPr>
          <w:p w14:paraId="29CA2637" w14:textId="77777777" w:rsidR="00573341" w:rsidRDefault="0062409B">
            <w:r>
              <w:t>EXPORTED void SchM_Enter_Fls_FLS_EXCLUSIVE_AREA_10 (void)</w:t>
            </w:r>
          </w:p>
        </w:tc>
      </w:tr>
      <w:tr w:rsidR="00573341" w14:paraId="59CE09FB" w14:textId="77777777" w:rsidTr="00573341">
        <w:tc>
          <w:tcPr>
            <w:tcW w:w="10064" w:type="dxa"/>
            <w:gridSpan w:val="4"/>
            <w:shd w:val="clear" w:color="auto" w:fill="000080"/>
          </w:tcPr>
          <w:p w14:paraId="7839BB29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51FDF243" w14:textId="77777777" w:rsidTr="00573341">
        <w:tc>
          <w:tcPr>
            <w:tcW w:w="10064" w:type="dxa"/>
            <w:gridSpan w:val="4"/>
          </w:tcPr>
          <w:p w14:paraId="5061C636" w14:textId="77777777" w:rsidR="00573341" w:rsidRDefault="0062409B">
            <w:r>
              <w:t>None.</w:t>
            </w:r>
          </w:p>
        </w:tc>
      </w:tr>
      <w:tr w:rsidR="00573341" w14:paraId="4477334B" w14:textId="77777777" w:rsidTr="00573341">
        <w:tc>
          <w:tcPr>
            <w:tcW w:w="10064" w:type="dxa"/>
            <w:gridSpan w:val="4"/>
            <w:shd w:val="clear" w:color="auto" w:fill="000080"/>
          </w:tcPr>
          <w:p w14:paraId="1643DCB8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652F9D6" w14:textId="77777777" w:rsidTr="00573341">
        <w:tc>
          <w:tcPr>
            <w:tcW w:w="10064" w:type="dxa"/>
            <w:gridSpan w:val="4"/>
          </w:tcPr>
          <w:p w14:paraId="2BF7A3C8" w14:textId="77777777" w:rsidR="00573341" w:rsidRDefault="0062409B">
            <w:r>
              <w:t>DSG_SchM_SchM_Enter_Fls_FLS_EXCLUSIVE_AREA_10</w:t>
            </w:r>
          </w:p>
        </w:tc>
      </w:tr>
      <w:tr w:rsidR="00573341" w14:paraId="744E5170" w14:textId="77777777" w:rsidTr="00573341">
        <w:tc>
          <w:tcPr>
            <w:tcW w:w="10064" w:type="dxa"/>
            <w:gridSpan w:val="4"/>
            <w:shd w:val="clear" w:color="auto" w:fill="000080"/>
          </w:tcPr>
          <w:p w14:paraId="484759D6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1015455" w14:textId="77777777" w:rsidTr="00573341">
        <w:tc>
          <w:tcPr>
            <w:tcW w:w="10064" w:type="dxa"/>
            <w:gridSpan w:val="4"/>
          </w:tcPr>
          <w:p w14:paraId="7B9728B3" w14:textId="77777777" w:rsidR="00573341" w:rsidRDefault="0062409B">
            <w:r>
              <w:t>ARCH_SW_SchM_Enter_Fls_FLS_EXCLUSIVE_AREA_10</w:t>
            </w:r>
          </w:p>
        </w:tc>
      </w:tr>
      <w:tr w:rsidR="00573341" w14:paraId="26F98F34" w14:textId="77777777" w:rsidTr="00573341">
        <w:tc>
          <w:tcPr>
            <w:tcW w:w="10064" w:type="dxa"/>
            <w:gridSpan w:val="4"/>
            <w:shd w:val="clear" w:color="auto" w:fill="000080"/>
          </w:tcPr>
          <w:p w14:paraId="5B0D4414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648CBC74" w14:textId="77777777" w:rsidTr="00573341">
        <w:tc>
          <w:tcPr>
            <w:tcW w:w="2516" w:type="dxa"/>
            <w:shd w:val="clear" w:color="auto" w:fill="C6D9F1"/>
          </w:tcPr>
          <w:p w14:paraId="4EF792DC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AC9DB0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CE3DACD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C4DED12" w14:textId="77777777" w:rsidR="00573341" w:rsidRDefault="0062409B">
            <w:r>
              <w:t>Range</w:t>
            </w:r>
          </w:p>
        </w:tc>
      </w:tr>
      <w:tr w:rsidR="00573341" w14:paraId="60FACAFD" w14:textId="77777777" w:rsidTr="00573341">
        <w:tc>
          <w:tcPr>
            <w:tcW w:w="2516" w:type="dxa"/>
          </w:tcPr>
          <w:p w14:paraId="0626A41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371695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0E3BCF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BD4778A" w14:textId="77777777" w:rsidR="00573341" w:rsidRDefault="0062409B">
            <w:r>
              <w:t>NA</w:t>
            </w:r>
          </w:p>
        </w:tc>
      </w:tr>
      <w:tr w:rsidR="00573341" w14:paraId="0A9685E5" w14:textId="77777777" w:rsidTr="00573341">
        <w:tc>
          <w:tcPr>
            <w:tcW w:w="10064" w:type="dxa"/>
            <w:gridSpan w:val="4"/>
            <w:shd w:val="clear" w:color="auto" w:fill="000080"/>
          </w:tcPr>
          <w:p w14:paraId="104A39C2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D21213B" w14:textId="77777777" w:rsidTr="00573341">
        <w:tc>
          <w:tcPr>
            <w:tcW w:w="2516" w:type="dxa"/>
            <w:shd w:val="clear" w:color="auto" w:fill="C6D9F1"/>
          </w:tcPr>
          <w:p w14:paraId="4B9B616E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2F59E7E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3CDFFF8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0E1AFC6" w14:textId="77777777" w:rsidR="00573341" w:rsidRDefault="0062409B">
            <w:r>
              <w:t>Range</w:t>
            </w:r>
          </w:p>
        </w:tc>
      </w:tr>
      <w:tr w:rsidR="00573341" w14:paraId="44CCD1E8" w14:textId="77777777" w:rsidTr="00573341">
        <w:tc>
          <w:tcPr>
            <w:tcW w:w="2516" w:type="dxa"/>
          </w:tcPr>
          <w:p w14:paraId="7B04E09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52A2E4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E3DE64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7B924FC" w14:textId="77777777" w:rsidR="00573341" w:rsidRDefault="0062409B">
            <w:r>
              <w:t>NA</w:t>
            </w:r>
          </w:p>
        </w:tc>
      </w:tr>
      <w:tr w:rsidR="00573341" w14:paraId="34BE6F27" w14:textId="77777777" w:rsidTr="00573341">
        <w:tc>
          <w:tcPr>
            <w:tcW w:w="10064" w:type="dxa"/>
            <w:gridSpan w:val="4"/>
            <w:shd w:val="clear" w:color="auto" w:fill="000080"/>
          </w:tcPr>
          <w:p w14:paraId="009D7C83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4818B33" w14:textId="77777777" w:rsidTr="00573341">
        <w:tc>
          <w:tcPr>
            <w:tcW w:w="2516" w:type="dxa"/>
            <w:shd w:val="clear" w:color="auto" w:fill="C6D9F1"/>
          </w:tcPr>
          <w:p w14:paraId="08BB028A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95D1F2C" w14:textId="77777777" w:rsidR="00573341" w:rsidRDefault="0062409B">
            <w:r>
              <w:t>Description</w:t>
            </w:r>
          </w:p>
        </w:tc>
      </w:tr>
      <w:tr w:rsidR="00573341" w14:paraId="57CD0305" w14:textId="77777777" w:rsidTr="00573341">
        <w:tc>
          <w:tcPr>
            <w:tcW w:w="2516" w:type="dxa"/>
          </w:tcPr>
          <w:p w14:paraId="08C60C2B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30CD8751" w14:textId="77777777" w:rsidR="00573341" w:rsidRDefault="0062409B">
            <w:r>
              <w:t>None.</w:t>
            </w:r>
          </w:p>
        </w:tc>
      </w:tr>
      <w:tr w:rsidR="00573341" w14:paraId="7C6549EA" w14:textId="77777777" w:rsidTr="00573341">
        <w:tc>
          <w:tcPr>
            <w:tcW w:w="10064" w:type="dxa"/>
            <w:gridSpan w:val="4"/>
            <w:shd w:val="clear" w:color="auto" w:fill="000080"/>
          </w:tcPr>
          <w:p w14:paraId="6EF9B36D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3CC98A45" w14:textId="77777777" w:rsidTr="00573341">
        <w:tc>
          <w:tcPr>
            <w:tcW w:w="2516" w:type="dxa"/>
            <w:shd w:val="clear" w:color="auto" w:fill="C6D9F1"/>
          </w:tcPr>
          <w:p w14:paraId="54D196CF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7936655" w14:textId="77777777" w:rsidR="00573341" w:rsidRDefault="0062409B">
            <w:r>
              <w:t>Description</w:t>
            </w:r>
          </w:p>
        </w:tc>
      </w:tr>
      <w:tr w:rsidR="00573341" w14:paraId="663A9B9E" w14:textId="77777777" w:rsidTr="00573341">
        <w:tc>
          <w:tcPr>
            <w:tcW w:w="2516" w:type="dxa"/>
          </w:tcPr>
          <w:p w14:paraId="1ACA462C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5CF2B5F0" w14:textId="77777777" w:rsidR="00573341" w:rsidRDefault="0062409B">
            <w:r>
              <w:t>Called in Fls_Erase function.</w:t>
            </w:r>
          </w:p>
        </w:tc>
      </w:tr>
      <w:tr w:rsidR="00573341" w14:paraId="110E5161" w14:textId="77777777" w:rsidTr="00573341">
        <w:tc>
          <w:tcPr>
            <w:tcW w:w="10064" w:type="dxa"/>
            <w:gridSpan w:val="4"/>
            <w:shd w:val="clear" w:color="auto" w:fill="000080"/>
          </w:tcPr>
          <w:p w14:paraId="7170D7A9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63B4E683" w14:textId="77777777" w:rsidTr="00573341">
        <w:tc>
          <w:tcPr>
            <w:tcW w:w="10064" w:type="dxa"/>
            <w:gridSpan w:val="4"/>
          </w:tcPr>
          <w:p w14:paraId="6D54A7C3" w14:textId="77777777" w:rsidR="00573341" w:rsidRDefault="0062409B">
            <w:r>
              <w:t>*</w:t>
            </w:r>
          </w:p>
        </w:tc>
      </w:tr>
      <w:tr w:rsidR="00573341" w14:paraId="3D805EE7" w14:textId="77777777" w:rsidTr="00573341">
        <w:tc>
          <w:tcPr>
            <w:tcW w:w="10064" w:type="dxa"/>
            <w:gridSpan w:val="4"/>
            <w:shd w:val="clear" w:color="auto" w:fill="000080"/>
          </w:tcPr>
          <w:p w14:paraId="2DFC2767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385EABDB" w14:textId="77777777" w:rsidTr="00573341">
        <w:tc>
          <w:tcPr>
            <w:tcW w:w="10064" w:type="dxa"/>
            <w:gridSpan w:val="4"/>
          </w:tcPr>
          <w:p w14:paraId="00C59E83" w14:textId="77777777" w:rsidR="00573341" w:rsidRDefault="0062409B">
            <w:r>
              <w:t>None.</w:t>
            </w:r>
          </w:p>
        </w:tc>
      </w:tr>
    </w:tbl>
    <w:p w14:paraId="7D2A0DE1" w14:textId="3E9EE286" w:rsidR="00573341" w:rsidRDefault="0062409B">
      <w:pPr>
        <w:jc w:val="center"/>
      </w:pPr>
      <w:r>
        <w:object w:dxaOrig="4150" w:dyaOrig="2030" w14:anchorId="69EE8BA4">
          <v:shape id="_x0000_i1037" type="#_x0000_t75" style="width:207.45pt;height:101.25pt" o:ole="">
            <v:imagedata r:id="rId33" o:title=""/>
          </v:shape>
          <o:OLEObject Type="Embed" ProgID="PBrush" ShapeID="_x0000_i1037" DrawAspect="Content" ObjectID="_1737467625" r:id="rId34"/>
        </w:object>
      </w:r>
    </w:p>
    <w:p w14:paraId="51635DFC" w14:textId="77777777" w:rsidR="00573341" w:rsidRDefault="0062409B">
      <w:pPr>
        <w:pStyle w:val="Heading3"/>
      </w:pPr>
      <w:r>
        <w:t>SchM_Enter_Fls_FLS_EXCLUSIVE_AREA_11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9"/>
        <w:gridCol w:w="2455"/>
        <w:gridCol w:w="2422"/>
      </w:tblGrid>
      <w:tr w:rsidR="00573341" w14:paraId="24884081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6C196017" w14:textId="77777777" w:rsidR="00573341" w:rsidRDefault="0062409B">
            <w:r>
              <w:t>Object</w:t>
            </w:r>
          </w:p>
        </w:tc>
      </w:tr>
      <w:tr w:rsidR="00573341" w14:paraId="3D3E023E" w14:textId="77777777" w:rsidTr="00573341">
        <w:tc>
          <w:tcPr>
            <w:tcW w:w="10064" w:type="dxa"/>
            <w:gridSpan w:val="4"/>
          </w:tcPr>
          <w:p w14:paraId="1A1F48F1" w14:textId="77777777" w:rsidR="00573341" w:rsidRDefault="0062409B">
            <w:r>
              <w:t>This function is used to disable interrupts when an event occurs (Fls module).</w:t>
            </w:r>
          </w:p>
        </w:tc>
      </w:tr>
      <w:tr w:rsidR="00573341" w14:paraId="17651EED" w14:textId="77777777" w:rsidTr="00573341">
        <w:tc>
          <w:tcPr>
            <w:tcW w:w="10064" w:type="dxa"/>
            <w:gridSpan w:val="4"/>
            <w:shd w:val="clear" w:color="auto" w:fill="000080"/>
          </w:tcPr>
          <w:p w14:paraId="0EE8E350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0AC5E8CD" w14:textId="77777777" w:rsidTr="00573341">
        <w:tc>
          <w:tcPr>
            <w:tcW w:w="10064" w:type="dxa"/>
            <w:gridSpan w:val="4"/>
          </w:tcPr>
          <w:p w14:paraId="1D6019AE" w14:textId="77777777" w:rsidR="00573341" w:rsidRDefault="0062409B">
            <w:r>
              <w:t>EXPORTED void SchM_Enter_Fls_FLS_EXCLUSIVE_AREA_11 (void)</w:t>
            </w:r>
          </w:p>
        </w:tc>
      </w:tr>
      <w:tr w:rsidR="00573341" w14:paraId="18D15CEE" w14:textId="77777777" w:rsidTr="00573341">
        <w:tc>
          <w:tcPr>
            <w:tcW w:w="10064" w:type="dxa"/>
            <w:gridSpan w:val="4"/>
            <w:shd w:val="clear" w:color="auto" w:fill="000080"/>
          </w:tcPr>
          <w:p w14:paraId="6580C9FA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5D33B2F5" w14:textId="77777777" w:rsidTr="00573341">
        <w:tc>
          <w:tcPr>
            <w:tcW w:w="10064" w:type="dxa"/>
            <w:gridSpan w:val="4"/>
          </w:tcPr>
          <w:p w14:paraId="32E6D986" w14:textId="77777777" w:rsidR="00573341" w:rsidRDefault="0062409B">
            <w:r>
              <w:t>None.</w:t>
            </w:r>
          </w:p>
        </w:tc>
      </w:tr>
      <w:tr w:rsidR="00573341" w14:paraId="0143D778" w14:textId="77777777" w:rsidTr="00573341">
        <w:tc>
          <w:tcPr>
            <w:tcW w:w="10064" w:type="dxa"/>
            <w:gridSpan w:val="4"/>
            <w:shd w:val="clear" w:color="auto" w:fill="000080"/>
          </w:tcPr>
          <w:p w14:paraId="23655392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7D8784BB" w14:textId="77777777" w:rsidTr="00573341">
        <w:tc>
          <w:tcPr>
            <w:tcW w:w="10064" w:type="dxa"/>
            <w:gridSpan w:val="4"/>
          </w:tcPr>
          <w:p w14:paraId="22ADB863" w14:textId="77777777" w:rsidR="00573341" w:rsidRDefault="0062409B">
            <w:r>
              <w:t>DSG_SchM_SchM_Enter_Fls_FLS_EXCLUSIVE_AREA_11</w:t>
            </w:r>
          </w:p>
        </w:tc>
      </w:tr>
      <w:tr w:rsidR="00573341" w14:paraId="25A58A5D" w14:textId="77777777" w:rsidTr="00573341">
        <w:tc>
          <w:tcPr>
            <w:tcW w:w="10064" w:type="dxa"/>
            <w:gridSpan w:val="4"/>
            <w:shd w:val="clear" w:color="auto" w:fill="000080"/>
          </w:tcPr>
          <w:p w14:paraId="52FBEC50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244747B6" w14:textId="77777777" w:rsidTr="00573341">
        <w:tc>
          <w:tcPr>
            <w:tcW w:w="10064" w:type="dxa"/>
            <w:gridSpan w:val="4"/>
          </w:tcPr>
          <w:p w14:paraId="5AB9C855" w14:textId="77777777" w:rsidR="00573341" w:rsidRDefault="0062409B">
            <w:r>
              <w:t>ARCH_SW_SchM_Enter_Fls_FLS_EXCLUSIVE_AREA_11</w:t>
            </w:r>
          </w:p>
        </w:tc>
      </w:tr>
      <w:tr w:rsidR="00573341" w14:paraId="7F5C4638" w14:textId="77777777" w:rsidTr="00573341">
        <w:tc>
          <w:tcPr>
            <w:tcW w:w="10064" w:type="dxa"/>
            <w:gridSpan w:val="4"/>
            <w:shd w:val="clear" w:color="auto" w:fill="000080"/>
          </w:tcPr>
          <w:p w14:paraId="5D96DAFF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5381E903" w14:textId="77777777" w:rsidTr="00573341">
        <w:tc>
          <w:tcPr>
            <w:tcW w:w="2516" w:type="dxa"/>
            <w:shd w:val="clear" w:color="auto" w:fill="C6D9F1"/>
          </w:tcPr>
          <w:p w14:paraId="11FECD87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71F7F3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E5F822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10FBAE7" w14:textId="77777777" w:rsidR="00573341" w:rsidRDefault="0062409B">
            <w:r>
              <w:t>Range</w:t>
            </w:r>
          </w:p>
        </w:tc>
      </w:tr>
      <w:tr w:rsidR="00573341" w14:paraId="71D12E83" w14:textId="77777777" w:rsidTr="00573341">
        <w:tc>
          <w:tcPr>
            <w:tcW w:w="2516" w:type="dxa"/>
          </w:tcPr>
          <w:p w14:paraId="39D501A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BADB97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2AFDFF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030F91B" w14:textId="77777777" w:rsidR="00573341" w:rsidRDefault="0062409B">
            <w:r>
              <w:t>NA</w:t>
            </w:r>
          </w:p>
        </w:tc>
      </w:tr>
      <w:tr w:rsidR="00573341" w14:paraId="6AF9B411" w14:textId="77777777" w:rsidTr="00573341">
        <w:tc>
          <w:tcPr>
            <w:tcW w:w="10064" w:type="dxa"/>
            <w:gridSpan w:val="4"/>
            <w:shd w:val="clear" w:color="auto" w:fill="000080"/>
          </w:tcPr>
          <w:p w14:paraId="00F25028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1205AB7D" w14:textId="77777777" w:rsidTr="00573341">
        <w:tc>
          <w:tcPr>
            <w:tcW w:w="2516" w:type="dxa"/>
            <w:shd w:val="clear" w:color="auto" w:fill="C6D9F1"/>
          </w:tcPr>
          <w:p w14:paraId="087DF075" w14:textId="77777777" w:rsidR="00573341" w:rsidRDefault="0062409B">
            <w:r>
              <w:lastRenderedPageBreak/>
              <w:t>Name</w:t>
            </w:r>
          </w:p>
        </w:tc>
        <w:tc>
          <w:tcPr>
            <w:tcW w:w="2516" w:type="dxa"/>
            <w:shd w:val="clear" w:color="auto" w:fill="C6D9F1"/>
          </w:tcPr>
          <w:p w14:paraId="627E765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88DFC03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A09B8DB" w14:textId="77777777" w:rsidR="00573341" w:rsidRDefault="0062409B">
            <w:r>
              <w:t>Range</w:t>
            </w:r>
          </w:p>
        </w:tc>
      </w:tr>
      <w:tr w:rsidR="00573341" w14:paraId="1BFF5588" w14:textId="77777777" w:rsidTr="00573341">
        <w:tc>
          <w:tcPr>
            <w:tcW w:w="2516" w:type="dxa"/>
          </w:tcPr>
          <w:p w14:paraId="7E908C8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A6C517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87E191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894B563" w14:textId="77777777" w:rsidR="00573341" w:rsidRDefault="0062409B">
            <w:r>
              <w:t>NA</w:t>
            </w:r>
          </w:p>
        </w:tc>
      </w:tr>
      <w:tr w:rsidR="00573341" w14:paraId="4B3FA46A" w14:textId="77777777" w:rsidTr="00573341">
        <w:tc>
          <w:tcPr>
            <w:tcW w:w="10064" w:type="dxa"/>
            <w:gridSpan w:val="4"/>
            <w:shd w:val="clear" w:color="auto" w:fill="000080"/>
          </w:tcPr>
          <w:p w14:paraId="2D810F95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684B89C5" w14:textId="77777777" w:rsidTr="00573341">
        <w:tc>
          <w:tcPr>
            <w:tcW w:w="2516" w:type="dxa"/>
            <w:shd w:val="clear" w:color="auto" w:fill="C6D9F1"/>
          </w:tcPr>
          <w:p w14:paraId="639355D1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6500E91" w14:textId="77777777" w:rsidR="00573341" w:rsidRDefault="0062409B">
            <w:r>
              <w:t>Description</w:t>
            </w:r>
          </w:p>
        </w:tc>
      </w:tr>
      <w:tr w:rsidR="00573341" w14:paraId="1665C792" w14:textId="77777777" w:rsidTr="00573341">
        <w:tc>
          <w:tcPr>
            <w:tcW w:w="2516" w:type="dxa"/>
          </w:tcPr>
          <w:p w14:paraId="34F13424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246A204C" w14:textId="77777777" w:rsidR="00573341" w:rsidRDefault="0062409B">
            <w:r>
              <w:t>None.</w:t>
            </w:r>
          </w:p>
        </w:tc>
      </w:tr>
      <w:tr w:rsidR="00573341" w14:paraId="4FC98B18" w14:textId="77777777" w:rsidTr="00573341">
        <w:tc>
          <w:tcPr>
            <w:tcW w:w="10064" w:type="dxa"/>
            <w:gridSpan w:val="4"/>
            <w:shd w:val="clear" w:color="auto" w:fill="000080"/>
          </w:tcPr>
          <w:p w14:paraId="59A5FC36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0AD01BCB" w14:textId="77777777" w:rsidTr="00573341">
        <w:tc>
          <w:tcPr>
            <w:tcW w:w="2516" w:type="dxa"/>
            <w:shd w:val="clear" w:color="auto" w:fill="C6D9F1"/>
          </w:tcPr>
          <w:p w14:paraId="01E9EBA4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601B6D7" w14:textId="77777777" w:rsidR="00573341" w:rsidRDefault="0062409B">
            <w:r>
              <w:t>Description</w:t>
            </w:r>
          </w:p>
        </w:tc>
      </w:tr>
      <w:tr w:rsidR="00573341" w14:paraId="47A123FD" w14:textId="77777777" w:rsidTr="00573341">
        <w:tc>
          <w:tcPr>
            <w:tcW w:w="2516" w:type="dxa"/>
          </w:tcPr>
          <w:p w14:paraId="6CC7025E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29B2B39C" w14:textId="77777777" w:rsidR="00573341" w:rsidRDefault="0062409B">
            <w:r>
              <w:t>Called in Fls_Write function.</w:t>
            </w:r>
          </w:p>
        </w:tc>
      </w:tr>
      <w:tr w:rsidR="00573341" w14:paraId="582CBACF" w14:textId="77777777" w:rsidTr="00573341">
        <w:tc>
          <w:tcPr>
            <w:tcW w:w="10064" w:type="dxa"/>
            <w:gridSpan w:val="4"/>
            <w:shd w:val="clear" w:color="auto" w:fill="000080"/>
          </w:tcPr>
          <w:p w14:paraId="0BEE8338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02AB0844" w14:textId="77777777" w:rsidTr="00573341">
        <w:tc>
          <w:tcPr>
            <w:tcW w:w="10064" w:type="dxa"/>
            <w:gridSpan w:val="4"/>
          </w:tcPr>
          <w:p w14:paraId="47076B45" w14:textId="77777777" w:rsidR="00573341" w:rsidRDefault="0062409B">
            <w:r>
              <w:t>*</w:t>
            </w:r>
          </w:p>
        </w:tc>
      </w:tr>
      <w:tr w:rsidR="00573341" w14:paraId="2EEC2130" w14:textId="77777777" w:rsidTr="00573341">
        <w:tc>
          <w:tcPr>
            <w:tcW w:w="10064" w:type="dxa"/>
            <w:gridSpan w:val="4"/>
            <w:shd w:val="clear" w:color="auto" w:fill="000080"/>
          </w:tcPr>
          <w:p w14:paraId="7668D624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31BF4BC4" w14:textId="77777777" w:rsidTr="00573341">
        <w:tc>
          <w:tcPr>
            <w:tcW w:w="10064" w:type="dxa"/>
            <w:gridSpan w:val="4"/>
          </w:tcPr>
          <w:p w14:paraId="33C1ED74" w14:textId="77777777" w:rsidR="00573341" w:rsidRDefault="0062409B">
            <w:r>
              <w:t>None.</w:t>
            </w:r>
          </w:p>
        </w:tc>
      </w:tr>
    </w:tbl>
    <w:p w14:paraId="793BB465" w14:textId="2AC49D87" w:rsidR="00573341" w:rsidRDefault="0062409B">
      <w:pPr>
        <w:jc w:val="center"/>
      </w:pPr>
      <w:r>
        <w:object w:dxaOrig="4150" w:dyaOrig="2030" w14:anchorId="6DB6C12C">
          <v:shape id="_x0000_i1038" type="#_x0000_t75" style="width:207.45pt;height:101.25pt" o:ole="">
            <v:imagedata r:id="rId35" o:title=""/>
          </v:shape>
          <o:OLEObject Type="Embed" ProgID="PBrush" ShapeID="_x0000_i1038" DrawAspect="Content" ObjectID="_1737467626" r:id="rId36"/>
        </w:object>
      </w:r>
    </w:p>
    <w:p w14:paraId="02847391" w14:textId="77777777" w:rsidR="00573341" w:rsidRDefault="0062409B">
      <w:pPr>
        <w:pStyle w:val="Heading3"/>
      </w:pPr>
      <w:r>
        <w:t>SchM_Enter_Fls_FLS_EXCLUSIVE_AREA_12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9"/>
        <w:gridCol w:w="2455"/>
        <w:gridCol w:w="2422"/>
      </w:tblGrid>
      <w:tr w:rsidR="00573341" w14:paraId="2260AFC2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E52324E" w14:textId="77777777" w:rsidR="00573341" w:rsidRDefault="0062409B">
            <w:r>
              <w:t>Object</w:t>
            </w:r>
          </w:p>
        </w:tc>
      </w:tr>
      <w:tr w:rsidR="00573341" w14:paraId="20924DF5" w14:textId="77777777" w:rsidTr="00573341">
        <w:tc>
          <w:tcPr>
            <w:tcW w:w="10064" w:type="dxa"/>
            <w:gridSpan w:val="4"/>
          </w:tcPr>
          <w:p w14:paraId="724372A6" w14:textId="77777777" w:rsidR="00573341" w:rsidRDefault="0062409B">
            <w:r>
              <w:t>This function is used to disable interrupts when an event occurs (Fls module).</w:t>
            </w:r>
          </w:p>
        </w:tc>
      </w:tr>
      <w:tr w:rsidR="00573341" w14:paraId="5B5AEDC9" w14:textId="77777777" w:rsidTr="00573341">
        <w:tc>
          <w:tcPr>
            <w:tcW w:w="10064" w:type="dxa"/>
            <w:gridSpan w:val="4"/>
            <w:shd w:val="clear" w:color="auto" w:fill="000080"/>
          </w:tcPr>
          <w:p w14:paraId="27C56907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09307403" w14:textId="77777777" w:rsidTr="00573341">
        <w:tc>
          <w:tcPr>
            <w:tcW w:w="10064" w:type="dxa"/>
            <w:gridSpan w:val="4"/>
          </w:tcPr>
          <w:p w14:paraId="4A61135B" w14:textId="77777777" w:rsidR="00573341" w:rsidRDefault="0062409B">
            <w:r>
              <w:t>EXPORTED void SchM_Enter_Fls_FLS_EXCLUSIVE_AREA_12 (void)</w:t>
            </w:r>
          </w:p>
        </w:tc>
      </w:tr>
      <w:tr w:rsidR="00573341" w14:paraId="6A50B8F3" w14:textId="77777777" w:rsidTr="00573341">
        <w:tc>
          <w:tcPr>
            <w:tcW w:w="10064" w:type="dxa"/>
            <w:gridSpan w:val="4"/>
            <w:shd w:val="clear" w:color="auto" w:fill="000080"/>
          </w:tcPr>
          <w:p w14:paraId="22DF446C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29DC47CF" w14:textId="77777777" w:rsidTr="00573341">
        <w:tc>
          <w:tcPr>
            <w:tcW w:w="10064" w:type="dxa"/>
            <w:gridSpan w:val="4"/>
          </w:tcPr>
          <w:p w14:paraId="35D43AB0" w14:textId="77777777" w:rsidR="00573341" w:rsidRDefault="0062409B">
            <w:r>
              <w:t>None.</w:t>
            </w:r>
          </w:p>
        </w:tc>
      </w:tr>
      <w:tr w:rsidR="00573341" w14:paraId="6FA30AEA" w14:textId="77777777" w:rsidTr="00573341">
        <w:tc>
          <w:tcPr>
            <w:tcW w:w="10064" w:type="dxa"/>
            <w:gridSpan w:val="4"/>
            <w:shd w:val="clear" w:color="auto" w:fill="000080"/>
          </w:tcPr>
          <w:p w14:paraId="02BB89D3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14BEBD9D" w14:textId="77777777" w:rsidTr="00573341">
        <w:tc>
          <w:tcPr>
            <w:tcW w:w="10064" w:type="dxa"/>
            <w:gridSpan w:val="4"/>
          </w:tcPr>
          <w:p w14:paraId="5CE693BE" w14:textId="77777777" w:rsidR="00573341" w:rsidRDefault="0062409B">
            <w:r>
              <w:t>DSG_SchM_SchM_Enter_Fls_FLS_EXCLUSIVE_AREA_12</w:t>
            </w:r>
          </w:p>
        </w:tc>
      </w:tr>
      <w:tr w:rsidR="00573341" w14:paraId="757052EC" w14:textId="77777777" w:rsidTr="00573341">
        <w:tc>
          <w:tcPr>
            <w:tcW w:w="10064" w:type="dxa"/>
            <w:gridSpan w:val="4"/>
            <w:shd w:val="clear" w:color="auto" w:fill="000080"/>
          </w:tcPr>
          <w:p w14:paraId="747CDE7D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A5EE784" w14:textId="77777777" w:rsidTr="00573341">
        <w:tc>
          <w:tcPr>
            <w:tcW w:w="10064" w:type="dxa"/>
            <w:gridSpan w:val="4"/>
          </w:tcPr>
          <w:p w14:paraId="712A2F21" w14:textId="77777777" w:rsidR="00573341" w:rsidRDefault="0062409B">
            <w:r>
              <w:t>ARCH_SW_SchM_Enter_Fls_FLS_EXCLUSIVE_AREA_12</w:t>
            </w:r>
          </w:p>
        </w:tc>
      </w:tr>
      <w:tr w:rsidR="00573341" w14:paraId="50EAE097" w14:textId="77777777" w:rsidTr="00573341">
        <w:tc>
          <w:tcPr>
            <w:tcW w:w="10064" w:type="dxa"/>
            <w:gridSpan w:val="4"/>
            <w:shd w:val="clear" w:color="auto" w:fill="000080"/>
          </w:tcPr>
          <w:p w14:paraId="25E4ADC3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F113F03" w14:textId="77777777" w:rsidTr="00573341">
        <w:tc>
          <w:tcPr>
            <w:tcW w:w="2516" w:type="dxa"/>
            <w:shd w:val="clear" w:color="auto" w:fill="C6D9F1"/>
          </w:tcPr>
          <w:p w14:paraId="5DB6D706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A63D6AC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32F67FD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CB53723" w14:textId="77777777" w:rsidR="00573341" w:rsidRDefault="0062409B">
            <w:r>
              <w:t>Range</w:t>
            </w:r>
          </w:p>
        </w:tc>
      </w:tr>
      <w:tr w:rsidR="00573341" w14:paraId="015BC493" w14:textId="77777777" w:rsidTr="00573341">
        <w:tc>
          <w:tcPr>
            <w:tcW w:w="2516" w:type="dxa"/>
          </w:tcPr>
          <w:p w14:paraId="63AB355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2985D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5FFACD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C97A9DA" w14:textId="77777777" w:rsidR="00573341" w:rsidRDefault="0062409B">
            <w:r>
              <w:t>NA</w:t>
            </w:r>
          </w:p>
        </w:tc>
      </w:tr>
      <w:tr w:rsidR="00573341" w14:paraId="2AF8219D" w14:textId="77777777" w:rsidTr="00573341">
        <w:tc>
          <w:tcPr>
            <w:tcW w:w="10064" w:type="dxa"/>
            <w:gridSpan w:val="4"/>
            <w:shd w:val="clear" w:color="auto" w:fill="000080"/>
          </w:tcPr>
          <w:p w14:paraId="3890ED9B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4B62133" w14:textId="77777777" w:rsidTr="00573341">
        <w:tc>
          <w:tcPr>
            <w:tcW w:w="2516" w:type="dxa"/>
            <w:shd w:val="clear" w:color="auto" w:fill="C6D9F1"/>
          </w:tcPr>
          <w:p w14:paraId="0C2E3BDC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4BB26C2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ACAD76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2B5D4EB" w14:textId="77777777" w:rsidR="00573341" w:rsidRDefault="0062409B">
            <w:r>
              <w:t>Range</w:t>
            </w:r>
          </w:p>
        </w:tc>
      </w:tr>
      <w:tr w:rsidR="00573341" w14:paraId="60657AEB" w14:textId="77777777" w:rsidTr="00573341">
        <w:tc>
          <w:tcPr>
            <w:tcW w:w="2516" w:type="dxa"/>
          </w:tcPr>
          <w:p w14:paraId="7A24759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3C040C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181F62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1CDD4B1" w14:textId="77777777" w:rsidR="00573341" w:rsidRDefault="0062409B">
            <w:r>
              <w:t>NA</w:t>
            </w:r>
          </w:p>
        </w:tc>
      </w:tr>
      <w:tr w:rsidR="00573341" w14:paraId="3ED87FE7" w14:textId="77777777" w:rsidTr="00573341">
        <w:tc>
          <w:tcPr>
            <w:tcW w:w="10064" w:type="dxa"/>
            <w:gridSpan w:val="4"/>
            <w:shd w:val="clear" w:color="auto" w:fill="000080"/>
          </w:tcPr>
          <w:p w14:paraId="30296370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3EAB8DE4" w14:textId="77777777" w:rsidTr="00573341">
        <w:tc>
          <w:tcPr>
            <w:tcW w:w="2516" w:type="dxa"/>
            <w:shd w:val="clear" w:color="auto" w:fill="C6D9F1"/>
          </w:tcPr>
          <w:p w14:paraId="12AF8DF3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3E54C43" w14:textId="77777777" w:rsidR="00573341" w:rsidRDefault="0062409B">
            <w:r>
              <w:t>Description</w:t>
            </w:r>
          </w:p>
        </w:tc>
      </w:tr>
      <w:tr w:rsidR="00573341" w14:paraId="11AED564" w14:textId="77777777" w:rsidTr="00573341">
        <w:tc>
          <w:tcPr>
            <w:tcW w:w="2516" w:type="dxa"/>
          </w:tcPr>
          <w:p w14:paraId="566F3EDD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4CB98BA" w14:textId="77777777" w:rsidR="00573341" w:rsidRDefault="0062409B">
            <w:r>
              <w:t>None.</w:t>
            </w:r>
          </w:p>
        </w:tc>
      </w:tr>
      <w:tr w:rsidR="00573341" w14:paraId="6FE2EA34" w14:textId="77777777" w:rsidTr="00573341">
        <w:tc>
          <w:tcPr>
            <w:tcW w:w="10064" w:type="dxa"/>
            <w:gridSpan w:val="4"/>
            <w:shd w:val="clear" w:color="auto" w:fill="000080"/>
          </w:tcPr>
          <w:p w14:paraId="7B3D0B2E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1CDC1A0B" w14:textId="77777777" w:rsidTr="00573341">
        <w:tc>
          <w:tcPr>
            <w:tcW w:w="2516" w:type="dxa"/>
            <w:shd w:val="clear" w:color="auto" w:fill="C6D9F1"/>
          </w:tcPr>
          <w:p w14:paraId="6F3FCEE3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DF0E05C" w14:textId="77777777" w:rsidR="00573341" w:rsidRDefault="0062409B">
            <w:r>
              <w:t>Description</w:t>
            </w:r>
          </w:p>
        </w:tc>
      </w:tr>
      <w:tr w:rsidR="00573341" w14:paraId="76244B70" w14:textId="77777777" w:rsidTr="00573341">
        <w:tc>
          <w:tcPr>
            <w:tcW w:w="2516" w:type="dxa"/>
          </w:tcPr>
          <w:p w14:paraId="42DFCBC6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1E99321D" w14:textId="77777777" w:rsidR="00573341" w:rsidRDefault="0062409B">
            <w:r>
              <w:t>Called in Fls_Read function.</w:t>
            </w:r>
          </w:p>
        </w:tc>
      </w:tr>
      <w:tr w:rsidR="00573341" w14:paraId="620A78F5" w14:textId="77777777" w:rsidTr="00573341">
        <w:tc>
          <w:tcPr>
            <w:tcW w:w="10064" w:type="dxa"/>
            <w:gridSpan w:val="4"/>
            <w:shd w:val="clear" w:color="auto" w:fill="000080"/>
          </w:tcPr>
          <w:p w14:paraId="696EFDC6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173037AF" w14:textId="77777777" w:rsidTr="00573341">
        <w:tc>
          <w:tcPr>
            <w:tcW w:w="10064" w:type="dxa"/>
            <w:gridSpan w:val="4"/>
          </w:tcPr>
          <w:p w14:paraId="46CF3BA6" w14:textId="77777777" w:rsidR="00573341" w:rsidRDefault="0062409B">
            <w:r>
              <w:t>*</w:t>
            </w:r>
          </w:p>
        </w:tc>
      </w:tr>
      <w:tr w:rsidR="00573341" w14:paraId="15FC6AB7" w14:textId="77777777" w:rsidTr="00573341">
        <w:tc>
          <w:tcPr>
            <w:tcW w:w="10064" w:type="dxa"/>
            <w:gridSpan w:val="4"/>
            <w:shd w:val="clear" w:color="auto" w:fill="000080"/>
          </w:tcPr>
          <w:p w14:paraId="2FD4E906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2436FE7E" w14:textId="77777777" w:rsidTr="00573341">
        <w:tc>
          <w:tcPr>
            <w:tcW w:w="10064" w:type="dxa"/>
            <w:gridSpan w:val="4"/>
          </w:tcPr>
          <w:p w14:paraId="0F96B8AA" w14:textId="77777777" w:rsidR="00573341" w:rsidRDefault="0062409B">
            <w:r>
              <w:t>None.</w:t>
            </w:r>
          </w:p>
        </w:tc>
      </w:tr>
    </w:tbl>
    <w:p w14:paraId="32E7BAD3" w14:textId="29845243" w:rsidR="00573341" w:rsidRDefault="0062409B">
      <w:pPr>
        <w:jc w:val="center"/>
      </w:pPr>
      <w:r>
        <w:object w:dxaOrig="4150" w:dyaOrig="2030" w14:anchorId="55DDB348">
          <v:shape id="_x0000_i1039" type="#_x0000_t75" style="width:207.45pt;height:101.25pt" o:ole="">
            <v:imagedata r:id="rId37" o:title=""/>
          </v:shape>
          <o:OLEObject Type="Embed" ProgID="PBrush" ShapeID="_x0000_i1039" DrawAspect="Content" ObjectID="_1737467627" r:id="rId38"/>
        </w:object>
      </w:r>
    </w:p>
    <w:p w14:paraId="7EF70398" w14:textId="77777777" w:rsidR="00573341" w:rsidRDefault="0062409B">
      <w:pPr>
        <w:pStyle w:val="Heading3"/>
      </w:pPr>
      <w:r>
        <w:t>SchM_Enter_Fls_FLS_EXCLUSIVE_AREA_13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9"/>
        <w:gridCol w:w="2455"/>
        <w:gridCol w:w="2422"/>
      </w:tblGrid>
      <w:tr w:rsidR="00573341" w14:paraId="113EC204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6551E157" w14:textId="77777777" w:rsidR="00573341" w:rsidRDefault="0062409B">
            <w:r>
              <w:t>Object</w:t>
            </w:r>
          </w:p>
        </w:tc>
      </w:tr>
      <w:tr w:rsidR="00573341" w14:paraId="06BBFF67" w14:textId="77777777" w:rsidTr="00573341">
        <w:tc>
          <w:tcPr>
            <w:tcW w:w="10064" w:type="dxa"/>
            <w:gridSpan w:val="4"/>
          </w:tcPr>
          <w:p w14:paraId="2FA5CD26" w14:textId="77777777" w:rsidR="00573341" w:rsidRDefault="0062409B">
            <w:r>
              <w:t>This function is used to disable interrupts when an event occurs (Fls module).</w:t>
            </w:r>
          </w:p>
        </w:tc>
      </w:tr>
      <w:tr w:rsidR="00573341" w14:paraId="77BC0F13" w14:textId="77777777" w:rsidTr="00573341">
        <w:tc>
          <w:tcPr>
            <w:tcW w:w="10064" w:type="dxa"/>
            <w:gridSpan w:val="4"/>
            <w:shd w:val="clear" w:color="auto" w:fill="000080"/>
          </w:tcPr>
          <w:p w14:paraId="7541C8AA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54DA7885" w14:textId="77777777" w:rsidTr="00573341">
        <w:tc>
          <w:tcPr>
            <w:tcW w:w="10064" w:type="dxa"/>
            <w:gridSpan w:val="4"/>
          </w:tcPr>
          <w:p w14:paraId="049B4CB5" w14:textId="77777777" w:rsidR="00573341" w:rsidRDefault="0062409B">
            <w:r>
              <w:t>EXPORTED void SchM_Enter_Fls_FLS_EXCLUSIVE_AREA_13 (void)</w:t>
            </w:r>
          </w:p>
        </w:tc>
      </w:tr>
      <w:tr w:rsidR="00573341" w14:paraId="4794BBA4" w14:textId="77777777" w:rsidTr="00573341">
        <w:tc>
          <w:tcPr>
            <w:tcW w:w="10064" w:type="dxa"/>
            <w:gridSpan w:val="4"/>
            <w:shd w:val="clear" w:color="auto" w:fill="000080"/>
          </w:tcPr>
          <w:p w14:paraId="5C4E6C11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0C322CA0" w14:textId="77777777" w:rsidTr="00573341">
        <w:tc>
          <w:tcPr>
            <w:tcW w:w="10064" w:type="dxa"/>
            <w:gridSpan w:val="4"/>
          </w:tcPr>
          <w:p w14:paraId="2FEF58E6" w14:textId="77777777" w:rsidR="00573341" w:rsidRDefault="0062409B">
            <w:r>
              <w:t>None.</w:t>
            </w:r>
          </w:p>
        </w:tc>
      </w:tr>
      <w:tr w:rsidR="00573341" w14:paraId="5B3BE829" w14:textId="77777777" w:rsidTr="00573341">
        <w:tc>
          <w:tcPr>
            <w:tcW w:w="10064" w:type="dxa"/>
            <w:gridSpan w:val="4"/>
            <w:shd w:val="clear" w:color="auto" w:fill="000080"/>
          </w:tcPr>
          <w:p w14:paraId="7BE6AB05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36C9AF55" w14:textId="77777777" w:rsidTr="00573341">
        <w:tc>
          <w:tcPr>
            <w:tcW w:w="10064" w:type="dxa"/>
            <w:gridSpan w:val="4"/>
          </w:tcPr>
          <w:p w14:paraId="244644CA" w14:textId="77777777" w:rsidR="00573341" w:rsidRDefault="0062409B">
            <w:r>
              <w:t>DSG_SchM_SchM_Enter_Fls_FLS_EXCLUSIVE_AREA_13</w:t>
            </w:r>
          </w:p>
        </w:tc>
      </w:tr>
      <w:tr w:rsidR="00573341" w14:paraId="3A035800" w14:textId="77777777" w:rsidTr="00573341">
        <w:tc>
          <w:tcPr>
            <w:tcW w:w="10064" w:type="dxa"/>
            <w:gridSpan w:val="4"/>
            <w:shd w:val="clear" w:color="auto" w:fill="000080"/>
          </w:tcPr>
          <w:p w14:paraId="72582153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3C8753B" w14:textId="77777777" w:rsidTr="00573341">
        <w:tc>
          <w:tcPr>
            <w:tcW w:w="10064" w:type="dxa"/>
            <w:gridSpan w:val="4"/>
          </w:tcPr>
          <w:p w14:paraId="2D53D2BD" w14:textId="77777777" w:rsidR="00573341" w:rsidRDefault="0062409B">
            <w:r>
              <w:t>ARCH_SW_SchM_Enter_Fls_FLS_EXCLUSIVE_AREA_13</w:t>
            </w:r>
          </w:p>
        </w:tc>
      </w:tr>
      <w:tr w:rsidR="00573341" w14:paraId="64890F3B" w14:textId="77777777" w:rsidTr="00573341">
        <w:tc>
          <w:tcPr>
            <w:tcW w:w="10064" w:type="dxa"/>
            <w:gridSpan w:val="4"/>
            <w:shd w:val="clear" w:color="auto" w:fill="000080"/>
          </w:tcPr>
          <w:p w14:paraId="3C46005F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6789DDE" w14:textId="77777777" w:rsidTr="00573341">
        <w:tc>
          <w:tcPr>
            <w:tcW w:w="2516" w:type="dxa"/>
            <w:shd w:val="clear" w:color="auto" w:fill="C6D9F1"/>
          </w:tcPr>
          <w:p w14:paraId="791A38A6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DFC3FEC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12D383F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ED397EF" w14:textId="77777777" w:rsidR="00573341" w:rsidRDefault="0062409B">
            <w:r>
              <w:t>Range</w:t>
            </w:r>
          </w:p>
        </w:tc>
      </w:tr>
      <w:tr w:rsidR="00573341" w14:paraId="59AAF62B" w14:textId="77777777" w:rsidTr="00573341">
        <w:tc>
          <w:tcPr>
            <w:tcW w:w="2516" w:type="dxa"/>
          </w:tcPr>
          <w:p w14:paraId="7C4D12A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3D19C0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B5BD96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DB090AC" w14:textId="77777777" w:rsidR="00573341" w:rsidRDefault="0062409B">
            <w:r>
              <w:t>NA</w:t>
            </w:r>
          </w:p>
        </w:tc>
      </w:tr>
      <w:tr w:rsidR="00573341" w14:paraId="76D9C883" w14:textId="77777777" w:rsidTr="00573341">
        <w:tc>
          <w:tcPr>
            <w:tcW w:w="10064" w:type="dxa"/>
            <w:gridSpan w:val="4"/>
            <w:shd w:val="clear" w:color="auto" w:fill="000080"/>
          </w:tcPr>
          <w:p w14:paraId="0EB2A7BD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4EFED19F" w14:textId="77777777" w:rsidTr="00573341">
        <w:tc>
          <w:tcPr>
            <w:tcW w:w="2516" w:type="dxa"/>
            <w:shd w:val="clear" w:color="auto" w:fill="C6D9F1"/>
          </w:tcPr>
          <w:p w14:paraId="1BEE350A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C758665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3B18849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CC6502E" w14:textId="77777777" w:rsidR="00573341" w:rsidRDefault="0062409B">
            <w:r>
              <w:t>Range</w:t>
            </w:r>
          </w:p>
        </w:tc>
      </w:tr>
      <w:tr w:rsidR="00573341" w14:paraId="682A5093" w14:textId="77777777" w:rsidTr="00573341">
        <w:tc>
          <w:tcPr>
            <w:tcW w:w="2516" w:type="dxa"/>
          </w:tcPr>
          <w:p w14:paraId="20BCA39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FDCC81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3F544A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3582905" w14:textId="77777777" w:rsidR="00573341" w:rsidRDefault="0062409B">
            <w:r>
              <w:t>NA</w:t>
            </w:r>
          </w:p>
        </w:tc>
      </w:tr>
      <w:tr w:rsidR="00573341" w14:paraId="5AE3A405" w14:textId="77777777" w:rsidTr="00573341">
        <w:tc>
          <w:tcPr>
            <w:tcW w:w="10064" w:type="dxa"/>
            <w:gridSpan w:val="4"/>
            <w:shd w:val="clear" w:color="auto" w:fill="000080"/>
          </w:tcPr>
          <w:p w14:paraId="3A61F43D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23BDB13" w14:textId="77777777" w:rsidTr="00573341">
        <w:tc>
          <w:tcPr>
            <w:tcW w:w="2516" w:type="dxa"/>
            <w:shd w:val="clear" w:color="auto" w:fill="C6D9F1"/>
          </w:tcPr>
          <w:p w14:paraId="6A18482E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095E9EC" w14:textId="77777777" w:rsidR="00573341" w:rsidRDefault="0062409B">
            <w:r>
              <w:t>Description</w:t>
            </w:r>
          </w:p>
        </w:tc>
      </w:tr>
      <w:tr w:rsidR="00573341" w14:paraId="24DE1E6B" w14:textId="77777777" w:rsidTr="00573341">
        <w:tc>
          <w:tcPr>
            <w:tcW w:w="2516" w:type="dxa"/>
          </w:tcPr>
          <w:p w14:paraId="5D5047A9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BD9FD7A" w14:textId="77777777" w:rsidR="00573341" w:rsidRDefault="0062409B">
            <w:r>
              <w:t>None.</w:t>
            </w:r>
          </w:p>
        </w:tc>
      </w:tr>
      <w:tr w:rsidR="00573341" w14:paraId="0BAFE2F8" w14:textId="77777777" w:rsidTr="00573341">
        <w:tc>
          <w:tcPr>
            <w:tcW w:w="10064" w:type="dxa"/>
            <w:gridSpan w:val="4"/>
            <w:shd w:val="clear" w:color="auto" w:fill="000080"/>
          </w:tcPr>
          <w:p w14:paraId="7841B454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193264DA" w14:textId="77777777" w:rsidTr="00573341">
        <w:tc>
          <w:tcPr>
            <w:tcW w:w="2516" w:type="dxa"/>
            <w:shd w:val="clear" w:color="auto" w:fill="C6D9F1"/>
          </w:tcPr>
          <w:p w14:paraId="75A2FFA9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936DFBF" w14:textId="77777777" w:rsidR="00573341" w:rsidRDefault="0062409B">
            <w:r>
              <w:t>Description</w:t>
            </w:r>
          </w:p>
        </w:tc>
      </w:tr>
      <w:tr w:rsidR="00573341" w14:paraId="5C033978" w14:textId="77777777" w:rsidTr="00573341">
        <w:tc>
          <w:tcPr>
            <w:tcW w:w="2516" w:type="dxa"/>
          </w:tcPr>
          <w:p w14:paraId="3D53B718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4FA3DA86" w14:textId="77777777" w:rsidR="00573341" w:rsidRDefault="0062409B">
            <w:r>
              <w:t>Called in Fls_Write function.</w:t>
            </w:r>
          </w:p>
        </w:tc>
      </w:tr>
      <w:tr w:rsidR="00573341" w14:paraId="311E03E4" w14:textId="77777777" w:rsidTr="00573341">
        <w:tc>
          <w:tcPr>
            <w:tcW w:w="10064" w:type="dxa"/>
            <w:gridSpan w:val="4"/>
            <w:shd w:val="clear" w:color="auto" w:fill="000080"/>
          </w:tcPr>
          <w:p w14:paraId="02C094ED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6B4F9B28" w14:textId="77777777" w:rsidTr="00573341">
        <w:tc>
          <w:tcPr>
            <w:tcW w:w="10064" w:type="dxa"/>
            <w:gridSpan w:val="4"/>
          </w:tcPr>
          <w:p w14:paraId="678819B8" w14:textId="77777777" w:rsidR="00573341" w:rsidRDefault="0062409B">
            <w:r>
              <w:t>*</w:t>
            </w:r>
          </w:p>
        </w:tc>
      </w:tr>
      <w:tr w:rsidR="00573341" w14:paraId="6C153540" w14:textId="77777777" w:rsidTr="00573341">
        <w:tc>
          <w:tcPr>
            <w:tcW w:w="10064" w:type="dxa"/>
            <w:gridSpan w:val="4"/>
            <w:shd w:val="clear" w:color="auto" w:fill="000080"/>
          </w:tcPr>
          <w:p w14:paraId="68003C46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58F574F5" w14:textId="77777777" w:rsidTr="00573341">
        <w:tc>
          <w:tcPr>
            <w:tcW w:w="10064" w:type="dxa"/>
            <w:gridSpan w:val="4"/>
          </w:tcPr>
          <w:p w14:paraId="04A8C0B4" w14:textId="77777777" w:rsidR="00573341" w:rsidRDefault="0062409B">
            <w:r>
              <w:t>None.</w:t>
            </w:r>
          </w:p>
        </w:tc>
      </w:tr>
    </w:tbl>
    <w:p w14:paraId="753D995E" w14:textId="09E33568" w:rsidR="00573341" w:rsidRDefault="0062409B">
      <w:pPr>
        <w:jc w:val="center"/>
      </w:pPr>
      <w:r>
        <w:object w:dxaOrig="4150" w:dyaOrig="2030" w14:anchorId="35F56ADA">
          <v:shape id="_x0000_i1040" type="#_x0000_t75" style="width:207.45pt;height:101.25pt" o:ole="">
            <v:imagedata r:id="rId39" o:title=""/>
          </v:shape>
          <o:OLEObject Type="Embed" ProgID="PBrush" ShapeID="_x0000_i1040" DrawAspect="Content" ObjectID="_1737467628" r:id="rId40"/>
        </w:object>
      </w:r>
    </w:p>
    <w:p w14:paraId="5731A1D5" w14:textId="77777777" w:rsidR="00573341" w:rsidRDefault="0062409B">
      <w:pPr>
        <w:pStyle w:val="Heading3"/>
      </w:pPr>
      <w:r>
        <w:t>SchM_Enter_NvM_SCHM_NVM_EXCLUSIVE_AREA_0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416"/>
        <w:gridCol w:w="2460"/>
        <w:gridCol w:w="2408"/>
      </w:tblGrid>
      <w:tr w:rsidR="00573341" w14:paraId="5C8D006C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61A5DCB" w14:textId="77777777" w:rsidR="00573341" w:rsidRDefault="0062409B">
            <w:r>
              <w:t>Object</w:t>
            </w:r>
          </w:p>
        </w:tc>
      </w:tr>
      <w:tr w:rsidR="00573341" w14:paraId="0A479151" w14:textId="77777777" w:rsidTr="00573341">
        <w:tc>
          <w:tcPr>
            <w:tcW w:w="10064" w:type="dxa"/>
            <w:gridSpan w:val="4"/>
          </w:tcPr>
          <w:p w14:paraId="28561A9C" w14:textId="77777777" w:rsidR="00573341" w:rsidRDefault="0062409B">
            <w:r>
              <w:t>This function is used to disable interrupts when an event occurs (NvM module).</w:t>
            </w:r>
          </w:p>
        </w:tc>
      </w:tr>
      <w:tr w:rsidR="00573341" w14:paraId="395C906B" w14:textId="77777777" w:rsidTr="00573341">
        <w:tc>
          <w:tcPr>
            <w:tcW w:w="10064" w:type="dxa"/>
            <w:gridSpan w:val="4"/>
            <w:shd w:val="clear" w:color="auto" w:fill="000080"/>
          </w:tcPr>
          <w:p w14:paraId="769E7E34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0F153772" w14:textId="77777777" w:rsidTr="00573341">
        <w:tc>
          <w:tcPr>
            <w:tcW w:w="10064" w:type="dxa"/>
            <w:gridSpan w:val="4"/>
          </w:tcPr>
          <w:p w14:paraId="2F1D38B5" w14:textId="77777777" w:rsidR="00573341" w:rsidRDefault="0062409B">
            <w:r>
              <w:t>EXPORTED void SchM_Enter_NvM_SCHM_NVM_EXCLUSIVE_AREA_0 (void)</w:t>
            </w:r>
          </w:p>
        </w:tc>
      </w:tr>
      <w:tr w:rsidR="00573341" w14:paraId="6D387960" w14:textId="77777777" w:rsidTr="00573341">
        <w:tc>
          <w:tcPr>
            <w:tcW w:w="10064" w:type="dxa"/>
            <w:gridSpan w:val="4"/>
            <w:shd w:val="clear" w:color="auto" w:fill="000080"/>
          </w:tcPr>
          <w:p w14:paraId="3BFCD307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A4A7816" w14:textId="77777777" w:rsidTr="00573341">
        <w:tc>
          <w:tcPr>
            <w:tcW w:w="10064" w:type="dxa"/>
            <w:gridSpan w:val="4"/>
          </w:tcPr>
          <w:p w14:paraId="2A953CCE" w14:textId="77777777" w:rsidR="00573341" w:rsidRDefault="0062409B">
            <w:r>
              <w:lastRenderedPageBreak/>
              <w:t>None.</w:t>
            </w:r>
          </w:p>
        </w:tc>
      </w:tr>
      <w:tr w:rsidR="00573341" w14:paraId="1E27F414" w14:textId="77777777" w:rsidTr="00573341">
        <w:tc>
          <w:tcPr>
            <w:tcW w:w="10064" w:type="dxa"/>
            <w:gridSpan w:val="4"/>
            <w:shd w:val="clear" w:color="auto" w:fill="000080"/>
          </w:tcPr>
          <w:p w14:paraId="55EDC83F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7D1EE4F1" w14:textId="77777777" w:rsidTr="00573341">
        <w:tc>
          <w:tcPr>
            <w:tcW w:w="10064" w:type="dxa"/>
            <w:gridSpan w:val="4"/>
          </w:tcPr>
          <w:p w14:paraId="7DCB58E9" w14:textId="77777777" w:rsidR="00573341" w:rsidRDefault="0062409B">
            <w:r>
              <w:t>DSG_SchM_SchM_Enter_NvM_SCHM_NVM_EXCLUSIVE_AREA_0</w:t>
            </w:r>
          </w:p>
        </w:tc>
      </w:tr>
      <w:tr w:rsidR="00573341" w14:paraId="6D2C5322" w14:textId="77777777" w:rsidTr="00573341">
        <w:tc>
          <w:tcPr>
            <w:tcW w:w="10064" w:type="dxa"/>
            <w:gridSpan w:val="4"/>
            <w:shd w:val="clear" w:color="auto" w:fill="000080"/>
          </w:tcPr>
          <w:p w14:paraId="2541ECF6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E9B196E" w14:textId="77777777" w:rsidTr="00573341">
        <w:tc>
          <w:tcPr>
            <w:tcW w:w="10064" w:type="dxa"/>
            <w:gridSpan w:val="4"/>
          </w:tcPr>
          <w:p w14:paraId="587E4147" w14:textId="77777777" w:rsidR="00573341" w:rsidRDefault="0062409B">
            <w:r>
              <w:t>ARCH_SW_SchM_Enter_NvM_SCHM_NVM_EXCLUSIVE_AREA_0</w:t>
            </w:r>
          </w:p>
        </w:tc>
      </w:tr>
      <w:tr w:rsidR="00573341" w14:paraId="64BD71F7" w14:textId="77777777" w:rsidTr="00573341">
        <w:tc>
          <w:tcPr>
            <w:tcW w:w="10064" w:type="dxa"/>
            <w:gridSpan w:val="4"/>
            <w:shd w:val="clear" w:color="auto" w:fill="000080"/>
          </w:tcPr>
          <w:p w14:paraId="1F2B8C98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3CB311BD" w14:textId="77777777" w:rsidTr="00573341">
        <w:tc>
          <w:tcPr>
            <w:tcW w:w="2516" w:type="dxa"/>
            <w:shd w:val="clear" w:color="auto" w:fill="C6D9F1"/>
          </w:tcPr>
          <w:p w14:paraId="52CA0D43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C6B98D6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6D306E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8BBEE55" w14:textId="77777777" w:rsidR="00573341" w:rsidRDefault="0062409B">
            <w:r>
              <w:t>Range</w:t>
            </w:r>
          </w:p>
        </w:tc>
      </w:tr>
      <w:tr w:rsidR="00573341" w14:paraId="5C495E14" w14:textId="77777777" w:rsidTr="00573341">
        <w:tc>
          <w:tcPr>
            <w:tcW w:w="2516" w:type="dxa"/>
          </w:tcPr>
          <w:p w14:paraId="3CBC57D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083180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03D38C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7B816A4" w14:textId="77777777" w:rsidR="00573341" w:rsidRDefault="0062409B">
            <w:r>
              <w:t>NA</w:t>
            </w:r>
          </w:p>
        </w:tc>
      </w:tr>
      <w:tr w:rsidR="00573341" w14:paraId="0EA7425A" w14:textId="77777777" w:rsidTr="00573341">
        <w:tc>
          <w:tcPr>
            <w:tcW w:w="10064" w:type="dxa"/>
            <w:gridSpan w:val="4"/>
            <w:shd w:val="clear" w:color="auto" w:fill="000080"/>
          </w:tcPr>
          <w:p w14:paraId="05AB1091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3BB5C5DF" w14:textId="77777777" w:rsidTr="00573341">
        <w:tc>
          <w:tcPr>
            <w:tcW w:w="2516" w:type="dxa"/>
            <w:shd w:val="clear" w:color="auto" w:fill="C6D9F1"/>
          </w:tcPr>
          <w:p w14:paraId="41A92899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1874E60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ED675B8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46EDA33" w14:textId="77777777" w:rsidR="00573341" w:rsidRDefault="0062409B">
            <w:r>
              <w:t>Range</w:t>
            </w:r>
          </w:p>
        </w:tc>
      </w:tr>
      <w:tr w:rsidR="00573341" w14:paraId="7A9E462C" w14:textId="77777777" w:rsidTr="00573341">
        <w:tc>
          <w:tcPr>
            <w:tcW w:w="2516" w:type="dxa"/>
          </w:tcPr>
          <w:p w14:paraId="4774D2B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7C4234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A8B07A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2B09057" w14:textId="77777777" w:rsidR="00573341" w:rsidRDefault="0062409B">
            <w:r>
              <w:t>NA</w:t>
            </w:r>
          </w:p>
        </w:tc>
      </w:tr>
      <w:tr w:rsidR="00573341" w14:paraId="34DA63FE" w14:textId="77777777" w:rsidTr="00573341">
        <w:tc>
          <w:tcPr>
            <w:tcW w:w="10064" w:type="dxa"/>
            <w:gridSpan w:val="4"/>
            <w:shd w:val="clear" w:color="auto" w:fill="000080"/>
          </w:tcPr>
          <w:p w14:paraId="24F70DD5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36DFCBBA" w14:textId="77777777" w:rsidTr="00573341">
        <w:tc>
          <w:tcPr>
            <w:tcW w:w="2516" w:type="dxa"/>
            <w:shd w:val="clear" w:color="auto" w:fill="C6D9F1"/>
          </w:tcPr>
          <w:p w14:paraId="393AE948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414391D" w14:textId="77777777" w:rsidR="00573341" w:rsidRDefault="0062409B">
            <w:r>
              <w:t>Description</w:t>
            </w:r>
          </w:p>
        </w:tc>
      </w:tr>
      <w:tr w:rsidR="00573341" w14:paraId="487025A7" w14:textId="77777777" w:rsidTr="00573341">
        <w:tc>
          <w:tcPr>
            <w:tcW w:w="2516" w:type="dxa"/>
          </w:tcPr>
          <w:p w14:paraId="42976F45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46947598" w14:textId="77777777" w:rsidR="00573341" w:rsidRDefault="0062409B">
            <w:r>
              <w:t>None.</w:t>
            </w:r>
          </w:p>
        </w:tc>
      </w:tr>
      <w:tr w:rsidR="00573341" w14:paraId="60693867" w14:textId="77777777" w:rsidTr="00573341">
        <w:tc>
          <w:tcPr>
            <w:tcW w:w="10064" w:type="dxa"/>
            <w:gridSpan w:val="4"/>
            <w:shd w:val="clear" w:color="auto" w:fill="000080"/>
          </w:tcPr>
          <w:p w14:paraId="116164EB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4E8D0C66" w14:textId="77777777" w:rsidTr="00573341">
        <w:tc>
          <w:tcPr>
            <w:tcW w:w="2516" w:type="dxa"/>
            <w:shd w:val="clear" w:color="auto" w:fill="C6D9F1"/>
          </w:tcPr>
          <w:p w14:paraId="3FA5A7A0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11C87A8" w14:textId="77777777" w:rsidR="00573341" w:rsidRDefault="0062409B">
            <w:r>
              <w:t>Description</w:t>
            </w:r>
          </w:p>
        </w:tc>
      </w:tr>
      <w:tr w:rsidR="00573341" w14:paraId="52EEEE27" w14:textId="77777777" w:rsidTr="00573341">
        <w:tc>
          <w:tcPr>
            <w:tcW w:w="2516" w:type="dxa"/>
          </w:tcPr>
          <w:p w14:paraId="14219321" w14:textId="77777777" w:rsidR="00573341" w:rsidRDefault="0062409B">
            <w:r>
              <w:t>NvM_TS_TxDxM6I17R0 module.</w:t>
            </w:r>
          </w:p>
        </w:tc>
        <w:tc>
          <w:tcPr>
            <w:tcW w:w="7548" w:type="dxa"/>
            <w:gridSpan w:val="3"/>
          </w:tcPr>
          <w:p w14:paraId="671605F1" w14:textId="77777777" w:rsidR="00573341" w:rsidRDefault="0062409B">
            <w:r>
              <w:t>Called in many functions.</w:t>
            </w:r>
          </w:p>
        </w:tc>
      </w:tr>
      <w:tr w:rsidR="00573341" w14:paraId="4E7E3048" w14:textId="77777777" w:rsidTr="00573341">
        <w:tc>
          <w:tcPr>
            <w:tcW w:w="10064" w:type="dxa"/>
            <w:gridSpan w:val="4"/>
            <w:shd w:val="clear" w:color="auto" w:fill="000080"/>
          </w:tcPr>
          <w:p w14:paraId="333334D2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130E2651" w14:textId="77777777" w:rsidTr="00573341">
        <w:tc>
          <w:tcPr>
            <w:tcW w:w="10064" w:type="dxa"/>
            <w:gridSpan w:val="4"/>
          </w:tcPr>
          <w:p w14:paraId="5A0F2BBF" w14:textId="77777777" w:rsidR="00573341" w:rsidRDefault="0062409B">
            <w:r>
              <w:t>*</w:t>
            </w:r>
          </w:p>
        </w:tc>
      </w:tr>
      <w:tr w:rsidR="00573341" w14:paraId="64C427DB" w14:textId="77777777" w:rsidTr="00573341">
        <w:tc>
          <w:tcPr>
            <w:tcW w:w="10064" w:type="dxa"/>
            <w:gridSpan w:val="4"/>
            <w:shd w:val="clear" w:color="auto" w:fill="000080"/>
          </w:tcPr>
          <w:p w14:paraId="20E0A26E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CF3956C" w14:textId="77777777" w:rsidTr="00573341">
        <w:tc>
          <w:tcPr>
            <w:tcW w:w="10064" w:type="dxa"/>
            <w:gridSpan w:val="4"/>
          </w:tcPr>
          <w:p w14:paraId="5439EADA" w14:textId="77777777" w:rsidR="00573341" w:rsidRDefault="0062409B">
            <w:r>
              <w:t>None.</w:t>
            </w:r>
          </w:p>
        </w:tc>
      </w:tr>
    </w:tbl>
    <w:p w14:paraId="2D41A2F3" w14:textId="2ACE26CA" w:rsidR="00573341" w:rsidRDefault="0062409B">
      <w:pPr>
        <w:jc w:val="center"/>
      </w:pPr>
      <w:r>
        <w:object w:dxaOrig="4930" w:dyaOrig="2030" w14:anchorId="31D2B637">
          <v:shape id="_x0000_i1041" type="#_x0000_t75" style="width:246.65pt;height:101.25pt" o:ole="">
            <v:imagedata r:id="rId41" o:title=""/>
          </v:shape>
          <o:OLEObject Type="Embed" ProgID="PBrush" ShapeID="_x0000_i1041" DrawAspect="Content" ObjectID="_1737467629" r:id="rId42"/>
        </w:object>
      </w:r>
    </w:p>
    <w:p w14:paraId="4A150DB5" w14:textId="77777777" w:rsidR="00573341" w:rsidRDefault="0062409B">
      <w:pPr>
        <w:pStyle w:val="Heading3"/>
      </w:pPr>
      <w:r>
        <w:t>SchM_Exit_Can_CAN_EXCLUSIVE_AREA_02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7"/>
        <w:gridCol w:w="2383"/>
      </w:tblGrid>
      <w:tr w:rsidR="00573341" w14:paraId="4FCAC25F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4BBB2E5" w14:textId="77777777" w:rsidR="00573341" w:rsidRDefault="0062409B">
            <w:r>
              <w:t>Object</w:t>
            </w:r>
          </w:p>
        </w:tc>
      </w:tr>
      <w:tr w:rsidR="00573341" w14:paraId="11D7B962" w14:textId="77777777" w:rsidTr="00573341">
        <w:tc>
          <w:tcPr>
            <w:tcW w:w="10064" w:type="dxa"/>
            <w:gridSpan w:val="4"/>
          </w:tcPr>
          <w:p w14:paraId="308FA5C8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5330F759" w14:textId="77777777" w:rsidTr="00573341">
        <w:tc>
          <w:tcPr>
            <w:tcW w:w="10064" w:type="dxa"/>
            <w:gridSpan w:val="4"/>
            <w:shd w:val="clear" w:color="auto" w:fill="000080"/>
          </w:tcPr>
          <w:p w14:paraId="1BEFA245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19B16F92" w14:textId="77777777" w:rsidTr="00573341">
        <w:tc>
          <w:tcPr>
            <w:tcW w:w="10064" w:type="dxa"/>
            <w:gridSpan w:val="4"/>
          </w:tcPr>
          <w:p w14:paraId="188DF9B6" w14:textId="77777777" w:rsidR="00573341" w:rsidRDefault="0062409B">
            <w:r>
              <w:t>EXPORTED void SchM_Exit_Can_CAN_EXCLUSIVE_AREA_02 (void)</w:t>
            </w:r>
          </w:p>
        </w:tc>
      </w:tr>
      <w:tr w:rsidR="00573341" w14:paraId="15C5FACD" w14:textId="77777777" w:rsidTr="00573341">
        <w:tc>
          <w:tcPr>
            <w:tcW w:w="10064" w:type="dxa"/>
            <w:gridSpan w:val="4"/>
            <w:shd w:val="clear" w:color="auto" w:fill="000080"/>
          </w:tcPr>
          <w:p w14:paraId="4711ED36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2D9B097" w14:textId="77777777" w:rsidTr="00573341">
        <w:tc>
          <w:tcPr>
            <w:tcW w:w="10064" w:type="dxa"/>
            <w:gridSpan w:val="4"/>
          </w:tcPr>
          <w:p w14:paraId="67333734" w14:textId="77777777" w:rsidR="00573341" w:rsidRDefault="0062409B">
            <w:r>
              <w:t>None.</w:t>
            </w:r>
          </w:p>
        </w:tc>
      </w:tr>
      <w:tr w:rsidR="00573341" w14:paraId="2D081719" w14:textId="77777777" w:rsidTr="00573341">
        <w:tc>
          <w:tcPr>
            <w:tcW w:w="10064" w:type="dxa"/>
            <w:gridSpan w:val="4"/>
            <w:shd w:val="clear" w:color="auto" w:fill="000080"/>
          </w:tcPr>
          <w:p w14:paraId="64585D81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63813D63" w14:textId="77777777" w:rsidTr="00573341">
        <w:tc>
          <w:tcPr>
            <w:tcW w:w="10064" w:type="dxa"/>
            <w:gridSpan w:val="4"/>
          </w:tcPr>
          <w:p w14:paraId="2A6AEFE0" w14:textId="77777777" w:rsidR="00573341" w:rsidRDefault="0062409B">
            <w:r>
              <w:t>DSG_SchM_SchM_Exit_Can_CAN_EXCLUSIVE_AREA_02</w:t>
            </w:r>
          </w:p>
        </w:tc>
      </w:tr>
      <w:tr w:rsidR="00573341" w14:paraId="223F7443" w14:textId="77777777" w:rsidTr="00573341">
        <w:tc>
          <w:tcPr>
            <w:tcW w:w="10064" w:type="dxa"/>
            <w:gridSpan w:val="4"/>
            <w:shd w:val="clear" w:color="auto" w:fill="000080"/>
          </w:tcPr>
          <w:p w14:paraId="701CF713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1E5CB949" w14:textId="77777777" w:rsidTr="00573341">
        <w:tc>
          <w:tcPr>
            <w:tcW w:w="10064" w:type="dxa"/>
            <w:gridSpan w:val="4"/>
          </w:tcPr>
          <w:p w14:paraId="775BF897" w14:textId="77777777" w:rsidR="00573341" w:rsidRDefault="0062409B">
            <w:r>
              <w:t>ARCH_SW_SchM_Exit_Can_CAN_EXCLUSIVE_AREA_02</w:t>
            </w:r>
          </w:p>
        </w:tc>
      </w:tr>
      <w:tr w:rsidR="00573341" w14:paraId="494BEA10" w14:textId="77777777" w:rsidTr="00573341">
        <w:tc>
          <w:tcPr>
            <w:tcW w:w="10064" w:type="dxa"/>
            <w:gridSpan w:val="4"/>
            <w:shd w:val="clear" w:color="auto" w:fill="000080"/>
          </w:tcPr>
          <w:p w14:paraId="663CE5E2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3CA76AE2" w14:textId="77777777" w:rsidTr="00573341">
        <w:tc>
          <w:tcPr>
            <w:tcW w:w="2516" w:type="dxa"/>
            <w:shd w:val="clear" w:color="auto" w:fill="C6D9F1"/>
          </w:tcPr>
          <w:p w14:paraId="005F5549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457937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EC0C35A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4131F60" w14:textId="77777777" w:rsidR="00573341" w:rsidRDefault="0062409B">
            <w:r>
              <w:t>Range</w:t>
            </w:r>
          </w:p>
        </w:tc>
      </w:tr>
      <w:tr w:rsidR="00573341" w14:paraId="1AD35753" w14:textId="77777777" w:rsidTr="00573341">
        <w:tc>
          <w:tcPr>
            <w:tcW w:w="2516" w:type="dxa"/>
          </w:tcPr>
          <w:p w14:paraId="7DBC451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B3F0F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42F99E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12F3364" w14:textId="77777777" w:rsidR="00573341" w:rsidRDefault="0062409B">
            <w:r>
              <w:t>NA</w:t>
            </w:r>
          </w:p>
        </w:tc>
      </w:tr>
      <w:tr w:rsidR="00573341" w14:paraId="32322F2A" w14:textId="77777777" w:rsidTr="00573341">
        <w:tc>
          <w:tcPr>
            <w:tcW w:w="10064" w:type="dxa"/>
            <w:gridSpan w:val="4"/>
            <w:shd w:val="clear" w:color="auto" w:fill="000080"/>
          </w:tcPr>
          <w:p w14:paraId="38C9D662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60C066EE" w14:textId="77777777" w:rsidTr="00573341">
        <w:tc>
          <w:tcPr>
            <w:tcW w:w="2516" w:type="dxa"/>
            <w:shd w:val="clear" w:color="auto" w:fill="C6D9F1"/>
          </w:tcPr>
          <w:p w14:paraId="4A4835A0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F3E0D05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A86671D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12E8566" w14:textId="77777777" w:rsidR="00573341" w:rsidRDefault="0062409B">
            <w:r>
              <w:t>Range</w:t>
            </w:r>
          </w:p>
        </w:tc>
      </w:tr>
      <w:tr w:rsidR="00573341" w14:paraId="422E3532" w14:textId="77777777" w:rsidTr="00573341">
        <w:tc>
          <w:tcPr>
            <w:tcW w:w="2516" w:type="dxa"/>
          </w:tcPr>
          <w:p w14:paraId="5039A03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DC50D9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BA733F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88284D1" w14:textId="77777777" w:rsidR="00573341" w:rsidRDefault="0062409B">
            <w:r>
              <w:t>NA</w:t>
            </w:r>
          </w:p>
        </w:tc>
      </w:tr>
      <w:tr w:rsidR="00573341" w14:paraId="13685E5E" w14:textId="77777777" w:rsidTr="00573341">
        <w:tc>
          <w:tcPr>
            <w:tcW w:w="10064" w:type="dxa"/>
            <w:gridSpan w:val="4"/>
            <w:shd w:val="clear" w:color="auto" w:fill="000080"/>
          </w:tcPr>
          <w:p w14:paraId="01BB8EF8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48ED5C5E" w14:textId="77777777" w:rsidTr="00573341">
        <w:tc>
          <w:tcPr>
            <w:tcW w:w="2516" w:type="dxa"/>
            <w:shd w:val="clear" w:color="auto" w:fill="C6D9F1"/>
          </w:tcPr>
          <w:p w14:paraId="25F8FE50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C411C73" w14:textId="77777777" w:rsidR="00573341" w:rsidRDefault="0062409B">
            <w:r>
              <w:t>Description</w:t>
            </w:r>
          </w:p>
        </w:tc>
      </w:tr>
      <w:tr w:rsidR="00573341" w14:paraId="34B8CC13" w14:textId="77777777" w:rsidTr="00573341">
        <w:tc>
          <w:tcPr>
            <w:tcW w:w="2516" w:type="dxa"/>
          </w:tcPr>
          <w:p w14:paraId="54FD4DE6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14A262E6" w14:textId="77777777" w:rsidR="00573341" w:rsidRDefault="0062409B">
            <w:r>
              <w:t>None.</w:t>
            </w:r>
          </w:p>
        </w:tc>
      </w:tr>
      <w:tr w:rsidR="00573341" w14:paraId="4B3109E1" w14:textId="77777777" w:rsidTr="00573341">
        <w:tc>
          <w:tcPr>
            <w:tcW w:w="10064" w:type="dxa"/>
            <w:gridSpan w:val="4"/>
            <w:shd w:val="clear" w:color="auto" w:fill="000080"/>
          </w:tcPr>
          <w:p w14:paraId="3079C96C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6618CE9D" w14:textId="77777777" w:rsidTr="00573341">
        <w:tc>
          <w:tcPr>
            <w:tcW w:w="2516" w:type="dxa"/>
            <w:shd w:val="clear" w:color="auto" w:fill="C6D9F1"/>
          </w:tcPr>
          <w:p w14:paraId="3354C7D1" w14:textId="77777777" w:rsidR="00573341" w:rsidRDefault="0062409B">
            <w:r>
              <w:lastRenderedPageBreak/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68276EA" w14:textId="77777777" w:rsidR="00573341" w:rsidRDefault="0062409B">
            <w:r>
              <w:t>Description</w:t>
            </w:r>
          </w:p>
        </w:tc>
      </w:tr>
      <w:tr w:rsidR="00573341" w14:paraId="6661CF73" w14:textId="77777777" w:rsidTr="00573341">
        <w:tc>
          <w:tcPr>
            <w:tcW w:w="2516" w:type="dxa"/>
          </w:tcPr>
          <w:p w14:paraId="60BB548B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0DA74DD6" w14:textId="77777777" w:rsidR="00573341" w:rsidRDefault="0062409B">
            <w:r>
              <w:t>Called in Can_FlexCan_Write function.</w:t>
            </w:r>
          </w:p>
        </w:tc>
      </w:tr>
      <w:tr w:rsidR="00573341" w14:paraId="790D61B1" w14:textId="77777777" w:rsidTr="00573341">
        <w:tc>
          <w:tcPr>
            <w:tcW w:w="10064" w:type="dxa"/>
            <w:gridSpan w:val="4"/>
            <w:shd w:val="clear" w:color="auto" w:fill="000080"/>
          </w:tcPr>
          <w:p w14:paraId="51605E45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212AA170" w14:textId="77777777" w:rsidTr="00573341">
        <w:tc>
          <w:tcPr>
            <w:tcW w:w="10064" w:type="dxa"/>
            <w:gridSpan w:val="4"/>
          </w:tcPr>
          <w:p w14:paraId="1169C155" w14:textId="77777777" w:rsidR="00573341" w:rsidRDefault="0062409B">
            <w:r>
              <w:t>*</w:t>
            </w:r>
          </w:p>
        </w:tc>
      </w:tr>
      <w:tr w:rsidR="00573341" w14:paraId="7A359304" w14:textId="77777777" w:rsidTr="00573341">
        <w:tc>
          <w:tcPr>
            <w:tcW w:w="10064" w:type="dxa"/>
            <w:gridSpan w:val="4"/>
            <w:shd w:val="clear" w:color="auto" w:fill="000080"/>
          </w:tcPr>
          <w:p w14:paraId="7B800B11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2435A9D4" w14:textId="77777777" w:rsidTr="00573341">
        <w:tc>
          <w:tcPr>
            <w:tcW w:w="10064" w:type="dxa"/>
            <w:gridSpan w:val="4"/>
          </w:tcPr>
          <w:p w14:paraId="74560CCA" w14:textId="77777777" w:rsidR="00573341" w:rsidRDefault="0062409B">
            <w:r>
              <w:t>None.</w:t>
            </w:r>
          </w:p>
        </w:tc>
      </w:tr>
    </w:tbl>
    <w:p w14:paraId="3B6A897E" w14:textId="5708D57C" w:rsidR="00573341" w:rsidRDefault="0062409B">
      <w:pPr>
        <w:jc w:val="center"/>
      </w:pPr>
      <w:r>
        <w:object w:dxaOrig="4170" w:dyaOrig="2030" w14:anchorId="1FA04F83">
          <v:shape id="_x0000_i1042" type="#_x0000_t75" style="width:208.15pt;height:101.25pt" o:ole="">
            <v:imagedata r:id="rId43" o:title=""/>
          </v:shape>
          <o:OLEObject Type="Embed" ProgID="PBrush" ShapeID="_x0000_i1042" DrawAspect="Content" ObjectID="_1737467630" r:id="rId44"/>
        </w:object>
      </w:r>
    </w:p>
    <w:p w14:paraId="012973BB" w14:textId="77777777" w:rsidR="00573341" w:rsidRDefault="0062409B">
      <w:pPr>
        <w:pStyle w:val="Heading3"/>
      </w:pPr>
      <w:r>
        <w:t>SchM_Exit_Can_CAN_EXCLUSIVE_AREA_03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7"/>
        <w:gridCol w:w="2383"/>
      </w:tblGrid>
      <w:tr w:rsidR="00573341" w14:paraId="52324BF3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E496EF4" w14:textId="77777777" w:rsidR="00573341" w:rsidRDefault="0062409B">
            <w:r>
              <w:t>Object</w:t>
            </w:r>
          </w:p>
        </w:tc>
      </w:tr>
      <w:tr w:rsidR="00573341" w14:paraId="6DBE0284" w14:textId="77777777" w:rsidTr="00573341">
        <w:tc>
          <w:tcPr>
            <w:tcW w:w="10064" w:type="dxa"/>
            <w:gridSpan w:val="4"/>
          </w:tcPr>
          <w:p w14:paraId="6E988F4A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4024AF02" w14:textId="77777777" w:rsidTr="00573341">
        <w:tc>
          <w:tcPr>
            <w:tcW w:w="10064" w:type="dxa"/>
            <w:gridSpan w:val="4"/>
            <w:shd w:val="clear" w:color="auto" w:fill="000080"/>
          </w:tcPr>
          <w:p w14:paraId="2D736CE1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3B376AF" w14:textId="77777777" w:rsidTr="00573341">
        <w:tc>
          <w:tcPr>
            <w:tcW w:w="10064" w:type="dxa"/>
            <w:gridSpan w:val="4"/>
          </w:tcPr>
          <w:p w14:paraId="5A5AAD33" w14:textId="77777777" w:rsidR="00573341" w:rsidRDefault="0062409B">
            <w:r>
              <w:t>EXPORTED void SchM_Exit_Can_CAN_EXCLUSIVE_AREA_03 (void)</w:t>
            </w:r>
          </w:p>
        </w:tc>
      </w:tr>
      <w:tr w:rsidR="00573341" w14:paraId="193F71FA" w14:textId="77777777" w:rsidTr="00573341">
        <w:tc>
          <w:tcPr>
            <w:tcW w:w="10064" w:type="dxa"/>
            <w:gridSpan w:val="4"/>
            <w:shd w:val="clear" w:color="auto" w:fill="000080"/>
          </w:tcPr>
          <w:p w14:paraId="76DD0CC2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6B47FC8C" w14:textId="77777777" w:rsidTr="00573341">
        <w:tc>
          <w:tcPr>
            <w:tcW w:w="10064" w:type="dxa"/>
            <w:gridSpan w:val="4"/>
          </w:tcPr>
          <w:p w14:paraId="32045545" w14:textId="77777777" w:rsidR="00573341" w:rsidRDefault="0062409B">
            <w:r>
              <w:t>None.</w:t>
            </w:r>
          </w:p>
        </w:tc>
      </w:tr>
      <w:tr w:rsidR="00573341" w14:paraId="66570144" w14:textId="77777777" w:rsidTr="00573341">
        <w:tc>
          <w:tcPr>
            <w:tcW w:w="10064" w:type="dxa"/>
            <w:gridSpan w:val="4"/>
            <w:shd w:val="clear" w:color="auto" w:fill="000080"/>
          </w:tcPr>
          <w:p w14:paraId="43B087D0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3395EAD5" w14:textId="77777777" w:rsidTr="00573341">
        <w:tc>
          <w:tcPr>
            <w:tcW w:w="10064" w:type="dxa"/>
            <w:gridSpan w:val="4"/>
          </w:tcPr>
          <w:p w14:paraId="32D86B37" w14:textId="77777777" w:rsidR="00573341" w:rsidRDefault="0062409B">
            <w:r>
              <w:t>DSG_SchM_SchM_Exit_Can_CAN_EXCLUSIVE_AREA_03</w:t>
            </w:r>
          </w:p>
        </w:tc>
      </w:tr>
      <w:tr w:rsidR="00573341" w14:paraId="62783340" w14:textId="77777777" w:rsidTr="00573341">
        <w:tc>
          <w:tcPr>
            <w:tcW w:w="10064" w:type="dxa"/>
            <w:gridSpan w:val="4"/>
            <w:shd w:val="clear" w:color="auto" w:fill="000080"/>
          </w:tcPr>
          <w:p w14:paraId="195EBCA8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62CAB31A" w14:textId="77777777" w:rsidTr="00573341">
        <w:tc>
          <w:tcPr>
            <w:tcW w:w="10064" w:type="dxa"/>
            <w:gridSpan w:val="4"/>
          </w:tcPr>
          <w:p w14:paraId="3852FD43" w14:textId="77777777" w:rsidR="00573341" w:rsidRDefault="0062409B">
            <w:r>
              <w:t>ARCH_SW_SchM_Exit_Can_CAN_EXCLUSIVE_AREA_03</w:t>
            </w:r>
          </w:p>
        </w:tc>
      </w:tr>
      <w:tr w:rsidR="00573341" w14:paraId="3424AA0B" w14:textId="77777777" w:rsidTr="00573341">
        <w:tc>
          <w:tcPr>
            <w:tcW w:w="10064" w:type="dxa"/>
            <w:gridSpan w:val="4"/>
            <w:shd w:val="clear" w:color="auto" w:fill="000080"/>
          </w:tcPr>
          <w:p w14:paraId="1545DC64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63DB8CFA" w14:textId="77777777" w:rsidTr="00573341">
        <w:tc>
          <w:tcPr>
            <w:tcW w:w="2516" w:type="dxa"/>
            <w:shd w:val="clear" w:color="auto" w:fill="C6D9F1"/>
          </w:tcPr>
          <w:p w14:paraId="7D9C26EF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A8E8ED7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A0ABD39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90A1BDC" w14:textId="77777777" w:rsidR="00573341" w:rsidRDefault="0062409B">
            <w:r>
              <w:t>Range</w:t>
            </w:r>
          </w:p>
        </w:tc>
      </w:tr>
      <w:tr w:rsidR="00573341" w14:paraId="261D47FF" w14:textId="77777777" w:rsidTr="00573341">
        <w:tc>
          <w:tcPr>
            <w:tcW w:w="2516" w:type="dxa"/>
          </w:tcPr>
          <w:p w14:paraId="78BC4CA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AD589D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D1601F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055C96D" w14:textId="77777777" w:rsidR="00573341" w:rsidRDefault="0062409B">
            <w:r>
              <w:t>NA</w:t>
            </w:r>
          </w:p>
        </w:tc>
      </w:tr>
      <w:tr w:rsidR="00573341" w14:paraId="0FD35E47" w14:textId="77777777" w:rsidTr="00573341">
        <w:tc>
          <w:tcPr>
            <w:tcW w:w="10064" w:type="dxa"/>
            <w:gridSpan w:val="4"/>
            <w:shd w:val="clear" w:color="auto" w:fill="000080"/>
          </w:tcPr>
          <w:p w14:paraId="4C5FBC9B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C7F57AD" w14:textId="77777777" w:rsidTr="00573341">
        <w:tc>
          <w:tcPr>
            <w:tcW w:w="2516" w:type="dxa"/>
            <w:shd w:val="clear" w:color="auto" w:fill="C6D9F1"/>
          </w:tcPr>
          <w:p w14:paraId="3AD486B6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640C172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D49F74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9A00F80" w14:textId="77777777" w:rsidR="00573341" w:rsidRDefault="0062409B">
            <w:r>
              <w:t>Range</w:t>
            </w:r>
          </w:p>
        </w:tc>
      </w:tr>
      <w:tr w:rsidR="00573341" w14:paraId="7BF2A114" w14:textId="77777777" w:rsidTr="00573341">
        <w:tc>
          <w:tcPr>
            <w:tcW w:w="2516" w:type="dxa"/>
          </w:tcPr>
          <w:p w14:paraId="2C5347D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1F7BB3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7D67BC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A578E16" w14:textId="77777777" w:rsidR="00573341" w:rsidRDefault="0062409B">
            <w:r>
              <w:t>NA</w:t>
            </w:r>
          </w:p>
        </w:tc>
      </w:tr>
      <w:tr w:rsidR="00573341" w14:paraId="60CF9D38" w14:textId="77777777" w:rsidTr="00573341">
        <w:tc>
          <w:tcPr>
            <w:tcW w:w="10064" w:type="dxa"/>
            <w:gridSpan w:val="4"/>
            <w:shd w:val="clear" w:color="auto" w:fill="000080"/>
          </w:tcPr>
          <w:p w14:paraId="261A7A39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2B7B47CD" w14:textId="77777777" w:rsidTr="00573341">
        <w:tc>
          <w:tcPr>
            <w:tcW w:w="2516" w:type="dxa"/>
            <w:shd w:val="clear" w:color="auto" w:fill="C6D9F1"/>
          </w:tcPr>
          <w:p w14:paraId="17CF563F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82C6DC1" w14:textId="77777777" w:rsidR="00573341" w:rsidRDefault="0062409B">
            <w:r>
              <w:t>Description</w:t>
            </w:r>
          </w:p>
        </w:tc>
      </w:tr>
      <w:tr w:rsidR="00573341" w14:paraId="49C3E7B6" w14:textId="77777777" w:rsidTr="00573341">
        <w:tc>
          <w:tcPr>
            <w:tcW w:w="2516" w:type="dxa"/>
          </w:tcPr>
          <w:p w14:paraId="337E5046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FDA6E3E" w14:textId="77777777" w:rsidR="00573341" w:rsidRDefault="0062409B">
            <w:r>
              <w:t>None.</w:t>
            </w:r>
          </w:p>
        </w:tc>
      </w:tr>
      <w:tr w:rsidR="00573341" w14:paraId="52B74ACE" w14:textId="77777777" w:rsidTr="00573341">
        <w:tc>
          <w:tcPr>
            <w:tcW w:w="10064" w:type="dxa"/>
            <w:gridSpan w:val="4"/>
            <w:shd w:val="clear" w:color="auto" w:fill="000080"/>
          </w:tcPr>
          <w:p w14:paraId="7B9D0AE1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3B8663C" w14:textId="77777777" w:rsidTr="00573341">
        <w:tc>
          <w:tcPr>
            <w:tcW w:w="2516" w:type="dxa"/>
            <w:shd w:val="clear" w:color="auto" w:fill="C6D9F1"/>
          </w:tcPr>
          <w:p w14:paraId="5CBD9E6C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1736A0D" w14:textId="77777777" w:rsidR="00573341" w:rsidRDefault="0062409B">
            <w:r>
              <w:t>Description</w:t>
            </w:r>
          </w:p>
        </w:tc>
      </w:tr>
      <w:tr w:rsidR="00573341" w14:paraId="17538E40" w14:textId="77777777" w:rsidTr="00573341">
        <w:tc>
          <w:tcPr>
            <w:tcW w:w="2516" w:type="dxa"/>
          </w:tcPr>
          <w:p w14:paraId="04371332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4FE82155" w14:textId="77777777" w:rsidR="00573341" w:rsidRDefault="0062409B">
            <w:r>
              <w:t>Called in Can_FlexCan_GotoFreezeMode function.</w:t>
            </w:r>
          </w:p>
        </w:tc>
      </w:tr>
      <w:tr w:rsidR="00573341" w14:paraId="36B62E53" w14:textId="77777777" w:rsidTr="00573341">
        <w:tc>
          <w:tcPr>
            <w:tcW w:w="10064" w:type="dxa"/>
            <w:gridSpan w:val="4"/>
            <w:shd w:val="clear" w:color="auto" w:fill="000080"/>
          </w:tcPr>
          <w:p w14:paraId="7B84F4F4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B2185FA" w14:textId="77777777" w:rsidTr="00573341">
        <w:tc>
          <w:tcPr>
            <w:tcW w:w="10064" w:type="dxa"/>
            <w:gridSpan w:val="4"/>
          </w:tcPr>
          <w:p w14:paraId="061BFF65" w14:textId="77777777" w:rsidR="00573341" w:rsidRDefault="0062409B">
            <w:r>
              <w:t>*</w:t>
            </w:r>
          </w:p>
        </w:tc>
      </w:tr>
      <w:tr w:rsidR="00573341" w14:paraId="20AF2A04" w14:textId="77777777" w:rsidTr="00573341">
        <w:tc>
          <w:tcPr>
            <w:tcW w:w="10064" w:type="dxa"/>
            <w:gridSpan w:val="4"/>
            <w:shd w:val="clear" w:color="auto" w:fill="000080"/>
          </w:tcPr>
          <w:p w14:paraId="501DC22D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3CFECDCB" w14:textId="77777777" w:rsidTr="00573341">
        <w:tc>
          <w:tcPr>
            <w:tcW w:w="10064" w:type="dxa"/>
            <w:gridSpan w:val="4"/>
          </w:tcPr>
          <w:p w14:paraId="7AEBA3FB" w14:textId="77777777" w:rsidR="00573341" w:rsidRDefault="0062409B">
            <w:r>
              <w:t>None.</w:t>
            </w:r>
          </w:p>
        </w:tc>
      </w:tr>
    </w:tbl>
    <w:p w14:paraId="5961DF18" w14:textId="51F5DCE8" w:rsidR="00573341" w:rsidRDefault="0062409B">
      <w:pPr>
        <w:jc w:val="center"/>
      </w:pPr>
      <w:r>
        <w:object w:dxaOrig="4170" w:dyaOrig="2030" w14:anchorId="47F016BE">
          <v:shape id="_x0000_i1043" type="#_x0000_t75" style="width:208.15pt;height:101.25pt" o:ole="">
            <v:imagedata r:id="rId45" o:title=""/>
          </v:shape>
          <o:OLEObject Type="Embed" ProgID="PBrush" ShapeID="_x0000_i1043" DrawAspect="Content" ObjectID="_1737467631" r:id="rId46"/>
        </w:object>
      </w:r>
    </w:p>
    <w:p w14:paraId="1AB89195" w14:textId="77777777" w:rsidR="00573341" w:rsidRDefault="0062409B">
      <w:pPr>
        <w:pStyle w:val="Heading3"/>
      </w:pPr>
      <w:r>
        <w:lastRenderedPageBreak/>
        <w:t>SchM_Exit_Can_CAN_EXCLUSIVE_AREA_04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7"/>
        <w:gridCol w:w="2383"/>
      </w:tblGrid>
      <w:tr w:rsidR="00573341" w14:paraId="1B032043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5B5D041" w14:textId="77777777" w:rsidR="00573341" w:rsidRDefault="0062409B">
            <w:r>
              <w:t>Object</w:t>
            </w:r>
          </w:p>
        </w:tc>
      </w:tr>
      <w:tr w:rsidR="00573341" w14:paraId="38937573" w14:textId="77777777" w:rsidTr="00573341">
        <w:tc>
          <w:tcPr>
            <w:tcW w:w="10064" w:type="dxa"/>
            <w:gridSpan w:val="4"/>
          </w:tcPr>
          <w:p w14:paraId="61F96B3A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7EF66CF9" w14:textId="77777777" w:rsidTr="00573341">
        <w:tc>
          <w:tcPr>
            <w:tcW w:w="10064" w:type="dxa"/>
            <w:gridSpan w:val="4"/>
            <w:shd w:val="clear" w:color="auto" w:fill="000080"/>
          </w:tcPr>
          <w:p w14:paraId="0C0D8D67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26AC13E6" w14:textId="77777777" w:rsidTr="00573341">
        <w:tc>
          <w:tcPr>
            <w:tcW w:w="10064" w:type="dxa"/>
            <w:gridSpan w:val="4"/>
          </w:tcPr>
          <w:p w14:paraId="4EBF9460" w14:textId="77777777" w:rsidR="00573341" w:rsidRDefault="0062409B">
            <w:r>
              <w:t>EXPORTED void SchM_Exit_Can_CAN_EXCLUSIVE_AREA_04 (void)</w:t>
            </w:r>
          </w:p>
        </w:tc>
      </w:tr>
      <w:tr w:rsidR="00573341" w14:paraId="115B1B92" w14:textId="77777777" w:rsidTr="00573341">
        <w:tc>
          <w:tcPr>
            <w:tcW w:w="10064" w:type="dxa"/>
            <w:gridSpan w:val="4"/>
            <w:shd w:val="clear" w:color="auto" w:fill="000080"/>
          </w:tcPr>
          <w:p w14:paraId="32841D0C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2241E391" w14:textId="77777777" w:rsidTr="00573341">
        <w:tc>
          <w:tcPr>
            <w:tcW w:w="10064" w:type="dxa"/>
            <w:gridSpan w:val="4"/>
          </w:tcPr>
          <w:p w14:paraId="6F3D6B14" w14:textId="77777777" w:rsidR="00573341" w:rsidRDefault="0062409B">
            <w:r>
              <w:t>None.</w:t>
            </w:r>
          </w:p>
        </w:tc>
      </w:tr>
      <w:tr w:rsidR="00573341" w14:paraId="7B09D186" w14:textId="77777777" w:rsidTr="00573341">
        <w:tc>
          <w:tcPr>
            <w:tcW w:w="10064" w:type="dxa"/>
            <w:gridSpan w:val="4"/>
            <w:shd w:val="clear" w:color="auto" w:fill="000080"/>
          </w:tcPr>
          <w:p w14:paraId="54C3EA8C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29A2BC0A" w14:textId="77777777" w:rsidTr="00573341">
        <w:tc>
          <w:tcPr>
            <w:tcW w:w="10064" w:type="dxa"/>
            <w:gridSpan w:val="4"/>
          </w:tcPr>
          <w:p w14:paraId="42B80B9F" w14:textId="77777777" w:rsidR="00573341" w:rsidRDefault="0062409B">
            <w:r>
              <w:t>DSG_SchM_SchM_Exit_Can_CAN_EXCLUSIVE_AREA_04</w:t>
            </w:r>
          </w:p>
        </w:tc>
      </w:tr>
      <w:tr w:rsidR="00573341" w14:paraId="258AF944" w14:textId="77777777" w:rsidTr="00573341">
        <w:tc>
          <w:tcPr>
            <w:tcW w:w="10064" w:type="dxa"/>
            <w:gridSpan w:val="4"/>
            <w:shd w:val="clear" w:color="auto" w:fill="000080"/>
          </w:tcPr>
          <w:p w14:paraId="631486F9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37427C70" w14:textId="77777777" w:rsidTr="00573341">
        <w:tc>
          <w:tcPr>
            <w:tcW w:w="10064" w:type="dxa"/>
            <w:gridSpan w:val="4"/>
          </w:tcPr>
          <w:p w14:paraId="5F897460" w14:textId="77777777" w:rsidR="00573341" w:rsidRDefault="0062409B">
            <w:r>
              <w:t>ARCH_SW_SchM_Exit_Can_CAN_EXCLUSIVE_AREA_04</w:t>
            </w:r>
          </w:p>
        </w:tc>
      </w:tr>
      <w:tr w:rsidR="00573341" w14:paraId="57A7A31A" w14:textId="77777777" w:rsidTr="00573341">
        <w:tc>
          <w:tcPr>
            <w:tcW w:w="10064" w:type="dxa"/>
            <w:gridSpan w:val="4"/>
            <w:shd w:val="clear" w:color="auto" w:fill="000080"/>
          </w:tcPr>
          <w:p w14:paraId="0CACAE4E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056282F8" w14:textId="77777777" w:rsidTr="00573341">
        <w:tc>
          <w:tcPr>
            <w:tcW w:w="2516" w:type="dxa"/>
            <w:shd w:val="clear" w:color="auto" w:fill="C6D9F1"/>
          </w:tcPr>
          <w:p w14:paraId="55290232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1462BA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C0495CF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6F3E343" w14:textId="77777777" w:rsidR="00573341" w:rsidRDefault="0062409B">
            <w:r>
              <w:t>Range</w:t>
            </w:r>
          </w:p>
        </w:tc>
      </w:tr>
      <w:tr w:rsidR="00573341" w14:paraId="75029CA5" w14:textId="77777777" w:rsidTr="00573341">
        <w:tc>
          <w:tcPr>
            <w:tcW w:w="2516" w:type="dxa"/>
          </w:tcPr>
          <w:p w14:paraId="2F4720D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6C47DA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B1622F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B479A99" w14:textId="77777777" w:rsidR="00573341" w:rsidRDefault="0062409B">
            <w:r>
              <w:t>NA</w:t>
            </w:r>
          </w:p>
        </w:tc>
      </w:tr>
      <w:tr w:rsidR="00573341" w14:paraId="41D208CE" w14:textId="77777777" w:rsidTr="00573341">
        <w:tc>
          <w:tcPr>
            <w:tcW w:w="10064" w:type="dxa"/>
            <w:gridSpan w:val="4"/>
            <w:shd w:val="clear" w:color="auto" w:fill="000080"/>
          </w:tcPr>
          <w:p w14:paraId="00406792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3EE7018A" w14:textId="77777777" w:rsidTr="00573341">
        <w:tc>
          <w:tcPr>
            <w:tcW w:w="2516" w:type="dxa"/>
            <w:shd w:val="clear" w:color="auto" w:fill="C6D9F1"/>
          </w:tcPr>
          <w:p w14:paraId="31A8AC97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EF1F858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3D1197E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7CBC23A" w14:textId="77777777" w:rsidR="00573341" w:rsidRDefault="0062409B">
            <w:r>
              <w:t>Range</w:t>
            </w:r>
          </w:p>
        </w:tc>
      </w:tr>
      <w:tr w:rsidR="00573341" w14:paraId="063ADA13" w14:textId="77777777" w:rsidTr="00573341">
        <w:tc>
          <w:tcPr>
            <w:tcW w:w="2516" w:type="dxa"/>
          </w:tcPr>
          <w:p w14:paraId="3F32D62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C4DCFB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027430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D433451" w14:textId="77777777" w:rsidR="00573341" w:rsidRDefault="0062409B">
            <w:r>
              <w:t>NA</w:t>
            </w:r>
          </w:p>
        </w:tc>
      </w:tr>
      <w:tr w:rsidR="00573341" w14:paraId="3DB2E9C3" w14:textId="77777777" w:rsidTr="00573341">
        <w:tc>
          <w:tcPr>
            <w:tcW w:w="10064" w:type="dxa"/>
            <w:gridSpan w:val="4"/>
            <w:shd w:val="clear" w:color="auto" w:fill="000080"/>
          </w:tcPr>
          <w:p w14:paraId="1ACCCBCB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192B59F1" w14:textId="77777777" w:rsidTr="00573341">
        <w:tc>
          <w:tcPr>
            <w:tcW w:w="2516" w:type="dxa"/>
            <w:shd w:val="clear" w:color="auto" w:fill="C6D9F1"/>
          </w:tcPr>
          <w:p w14:paraId="13BEAE77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537CFCB" w14:textId="77777777" w:rsidR="00573341" w:rsidRDefault="0062409B">
            <w:r>
              <w:t>Description</w:t>
            </w:r>
          </w:p>
        </w:tc>
      </w:tr>
      <w:tr w:rsidR="00573341" w14:paraId="70F1A398" w14:textId="77777777" w:rsidTr="00573341">
        <w:tc>
          <w:tcPr>
            <w:tcW w:w="2516" w:type="dxa"/>
          </w:tcPr>
          <w:p w14:paraId="2F26390F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867CB5D" w14:textId="77777777" w:rsidR="00573341" w:rsidRDefault="0062409B">
            <w:r>
              <w:t>None.</w:t>
            </w:r>
          </w:p>
        </w:tc>
      </w:tr>
      <w:tr w:rsidR="00573341" w14:paraId="77BBDB49" w14:textId="77777777" w:rsidTr="00573341">
        <w:tc>
          <w:tcPr>
            <w:tcW w:w="10064" w:type="dxa"/>
            <w:gridSpan w:val="4"/>
            <w:shd w:val="clear" w:color="auto" w:fill="000080"/>
          </w:tcPr>
          <w:p w14:paraId="011E053E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222E5404" w14:textId="77777777" w:rsidTr="00573341">
        <w:tc>
          <w:tcPr>
            <w:tcW w:w="2516" w:type="dxa"/>
            <w:shd w:val="clear" w:color="auto" w:fill="C6D9F1"/>
          </w:tcPr>
          <w:p w14:paraId="7CD86F76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638F57C" w14:textId="77777777" w:rsidR="00573341" w:rsidRDefault="0062409B">
            <w:r>
              <w:t>Description</w:t>
            </w:r>
          </w:p>
        </w:tc>
      </w:tr>
      <w:tr w:rsidR="00573341" w14:paraId="59B3379A" w14:textId="77777777" w:rsidTr="00573341">
        <w:tc>
          <w:tcPr>
            <w:tcW w:w="2516" w:type="dxa"/>
          </w:tcPr>
          <w:p w14:paraId="6659D93E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1FF01DC8" w14:textId="77777777" w:rsidR="00573341" w:rsidRDefault="0062409B">
            <w:r>
              <w:t>Called in Can_FlexCan_ResetController function.</w:t>
            </w:r>
          </w:p>
        </w:tc>
      </w:tr>
      <w:tr w:rsidR="00573341" w14:paraId="173504F7" w14:textId="77777777" w:rsidTr="00573341">
        <w:tc>
          <w:tcPr>
            <w:tcW w:w="10064" w:type="dxa"/>
            <w:gridSpan w:val="4"/>
            <w:shd w:val="clear" w:color="auto" w:fill="000080"/>
          </w:tcPr>
          <w:p w14:paraId="4B6906C1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35FF20A2" w14:textId="77777777" w:rsidTr="00573341">
        <w:tc>
          <w:tcPr>
            <w:tcW w:w="10064" w:type="dxa"/>
            <w:gridSpan w:val="4"/>
          </w:tcPr>
          <w:p w14:paraId="680C2BF4" w14:textId="77777777" w:rsidR="00573341" w:rsidRDefault="0062409B">
            <w:r>
              <w:t>*</w:t>
            </w:r>
          </w:p>
        </w:tc>
      </w:tr>
      <w:tr w:rsidR="00573341" w14:paraId="19D59DAA" w14:textId="77777777" w:rsidTr="00573341">
        <w:tc>
          <w:tcPr>
            <w:tcW w:w="10064" w:type="dxa"/>
            <w:gridSpan w:val="4"/>
            <w:shd w:val="clear" w:color="auto" w:fill="000080"/>
          </w:tcPr>
          <w:p w14:paraId="1793BD66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75F7E23" w14:textId="77777777" w:rsidTr="00573341">
        <w:tc>
          <w:tcPr>
            <w:tcW w:w="10064" w:type="dxa"/>
            <w:gridSpan w:val="4"/>
          </w:tcPr>
          <w:p w14:paraId="330E51A9" w14:textId="77777777" w:rsidR="00573341" w:rsidRDefault="0062409B">
            <w:r>
              <w:t>None.</w:t>
            </w:r>
          </w:p>
        </w:tc>
      </w:tr>
    </w:tbl>
    <w:p w14:paraId="2A61D4FC" w14:textId="4A1E8B9D" w:rsidR="00573341" w:rsidRDefault="0062409B">
      <w:pPr>
        <w:jc w:val="center"/>
      </w:pPr>
      <w:r>
        <w:object w:dxaOrig="4170" w:dyaOrig="2030" w14:anchorId="743E59F9">
          <v:shape id="_x0000_i1044" type="#_x0000_t75" style="width:208.15pt;height:101.25pt" o:ole="">
            <v:imagedata r:id="rId47" o:title=""/>
          </v:shape>
          <o:OLEObject Type="Embed" ProgID="PBrush" ShapeID="_x0000_i1044" DrawAspect="Content" ObjectID="_1737467632" r:id="rId48"/>
        </w:object>
      </w:r>
    </w:p>
    <w:p w14:paraId="0634A2BD" w14:textId="77777777" w:rsidR="00573341" w:rsidRDefault="0062409B">
      <w:pPr>
        <w:pStyle w:val="Heading3"/>
      </w:pPr>
      <w:r>
        <w:t>SchM_Exit_Can_CAN_EXCLUSIVE_AREA_05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7"/>
        <w:gridCol w:w="2383"/>
      </w:tblGrid>
      <w:tr w:rsidR="00573341" w14:paraId="291DCCA3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C53E24F" w14:textId="77777777" w:rsidR="00573341" w:rsidRDefault="0062409B">
            <w:r>
              <w:t>Object</w:t>
            </w:r>
          </w:p>
        </w:tc>
      </w:tr>
      <w:tr w:rsidR="00573341" w14:paraId="7B6A0A29" w14:textId="77777777" w:rsidTr="00573341">
        <w:tc>
          <w:tcPr>
            <w:tcW w:w="10064" w:type="dxa"/>
            <w:gridSpan w:val="4"/>
          </w:tcPr>
          <w:p w14:paraId="77405E2E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6DFE9DA3" w14:textId="77777777" w:rsidTr="00573341">
        <w:tc>
          <w:tcPr>
            <w:tcW w:w="10064" w:type="dxa"/>
            <w:gridSpan w:val="4"/>
            <w:shd w:val="clear" w:color="auto" w:fill="000080"/>
          </w:tcPr>
          <w:p w14:paraId="2E14C60D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7DD5AE23" w14:textId="77777777" w:rsidTr="00573341">
        <w:tc>
          <w:tcPr>
            <w:tcW w:w="10064" w:type="dxa"/>
            <w:gridSpan w:val="4"/>
          </w:tcPr>
          <w:p w14:paraId="5BF269E7" w14:textId="77777777" w:rsidR="00573341" w:rsidRDefault="0062409B">
            <w:r>
              <w:t>EXPORTED void SchM_Exit_Can_CAN_EXCLUSIVE_AREA_05 (void)</w:t>
            </w:r>
          </w:p>
        </w:tc>
      </w:tr>
      <w:tr w:rsidR="00573341" w14:paraId="05D5D1FB" w14:textId="77777777" w:rsidTr="00573341">
        <w:tc>
          <w:tcPr>
            <w:tcW w:w="10064" w:type="dxa"/>
            <w:gridSpan w:val="4"/>
            <w:shd w:val="clear" w:color="auto" w:fill="000080"/>
          </w:tcPr>
          <w:p w14:paraId="09867226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555B5878" w14:textId="77777777" w:rsidTr="00573341">
        <w:tc>
          <w:tcPr>
            <w:tcW w:w="10064" w:type="dxa"/>
            <w:gridSpan w:val="4"/>
          </w:tcPr>
          <w:p w14:paraId="76E54A2B" w14:textId="77777777" w:rsidR="00573341" w:rsidRDefault="0062409B">
            <w:r>
              <w:t>None.</w:t>
            </w:r>
          </w:p>
        </w:tc>
      </w:tr>
      <w:tr w:rsidR="00573341" w14:paraId="25E9A9A3" w14:textId="77777777" w:rsidTr="00573341">
        <w:tc>
          <w:tcPr>
            <w:tcW w:w="10064" w:type="dxa"/>
            <w:gridSpan w:val="4"/>
            <w:shd w:val="clear" w:color="auto" w:fill="000080"/>
          </w:tcPr>
          <w:p w14:paraId="2C5DCF62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8BE1C0A" w14:textId="77777777" w:rsidTr="00573341">
        <w:tc>
          <w:tcPr>
            <w:tcW w:w="10064" w:type="dxa"/>
            <w:gridSpan w:val="4"/>
          </w:tcPr>
          <w:p w14:paraId="101D8D30" w14:textId="77777777" w:rsidR="00573341" w:rsidRDefault="0062409B">
            <w:r>
              <w:t>DSG_SchM_SchM_Exit_Can_CAN_EXCLUSIVE_AREA_05</w:t>
            </w:r>
          </w:p>
        </w:tc>
      </w:tr>
      <w:tr w:rsidR="00573341" w14:paraId="7DE57455" w14:textId="77777777" w:rsidTr="00573341">
        <w:tc>
          <w:tcPr>
            <w:tcW w:w="10064" w:type="dxa"/>
            <w:gridSpan w:val="4"/>
            <w:shd w:val="clear" w:color="auto" w:fill="000080"/>
          </w:tcPr>
          <w:p w14:paraId="10468EEB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E1ED897" w14:textId="77777777" w:rsidTr="00573341">
        <w:tc>
          <w:tcPr>
            <w:tcW w:w="10064" w:type="dxa"/>
            <w:gridSpan w:val="4"/>
          </w:tcPr>
          <w:p w14:paraId="66ACCC19" w14:textId="77777777" w:rsidR="00573341" w:rsidRDefault="0062409B">
            <w:r>
              <w:t>ARCH_SW_SchM_Exit_Can_CAN_EXCLUSIVE_AREA_05</w:t>
            </w:r>
          </w:p>
        </w:tc>
      </w:tr>
      <w:tr w:rsidR="00573341" w14:paraId="3A83BA21" w14:textId="77777777" w:rsidTr="00573341">
        <w:tc>
          <w:tcPr>
            <w:tcW w:w="10064" w:type="dxa"/>
            <w:gridSpan w:val="4"/>
            <w:shd w:val="clear" w:color="auto" w:fill="000080"/>
          </w:tcPr>
          <w:p w14:paraId="5067D5D9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F6F603D" w14:textId="77777777" w:rsidTr="00573341">
        <w:tc>
          <w:tcPr>
            <w:tcW w:w="2516" w:type="dxa"/>
            <w:shd w:val="clear" w:color="auto" w:fill="C6D9F1"/>
          </w:tcPr>
          <w:p w14:paraId="6A8844B9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8C16B0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F332AF4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903BCD0" w14:textId="77777777" w:rsidR="00573341" w:rsidRDefault="0062409B">
            <w:r>
              <w:t>Range</w:t>
            </w:r>
          </w:p>
        </w:tc>
      </w:tr>
      <w:tr w:rsidR="00573341" w14:paraId="0F94FE9A" w14:textId="77777777" w:rsidTr="00573341">
        <w:tc>
          <w:tcPr>
            <w:tcW w:w="2516" w:type="dxa"/>
          </w:tcPr>
          <w:p w14:paraId="7ECBD47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CA3681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3DD52D5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CBFA7CB" w14:textId="77777777" w:rsidR="00573341" w:rsidRDefault="0062409B">
            <w:r>
              <w:t>NA</w:t>
            </w:r>
          </w:p>
        </w:tc>
      </w:tr>
      <w:tr w:rsidR="00573341" w14:paraId="02C349F2" w14:textId="77777777" w:rsidTr="00573341">
        <w:tc>
          <w:tcPr>
            <w:tcW w:w="10064" w:type="dxa"/>
            <w:gridSpan w:val="4"/>
            <w:shd w:val="clear" w:color="auto" w:fill="000080"/>
          </w:tcPr>
          <w:p w14:paraId="61F80421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1740112" w14:textId="77777777" w:rsidTr="00573341">
        <w:tc>
          <w:tcPr>
            <w:tcW w:w="2516" w:type="dxa"/>
            <w:shd w:val="clear" w:color="auto" w:fill="C6D9F1"/>
          </w:tcPr>
          <w:p w14:paraId="18F8883B" w14:textId="77777777" w:rsidR="00573341" w:rsidRDefault="0062409B">
            <w:r>
              <w:lastRenderedPageBreak/>
              <w:t>Name</w:t>
            </w:r>
          </w:p>
        </w:tc>
        <w:tc>
          <w:tcPr>
            <w:tcW w:w="2516" w:type="dxa"/>
            <w:shd w:val="clear" w:color="auto" w:fill="C6D9F1"/>
          </w:tcPr>
          <w:p w14:paraId="118F0592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6D57D1E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72DC1E3" w14:textId="77777777" w:rsidR="00573341" w:rsidRDefault="0062409B">
            <w:r>
              <w:t>Range</w:t>
            </w:r>
          </w:p>
        </w:tc>
      </w:tr>
      <w:tr w:rsidR="00573341" w14:paraId="795B5449" w14:textId="77777777" w:rsidTr="00573341">
        <w:tc>
          <w:tcPr>
            <w:tcW w:w="2516" w:type="dxa"/>
          </w:tcPr>
          <w:p w14:paraId="0A5A070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CD4CC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107139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7880CAF" w14:textId="77777777" w:rsidR="00573341" w:rsidRDefault="0062409B">
            <w:r>
              <w:t>NA</w:t>
            </w:r>
          </w:p>
        </w:tc>
      </w:tr>
      <w:tr w:rsidR="00573341" w14:paraId="62648CAE" w14:textId="77777777" w:rsidTr="00573341">
        <w:tc>
          <w:tcPr>
            <w:tcW w:w="10064" w:type="dxa"/>
            <w:gridSpan w:val="4"/>
            <w:shd w:val="clear" w:color="auto" w:fill="000080"/>
          </w:tcPr>
          <w:p w14:paraId="3FBD75FF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20455602" w14:textId="77777777" w:rsidTr="00573341">
        <w:tc>
          <w:tcPr>
            <w:tcW w:w="2516" w:type="dxa"/>
            <w:shd w:val="clear" w:color="auto" w:fill="C6D9F1"/>
          </w:tcPr>
          <w:p w14:paraId="4675CF45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09D5EA9" w14:textId="77777777" w:rsidR="00573341" w:rsidRDefault="0062409B">
            <w:r>
              <w:t>Description</w:t>
            </w:r>
          </w:p>
        </w:tc>
      </w:tr>
      <w:tr w:rsidR="00573341" w14:paraId="050A5347" w14:textId="77777777" w:rsidTr="00573341">
        <w:tc>
          <w:tcPr>
            <w:tcW w:w="2516" w:type="dxa"/>
          </w:tcPr>
          <w:p w14:paraId="1F0151B0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10A780F1" w14:textId="77777777" w:rsidR="00573341" w:rsidRDefault="0062409B">
            <w:r>
              <w:t>None.</w:t>
            </w:r>
          </w:p>
        </w:tc>
      </w:tr>
      <w:tr w:rsidR="00573341" w14:paraId="6C39BF16" w14:textId="77777777" w:rsidTr="00573341">
        <w:tc>
          <w:tcPr>
            <w:tcW w:w="10064" w:type="dxa"/>
            <w:gridSpan w:val="4"/>
            <w:shd w:val="clear" w:color="auto" w:fill="000080"/>
          </w:tcPr>
          <w:p w14:paraId="78298755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F713D83" w14:textId="77777777" w:rsidTr="00573341">
        <w:tc>
          <w:tcPr>
            <w:tcW w:w="2516" w:type="dxa"/>
            <w:shd w:val="clear" w:color="auto" w:fill="C6D9F1"/>
          </w:tcPr>
          <w:p w14:paraId="7E64AEE4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796636D" w14:textId="77777777" w:rsidR="00573341" w:rsidRDefault="0062409B">
            <w:r>
              <w:t>Description</w:t>
            </w:r>
          </w:p>
        </w:tc>
      </w:tr>
      <w:tr w:rsidR="00573341" w14:paraId="6DD16421" w14:textId="77777777" w:rsidTr="00573341">
        <w:tc>
          <w:tcPr>
            <w:tcW w:w="2516" w:type="dxa"/>
          </w:tcPr>
          <w:p w14:paraId="1651C09B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5956B101" w14:textId="77777777" w:rsidR="00573341" w:rsidRDefault="0062409B">
            <w:r>
              <w:t>Called in Can_FlexCan_ResetController function.</w:t>
            </w:r>
          </w:p>
        </w:tc>
      </w:tr>
      <w:tr w:rsidR="00573341" w14:paraId="03202140" w14:textId="77777777" w:rsidTr="00573341">
        <w:tc>
          <w:tcPr>
            <w:tcW w:w="10064" w:type="dxa"/>
            <w:gridSpan w:val="4"/>
            <w:shd w:val="clear" w:color="auto" w:fill="000080"/>
          </w:tcPr>
          <w:p w14:paraId="14FB2DFE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0B05B112" w14:textId="77777777" w:rsidTr="00573341">
        <w:tc>
          <w:tcPr>
            <w:tcW w:w="10064" w:type="dxa"/>
            <w:gridSpan w:val="4"/>
          </w:tcPr>
          <w:p w14:paraId="02A83BAB" w14:textId="77777777" w:rsidR="00573341" w:rsidRDefault="0062409B">
            <w:r>
              <w:t>*</w:t>
            </w:r>
          </w:p>
        </w:tc>
      </w:tr>
      <w:tr w:rsidR="00573341" w14:paraId="2241CBE6" w14:textId="77777777" w:rsidTr="00573341">
        <w:tc>
          <w:tcPr>
            <w:tcW w:w="10064" w:type="dxa"/>
            <w:gridSpan w:val="4"/>
            <w:shd w:val="clear" w:color="auto" w:fill="000080"/>
          </w:tcPr>
          <w:p w14:paraId="7466AE83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6D24D805" w14:textId="77777777" w:rsidTr="00573341">
        <w:tc>
          <w:tcPr>
            <w:tcW w:w="10064" w:type="dxa"/>
            <w:gridSpan w:val="4"/>
          </w:tcPr>
          <w:p w14:paraId="51380501" w14:textId="77777777" w:rsidR="00573341" w:rsidRDefault="0062409B">
            <w:r>
              <w:t>None.</w:t>
            </w:r>
          </w:p>
        </w:tc>
      </w:tr>
    </w:tbl>
    <w:p w14:paraId="0303D6D5" w14:textId="0339D483" w:rsidR="00573341" w:rsidRDefault="0062409B">
      <w:pPr>
        <w:jc w:val="center"/>
      </w:pPr>
      <w:r>
        <w:object w:dxaOrig="4170" w:dyaOrig="2030" w14:anchorId="18089E57">
          <v:shape id="_x0000_i1045" type="#_x0000_t75" style="width:208.15pt;height:101.25pt" o:ole="">
            <v:imagedata r:id="rId49" o:title=""/>
          </v:shape>
          <o:OLEObject Type="Embed" ProgID="PBrush" ShapeID="_x0000_i1045" DrawAspect="Content" ObjectID="_1737467633" r:id="rId50"/>
        </w:object>
      </w:r>
    </w:p>
    <w:p w14:paraId="455553F0" w14:textId="77777777" w:rsidR="00573341" w:rsidRDefault="0062409B">
      <w:pPr>
        <w:pStyle w:val="Heading3"/>
      </w:pPr>
      <w:r>
        <w:t>SchM_Exit_Can_CAN_EXCLUSIVE_AREA_06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8"/>
        <w:gridCol w:w="2437"/>
        <w:gridCol w:w="2371"/>
      </w:tblGrid>
      <w:tr w:rsidR="00573341" w14:paraId="171201D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7581FE9F" w14:textId="77777777" w:rsidR="00573341" w:rsidRDefault="0062409B">
            <w:r>
              <w:t>Object</w:t>
            </w:r>
          </w:p>
        </w:tc>
      </w:tr>
      <w:tr w:rsidR="00573341" w14:paraId="4DF0F9E2" w14:textId="77777777" w:rsidTr="00573341">
        <w:tc>
          <w:tcPr>
            <w:tcW w:w="10064" w:type="dxa"/>
            <w:gridSpan w:val="4"/>
          </w:tcPr>
          <w:p w14:paraId="28DD541F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4DEB4DBC" w14:textId="77777777" w:rsidTr="00573341">
        <w:tc>
          <w:tcPr>
            <w:tcW w:w="10064" w:type="dxa"/>
            <w:gridSpan w:val="4"/>
            <w:shd w:val="clear" w:color="auto" w:fill="000080"/>
          </w:tcPr>
          <w:p w14:paraId="30AF3E07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B4FD289" w14:textId="77777777" w:rsidTr="00573341">
        <w:tc>
          <w:tcPr>
            <w:tcW w:w="10064" w:type="dxa"/>
            <w:gridSpan w:val="4"/>
          </w:tcPr>
          <w:p w14:paraId="5712122B" w14:textId="77777777" w:rsidR="00573341" w:rsidRDefault="0062409B">
            <w:r>
              <w:t>EXPORTED void SchM_Exit_Can_CAN_EXCLUSIVE_AREA_06 (void)</w:t>
            </w:r>
          </w:p>
        </w:tc>
      </w:tr>
      <w:tr w:rsidR="00573341" w14:paraId="4C6B22DC" w14:textId="77777777" w:rsidTr="00573341">
        <w:tc>
          <w:tcPr>
            <w:tcW w:w="10064" w:type="dxa"/>
            <w:gridSpan w:val="4"/>
            <w:shd w:val="clear" w:color="auto" w:fill="000080"/>
          </w:tcPr>
          <w:p w14:paraId="704CC695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40EC8868" w14:textId="77777777" w:rsidTr="00573341">
        <w:tc>
          <w:tcPr>
            <w:tcW w:w="10064" w:type="dxa"/>
            <w:gridSpan w:val="4"/>
          </w:tcPr>
          <w:p w14:paraId="45253EF1" w14:textId="77777777" w:rsidR="00573341" w:rsidRDefault="0062409B">
            <w:r>
              <w:t>None.</w:t>
            </w:r>
          </w:p>
        </w:tc>
      </w:tr>
      <w:tr w:rsidR="00573341" w14:paraId="3C20A251" w14:textId="77777777" w:rsidTr="00573341">
        <w:tc>
          <w:tcPr>
            <w:tcW w:w="10064" w:type="dxa"/>
            <w:gridSpan w:val="4"/>
            <w:shd w:val="clear" w:color="auto" w:fill="000080"/>
          </w:tcPr>
          <w:p w14:paraId="4D39C3FD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4B59494" w14:textId="77777777" w:rsidTr="00573341">
        <w:tc>
          <w:tcPr>
            <w:tcW w:w="10064" w:type="dxa"/>
            <w:gridSpan w:val="4"/>
          </w:tcPr>
          <w:p w14:paraId="4AFFDC5C" w14:textId="77777777" w:rsidR="00573341" w:rsidRDefault="0062409B">
            <w:r>
              <w:t>DSG_SchM_SchM_Exit_Can_CAN_EXCLUSIVE_AREA_06</w:t>
            </w:r>
          </w:p>
        </w:tc>
      </w:tr>
      <w:tr w:rsidR="00573341" w14:paraId="2AAADDB8" w14:textId="77777777" w:rsidTr="00573341">
        <w:tc>
          <w:tcPr>
            <w:tcW w:w="10064" w:type="dxa"/>
            <w:gridSpan w:val="4"/>
            <w:shd w:val="clear" w:color="auto" w:fill="000080"/>
          </w:tcPr>
          <w:p w14:paraId="5511E5D4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DADF498" w14:textId="77777777" w:rsidTr="00573341">
        <w:tc>
          <w:tcPr>
            <w:tcW w:w="10064" w:type="dxa"/>
            <w:gridSpan w:val="4"/>
          </w:tcPr>
          <w:p w14:paraId="78089E4D" w14:textId="77777777" w:rsidR="00573341" w:rsidRDefault="0062409B">
            <w:r>
              <w:t>ARCH_SW_SchM_Exit_Can_CAN_EXCLUSIVE_AREA_06</w:t>
            </w:r>
          </w:p>
        </w:tc>
      </w:tr>
      <w:tr w:rsidR="00573341" w14:paraId="6A8A8092" w14:textId="77777777" w:rsidTr="00573341">
        <w:tc>
          <w:tcPr>
            <w:tcW w:w="10064" w:type="dxa"/>
            <w:gridSpan w:val="4"/>
            <w:shd w:val="clear" w:color="auto" w:fill="000080"/>
          </w:tcPr>
          <w:p w14:paraId="158D588B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CFF61C7" w14:textId="77777777" w:rsidTr="00573341">
        <w:tc>
          <w:tcPr>
            <w:tcW w:w="2516" w:type="dxa"/>
            <w:shd w:val="clear" w:color="auto" w:fill="C6D9F1"/>
          </w:tcPr>
          <w:p w14:paraId="5E734418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7082B82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F79C51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D8AB2EF" w14:textId="77777777" w:rsidR="00573341" w:rsidRDefault="0062409B">
            <w:r>
              <w:t>Range</w:t>
            </w:r>
          </w:p>
        </w:tc>
      </w:tr>
      <w:tr w:rsidR="00573341" w14:paraId="3B5DEB04" w14:textId="77777777" w:rsidTr="00573341">
        <w:tc>
          <w:tcPr>
            <w:tcW w:w="2516" w:type="dxa"/>
          </w:tcPr>
          <w:p w14:paraId="5C56D8C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AC7EB3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297866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A0C0D0F" w14:textId="77777777" w:rsidR="00573341" w:rsidRDefault="0062409B">
            <w:r>
              <w:t>NA</w:t>
            </w:r>
          </w:p>
        </w:tc>
      </w:tr>
      <w:tr w:rsidR="00573341" w14:paraId="34BCAAC4" w14:textId="77777777" w:rsidTr="00573341">
        <w:tc>
          <w:tcPr>
            <w:tcW w:w="10064" w:type="dxa"/>
            <w:gridSpan w:val="4"/>
            <w:shd w:val="clear" w:color="auto" w:fill="000080"/>
          </w:tcPr>
          <w:p w14:paraId="1D0DC7F4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68D0EC41" w14:textId="77777777" w:rsidTr="00573341">
        <w:tc>
          <w:tcPr>
            <w:tcW w:w="2516" w:type="dxa"/>
            <w:shd w:val="clear" w:color="auto" w:fill="C6D9F1"/>
          </w:tcPr>
          <w:p w14:paraId="44EFF3D9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46AB315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C65120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C70A759" w14:textId="77777777" w:rsidR="00573341" w:rsidRDefault="0062409B">
            <w:r>
              <w:t>Range</w:t>
            </w:r>
          </w:p>
        </w:tc>
      </w:tr>
      <w:tr w:rsidR="00573341" w14:paraId="66A6C368" w14:textId="77777777" w:rsidTr="00573341">
        <w:tc>
          <w:tcPr>
            <w:tcW w:w="2516" w:type="dxa"/>
          </w:tcPr>
          <w:p w14:paraId="32045B2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C2A6D7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2B751B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DC5C1C0" w14:textId="77777777" w:rsidR="00573341" w:rsidRDefault="0062409B">
            <w:r>
              <w:t>NA</w:t>
            </w:r>
          </w:p>
        </w:tc>
      </w:tr>
      <w:tr w:rsidR="00573341" w14:paraId="62AABE7B" w14:textId="77777777" w:rsidTr="00573341">
        <w:tc>
          <w:tcPr>
            <w:tcW w:w="10064" w:type="dxa"/>
            <w:gridSpan w:val="4"/>
            <w:shd w:val="clear" w:color="auto" w:fill="000080"/>
          </w:tcPr>
          <w:p w14:paraId="26A352C3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1A333949" w14:textId="77777777" w:rsidTr="00573341">
        <w:tc>
          <w:tcPr>
            <w:tcW w:w="2516" w:type="dxa"/>
            <w:shd w:val="clear" w:color="auto" w:fill="C6D9F1"/>
          </w:tcPr>
          <w:p w14:paraId="4B5A6500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5E1958D" w14:textId="77777777" w:rsidR="00573341" w:rsidRDefault="0062409B">
            <w:r>
              <w:t>Description</w:t>
            </w:r>
          </w:p>
        </w:tc>
      </w:tr>
      <w:tr w:rsidR="00573341" w14:paraId="2E8B76FE" w14:textId="77777777" w:rsidTr="00573341">
        <w:tc>
          <w:tcPr>
            <w:tcW w:w="2516" w:type="dxa"/>
          </w:tcPr>
          <w:p w14:paraId="3A29710C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2E2B6CB" w14:textId="77777777" w:rsidR="00573341" w:rsidRDefault="0062409B">
            <w:r>
              <w:t>None.</w:t>
            </w:r>
          </w:p>
        </w:tc>
      </w:tr>
      <w:tr w:rsidR="00573341" w14:paraId="15F29D55" w14:textId="77777777" w:rsidTr="00573341">
        <w:tc>
          <w:tcPr>
            <w:tcW w:w="10064" w:type="dxa"/>
            <w:gridSpan w:val="4"/>
            <w:shd w:val="clear" w:color="auto" w:fill="000080"/>
          </w:tcPr>
          <w:p w14:paraId="3760C1AB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56F2FFA4" w14:textId="77777777" w:rsidTr="00573341">
        <w:tc>
          <w:tcPr>
            <w:tcW w:w="2516" w:type="dxa"/>
            <w:shd w:val="clear" w:color="auto" w:fill="C6D9F1"/>
          </w:tcPr>
          <w:p w14:paraId="178A820D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7ABDABB" w14:textId="77777777" w:rsidR="00573341" w:rsidRDefault="0062409B">
            <w:r>
              <w:t>Description</w:t>
            </w:r>
          </w:p>
        </w:tc>
      </w:tr>
      <w:tr w:rsidR="00573341" w14:paraId="3EDD7366" w14:textId="77777777" w:rsidTr="00573341">
        <w:tc>
          <w:tcPr>
            <w:tcW w:w="2516" w:type="dxa"/>
          </w:tcPr>
          <w:p w14:paraId="434609E6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70F695CB" w14:textId="77777777" w:rsidR="00573341" w:rsidRDefault="0062409B">
            <w:r>
              <w:t>Called in Can_FlexCan_SetControllerToStopMode function.</w:t>
            </w:r>
          </w:p>
        </w:tc>
      </w:tr>
      <w:tr w:rsidR="00573341" w14:paraId="475F51B1" w14:textId="77777777" w:rsidTr="00573341">
        <w:tc>
          <w:tcPr>
            <w:tcW w:w="10064" w:type="dxa"/>
            <w:gridSpan w:val="4"/>
            <w:shd w:val="clear" w:color="auto" w:fill="000080"/>
          </w:tcPr>
          <w:p w14:paraId="50A0E433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2923E5AA" w14:textId="77777777" w:rsidTr="00573341">
        <w:tc>
          <w:tcPr>
            <w:tcW w:w="10064" w:type="dxa"/>
            <w:gridSpan w:val="4"/>
          </w:tcPr>
          <w:p w14:paraId="2ECDD2FC" w14:textId="77777777" w:rsidR="00573341" w:rsidRDefault="0062409B">
            <w:r>
              <w:t>*</w:t>
            </w:r>
          </w:p>
        </w:tc>
      </w:tr>
      <w:tr w:rsidR="00573341" w14:paraId="4E62CD1E" w14:textId="77777777" w:rsidTr="00573341">
        <w:tc>
          <w:tcPr>
            <w:tcW w:w="10064" w:type="dxa"/>
            <w:gridSpan w:val="4"/>
            <w:shd w:val="clear" w:color="auto" w:fill="000080"/>
          </w:tcPr>
          <w:p w14:paraId="612E759C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7629B208" w14:textId="77777777" w:rsidTr="00573341">
        <w:tc>
          <w:tcPr>
            <w:tcW w:w="10064" w:type="dxa"/>
            <w:gridSpan w:val="4"/>
          </w:tcPr>
          <w:p w14:paraId="3F63E3DF" w14:textId="77777777" w:rsidR="00573341" w:rsidRDefault="0062409B">
            <w:r>
              <w:t>None.</w:t>
            </w:r>
          </w:p>
        </w:tc>
      </w:tr>
    </w:tbl>
    <w:p w14:paraId="67E6CD6F" w14:textId="01C37C13" w:rsidR="00573341" w:rsidRDefault="0062409B">
      <w:pPr>
        <w:jc w:val="center"/>
      </w:pPr>
      <w:r>
        <w:object w:dxaOrig="4170" w:dyaOrig="2030" w14:anchorId="732F0E5E">
          <v:shape id="_x0000_i1046" type="#_x0000_t75" style="width:208.15pt;height:101.25pt" o:ole="">
            <v:imagedata r:id="rId51" o:title=""/>
          </v:shape>
          <o:OLEObject Type="Embed" ProgID="PBrush" ShapeID="_x0000_i1046" DrawAspect="Content" ObjectID="_1737467634" r:id="rId52"/>
        </w:object>
      </w:r>
    </w:p>
    <w:p w14:paraId="1C640C2B" w14:textId="77777777" w:rsidR="00573341" w:rsidRDefault="0062409B">
      <w:pPr>
        <w:pStyle w:val="Heading3"/>
      </w:pPr>
      <w:r>
        <w:t>SchM_Exit_Can_CAN_EXCLUSIVE_AREA_07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7"/>
        <w:gridCol w:w="2383"/>
      </w:tblGrid>
      <w:tr w:rsidR="00573341" w14:paraId="67170948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533963A" w14:textId="77777777" w:rsidR="00573341" w:rsidRDefault="0062409B">
            <w:r>
              <w:t>Object</w:t>
            </w:r>
          </w:p>
        </w:tc>
      </w:tr>
      <w:tr w:rsidR="00573341" w14:paraId="22B5A245" w14:textId="77777777" w:rsidTr="00573341">
        <w:tc>
          <w:tcPr>
            <w:tcW w:w="10064" w:type="dxa"/>
            <w:gridSpan w:val="4"/>
          </w:tcPr>
          <w:p w14:paraId="79CC03AB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19824882" w14:textId="77777777" w:rsidTr="00573341">
        <w:tc>
          <w:tcPr>
            <w:tcW w:w="10064" w:type="dxa"/>
            <w:gridSpan w:val="4"/>
            <w:shd w:val="clear" w:color="auto" w:fill="000080"/>
          </w:tcPr>
          <w:p w14:paraId="2D1F0151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2F5D982E" w14:textId="77777777" w:rsidTr="00573341">
        <w:tc>
          <w:tcPr>
            <w:tcW w:w="10064" w:type="dxa"/>
            <w:gridSpan w:val="4"/>
          </w:tcPr>
          <w:p w14:paraId="36247307" w14:textId="77777777" w:rsidR="00573341" w:rsidRDefault="0062409B">
            <w:r>
              <w:t>EXPORTED void SchM_Exit_Can_CAN_EXCLUSIVE_AREA_07 (void)</w:t>
            </w:r>
          </w:p>
        </w:tc>
      </w:tr>
      <w:tr w:rsidR="00573341" w14:paraId="0DA9F9C4" w14:textId="77777777" w:rsidTr="00573341">
        <w:tc>
          <w:tcPr>
            <w:tcW w:w="10064" w:type="dxa"/>
            <w:gridSpan w:val="4"/>
            <w:shd w:val="clear" w:color="auto" w:fill="000080"/>
          </w:tcPr>
          <w:p w14:paraId="34A3DEE0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6033448" w14:textId="77777777" w:rsidTr="00573341">
        <w:tc>
          <w:tcPr>
            <w:tcW w:w="10064" w:type="dxa"/>
            <w:gridSpan w:val="4"/>
          </w:tcPr>
          <w:p w14:paraId="4CDF8521" w14:textId="77777777" w:rsidR="00573341" w:rsidRDefault="0062409B">
            <w:r>
              <w:t>None.</w:t>
            </w:r>
          </w:p>
        </w:tc>
      </w:tr>
      <w:tr w:rsidR="00573341" w14:paraId="04D22B1C" w14:textId="77777777" w:rsidTr="00573341">
        <w:tc>
          <w:tcPr>
            <w:tcW w:w="10064" w:type="dxa"/>
            <w:gridSpan w:val="4"/>
            <w:shd w:val="clear" w:color="auto" w:fill="000080"/>
          </w:tcPr>
          <w:p w14:paraId="33F97A36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789F7645" w14:textId="77777777" w:rsidTr="00573341">
        <w:tc>
          <w:tcPr>
            <w:tcW w:w="10064" w:type="dxa"/>
            <w:gridSpan w:val="4"/>
          </w:tcPr>
          <w:p w14:paraId="0DCC7B36" w14:textId="77777777" w:rsidR="00573341" w:rsidRDefault="0062409B">
            <w:r>
              <w:t>DSG_SchM_SchM_Exit_Can_CAN_EXCLUSIVE_AREA_07</w:t>
            </w:r>
          </w:p>
        </w:tc>
      </w:tr>
      <w:tr w:rsidR="00573341" w14:paraId="6010095E" w14:textId="77777777" w:rsidTr="00573341">
        <w:tc>
          <w:tcPr>
            <w:tcW w:w="10064" w:type="dxa"/>
            <w:gridSpan w:val="4"/>
            <w:shd w:val="clear" w:color="auto" w:fill="000080"/>
          </w:tcPr>
          <w:p w14:paraId="188922FD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6FE2265C" w14:textId="77777777" w:rsidTr="00573341">
        <w:tc>
          <w:tcPr>
            <w:tcW w:w="10064" w:type="dxa"/>
            <w:gridSpan w:val="4"/>
          </w:tcPr>
          <w:p w14:paraId="62444399" w14:textId="77777777" w:rsidR="00573341" w:rsidRDefault="0062409B">
            <w:r>
              <w:t>ARCH_SW_SchM_Exit_Can_CAN_EXCLUSIVE_AREA_07</w:t>
            </w:r>
          </w:p>
        </w:tc>
      </w:tr>
      <w:tr w:rsidR="00573341" w14:paraId="16900415" w14:textId="77777777" w:rsidTr="00573341">
        <w:tc>
          <w:tcPr>
            <w:tcW w:w="10064" w:type="dxa"/>
            <w:gridSpan w:val="4"/>
            <w:shd w:val="clear" w:color="auto" w:fill="000080"/>
          </w:tcPr>
          <w:p w14:paraId="51E69932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655D9A1D" w14:textId="77777777" w:rsidTr="00573341">
        <w:tc>
          <w:tcPr>
            <w:tcW w:w="2516" w:type="dxa"/>
            <w:shd w:val="clear" w:color="auto" w:fill="C6D9F1"/>
          </w:tcPr>
          <w:p w14:paraId="2DF96934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445C5FB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3C92313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653512B" w14:textId="77777777" w:rsidR="00573341" w:rsidRDefault="0062409B">
            <w:r>
              <w:t>Range</w:t>
            </w:r>
          </w:p>
        </w:tc>
      </w:tr>
      <w:tr w:rsidR="00573341" w14:paraId="55028923" w14:textId="77777777" w:rsidTr="00573341">
        <w:tc>
          <w:tcPr>
            <w:tcW w:w="2516" w:type="dxa"/>
          </w:tcPr>
          <w:p w14:paraId="52EE2CE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63DF9C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2A523C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45AA896" w14:textId="77777777" w:rsidR="00573341" w:rsidRDefault="0062409B">
            <w:r>
              <w:t>NA</w:t>
            </w:r>
          </w:p>
        </w:tc>
      </w:tr>
      <w:tr w:rsidR="00573341" w14:paraId="77C30719" w14:textId="77777777" w:rsidTr="00573341">
        <w:tc>
          <w:tcPr>
            <w:tcW w:w="10064" w:type="dxa"/>
            <w:gridSpan w:val="4"/>
            <w:shd w:val="clear" w:color="auto" w:fill="000080"/>
          </w:tcPr>
          <w:p w14:paraId="5D53ED4A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A1EFBC1" w14:textId="77777777" w:rsidTr="00573341">
        <w:tc>
          <w:tcPr>
            <w:tcW w:w="2516" w:type="dxa"/>
            <w:shd w:val="clear" w:color="auto" w:fill="C6D9F1"/>
          </w:tcPr>
          <w:p w14:paraId="0FF43469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68B4A08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8A3DCFD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161A5B5" w14:textId="77777777" w:rsidR="00573341" w:rsidRDefault="0062409B">
            <w:r>
              <w:t>Range</w:t>
            </w:r>
          </w:p>
        </w:tc>
      </w:tr>
      <w:tr w:rsidR="00573341" w14:paraId="627F1598" w14:textId="77777777" w:rsidTr="00573341">
        <w:tc>
          <w:tcPr>
            <w:tcW w:w="2516" w:type="dxa"/>
          </w:tcPr>
          <w:p w14:paraId="01ACDD4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FB1AF2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E9A4F0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0D5BB4B" w14:textId="77777777" w:rsidR="00573341" w:rsidRDefault="0062409B">
            <w:r>
              <w:t>NA</w:t>
            </w:r>
          </w:p>
        </w:tc>
      </w:tr>
      <w:tr w:rsidR="00573341" w14:paraId="16683184" w14:textId="77777777" w:rsidTr="00573341">
        <w:tc>
          <w:tcPr>
            <w:tcW w:w="10064" w:type="dxa"/>
            <w:gridSpan w:val="4"/>
            <w:shd w:val="clear" w:color="auto" w:fill="000080"/>
          </w:tcPr>
          <w:p w14:paraId="406C50E5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1910D902" w14:textId="77777777" w:rsidTr="00573341">
        <w:tc>
          <w:tcPr>
            <w:tcW w:w="2516" w:type="dxa"/>
            <w:shd w:val="clear" w:color="auto" w:fill="C6D9F1"/>
          </w:tcPr>
          <w:p w14:paraId="36406401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F49460A" w14:textId="77777777" w:rsidR="00573341" w:rsidRDefault="0062409B">
            <w:r>
              <w:t>Description</w:t>
            </w:r>
          </w:p>
        </w:tc>
      </w:tr>
      <w:tr w:rsidR="00573341" w14:paraId="07D3F86A" w14:textId="77777777" w:rsidTr="00573341">
        <w:tc>
          <w:tcPr>
            <w:tcW w:w="2516" w:type="dxa"/>
          </w:tcPr>
          <w:p w14:paraId="3661E05E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3E94A4B" w14:textId="77777777" w:rsidR="00573341" w:rsidRDefault="0062409B">
            <w:r>
              <w:t>None.</w:t>
            </w:r>
          </w:p>
        </w:tc>
      </w:tr>
      <w:tr w:rsidR="00573341" w14:paraId="5F18A421" w14:textId="77777777" w:rsidTr="00573341">
        <w:tc>
          <w:tcPr>
            <w:tcW w:w="10064" w:type="dxa"/>
            <w:gridSpan w:val="4"/>
            <w:shd w:val="clear" w:color="auto" w:fill="000080"/>
          </w:tcPr>
          <w:p w14:paraId="69EDB3D3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1EE15C37" w14:textId="77777777" w:rsidTr="00573341">
        <w:tc>
          <w:tcPr>
            <w:tcW w:w="2516" w:type="dxa"/>
            <w:shd w:val="clear" w:color="auto" w:fill="C6D9F1"/>
          </w:tcPr>
          <w:p w14:paraId="4F5D7734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FB2F156" w14:textId="77777777" w:rsidR="00573341" w:rsidRDefault="0062409B">
            <w:r>
              <w:t>Description</w:t>
            </w:r>
          </w:p>
        </w:tc>
      </w:tr>
      <w:tr w:rsidR="00573341" w14:paraId="1BE6E715" w14:textId="77777777" w:rsidTr="00573341">
        <w:tc>
          <w:tcPr>
            <w:tcW w:w="2516" w:type="dxa"/>
          </w:tcPr>
          <w:p w14:paraId="469B7A01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55A451E7" w14:textId="77777777" w:rsidR="00573341" w:rsidRDefault="0062409B">
            <w:r>
              <w:t>Called in Can_FlexCan_DisableInterrupts function.</w:t>
            </w:r>
          </w:p>
        </w:tc>
      </w:tr>
      <w:tr w:rsidR="00573341" w14:paraId="064635CF" w14:textId="77777777" w:rsidTr="00573341">
        <w:tc>
          <w:tcPr>
            <w:tcW w:w="10064" w:type="dxa"/>
            <w:gridSpan w:val="4"/>
            <w:shd w:val="clear" w:color="auto" w:fill="000080"/>
          </w:tcPr>
          <w:p w14:paraId="043BD425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44993385" w14:textId="77777777" w:rsidTr="00573341">
        <w:tc>
          <w:tcPr>
            <w:tcW w:w="10064" w:type="dxa"/>
            <w:gridSpan w:val="4"/>
          </w:tcPr>
          <w:p w14:paraId="4E8AF9AD" w14:textId="77777777" w:rsidR="00573341" w:rsidRDefault="0062409B">
            <w:r>
              <w:t>*</w:t>
            </w:r>
          </w:p>
        </w:tc>
      </w:tr>
      <w:tr w:rsidR="00573341" w14:paraId="578A43FA" w14:textId="77777777" w:rsidTr="00573341">
        <w:tc>
          <w:tcPr>
            <w:tcW w:w="10064" w:type="dxa"/>
            <w:gridSpan w:val="4"/>
            <w:shd w:val="clear" w:color="auto" w:fill="000080"/>
          </w:tcPr>
          <w:p w14:paraId="445A4EB5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3F6262A" w14:textId="77777777" w:rsidTr="00573341">
        <w:tc>
          <w:tcPr>
            <w:tcW w:w="10064" w:type="dxa"/>
            <w:gridSpan w:val="4"/>
          </w:tcPr>
          <w:p w14:paraId="6E5EBFEF" w14:textId="77777777" w:rsidR="00573341" w:rsidRDefault="0062409B">
            <w:r>
              <w:t>None.</w:t>
            </w:r>
          </w:p>
        </w:tc>
      </w:tr>
    </w:tbl>
    <w:p w14:paraId="39E8CB57" w14:textId="6EACAF96" w:rsidR="00573341" w:rsidRDefault="0062409B">
      <w:pPr>
        <w:jc w:val="center"/>
      </w:pPr>
      <w:r>
        <w:object w:dxaOrig="4170" w:dyaOrig="2030" w14:anchorId="76394077">
          <v:shape id="_x0000_i1047" type="#_x0000_t75" style="width:208.15pt;height:101.25pt" o:ole="">
            <v:imagedata r:id="rId53" o:title=""/>
          </v:shape>
          <o:OLEObject Type="Embed" ProgID="PBrush" ShapeID="_x0000_i1047" DrawAspect="Content" ObjectID="_1737467635" r:id="rId54"/>
        </w:object>
      </w:r>
    </w:p>
    <w:p w14:paraId="32CD9602" w14:textId="77777777" w:rsidR="00573341" w:rsidRDefault="0062409B">
      <w:pPr>
        <w:pStyle w:val="Heading3"/>
      </w:pPr>
      <w:r>
        <w:t>SchM_Exit_Can_CAN_EXCLUSIVE_AREA_08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6"/>
        <w:gridCol w:w="2427"/>
        <w:gridCol w:w="2383"/>
      </w:tblGrid>
      <w:tr w:rsidR="00573341" w14:paraId="759C988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1400968F" w14:textId="77777777" w:rsidR="00573341" w:rsidRDefault="0062409B">
            <w:r>
              <w:t>Object</w:t>
            </w:r>
          </w:p>
        </w:tc>
      </w:tr>
      <w:tr w:rsidR="00573341" w14:paraId="418624AA" w14:textId="77777777" w:rsidTr="00573341">
        <w:tc>
          <w:tcPr>
            <w:tcW w:w="10064" w:type="dxa"/>
            <w:gridSpan w:val="4"/>
          </w:tcPr>
          <w:p w14:paraId="1394762C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0036BF86" w14:textId="77777777" w:rsidTr="00573341">
        <w:tc>
          <w:tcPr>
            <w:tcW w:w="10064" w:type="dxa"/>
            <w:gridSpan w:val="4"/>
            <w:shd w:val="clear" w:color="auto" w:fill="000080"/>
          </w:tcPr>
          <w:p w14:paraId="52396DD1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B14CA6B" w14:textId="77777777" w:rsidTr="00573341">
        <w:tc>
          <w:tcPr>
            <w:tcW w:w="10064" w:type="dxa"/>
            <w:gridSpan w:val="4"/>
          </w:tcPr>
          <w:p w14:paraId="4F5E2DED" w14:textId="77777777" w:rsidR="00573341" w:rsidRDefault="0062409B">
            <w:r>
              <w:t>EXPORTED void SchM_Exit_Can_CAN_EXCLUSIVE_AREA_08 (void)</w:t>
            </w:r>
          </w:p>
        </w:tc>
      </w:tr>
      <w:tr w:rsidR="00573341" w14:paraId="62E2D234" w14:textId="77777777" w:rsidTr="00573341">
        <w:tc>
          <w:tcPr>
            <w:tcW w:w="10064" w:type="dxa"/>
            <w:gridSpan w:val="4"/>
            <w:shd w:val="clear" w:color="auto" w:fill="000080"/>
          </w:tcPr>
          <w:p w14:paraId="17A653A0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48FBEF49" w14:textId="77777777" w:rsidTr="00573341">
        <w:tc>
          <w:tcPr>
            <w:tcW w:w="10064" w:type="dxa"/>
            <w:gridSpan w:val="4"/>
          </w:tcPr>
          <w:p w14:paraId="32A6EDC2" w14:textId="77777777" w:rsidR="00573341" w:rsidRDefault="0062409B">
            <w:r>
              <w:lastRenderedPageBreak/>
              <w:t>None.</w:t>
            </w:r>
          </w:p>
        </w:tc>
      </w:tr>
      <w:tr w:rsidR="00573341" w14:paraId="1B32EA9E" w14:textId="77777777" w:rsidTr="00573341">
        <w:tc>
          <w:tcPr>
            <w:tcW w:w="10064" w:type="dxa"/>
            <w:gridSpan w:val="4"/>
            <w:shd w:val="clear" w:color="auto" w:fill="000080"/>
          </w:tcPr>
          <w:p w14:paraId="0417AC20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6A20E657" w14:textId="77777777" w:rsidTr="00573341">
        <w:tc>
          <w:tcPr>
            <w:tcW w:w="10064" w:type="dxa"/>
            <w:gridSpan w:val="4"/>
          </w:tcPr>
          <w:p w14:paraId="0B5F8293" w14:textId="77777777" w:rsidR="00573341" w:rsidRDefault="0062409B">
            <w:r>
              <w:t>DSG_SchM_SchM_Exit_Can_CAN_EXCLUSIVE_AREA_08</w:t>
            </w:r>
          </w:p>
        </w:tc>
      </w:tr>
      <w:tr w:rsidR="00573341" w14:paraId="0601AFC0" w14:textId="77777777" w:rsidTr="00573341">
        <w:tc>
          <w:tcPr>
            <w:tcW w:w="10064" w:type="dxa"/>
            <w:gridSpan w:val="4"/>
            <w:shd w:val="clear" w:color="auto" w:fill="000080"/>
          </w:tcPr>
          <w:p w14:paraId="0B318681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267F8BCE" w14:textId="77777777" w:rsidTr="00573341">
        <w:tc>
          <w:tcPr>
            <w:tcW w:w="10064" w:type="dxa"/>
            <w:gridSpan w:val="4"/>
          </w:tcPr>
          <w:p w14:paraId="09C004A9" w14:textId="77777777" w:rsidR="00573341" w:rsidRDefault="0062409B">
            <w:r>
              <w:t>ARCH_SW_SchM_Exit_Can_CAN_EXCLUSIVE_AREA_08</w:t>
            </w:r>
          </w:p>
        </w:tc>
      </w:tr>
      <w:tr w:rsidR="00573341" w14:paraId="0F2D2442" w14:textId="77777777" w:rsidTr="00573341">
        <w:tc>
          <w:tcPr>
            <w:tcW w:w="10064" w:type="dxa"/>
            <w:gridSpan w:val="4"/>
            <w:shd w:val="clear" w:color="auto" w:fill="000080"/>
          </w:tcPr>
          <w:p w14:paraId="06233176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3A6BB52" w14:textId="77777777" w:rsidTr="00573341">
        <w:tc>
          <w:tcPr>
            <w:tcW w:w="2516" w:type="dxa"/>
            <w:shd w:val="clear" w:color="auto" w:fill="C6D9F1"/>
          </w:tcPr>
          <w:p w14:paraId="51D4A7C8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6357926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C758A5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447DAEE" w14:textId="77777777" w:rsidR="00573341" w:rsidRDefault="0062409B">
            <w:r>
              <w:t>Range</w:t>
            </w:r>
          </w:p>
        </w:tc>
      </w:tr>
      <w:tr w:rsidR="00573341" w14:paraId="54ACC905" w14:textId="77777777" w:rsidTr="00573341">
        <w:tc>
          <w:tcPr>
            <w:tcW w:w="2516" w:type="dxa"/>
          </w:tcPr>
          <w:p w14:paraId="6E6D10F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9313F0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14AF0B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3007C48" w14:textId="77777777" w:rsidR="00573341" w:rsidRDefault="0062409B">
            <w:r>
              <w:t>NA</w:t>
            </w:r>
          </w:p>
        </w:tc>
      </w:tr>
      <w:tr w:rsidR="00573341" w14:paraId="79792691" w14:textId="77777777" w:rsidTr="00573341">
        <w:tc>
          <w:tcPr>
            <w:tcW w:w="10064" w:type="dxa"/>
            <w:gridSpan w:val="4"/>
            <w:shd w:val="clear" w:color="auto" w:fill="000080"/>
          </w:tcPr>
          <w:p w14:paraId="03A8B01E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61F68B0B" w14:textId="77777777" w:rsidTr="00573341">
        <w:tc>
          <w:tcPr>
            <w:tcW w:w="2516" w:type="dxa"/>
            <w:shd w:val="clear" w:color="auto" w:fill="C6D9F1"/>
          </w:tcPr>
          <w:p w14:paraId="37C9874E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9589447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63D329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4C9EF84" w14:textId="77777777" w:rsidR="00573341" w:rsidRDefault="0062409B">
            <w:r>
              <w:t>Range</w:t>
            </w:r>
          </w:p>
        </w:tc>
      </w:tr>
      <w:tr w:rsidR="00573341" w14:paraId="77E8C826" w14:textId="77777777" w:rsidTr="00573341">
        <w:tc>
          <w:tcPr>
            <w:tcW w:w="2516" w:type="dxa"/>
          </w:tcPr>
          <w:p w14:paraId="4A411B0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EB5F8C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61627C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B013204" w14:textId="77777777" w:rsidR="00573341" w:rsidRDefault="0062409B">
            <w:r>
              <w:t>NA</w:t>
            </w:r>
          </w:p>
        </w:tc>
      </w:tr>
      <w:tr w:rsidR="00573341" w14:paraId="6EE4E52A" w14:textId="77777777" w:rsidTr="00573341">
        <w:tc>
          <w:tcPr>
            <w:tcW w:w="10064" w:type="dxa"/>
            <w:gridSpan w:val="4"/>
            <w:shd w:val="clear" w:color="auto" w:fill="000080"/>
          </w:tcPr>
          <w:p w14:paraId="38534E05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75A30D3C" w14:textId="77777777" w:rsidTr="00573341">
        <w:tc>
          <w:tcPr>
            <w:tcW w:w="2516" w:type="dxa"/>
            <w:shd w:val="clear" w:color="auto" w:fill="C6D9F1"/>
          </w:tcPr>
          <w:p w14:paraId="5E3863CF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459D73D" w14:textId="77777777" w:rsidR="00573341" w:rsidRDefault="0062409B">
            <w:r>
              <w:t>Description</w:t>
            </w:r>
          </w:p>
        </w:tc>
      </w:tr>
      <w:tr w:rsidR="00573341" w14:paraId="231A68A3" w14:textId="77777777" w:rsidTr="00573341">
        <w:tc>
          <w:tcPr>
            <w:tcW w:w="2516" w:type="dxa"/>
          </w:tcPr>
          <w:p w14:paraId="0B3F9AFB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22293D1E" w14:textId="77777777" w:rsidR="00573341" w:rsidRDefault="0062409B">
            <w:r>
              <w:t>None.</w:t>
            </w:r>
          </w:p>
        </w:tc>
      </w:tr>
      <w:tr w:rsidR="00573341" w14:paraId="264B61E6" w14:textId="77777777" w:rsidTr="00573341">
        <w:tc>
          <w:tcPr>
            <w:tcW w:w="10064" w:type="dxa"/>
            <w:gridSpan w:val="4"/>
            <w:shd w:val="clear" w:color="auto" w:fill="000080"/>
          </w:tcPr>
          <w:p w14:paraId="472D0CA8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41D14F52" w14:textId="77777777" w:rsidTr="00573341">
        <w:tc>
          <w:tcPr>
            <w:tcW w:w="2516" w:type="dxa"/>
            <w:shd w:val="clear" w:color="auto" w:fill="C6D9F1"/>
          </w:tcPr>
          <w:p w14:paraId="34F7785E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4D17063" w14:textId="77777777" w:rsidR="00573341" w:rsidRDefault="0062409B">
            <w:r>
              <w:t>Description</w:t>
            </w:r>
          </w:p>
        </w:tc>
      </w:tr>
      <w:tr w:rsidR="00573341" w14:paraId="7B521E03" w14:textId="77777777" w:rsidTr="00573341">
        <w:tc>
          <w:tcPr>
            <w:tcW w:w="2516" w:type="dxa"/>
          </w:tcPr>
          <w:p w14:paraId="15DCCFF6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5322DBAB" w14:textId="77777777" w:rsidR="00573341" w:rsidRDefault="0062409B">
            <w:r>
              <w:t>Called in Can_FlexCan_EnableInterrupts function.</w:t>
            </w:r>
          </w:p>
        </w:tc>
      </w:tr>
      <w:tr w:rsidR="00573341" w14:paraId="42AF6F60" w14:textId="77777777" w:rsidTr="00573341">
        <w:tc>
          <w:tcPr>
            <w:tcW w:w="10064" w:type="dxa"/>
            <w:gridSpan w:val="4"/>
            <w:shd w:val="clear" w:color="auto" w:fill="000080"/>
          </w:tcPr>
          <w:p w14:paraId="185652B4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2E7B6A1D" w14:textId="77777777" w:rsidTr="00573341">
        <w:tc>
          <w:tcPr>
            <w:tcW w:w="10064" w:type="dxa"/>
            <w:gridSpan w:val="4"/>
          </w:tcPr>
          <w:p w14:paraId="5F508140" w14:textId="77777777" w:rsidR="00573341" w:rsidRDefault="0062409B">
            <w:r>
              <w:t>*</w:t>
            </w:r>
          </w:p>
        </w:tc>
      </w:tr>
      <w:tr w:rsidR="00573341" w14:paraId="2E538B0B" w14:textId="77777777" w:rsidTr="00573341">
        <w:tc>
          <w:tcPr>
            <w:tcW w:w="10064" w:type="dxa"/>
            <w:gridSpan w:val="4"/>
            <w:shd w:val="clear" w:color="auto" w:fill="000080"/>
          </w:tcPr>
          <w:p w14:paraId="4FA2A9A9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54C4F47B" w14:textId="77777777" w:rsidTr="00573341">
        <w:tc>
          <w:tcPr>
            <w:tcW w:w="10064" w:type="dxa"/>
            <w:gridSpan w:val="4"/>
          </w:tcPr>
          <w:p w14:paraId="5609E5E2" w14:textId="77777777" w:rsidR="00573341" w:rsidRDefault="0062409B">
            <w:r>
              <w:t>None.</w:t>
            </w:r>
          </w:p>
        </w:tc>
      </w:tr>
    </w:tbl>
    <w:p w14:paraId="1B941243" w14:textId="5DB152FA" w:rsidR="00573341" w:rsidRDefault="0062409B">
      <w:pPr>
        <w:jc w:val="center"/>
      </w:pPr>
      <w:r>
        <w:object w:dxaOrig="4170" w:dyaOrig="2030" w14:anchorId="731ED134">
          <v:shape id="_x0000_i1048" type="#_x0000_t75" style="width:208.15pt;height:101.25pt" o:ole="">
            <v:imagedata r:id="rId55" o:title=""/>
          </v:shape>
          <o:OLEObject Type="Embed" ProgID="PBrush" ShapeID="_x0000_i1048" DrawAspect="Content" ObjectID="_1737467636" r:id="rId56"/>
        </w:object>
      </w:r>
    </w:p>
    <w:p w14:paraId="1A8D4F89" w14:textId="77777777" w:rsidR="00573341" w:rsidRDefault="0062409B">
      <w:pPr>
        <w:pStyle w:val="Heading3"/>
      </w:pPr>
      <w:r>
        <w:t>SchM_Exit_Can_CAN_EXCLUSIVE_AREA_09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7"/>
        <w:gridCol w:w="2429"/>
        <w:gridCol w:w="2380"/>
      </w:tblGrid>
      <w:tr w:rsidR="00573341" w14:paraId="050AD7B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A310147" w14:textId="77777777" w:rsidR="00573341" w:rsidRDefault="0062409B">
            <w:r>
              <w:t>Object</w:t>
            </w:r>
          </w:p>
        </w:tc>
      </w:tr>
      <w:tr w:rsidR="00573341" w14:paraId="4AE7AE55" w14:textId="77777777" w:rsidTr="00573341">
        <w:tc>
          <w:tcPr>
            <w:tcW w:w="10064" w:type="dxa"/>
            <w:gridSpan w:val="4"/>
          </w:tcPr>
          <w:p w14:paraId="0C022F92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6EE72B90" w14:textId="77777777" w:rsidTr="00573341">
        <w:tc>
          <w:tcPr>
            <w:tcW w:w="10064" w:type="dxa"/>
            <w:gridSpan w:val="4"/>
            <w:shd w:val="clear" w:color="auto" w:fill="000080"/>
          </w:tcPr>
          <w:p w14:paraId="3517D8DB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6986BC1D" w14:textId="77777777" w:rsidTr="00573341">
        <w:tc>
          <w:tcPr>
            <w:tcW w:w="10064" w:type="dxa"/>
            <w:gridSpan w:val="4"/>
          </w:tcPr>
          <w:p w14:paraId="357F23A2" w14:textId="77777777" w:rsidR="00573341" w:rsidRDefault="0062409B">
            <w:r>
              <w:t>EXPORTED void SchM_Exit_Can_CAN_EXCLUSIVE_AREA_09 (void)</w:t>
            </w:r>
          </w:p>
        </w:tc>
      </w:tr>
      <w:tr w:rsidR="00573341" w14:paraId="1AC85C16" w14:textId="77777777" w:rsidTr="00573341">
        <w:tc>
          <w:tcPr>
            <w:tcW w:w="10064" w:type="dxa"/>
            <w:gridSpan w:val="4"/>
            <w:shd w:val="clear" w:color="auto" w:fill="000080"/>
          </w:tcPr>
          <w:p w14:paraId="70EBA290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679FE548" w14:textId="77777777" w:rsidTr="00573341">
        <w:tc>
          <w:tcPr>
            <w:tcW w:w="10064" w:type="dxa"/>
            <w:gridSpan w:val="4"/>
          </w:tcPr>
          <w:p w14:paraId="13816F84" w14:textId="77777777" w:rsidR="00573341" w:rsidRDefault="0062409B">
            <w:r>
              <w:t>None.</w:t>
            </w:r>
          </w:p>
        </w:tc>
      </w:tr>
      <w:tr w:rsidR="00573341" w14:paraId="39AAFFE5" w14:textId="77777777" w:rsidTr="00573341">
        <w:tc>
          <w:tcPr>
            <w:tcW w:w="10064" w:type="dxa"/>
            <w:gridSpan w:val="4"/>
            <w:shd w:val="clear" w:color="auto" w:fill="000080"/>
          </w:tcPr>
          <w:p w14:paraId="7C2BDC2F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40406FCA" w14:textId="77777777" w:rsidTr="00573341">
        <w:tc>
          <w:tcPr>
            <w:tcW w:w="10064" w:type="dxa"/>
            <w:gridSpan w:val="4"/>
          </w:tcPr>
          <w:p w14:paraId="7027C1BD" w14:textId="77777777" w:rsidR="00573341" w:rsidRDefault="0062409B">
            <w:r>
              <w:t>DSG_SchM_SchM_Exit_Can_CAN_EXCLUSIVE_AREA_09</w:t>
            </w:r>
          </w:p>
        </w:tc>
      </w:tr>
      <w:tr w:rsidR="00573341" w14:paraId="33A4E03F" w14:textId="77777777" w:rsidTr="00573341">
        <w:tc>
          <w:tcPr>
            <w:tcW w:w="10064" w:type="dxa"/>
            <w:gridSpan w:val="4"/>
            <w:shd w:val="clear" w:color="auto" w:fill="000080"/>
          </w:tcPr>
          <w:p w14:paraId="030D633D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24096D2A" w14:textId="77777777" w:rsidTr="00573341">
        <w:tc>
          <w:tcPr>
            <w:tcW w:w="10064" w:type="dxa"/>
            <w:gridSpan w:val="4"/>
          </w:tcPr>
          <w:p w14:paraId="573B967F" w14:textId="77777777" w:rsidR="00573341" w:rsidRDefault="0062409B">
            <w:r>
              <w:t>ARCH_SW_SchM_Exit_Can_CAN_EXCLUSIVE_AREA_09</w:t>
            </w:r>
          </w:p>
        </w:tc>
      </w:tr>
      <w:tr w:rsidR="00573341" w14:paraId="5AFB46EB" w14:textId="77777777" w:rsidTr="00573341">
        <w:tc>
          <w:tcPr>
            <w:tcW w:w="10064" w:type="dxa"/>
            <w:gridSpan w:val="4"/>
            <w:shd w:val="clear" w:color="auto" w:fill="000080"/>
          </w:tcPr>
          <w:p w14:paraId="18ADB4BC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3607F45" w14:textId="77777777" w:rsidTr="00573341">
        <w:tc>
          <w:tcPr>
            <w:tcW w:w="2516" w:type="dxa"/>
            <w:shd w:val="clear" w:color="auto" w:fill="C6D9F1"/>
          </w:tcPr>
          <w:p w14:paraId="74DC8F2B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C6D50BE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8BF671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1E182B8" w14:textId="77777777" w:rsidR="00573341" w:rsidRDefault="0062409B">
            <w:r>
              <w:t>Range</w:t>
            </w:r>
          </w:p>
        </w:tc>
      </w:tr>
      <w:tr w:rsidR="00573341" w14:paraId="24977E7B" w14:textId="77777777" w:rsidTr="00573341">
        <w:tc>
          <w:tcPr>
            <w:tcW w:w="2516" w:type="dxa"/>
          </w:tcPr>
          <w:p w14:paraId="67FF5D4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AAA23C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C2BE2A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A344E9" w14:textId="77777777" w:rsidR="00573341" w:rsidRDefault="0062409B">
            <w:r>
              <w:t>NA</w:t>
            </w:r>
          </w:p>
        </w:tc>
      </w:tr>
      <w:tr w:rsidR="00573341" w14:paraId="2B3AC97D" w14:textId="77777777" w:rsidTr="00573341">
        <w:tc>
          <w:tcPr>
            <w:tcW w:w="10064" w:type="dxa"/>
            <w:gridSpan w:val="4"/>
            <w:shd w:val="clear" w:color="auto" w:fill="000080"/>
          </w:tcPr>
          <w:p w14:paraId="62DBF45F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27771D3E" w14:textId="77777777" w:rsidTr="00573341">
        <w:tc>
          <w:tcPr>
            <w:tcW w:w="2516" w:type="dxa"/>
            <w:shd w:val="clear" w:color="auto" w:fill="C6D9F1"/>
          </w:tcPr>
          <w:p w14:paraId="0950863F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13ADD73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A4E785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F6A98DD" w14:textId="77777777" w:rsidR="00573341" w:rsidRDefault="0062409B">
            <w:r>
              <w:t>Range</w:t>
            </w:r>
          </w:p>
        </w:tc>
      </w:tr>
      <w:tr w:rsidR="00573341" w14:paraId="7F212634" w14:textId="77777777" w:rsidTr="00573341">
        <w:tc>
          <w:tcPr>
            <w:tcW w:w="2516" w:type="dxa"/>
          </w:tcPr>
          <w:p w14:paraId="1FA9ADE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B80B98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45B3921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AAB77D6" w14:textId="77777777" w:rsidR="00573341" w:rsidRDefault="0062409B">
            <w:r>
              <w:t>NA</w:t>
            </w:r>
          </w:p>
        </w:tc>
      </w:tr>
      <w:tr w:rsidR="00573341" w14:paraId="2B22C77C" w14:textId="77777777" w:rsidTr="00573341">
        <w:tc>
          <w:tcPr>
            <w:tcW w:w="10064" w:type="dxa"/>
            <w:gridSpan w:val="4"/>
            <w:shd w:val="clear" w:color="auto" w:fill="000080"/>
          </w:tcPr>
          <w:p w14:paraId="35C39473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0EF51AB2" w14:textId="77777777" w:rsidTr="00573341">
        <w:tc>
          <w:tcPr>
            <w:tcW w:w="2516" w:type="dxa"/>
            <w:shd w:val="clear" w:color="auto" w:fill="C6D9F1"/>
          </w:tcPr>
          <w:p w14:paraId="704BB35D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32CF664" w14:textId="77777777" w:rsidR="00573341" w:rsidRDefault="0062409B">
            <w:r>
              <w:t>Description</w:t>
            </w:r>
          </w:p>
        </w:tc>
      </w:tr>
      <w:tr w:rsidR="00573341" w14:paraId="53CF5393" w14:textId="77777777" w:rsidTr="00573341">
        <w:tc>
          <w:tcPr>
            <w:tcW w:w="2516" w:type="dxa"/>
          </w:tcPr>
          <w:p w14:paraId="6C0DD343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96E9ECF" w14:textId="77777777" w:rsidR="00573341" w:rsidRDefault="0062409B">
            <w:r>
              <w:t>None.</w:t>
            </w:r>
          </w:p>
        </w:tc>
      </w:tr>
      <w:tr w:rsidR="00573341" w14:paraId="6F5C6283" w14:textId="77777777" w:rsidTr="00573341">
        <w:tc>
          <w:tcPr>
            <w:tcW w:w="10064" w:type="dxa"/>
            <w:gridSpan w:val="4"/>
            <w:shd w:val="clear" w:color="auto" w:fill="000080"/>
          </w:tcPr>
          <w:p w14:paraId="53C60937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F42AADA" w14:textId="77777777" w:rsidTr="00573341">
        <w:tc>
          <w:tcPr>
            <w:tcW w:w="2516" w:type="dxa"/>
            <w:shd w:val="clear" w:color="auto" w:fill="C6D9F1"/>
          </w:tcPr>
          <w:p w14:paraId="463C2C22" w14:textId="77777777" w:rsidR="00573341" w:rsidRDefault="0062409B">
            <w:r>
              <w:lastRenderedPageBreak/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D75E79A" w14:textId="77777777" w:rsidR="00573341" w:rsidRDefault="0062409B">
            <w:r>
              <w:t>Description</w:t>
            </w:r>
          </w:p>
        </w:tc>
      </w:tr>
      <w:tr w:rsidR="00573341" w14:paraId="3FCA531A" w14:textId="77777777" w:rsidTr="00573341">
        <w:tc>
          <w:tcPr>
            <w:tcW w:w="2516" w:type="dxa"/>
          </w:tcPr>
          <w:p w14:paraId="3BA157F8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37B898CA" w14:textId="77777777" w:rsidR="00573341" w:rsidRDefault="0062409B">
            <w:r>
              <w:t>Called in Can_FlexCan_SellectClockSource function.</w:t>
            </w:r>
          </w:p>
        </w:tc>
      </w:tr>
      <w:tr w:rsidR="00573341" w14:paraId="4D7E5DA4" w14:textId="77777777" w:rsidTr="00573341">
        <w:tc>
          <w:tcPr>
            <w:tcW w:w="10064" w:type="dxa"/>
            <w:gridSpan w:val="4"/>
            <w:shd w:val="clear" w:color="auto" w:fill="000080"/>
          </w:tcPr>
          <w:p w14:paraId="4FE2DE7E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0CAF2DF1" w14:textId="77777777" w:rsidTr="00573341">
        <w:tc>
          <w:tcPr>
            <w:tcW w:w="10064" w:type="dxa"/>
            <w:gridSpan w:val="4"/>
          </w:tcPr>
          <w:p w14:paraId="03DB3C91" w14:textId="77777777" w:rsidR="00573341" w:rsidRDefault="0062409B">
            <w:r>
              <w:t>*</w:t>
            </w:r>
          </w:p>
        </w:tc>
      </w:tr>
      <w:tr w:rsidR="00573341" w14:paraId="189B9452" w14:textId="77777777" w:rsidTr="00573341">
        <w:tc>
          <w:tcPr>
            <w:tcW w:w="10064" w:type="dxa"/>
            <w:gridSpan w:val="4"/>
            <w:shd w:val="clear" w:color="auto" w:fill="000080"/>
          </w:tcPr>
          <w:p w14:paraId="378230EC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3BF5864" w14:textId="77777777" w:rsidTr="00573341">
        <w:tc>
          <w:tcPr>
            <w:tcW w:w="10064" w:type="dxa"/>
            <w:gridSpan w:val="4"/>
          </w:tcPr>
          <w:p w14:paraId="2395C550" w14:textId="77777777" w:rsidR="00573341" w:rsidRDefault="0062409B">
            <w:r>
              <w:t>None.</w:t>
            </w:r>
          </w:p>
        </w:tc>
      </w:tr>
    </w:tbl>
    <w:p w14:paraId="343C0CE1" w14:textId="0CB8B9B7" w:rsidR="00573341" w:rsidRDefault="0062409B">
      <w:pPr>
        <w:jc w:val="center"/>
      </w:pPr>
      <w:r>
        <w:object w:dxaOrig="4170" w:dyaOrig="2030" w14:anchorId="4C03DE35">
          <v:shape id="_x0000_i1049" type="#_x0000_t75" style="width:208.15pt;height:101.25pt" o:ole="">
            <v:imagedata r:id="rId57" o:title=""/>
          </v:shape>
          <o:OLEObject Type="Embed" ProgID="PBrush" ShapeID="_x0000_i1049" DrawAspect="Content" ObjectID="_1737467637" r:id="rId58"/>
        </w:object>
      </w:r>
    </w:p>
    <w:p w14:paraId="7EC6E123" w14:textId="77777777" w:rsidR="00573341" w:rsidRDefault="0062409B">
      <w:pPr>
        <w:pStyle w:val="Heading3"/>
      </w:pPr>
      <w:r>
        <w:t>SchM_Exit_Can_CAN_EXCLUSIVE_AREA_13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78"/>
        <w:gridCol w:w="2437"/>
        <w:gridCol w:w="2371"/>
      </w:tblGrid>
      <w:tr w:rsidR="00573341" w14:paraId="612EB03A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EB7EDE8" w14:textId="77777777" w:rsidR="00573341" w:rsidRDefault="0062409B">
            <w:r>
              <w:t>Object</w:t>
            </w:r>
          </w:p>
        </w:tc>
      </w:tr>
      <w:tr w:rsidR="00573341" w14:paraId="3A872946" w14:textId="77777777" w:rsidTr="00573341">
        <w:tc>
          <w:tcPr>
            <w:tcW w:w="10064" w:type="dxa"/>
            <w:gridSpan w:val="4"/>
          </w:tcPr>
          <w:p w14:paraId="572B7DD5" w14:textId="77777777" w:rsidR="00573341" w:rsidRDefault="0062409B">
            <w:r>
              <w:t>This function is used to enable interrupts when an event ends (Can module).</w:t>
            </w:r>
          </w:p>
        </w:tc>
      </w:tr>
      <w:tr w:rsidR="00573341" w14:paraId="3CB7E20F" w14:textId="77777777" w:rsidTr="00573341">
        <w:tc>
          <w:tcPr>
            <w:tcW w:w="10064" w:type="dxa"/>
            <w:gridSpan w:val="4"/>
            <w:shd w:val="clear" w:color="auto" w:fill="000080"/>
          </w:tcPr>
          <w:p w14:paraId="6E47348C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39D4EBEF" w14:textId="77777777" w:rsidTr="00573341">
        <w:tc>
          <w:tcPr>
            <w:tcW w:w="10064" w:type="dxa"/>
            <w:gridSpan w:val="4"/>
          </w:tcPr>
          <w:p w14:paraId="75683562" w14:textId="77777777" w:rsidR="00573341" w:rsidRDefault="0062409B">
            <w:r>
              <w:t>EXPORTED void SchM_Exit_Can_CAN_EXCLUSIVE_AREA_13 (void)</w:t>
            </w:r>
          </w:p>
        </w:tc>
      </w:tr>
      <w:tr w:rsidR="00573341" w14:paraId="23A49177" w14:textId="77777777" w:rsidTr="00573341">
        <w:tc>
          <w:tcPr>
            <w:tcW w:w="10064" w:type="dxa"/>
            <w:gridSpan w:val="4"/>
            <w:shd w:val="clear" w:color="auto" w:fill="000080"/>
          </w:tcPr>
          <w:p w14:paraId="386C0911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2C91BA4D" w14:textId="77777777" w:rsidTr="00573341">
        <w:tc>
          <w:tcPr>
            <w:tcW w:w="10064" w:type="dxa"/>
            <w:gridSpan w:val="4"/>
          </w:tcPr>
          <w:p w14:paraId="7B6D5639" w14:textId="77777777" w:rsidR="00573341" w:rsidRDefault="0062409B">
            <w:r>
              <w:t>None.</w:t>
            </w:r>
          </w:p>
        </w:tc>
      </w:tr>
      <w:tr w:rsidR="00573341" w14:paraId="68D3A822" w14:textId="77777777" w:rsidTr="00573341">
        <w:tc>
          <w:tcPr>
            <w:tcW w:w="10064" w:type="dxa"/>
            <w:gridSpan w:val="4"/>
            <w:shd w:val="clear" w:color="auto" w:fill="000080"/>
          </w:tcPr>
          <w:p w14:paraId="6DA4DD88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0850C6B6" w14:textId="77777777" w:rsidTr="00573341">
        <w:tc>
          <w:tcPr>
            <w:tcW w:w="10064" w:type="dxa"/>
            <w:gridSpan w:val="4"/>
          </w:tcPr>
          <w:p w14:paraId="1AE618C4" w14:textId="77777777" w:rsidR="00573341" w:rsidRDefault="0062409B">
            <w:r>
              <w:t>DSG_SchM_SchM_Exit_Can_CAN_EXCLUSIVE_AREA_13</w:t>
            </w:r>
          </w:p>
        </w:tc>
      </w:tr>
      <w:tr w:rsidR="00573341" w14:paraId="4C243949" w14:textId="77777777" w:rsidTr="00573341">
        <w:tc>
          <w:tcPr>
            <w:tcW w:w="10064" w:type="dxa"/>
            <w:gridSpan w:val="4"/>
            <w:shd w:val="clear" w:color="auto" w:fill="000080"/>
          </w:tcPr>
          <w:p w14:paraId="1DE3EDBD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9493233" w14:textId="77777777" w:rsidTr="00573341">
        <w:tc>
          <w:tcPr>
            <w:tcW w:w="10064" w:type="dxa"/>
            <w:gridSpan w:val="4"/>
          </w:tcPr>
          <w:p w14:paraId="24B68641" w14:textId="77777777" w:rsidR="00573341" w:rsidRDefault="0062409B">
            <w:r>
              <w:t>ARCH_SW_SchM_Exit_Can_CAN_EXCLUSIVE_AREA_13</w:t>
            </w:r>
          </w:p>
        </w:tc>
      </w:tr>
      <w:tr w:rsidR="00573341" w14:paraId="197E6B0E" w14:textId="77777777" w:rsidTr="00573341">
        <w:tc>
          <w:tcPr>
            <w:tcW w:w="10064" w:type="dxa"/>
            <w:gridSpan w:val="4"/>
            <w:shd w:val="clear" w:color="auto" w:fill="000080"/>
          </w:tcPr>
          <w:p w14:paraId="5817860C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CA512AF" w14:textId="77777777" w:rsidTr="00573341">
        <w:tc>
          <w:tcPr>
            <w:tcW w:w="2516" w:type="dxa"/>
            <w:shd w:val="clear" w:color="auto" w:fill="C6D9F1"/>
          </w:tcPr>
          <w:p w14:paraId="21DDB2C2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11F789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F614671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11D828E2" w14:textId="77777777" w:rsidR="00573341" w:rsidRDefault="0062409B">
            <w:r>
              <w:t>Range</w:t>
            </w:r>
          </w:p>
        </w:tc>
      </w:tr>
      <w:tr w:rsidR="00573341" w14:paraId="62D547A0" w14:textId="77777777" w:rsidTr="00573341">
        <w:tc>
          <w:tcPr>
            <w:tcW w:w="2516" w:type="dxa"/>
          </w:tcPr>
          <w:p w14:paraId="53CAA056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F75D82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6F188D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B1B5693" w14:textId="77777777" w:rsidR="00573341" w:rsidRDefault="0062409B">
            <w:r>
              <w:t>NA</w:t>
            </w:r>
          </w:p>
        </w:tc>
      </w:tr>
      <w:tr w:rsidR="00573341" w14:paraId="7AC38D5C" w14:textId="77777777" w:rsidTr="00573341">
        <w:tc>
          <w:tcPr>
            <w:tcW w:w="10064" w:type="dxa"/>
            <w:gridSpan w:val="4"/>
            <w:shd w:val="clear" w:color="auto" w:fill="000080"/>
          </w:tcPr>
          <w:p w14:paraId="2B29B9A4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4A86C58E" w14:textId="77777777" w:rsidTr="00573341">
        <w:tc>
          <w:tcPr>
            <w:tcW w:w="2516" w:type="dxa"/>
            <w:shd w:val="clear" w:color="auto" w:fill="C6D9F1"/>
          </w:tcPr>
          <w:p w14:paraId="3B12F8E2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61E2D6AF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652D69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2FEF842" w14:textId="77777777" w:rsidR="00573341" w:rsidRDefault="0062409B">
            <w:r>
              <w:t>Range</w:t>
            </w:r>
          </w:p>
        </w:tc>
      </w:tr>
      <w:tr w:rsidR="00573341" w14:paraId="6794ACCB" w14:textId="77777777" w:rsidTr="00573341">
        <w:tc>
          <w:tcPr>
            <w:tcW w:w="2516" w:type="dxa"/>
          </w:tcPr>
          <w:p w14:paraId="2F55C0A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7CCF8B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D6DB4A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4B96641" w14:textId="77777777" w:rsidR="00573341" w:rsidRDefault="0062409B">
            <w:r>
              <w:t>NA</w:t>
            </w:r>
          </w:p>
        </w:tc>
      </w:tr>
      <w:tr w:rsidR="00573341" w14:paraId="5431A23C" w14:textId="77777777" w:rsidTr="00573341">
        <w:tc>
          <w:tcPr>
            <w:tcW w:w="10064" w:type="dxa"/>
            <w:gridSpan w:val="4"/>
            <w:shd w:val="clear" w:color="auto" w:fill="000080"/>
          </w:tcPr>
          <w:p w14:paraId="4DB5D823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0B77EE3B" w14:textId="77777777" w:rsidTr="00573341">
        <w:tc>
          <w:tcPr>
            <w:tcW w:w="2516" w:type="dxa"/>
            <w:shd w:val="clear" w:color="auto" w:fill="C6D9F1"/>
          </w:tcPr>
          <w:p w14:paraId="0F29CABD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1538090" w14:textId="77777777" w:rsidR="00573341" w:rsidRDefault="0062409B">
            <w:r>
              <w:t>Description</w:t>
            </w:r>
          </w:p>
        </w:tc>
      </w:tr>
      <w:tr w:rsidR="00573341" w14:paraId="6304AA90" w14:textId="77777777" w:rsidTr="00573341">
        <w:tc>
          <w:tcPr>
            <w:tcW w:w="2516" w:type="dxa"/>
          </w:tcPr>
          <w:p w14:paraId="12FAFFB7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4230BE63" w14:textId="77777777" w:rsidR="00573341" w:rsidRDefault="0062409B">
            <w:r>
              <w:t>None.</w:t>
            </w:r>
          </w:p>
        </w:tc>
      </w:tr>
      <w:tr w:rsidR="00573341" w14:paraId="1C305605" w14:textId="77777777" w:rsidTr="00573341">
        <w:tc>
          <w:tcPr>
            <w:tcW w:w="10064" w:type="dxa"/>
            <w:gridSpan w:val="4"/>
            <w:shd w:val="clear" w:color="auto" w:fill="000080"/>
          </w:tcPr>
          <w:p w14:paraId="451044E8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25458BF" w14:textId="77777777" w:rsidTr="00573341">
        <w:tc>
          <w:tcPr>
            <w:tcW w:w="2516" w:type="dxa"/>
            <w:shd w:val="clear" w:color="auto" w:fill="C6D9F1"/>
          </w:tcPr>
          <w:p w14:paraId="0560BA36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AD46C87" w14:textId="77777777" w:rsidR="00573341" w:rsidRDefault="0062409B">
            <w:r>
              <w:t>Description</w:t>
            </w:r>
          </w:p>
        </w:tc>
      </w:tr>
      <w:tr w:rsidR="00573341" w14:paraId="0D99252E" w14:textId="77777777" w:rsidTr="00573341">
        <w:tc>
          <w:tcPr>
            <w:tcW w:w="2516" w:type="dxa"/>
          </w:tcPr>
          <w:p w14:paraId="28DD9232" w14:textId="77777777" w:rsidR="00573341" w:rsidRDefault="0062409B">
            <w:r>
              <w:t>Can_TS_T40D2M10I2R0 module.</w:t>
            </w:r>
          </w:p>
        </w:tc>
        <w:tc>
          <w:tcPr>
            <w:tcW w:w="7548" w:type="dxa"/>
            <w:gridSpan w:val="3"/>
          </w:tcPr>
          <w:p w14:paraId="573E56EA" w14:textId="77777777" w:rsidR="00573341" w:rsidRDefault="0062409B">
            <w:r>
              <w:t>Called in Can_FlexCan_SetControllerToStartMode function.</w:t>
            </w:r>
          </w:p>
        </w:tc>
      </w:tr>
      <w:tr w:rsidR="00573341" w14:paraId="31AA8F9D" w14:textId="77777777" w:rsidTr="00573341">
        <w:tc>
          <w:tcPr>
            <w:tcW w:w="10064" w:type="dxa"/>
            <w:gridSpan w:val="4"/>
            <w:shd w:val="clear" w:color="auto" w:fill="000080"/>
          </w:tcPr>
          <w:p w14:paraId="473404D7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4A4BDC6" w14:textId="77777777" w:rsidTr="00573341">
        <w:tc>
          <w:tcPr>
            <w:tcW w:w="10064" w:type="dxa"/>
            <w:gridSpan w:val="4"/>
          </w:tcPr>
          <w:p w14:paraId="775435E6" w14:textId="77777777" w:rsidR="00573341" w:rsidRDefault="0062409B">
            <w:r>
              <w:t>*</w:t>
            </w:r>
          </w:p>
        </w:tc>
      </w:tr>
      <w:tr w:rsidR="00573341" w14:paraId="06C24DB0" w14:textId="77777777" w:rsidTr="00573341">
        <w:tc>
          <w:tcPr>
            <w:tcW w:w="10064" w:type="dxa"/>
            <w:gridSpan w:val="4"/>
            <w:shd w:val="clear" w:color="auto" w:fill="000080"/>
          </w:tcPr>
          <w:p w14:paraId="6F1153A2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7B5F7AF8" w14:textId="77777777" w:rsidTr="00573341">
        <w:tc>
          <w:tcPr>
            <w:tcW w:w="10064" w:type="dxa"/>
            <w:gridSpan w:val="4"/>
          </w:tcPr>
          <w:p w14:paraId="672B18B3" w14:textId="77777777" w:rsidR="00573341" w:rsidRDefault="0062409B">
            <w:r>
              <w:t>None.</w:t>
            </w:r>
          </w:p>
        </w:tc>
      </w:tr>
    </w:tbl>
    <w:p w14:paraId="4BF8AB00" w14:textId="64E47C39" w:rsidR="00573341" w:rsidRDefault="0062409B">
      <w:pPr>
        <w:jc w:val="center"/>
      </w:pPr>
      <w:r>
        <w:object w:dxaOrig="4170" w:dyaOrig="2030" w14:anchorId="3BD610C1">
          <v:shape id="_x0000_i1050" type="#_x0000_t75" style="width:208.15pt;height:101.25pt" o:ole="">
            <v:imagedata r:id="rId59" o:title=""/>
          </v:shape>
          <o:OLEObject Type="Embed" ProgID="PBrush" ShapeID="_x0000_i1050" DrawAspect="Content" ObjectID="_1737467638" r:id="rId60"/>
        </w:object>
      </w:r>
    </w:p>
    <w:p w14:paraId="1DC4EFA0" w14:textId="77777777" w:rsidR="00573341" w:rsidRDefault="0062409B">
      <w:pPr>
        <w:pStyle w:val="Heading3"/>
      </w:pPr>
      <w:r>
        <w:lastRenderedPageBreak/>
        <w:t>SchM_Exit_Fee_FEE_EXCLUSIVE_AREA_00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2386"/>
        <w:gridCol w:w="2433"/>
        <w:gridCol w:w="2392"/>
      </w:tblGrid>
      <w:tr w:rsidR="00573341" w14:paraId="00C6C823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72991B0" w14:textId="77777777" w:rsidR="00573341" w:rsidRDefault="0062409B">
            <w:r>
              <w:t>Object</w:t>
            </w:r>
          </w:p>
        </w:tc>
      </w:tr>
      <w:tr w:rsidR="00573341" w14:paraId="2D5A7CD7" w14:textId="77777777" w:rsidTr="00573341">
        <w:tc>
          <w:tcPr>
            <w:tcW w:w="10064" w:type="dxa"/>
            <w:gridSpan w:val="4"/>
          </w:tcPr>
          <w:p w14:paraId="64F886DB" w14:textId="77777777" w:rsidR="00573341" w:rsidRDefault="0062409B">
            <w:r>
              <w:t>This function is used to enable interrupts when an event ends (Fee module).</w:t>
            </w:r>
          </w:p>
        </w:tc>
      </w:tr>
      <w:tr w:rsidR="00573341" w14:paraId="18B07E76" w14:textId="77777777" w:rsidTr="00573341">
        <w:tc>
          <w:tcPr>
            <w:tcW w:w="10064" w:type="dxa"/>
            <w:gridSpan w:val="4"/>
            <w:shd w:val="clear" w:color="auto" w:fill="000080"/>
          </w:tcPr>
          <w:p w14:paraId="03741E06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28993188" w14:textId="77777777" w:rsidTr="00573341">
        <w:tc>
          <w:tcPr>
            <w:tcW w:w="10064" w:type="dxa"/>
            <w:gridSpan w:val="4"/>
          </w:tcPr>
          <w:p w14:paraId="45F023C6" w14:textId="77777777" w:rsidR="00573341" w:rsidRDefault="0062409B">
            <w:r>
              <w:t>EXPORTED void SchM_Exit_Fee_FEE_EXCLUSIVE_AREA_00 (void)</w:t>
            </w:r>
          </w:p>
        </w:tc>
      </w:tr>
      <w:tr w:rsidR="00573341" w14:paraId="6ABBA8F3" w14:textId="77777777" w:rsidTr="00573341">
        <w:tc>
          <w:tcPr>
            <w:tcW w:w="10064" w:type="dxa"/>
            <w:gridSpan w:val="4"/>
            <w:shd w:val="clear" w:color="auto" w:fill="000080"/>
          </w:tcPr>
          <w:p w14:paraId="180DF6A4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7DC3FD2D" w14:textId="77777777" w:rsidTr="00573341">
        <w:tc>
          <w:tcPr>
            <w:tcW w:w="10064" w:type="dxa"/>
            <w:gridSpan w:val="4"/>
          </w:tcPr>
          <w:p w14:paraId="3C4D5509" w14:textId="77777777" w:rsidR="00573341" w:rsidRDefault="0062409B">
            <w:r>
              <w:t>None.</w:t>
            </w:r>
          </w:p>
        </w:tc>
      </w:tr>
      <w:tr w:rsidR="00573341" w14:paraId="145A7051" w14:textId="77777777" w:rsidTr="00573341">
        <w:tc>
          <w:tcPr>
            <w:tcW w:w="10064" w:type="dxa"/>
            <w:gridSpan w:val="4"/>
            <w:shd w:val="clear" w:color="auto" w:fill="000080"/>
          </w:tcPr>
          <w:p w14:paraId="62D4AF6A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76BE8EA4" w14:textId="77777777" w:rsidTr="00573341">
        <w:tc>
          <w:tcPr>
            <w:tcW w:w="10064" w:type="dxa"/>
            <w:gridSpan w:val="4"/>
          </w:tcPr>
          <w:p w14:paraId="6C93A219" w14:textId="77777777" w:rsidR="00573341" w:rsidRDefault="0062409B">
            <w:r>
              <w:t>DSG_SchM_SchM_Exit_Fee_FEE_EXCLUSIVE_AREA_00</w:t>
            </w:r>
          </w:p>
        </w:tc>
      </w:tr>
      <w:tr w:rsidR="00573341" w14:paraId="6810EFA9" w14:textId="77777777" w:rsidTr="00573341">
        <w:tc>
          <w:tcPr>
            <w:tcW w:w="10064" w:type="dxa"/>
            <w:gridSpan w:val="4"/>
            <w:shd w:val="clear" w:color="auto" w:fill="000080"/>
          </w:tcPr>
          <w:p w14:paraId="077329A2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2B9715FE" w14:textId="77777777" w:rsidTr="00573341">
        <w:tc>
          <w:tcPr>
            <w:tcW w:w="10064" w:type="dxa"/>
            <w:gridSpan w:val="4"/>
          </w:tcPr>
          <w:p w14:paraId="6CC70EFE" w14:textId="77777777" w:rsidR="00573341" w:rsidRDefault="0062409B">
            <w:r>
              <w:t>ARCH_SW_SchM_Exit_Fee_FEE_EXCLUSIVE_AREA_00</w:t>
            </w:r>
          </w:p>
        </w:tc>
      </w:tr>
      <w:tr w:rsidR="00573341" w14:paraId="796FB496" w14:textId="77777777" w:rsidTr="00573341">
        <w:tc>
          <w:tcPr>
            <w:tcW w:w="10064" w:type="dxa"/>
            <w:gridSpan w:val="4"/>
            <w:shd w:val="clear" w:color="auto" w:fill="000080"/>
          </w:tcPr>
          <w:p w14:paraId="5E338484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561E70B0" w14:textId="77777777" w:rsidTr="00573341">
        <w:tc>
          <w:tcPr>
            <w:tcW w:w="2516" w:type="dxa"/>
            <w:shd w:val="clear" w:color="auto" w:fill="C6D9F1"/>
          </w:tcPr>
          <w:p w14:paraId="4D6FC944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4890966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83A63C6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31274F9" w14:textId="77777777" w:rsidR="00573341" w:rsidRDefault="0062409B">
            <w:r>
              <w:t>Range</w:t>
            </w:r>
          </w:p>
        </w:tc>
      </w:tr>
      <w:tr w:rsidR="00573341" w14:paraId="2BEF174B" w14:textId="77777777" w:rsidTr="00573341">
        <w:tc>
          <w:tcPr>
            <w:tcW w:w="2516" w:type="dxa"/>
          </w:tcPr>
          <w:p w14:paraId="68D5EFE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261FE5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467F02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274F531" w14:textId="77777777" w:rsidR="00573341" w:rsidRDefault="0062409B">
            <w:r>
              <w:t>NA</w:t>
            </w:r>
          </w:p>
        </w:tc>
      </w:tr>
      <w:tr w:rsidR="00573341" w14:paraId="2EFD698C" w14:textId="77777777" w:rsidTr="00573341">
        <w:tc>
          <w:tcPr>
            <w:tcW w:w="10064" w:type="dxa"/>
            <w:gridSpan w:val="4"/>
            <w:shd w:val="clear" w:color="auto" w:fill="000080"/>
          </w:tcPr>
          <w:p w14:paraId="0E5D5E75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55D663ED" w14:textId="77777777" w:rsidTr="00573341">
        <w:tc>
          <w:tcPr>
            <w:tcW w:w="2516" w:type="dxa"/>
            <w:shd w:val="clear" w:color="auto" w:fill="C6D9F1"/>
          </w:tcPr>
          <w:p w14:paraId="4AC6FECB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F2990E8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8A8E1FC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1F241E2" w14:textId="77777777" w:rsidR="00573341" w:rsidRDefault="0062409B">
            <w:r>
              <w:t>Range</w:t>
            </w:r>
          </w:p>
        </w:tc>
      </w:tr>
      <w:tr w:rsidR="00573341" w14:paraId="37DBD968" w14:textId="77777777" w:rsidTr="00573341">
        <w:tc>
          <w:tcPr>
            <w:tcW w:w="2516" w:type="dxa"/>
          </w:tcPr>
          <w:p w14:paraId="1CC4595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3A4E53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7FAD4D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CC4E040" w14:textId="77777777" w:rsidR="00573341" w:rsidRDefault="0062409B">
            <w:r>
              <w:t>NA</w:t>
            </w:r>
          </w:p>
        </w:tc>
      </w:tr>
      <w:tr w:rsidR="00573341" w14:paraId="3E7A9CCC" w14:textId="77777777" w:rsidTr="00573341">
        <w:tc>
          <w:tcPr>
            <w:tcW w:w="10064" w:type="dxa"/>
            <w:gridSpan w:val="4"/>
            <w:shd w:val="clear" w:color="auto" w:fill="000080"/>
          </w:tcPr>
          <w:p w14:paraId="083042AD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A626DEA" w14:textId="77777777" w:rsidTr="00573341">
        <w:tc>
          <w:tcPr>
            <w:tcW w:w="2516" w:type="dxa"/>
            <w:shd w:val="clear" w:color="auto" w:fill="C6D9F1"/>
          </w:tcPr>
          <w:p w14:paraId="00DE0F90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207A56F" w14:textId="77777777" w:rsidR="00573341" w:rsidRDefault="0062409B">
            <w:r>
              <w:t>Description</w:t>
            </w:r>
          </w:p>
        </w:tc>
      </w:tr>
      <w:tr w:rsidR="00573341" w14:paraId="7A1098B7" w14:textId="77777777" w:rsidTr="00573341">
        <w:tc>
          <w:tcPr>
            <w:tcW w:w="2516" w:type="dxa"/>
          </w:tcPr>
          <w:p w14:paraId="0D1F801B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C8233F9" w14:textId="77777777" w:rsidR="00573341" w:rsidRDefault="0062409B">
            <w:r>
              <w:t>None.</w:t>
            </w:r>
          </w:p>
        </w:tc>
      </w:tr>
      <w:tr w:rsidR="00573341" w14:paraId="7951318E" w14:textId="77777777" w:rsidTr="00573341">
        <w:tc>
          <w:tcPr>
            <w:tcW w:w="10064" w:type="dxa"/>
            <w:gridSpan w:val="4"/>
            <w:shd w:val="clear" w:color="auto" w:fill="000080"/>
          </w:tcPr>
          <w:p w14:paraId="69BFACB3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32448F33" w14:textId="77777777" w:rsidTr="00573341">
        <w:tc>
          <w:tcPr>
            <w:tcW w:w="2516" w:type="dxa"/>
            <w:shd w:val="clear" w:color="auto" w:fill="C6D9F1"/>
          </w:tcPr>
          <w:p w14:paraId="3AE70F52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D4384A5" w14:textId="77777777" w:rsidR="00573341" w:rsidRDefault="0062409B">
            <w:r>
              <w:t>Description</w:t>
            </w:r>
          </w:p>
        </w:tc>
      </w:tr>
      <w:tr w:rsidR="00573341" w14:paraId="6BF32694" w14:textId="77777777" w:rsidTr="00573341">
        <w:tc>
          <w:tcPr>
            <w:tcW w:w="2516" w:type="dxa"/>
          </w:tcPr>
          <w:p w14:paraId="0B366887" w14:textId="77777777" w:rsidR="00573341" w:rsidRDefault="0062409B">
            <w:r>
              <w:t>Fee_TS_T40D2M10I2R0 module.</w:t>
            </w:r>
          </w:p>
        </w:tc>
        <w:tc>
          <w:tcPr>
            <w:tcW w:w="7548" w:type="dxa"/>
            <w:gridSpan w:val="3"/>
          </w:tcPr>
          <w:p w14:paraId="4154C415" w14:textId="77777777" w:rsidR="00573341" w:rsidRDefault="0062409B">
            <w:r>
              <w:t>Called in Fee_Read function.</w:t>
            </w:r>
          </w:p>
        </w:tc>
      </w:tr>
      <w:tr w:rsidR="00573341" w14:paraId="4C00690C" w14:textId="77777777" w:rsidTr="00573341">
        <w:tc>
          <w:tcPr>
            <w:tcW w:w="10064" w:type="dxa"/>
            <w:gridSpan w:val="4"/>
            <w:shd w:val="clear" w:color="auto" w:fill="000080"/>
          </w:tcPr>
          <w:p w14:paraId="6A1BEA82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6F12BBFA" w14:textId="77777777" w:rsidTr="00573341">
        <w:tc>
          <w:tcPr>
            <w:tcW w:w="10064" w:type="dxa"/>
            <w:gridSpan w:val="4"/>
          </w:tcPr>
          <w:p w14:paraId="46CAD9CF" w14:textId="77777777" w:rsidR="00573341" w:rsidRDefault="0062409B">
            <w:r>
              <w:t>*</w:t>
            </w:r>
          </w:p>
        </w:tc>
      </w:tr>
      <w:tr w:rsidR="00573341" w14:paraId="090D2324" w14:textId="77777777" w:rsidTr="00573341">
        <w:tc>
          <w:tcPr>
            <w:tcW w:w="10064" w:type="dxa"/>
            <w:gridSpan w:val="4"/>
            <w:shd w:val="clear" w:color="auto" w:fill="000080"/>
          </w:tcPr>
          <w:p w14:paraId="3CC26799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09E27DFB" w14:textId="77777777" w:rsidTr="00573341">
        <w:tc>
          <w:tcPr>
            <w:tcW w:w="10064" w:type="dxa"/>
            <w:gridSpan w:val="4"/>
          </w:tcPr>
          <w:p w14:paraId="5809C54A" w14:textId="77777777" w:rsidR="00573341" w:rsidRDefault="0062409B">
            <w:r>
              <w:t>None.</w:t>
            </w:r>
          </w:p>
        </w:tc>
      </w:tr>
    </w:tbl>
    <w:p w14:paraId="2EB84D99" w14:textId="5214B090" w:rsidR="00573341" w:rsidRDefault="0062409B">
      <w:pPr>
        <w:jc w:val="center"/>
      </w:pPr>
      <w:r>
        <w:object w:dxaOrig="4090" w:dyaOrig="2030" w14:anchorId="4853BD12">
          <v:shape id="_x0000_i1051" type="#_x0000_t75" style="width:204.6pt;height:101.25pt" o:ole="">
            <v:imagedata r:id="rId61" o:title=""/>
          </v:shape>
          <o:OLEObject Type="Embed" ProgID="PBrush" ShapeID="_x0000_i1051" DrawAspect="Content" ObjectID="_1737467639" r:id="rId62"/>
        </w:object>
      </w:r>
    </w:p>
    <w:p w14:paraId="6F85A213" w14:textId="77777777" w:rsidR="00573341" w:rsidRDefault="0062409B">
      <w:pPr>
        <w:pStyle w:val="Heading3"/>
      </w:pPr>
      <w:r>
        <w:t>SchM_Exit_Fee_FEE_EXCLUSIVE_AREA_01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2386"/>
        <w:gridCol w:w="2433"/>
        <w:gridCol w:w="2392"/>
      </w:tblGrid>
      <w:tr w:rsidR="00573341" w14:paraId="5C16D80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74A79548" w14:textId="77777777" w:rsidR="00573341" w:rsidRDefault="0062409B">
            <w:r>
              <w:t>Object</w:t>
            </w:r>
          </w:p>
        </w:tc>
      </w:tr>
      <w:tr w:rsidR="00573341" w14:paraId="52466C30" w14:textId="77777777" w:rsidTr="00573341">
        <w:tc>
          <w:tcPr>
            <w:tcW w:w="10064" w:type="dxa"/>
            <w:gridSpan w:val="4"/>
          </w:tcPr>
          <w:p w14:paraId="736A5B88" w14:textId="77777777" w:rsidR="00573341" w:rsidRDefault="0062409B">
            <w:r>
              <w:t>This function is used to enable interrupts when an event ends (Fee module).</w:t>
            </w:r>
          </w:p>
        </w:tc>
      </w:tr>
      <w:tr w:rsidR="00573341" w14:paraId="166FBBD0" w14:textId="77777777" w:rsidTr="00573341">
        <w:tc>
          <w:tcPr>
            <w:tcW w:w="10064" w:type="dxa"/>
            <w:gridSpan w:val="4"/>
            <w:shd w:val="clear" w:color="auto" w:fill="000080"/>
          </w:tcPr>
          <w:p w14:paraId="72B149F9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1D991F08" w14:textId="77777777" w:rsidTr="00573341">
        <w:tc>
          <w:tcPr>
            <w:tcW w:w="10064" w:type="dxa"/>
            <w:gridSpan w:val="4"/>
          </w:tcPr>
          <w:p w14:paraId="5784D2D5" w14:textId="77777777" w:rsidR="00573341" w:rsidRDefault="0062409B">
            <w:r>
              <w:t>EXPORTED void SchM_Exit_Fee_FEE_EXCLUSIVE_AREA_01 (void)</w:t>
            </w:r>
          </w:p>
        </w:tc>
      </w:tr>
      <w:tr w:rsidR="00573341" w14:paraId="6A0F1EC5" w14:textId="77777777" w:rsidTr="00573341">
        <w:tc>
          <w:tcPr>
            <w:tcW w:w="10064" w:type="dxa"/>
            <w:gridSpan w:val="4"/>
            <w:shd w:val="clear" w:color="auto" w:fill="000080"/>
          </w:tcPr>
          <w:p w14:paraId="16482DBB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18FAC647" w14:textId="77777777" w:rsidTr="00573341">
        <w:tc>
          <w:tcPr>
            <w:tcW w:w="10064" w:type="dxa"/>
            <w:gridSpan w:val="4"/>
          </w:tcPr>
          <w:p w14:paraId="611C627A" w14:textId="77777777" w:rsidR="00573341" w:rsidRDefault="0062409B">
            <w:r>
              <w:t>None.</w:t>
            </w:r>
          </w:p>
        </w:tc>
      </w:tr>
      <w:tr w:rsidR="00573341" w14:paraId="6655654E" w14:textId="77777777" w:rsidTr="00573341">
        <w:tc>
          <w:tcPr>
            <w:tcW w:w="10064" w:type="dxa"/>
            <w:gridSpan w:val="4"/>
            <w:shd w:val="clear" w:color="auto" w:fill="000080"/>
          </w:tcPr>
          <w:p w14:paraId="6795511B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72DFDFC" w14:textId="77777777" w:rsidTr="00573341">
        <w:tc>
          <w:tcPr>
            <w:tcW w:w="10064" w:type="dxa"/>
            <w:gridSpan w:val="4"/>
          </w:tcPr>
          <w:p w14:paraId="751C3BC5" w14:textId="77777777" w:rsidR="00573341" w:rsidRDefault="0062409B">
            <w:r>
              <w:t>DSG_SchM_SchM_Exit_Fee_FEE_EXCLUSIVE_AREA_01</w:t>
            </w:r>
          </w:p>
        </w:tc>
      </w:tr>
      <w:tr w:rsidR="00573341" w14:paraId="2A74CCD8" w14:textId="77777777" w:rsidTr="00573341">
        <w:tc>
          <w:tcPr>
            <w:tcW w:w="10064" w:type="dxa"/>
            <w:gridSpan w:val="4"/>
            <w:shd w:val="clear" w:color="auto" w:fill="000080"/>
          </w:tcPr>
          <w:p w14:paraId="1A758B7C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3548152" w14:textId="77777777" w:rsidTr="00573341">
        <w:tc>
          <w:tcPr>
            <w:tcW w:w="10064" w:type="dxa"/>
            <w:gridSpan w:val="4"/>
          </w:tcPr>
          <w:p w14:paraId="5DE3482B" w14:textId="77777777" w:rsidR="00573341" w:rsidRDefault="0062409B">
            <w:r>
              <w:t>ARCH_SW_SchM_Exit_Fee_FEE_EXCLUSIVE_AREA_01</w:t>
            </w:r>
          </w:p>
        </w:tc>
      </w:tr>
      <w:tr w:rsidR="00573341" w14:paraId="604DD85E" w14:textId="77777777" w:rsidTr="00573341">
        <w:tc>
          <w:tcPr>
            <w:tcW w:w="10064" w:type="dxa"/>
            <w:gridSpan w:val="4"/>
            <w:shd w:val="clear" w:color="auto" w:fill="000080"/>
          </w:tcPr>
          <w:p w14:paraId="0BF20F9E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073949D8" w14:textId="77777777" w:rsidTr="00573341">
        <w:tc>
          <w:tcPr>
            <w:tcW w:w="2516" w:type="dxa"/>
            <w:shd w:val="clear" w:color="auto" w:fill="C6D9F1"/>
          </w:tcPr>
          <w:p w14:paraId="2572824A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4FD193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CBC2B24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9CFE2B7" w14:textId="77777777" w:rsidR="00573341" w:rsidRDefault="0062409B">
            <w:r>
              <w:t>Range</w:t>
            </w:r>
          </w:p>
        </w:tc>
      </w:tr>
      <w:tr w:rsidR="00573341" w14:paraId="221BF0FD" w14:textId="77777777" w:rsidTr="00573341">
        <w:tc>
          <w:tcPr>
            <w:tcW w:w="2516" w:type="dxa"/>
          </w:tcPr>
          <w:p w14:paraId="3BD2A24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AA7A00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BB4306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B08CF2" w14:textId="77777777" w:rsidR="00573341" w:rsidRDefault="0062409B">
            <w:r>
              <w:t>NA</w:t>
            </w:r>
          </w:p>
        </w:tc>
      </w:tr>
      <w:tr w:rsidR="00573341" w14:paraId="7AFFBD33" w14:textId="77777777" w:rsidTr="00573341">
        <w:tc>
          <w:tcPr>
            <w:tcW w:w="10064" w:type="dxa"/>
            <w:gridSpan w:val="4"/>
            <w:shd w:val="clear" w:color="auto" w:fill="000080"/>
          </w:tcPr>
          <w:p w14:paraId="24F8E1EB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46F08170" w14:textId="77777777" w:rsidTr="00573341">
        <w:tc>
          <w:tcPr>
            <w:tcW w:w="2516" w:type="dxa"/>
            <w:shd w:val="clear" w:color="auto" w:fill="C6D9F1"/>
          </w:tcPr>
          <w:p w14:paraId="400A3CA5" w14:textId="77777777" w:rsidR="00573341" w:rsidRDefault="0062409B">
            <w:r>
              <w:lastRenderedPageBreak/>
              <w:t>Name</w:t>
            </w:r>
          </w:p>
        </w:tc>
        <w:tc>
          <w:tcPr>
            <w:tcW w:w="2516" w:type="dxa"/>
            <w:shd w:val="clear" w:color="auto" w:fill="C6D9F1"/>
          </w:tcPr>
          <w:p w14:paraId="63C56E2A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820348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68AD3E9" w14:textId="77777777" w:rsidR="00573341" w:rsidRDefault="0062409B">
            <w:r>
              <w:t>Range</w:t>
            </w:r>
          </w:p>
        </w:tc>
      </w:tr>
      <w:tr w:rsidR="00573341" w14:paraId="00311A65" w14:textId="77777777" w:rsidTr="00573341">
        <w:tc>
          <w:tcPr>
            <w:tcW w:w="2516" w:type="dxa"/>
          </w:tcPr>
          <w:p w14:paraId="13A27FD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C0EAF3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64006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971720D" w14:textId="77777777" w:rsidR="00573341" w:rsidRDefault="0062409B">
            <w:r>
              <w:t>NA</w:t>
            </w:r>
          </w:p>
        </w:tc>
      </w:tr>
      <w:tr w:rsidR="00573341" w14:paraId="5FC52D0C" w14:textId="77777777" w:rsidTr="00573341">
        <w:tc>
          <w:tcPr>
            <w:tcW w:w="10064" w:type="dxa"/>
            <w:gridSpan w:val="4"/>
            <w:shd w:val="clear" w:color="auto" w:fill="000080"/>
          </w:tcPr>
          <w:p w14:paraId="76CE349C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21C0C865" w14:textId="77777777" w:rsidTr="00573341">
        <w:tc>
          <w:tcPr>
            <w:tcW w:w="2516" w:type="dxa"/>
            <w:shd w:val="clear" w:color="auto" w:fill="C6D9F1"/>
          </w:tcPr>
          <w:p w14:paraId="2A5E0EA3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5643E8E" w14:textId="77777777" w:rsidR="00573341" w:rsidRDefault="0062409B">
            <w:r>
              <w:t>Description</w:t>
            </w:r>
          </w:p>
        </w:tc>
      </w:tr>
      <w:tr w:rsidR="00573341" w14:paraId="3604EBFD" w14:textId="77777777" w:rsidTr="00573341">
        <w:tc>
          <w:tcPr>
            <w:tcW w:w="2516" w:type="dxa"/>
          </w:tcPr>
          <w:p w14:paraId="7BD49970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260F5A38" w14:textId="77777777" w:rsidR="00573341" w:rsidRDefault="0062409B">
            <w:r>
              <w:t>None.</w:t>
            </w:r>
          </w:p>
        </w:tc>
      </w:tr>
      <w:tr w:rsidR="00573341" w14:paraId="63B1AAE6" w14:textId="77777777" w:rsidTr="00573341">
        <w:tc>
          <w:tcPr>
            <w:tcW w:w="10064" w:type="dxa"/>
            <w:gridSpan w:val="4"/>
            <w:shd w:val="clear" w:color="auto" w:fill="000080"/>
          </w:tcPr>
          <w:p w14:paraId="75DE13FC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472A9BA5" w14:textId="77777777" w:rsidTr="00573341">
        <w:tc>
          <w:tcPr>
            <w:tcW w:w="2516" w:type="dxa"/>
            <w:shd w:val="clear" w:color="auto" w:fill="C6D9F1"/>
          </w:tcPr>
          <w:p w14:paraId="31F6193D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9331147" w14:textId="77777777" w:rsidR="00573341" w:rsidRDefault="0062409B">
            <w:r>
              <w:t>Description</w:t>
            </w:r>
          </w:p>
        </w:tc>
      </w:tr>
      <w:tr w:rsidR="00573341" w14:paraId="37387836" w14:textId="77777777" w:rsidTr="00573341">
        <w:tc>
          <w:tcPr>
            <w:tcW w:w="2516" w:type="dxa"/>
          </w:tcPr>
          <w:p w14:paraId="48A1F463" w14:textId="77777777" w:rsidR="00573341" w:rsidRDefault="0062409B">
            <w:r>
              <w:t>Fee_TS_T40D2M10I2R0 module.</w:t>
            </w:r>
          </w:p>
        </w:tc>
        <w:tc>
          <w:tcPr>
            <w:tcW w:w="7548" w:type="dxa"/>
            <w:gridSpan w:val="3"/>
          </w:tcPr>
          <w:p w14:paraId="082965F1" w14:textId="77777777" w:rsidR="00573341" w:rsidRDefault="0062409B">
            <w:r>
              <w:t>Called in Fee_Write function.</w:t>
            </w:r>
          </w:p>
        </w:tc>
      </w:tr>
      <w:tr w:rsidR="00573341" w14:paraId="21629FB2" w14:textId="77777777" w:rsidTr="00573341">
        <w:tc>
          <w:tcPr>
            <w:tcW w:w="10064" w:type="dxa"/>
            <w:gridSpan w:val="4"/>
            <w:shd w:val="clear" w:color="auto" w:fill="000080"/>
          </w:tcPr>
          <w:p w14:paraId="0C688929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79D91212" w14:textId="77777777" w:rsidTr="00573341">
        <w:tc>
          <w:tcPr>
            <w:tcW w:w="10064" w:type="dxa"/>
            <w:gridSpan w:val="4"/>
          </w:tcPr>
          <w:p w14:paraId="5F95332C" w14:textId="77777777" w:rsidR="00573341" w:rsidRDefault="0062409B">
            <w:r>
              <w:t>*</w:t>
            </w:r>
          </w:p>
        </w:tc>
      </w:tr>
      <w:tr w:rsidR="00573341" w14:paraId="200216C6" w14:textId="77777777" w:rsidTr="00573341">
        <w:tc>
          <w:tcPr>
            <w:tcW w:w="10064" w:type="dxa"/>
            <w:gridSpan w:val="4"/>
            <w:shd w:val="clear" w:color="auto" w:fill="000080"/>
          </w:tcPr>
          <w:p w14:paraId="17973CBF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5A764533" w14:textId="77777777" w:rsidTr="00573341">
        <w:tc>
          <w:tcPr>
            <w:tcW w:w="10064" w:type="dxa"/>
            <w:gridSpan w:val="4"/>
          </w:tcPr>
          <w:p w14:paraId="0B3063EE" w14:textId="77777777" w:rsidR="00573341" w:rsidRDefault="0062409B">
            <w:r>
              <w:t>None.</w:t>
            </w:r>
          </w:p>
        </w:tc>
      </w:tr>
    </w:tbl>
    <w:p w14:paraId="52BF9045" w14:textId="77DC1C95" w:rsidR="00573341" w:rsidRDefault="0062409B">
      <w:pPr>
        <w:jc w:val="center"/>
      </w:pPr>
      <w:r>
        <w:object w:dxaOrig="4090" w:dyaOrig="2030" w14:anchorId="79C66255">
          <v:shape id="_x0000_i1052" type="#_x0000_t75" style="width:204.6pt;height:101.25pt" o:ole="">
            <v:imagedata r:id="rId63" o:title=""/>
          </v:shape>
          <o:OLEObject Type="Embed" ProgID="PBrush" ShapeID="_x0000_i1052" DrawAspect="Content" ObjectID="_1737467640" r:id="rId64"/>
        </w:object>
      </w:r>
    </w:p>
    <w:p w14:paraId="1A0E99B6" w14:textId="77777777" w:rsidR="00573341" w:rsidRDefault="0062409B">
      <w:pPr>
        <w:pStyle w:val="Heading3"/>
      </w:pPr>
      <w:r>
        <w:t>SchM_Exit_Fls_FLS_EXCLUSIVE_AREA_00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8"/>
        <w:gridCol w:w="2454"/>
        <w:gridCol w:w="2424"/>
      </w:tblGrid>
      <w:tr w:rsidR="00573341" w14:paraId="4A85F4D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3D2B8B26" w14:textId="77777777" w:rsidR="00573341" w:rsidRDefault="0062409B">
            <w:r>
              <w:t>Object</w:t>
            </w:r>
          </w:p>
        </w:tc>
      </w:tr>
      <w:tr w:rsidR="00573341" w14:paraId="1EFF5B3E" w14:textId="77777777" w:rsidTr="00573341">
        <w:tc>
          <w:tcPr>
            <w:tcW w:w="10064" w:type="dxa"/>
            <w:gridSpan w:val="4"/>
          </w:tcPr>
          <w:p w14:paraId="100EB340" w14:textId="77777777" w:rsidR="00573341" w:rsidRDefault="0062409B">
            <w:r>
              <w:t>This function is used to enable interrupts when an event ends (Fls module).</w:t>
            </w:r>
          </w:p>
        </w:tc>
      </w:tr>
      <w:tr w:rsidR="00573341" w14:paraId="7C569206" w14:textId="77777777" w:rsidTr="00573341">
        <w:tc>
          <w:tcPr>
            <w:tcW w:w="10064" w:type="dxa"/>
            <w:gridSpan w:val="4"/>
            <w:shd w:val="clear" w:color="auto" w:fill="000080"/>
          </w:tcPr>
          <w:p w14:paraId="455C2DD1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76B2B57C" w14:textId="77777777" w:rsidTr="00573341">
        <w:tc>
          <w:tcPr>
            <w:tcW w:w="10064" w:type="dxa"/>
            <w:gridSpan w:val="4"/>
          </w:tcPr>
          <w:p w14:paraId="202CEDFD" w14:textId="77777777" w:rsidR="00573341" w:rsidRDefault="0062409B">
            <w:r>
              <w:t>EXPORTED void SchM_Exit_Fls_FLS_EXCLUSIVE_AREA_00 (void)</w:t>
            </w:r>
          </w:p>
        </w:tc>
      </w:tr>
      <w:tr w:rsidR="00573341" w14:paraId="505CE111" w14:textId="77777777" w:rsidTr="00573341">
        <w:tc>
          <w:tcPr>
            <w:tcW w:w="10064" w:type="dxa"/>
            <w:gridSpan w:val="4"/>
            <w:shd w:val="clear" w:color="auto" w:fill="000080"/>
          </w:tcPr>
          <w:p w14:paraId="40E94730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427FC5E0" w14:textId="77777777" w:rsidTr="00573341">
        <w:tc>
          <w:tcPr>
            <w:tcW w:w="10064" w:type="dxa"/>
            <w:gridSpan w:val="4"/>
          </w:tcPr>
          <w:p w14:paraId="163320D8" w14:textId="77777777" w:rsidR="00573341" w:rsidRDefault="0062409B">
            <w:r>
              <w:t>None.</w:t>
            </w:r>
          </w:p>
        </w:tc>
      </w:tr>
      <w:tr w:rsidR="00573341" w14:paraId="652EF4CC" w14:textId="77777777" w:rsidTr="00573341">
        <w:tc>
          <w:tcPr>
            <w:tcW w:w="10064" w:type="dxa"/>
            <w:gridSpan w:val="4"/>
            <w:shd w:val="clear" w:color="auto" w:fill="000080"/>
          </w:tcPr>
          <w:p w14:paraId="3AD70030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158CBB6D" w14:textId="77777777" w:rsidTr="00573341">
        <w:tc>
          <w:tcPr>
            <w:tcW w:w="10064" w:type="dxa"/>
            <w:gridSpan w:val="4"/>
          </w:tcPr>
          <w:p w14:paraId="55721B43" w14:textId="77777777" w:rsidR="00573341" w:rsidRDefault="0062409B">
            <w:r>
              <w:t>DSG_SchM_SchM_Exit_Fls_FLS_EXCLUSIVE_AREA_00</w:t>
            </w:r>
          </w:p>
        </w:tc>
      </w:tr>
      <w:tr w:rsidR="00573341" w14:paraId="1929B1F7" w14:textId="77777777" w:rsidTr="00573341">
        <w:tc>
          <w:tcPr>
            <w:tcW w:w="10064" w:type="dxa"/>
            <w:gridSpan w:val="4"/>
            <w:shd w:val="clear" w:color="auto" w:fill="000080"/>
          </w:tcPr>
          <w:p w14:paraId="52FEEF28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7A26A3D7" w14:textId="77777777" w:rsidTr="00573341">
        <w:tc>
          <w:tcPr>
            <w:tcW w:w="10064" w:type="dxa"/>
            <w:gridSpan w:val="4"/>
          </w:tcPr>
          <w:p w14:paraId="6F9D21CD" w14:textId="77777777" w:rsidR="00573341" w:rsidRDefault="0062409B">
            <w:r>
              <w:t>ARCH_SW_SchM_Exit_Fls_FLS_EXCLUSIVE_AREA_00</w:t>
            </w:r>
          </w:p>
        </w:tc>
      </w:tr>
      <w:tr w:rsidR="00573341" w14:paraId="39F958AD" w14:textId="77777777" w:rsidTr="00573341">
        <w:tc>
          <w:tcPr>
            <w:tcW w:w="10064" w:type="dxa"/>
            <w:gridSpan w:val="4"/>
            <w:shd w:val="clear" w:color="auto" w:fill="000080"/>
          </w:tcPr>
          <w:p w14:paraId="37685E60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579B76B3" w14:textId="77777777" w:rsidTr="00573341">
        <w:tc>
          <w:tcPr>
            <w:tcW w:w="2516" w:type="dxa"/>
            <w:shd w:val="clear" w:color="auto" w:fill="C6D9F1"/>
          </w:tcPr>
          <w:p w14:paraId="2DCBA97C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931BC35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40E260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DD4CBCE" w14:textId="77777777" w:rsidR="00573341" w:rsidRDefault="0062409B">
            <w:r>
              <w:t>Range</w:t>
            </w:r>
          </w:p>
        </w:tc>
      </w:tr>
      <w:tr w:rsidR="00573341" w14:paraId="3F03DEAE" w14:textId="77777777" w:rsidTr="00573341">
        <w:tc>
          <w:tcPr>
            <w:tcW w:w="2516" w:type="dxa"/>
          </w:tcPr>
          <w:p w14:paraId="02259B3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7BFDC2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66CA759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15CC524" w14:textId="77777777" w:rsidR="00573341" w:rsidRDefault="0062409B">
            <w:r>
              <w:t>NA</w:t>
            </w:r>
          </w:p>
        </w:tc>
      </w:tr>
      <w:tr w:rsidR="00573341" w14:paraId="33D7C7D9" w14:textId="77777777" w:rsidTr="00573341">
        <w:tc>
          <w:tcPr>
            <w:tcW w:w="10064" w:type="dxa"/>
            <w:gridSpan w:val="4"/>
            <w:shd w:val="clear" w:color="auto" w:fill="000080"/>
          </w:tcPr>
          <w:p w14:paraId="12828292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0DF9D28A" w14:textId="77777777" w:rsidTr="00573341">
        <w:tc>
          <w:tcPr>
            <w:tcW w:w="2516" w:type="dxa"/>
            <w:shd w:val="clear" w:color="auto" w:fill="C6D9F1"/>
          </w:tcPr>
          <w:p w14:paraId="781A9B22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FBE563F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33FF8222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C30249F" w14:textId="77777777" w:rsidR="00573341" w:rsidRDefault="0062409B">
            <w:r>
              <w:t>Range</w:t>
            </w:r>
          </w:p>
        </w:tc>
      </w:tr>
      <w:tr w:rsidR="00573341" w14:paraId="59553C43" w14:textId="77777777" w:rsidTr="00573341">
        <w:tc>
          <w:tcPr>
            <w:tcW w:w="2516" w:type="dxa"/>
          </w:tcPr>
          <w:p w14:paraId="440EA57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0EE9BF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CE18B5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3AAC505" w14:textId="77777777" w:rsidR="00573341" w:rsidRDefault="0062409B">
            <w:r>
              <w:t>NA</w:t>
            </w:r>
          </w:p>
        </w:tc>
      </w:tr>
      <w:tr w:rsidR="00573341" w14:paraId="302C4716" w14:textId="77777777" w:rsidTr="00573341">
        <w:tc>
          <w:tcPr>
            <w:tcW w:w="10064" w:type="dxa"/>
            <w:gridSpan w:val="4"/>
            <w:shd w:val="clear" w:color="auto" w:fill="000080"/>
          </w:tcPr>
          <w:p w14:paraId="35F5C250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38973D8D" w14:textId="77777777" w:rsidTr="00573341">
        <w:tc>
          <w:tcPr>
            <w:tcW w:w="2516" w:type="dxa"/>
            <w:shd w:val="clear" w:color="auto" w:fill="C6D9F1"/>
          </w:tcPr>
          <w:p w14:paraId="2DAFF088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1AB6D91" w14:textId="77777777" w:rsidR="00573341" w:rsidRDefault="0062409B">
            <w:r>
              <w:t>Description</w:t>
            </w:r>
          </w:p>
        </w:tc>
      </w:tr>
      <w:tr w:rsidR="00573341" w14:paraId="02474A93" w14:textId="77777777" w:rsidTr="00573341">
        <w:tc>
          <w:tcPr>
            <w:tcW w:w="2516" w:type="dxa"/>
          </w:tcPr>
          <w:p w14:paraId="1D2116F4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197A421E" w14:textId="77777777" w:rsidR="00573341" w:rsidRDefault="0062409B">
            <w:r>
              <w:t>None.</w:t>
            </w:r>
          </w:p>
        </w:tc>
      </w:tr>
      <w:tr w:rsidR="00573341" w14:paraId="3FF1F630" w14:textId="77777777" w:rsidTr="00573341">
        <w:tc>
          <w:tcPr>
            <w:tcW w:w="10064" w:type="dxa"/>
            <w:gridSpan w:val="4"/>
            <w:shd w:val="clear" w:color="auto" w:fill="000080"/>
          </w:tcPr>
          <w:p w14:paraId="04049C6F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0B8F86B" w14:textId="77777777" w:rsidTr="00573341">
        <w:tc>
          <w:tcPr>
            <w:tcW w:w="2516" w:type="dxa"/>
            <w:shd w:val="clear" w:color="auto" w:fill="C6D9F1"/>
          </w:tcPr>
          <w:p w14:paraId="407E722F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DEF4F10" w14:textId="77777777" w:rsidR="00573341" w:rsidRDefault="0062409B">
            <w:r>
              <w:t>Description</w:t>
            </w:r>
          </w:p>
        </w:tc>
      </w:tr>
      <w:tr w:rsidR="00573341" w14:paraId="58F87059" w14:textId="77777777" w:rsidTr="00573341">
        <w:tc>
          <w:tcPr>
            <w:tcW w:w="2516" w:type="dxa"/>
          </w:tcPr>
          <w:p w14:paraId="031F1863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5AF736A6" w14:textId="77777777" w:rsidR="00573341" w:rsidRDefault="0062409B">
            <w:r>
              <w:t>Called in Fls_Flash_SectorErase function.</w:t>
            </w:r>
          </w:p>
        </w:tc>
      </w:tr>
      <w:tr w:rsidR="00573341" w14:paraId="2CCA25E8" w14:textId="77777777" w:rsidTr="00573341">
        <w:tc>
          <w:tcPr>
            <w:tcW w:w="10064" w:type="dxa"/>
            <w:gridSpan w:val="4"/>
            <w:shd w:val="clear" w:color="auto" w:fill="000080"/>
          </w:tcPr>
          <w:p w14:paraId="4DFAE258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0F1F1258" w14:textId="77777777" w:rsidTr="00573341">
        <w:tc>
          <w:tcPr>
            <w:tcW w:w="10064" w:type="dxa"/>
            <w:gridSpan w:val="4"/>
          </w:tcPr>
          <w:p w14:paraId="621D0A40" w14:textId="77777777" w:rsidR="00573341" w:rsidRDefault="0062409B">
            <w:r>
              <w:t>*</w:t>
            </w:r>
          </w:p>
        </w:tc>
      </w:tr>
      <w:tr w:rsidR="00573341" w14:paraId="08BB6208" w14:textId="77777777" w:rsidTr="00573341">
        <w:tc>
          <w:tcPr>
            <w:tcW w:w="10064" w:type="dxa"/>
            <w:gridSpan w:val="4"/>
            <w:shd w:val="clear" w:color="auto" w:fill="000080"/>
          </w:tcPr>
          <w:p w14:paraId="360F6C52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4D78BBC9" w14:textId="77777777" w:rsidTr="00573341">
        <w:tc>
          <w:tcPr>
            <w:tcW w:w="10064" w:type="dxa"/>
            <w:gridSpan w:val="4"/>
          </w:tcPr>
          <w:p w14:paraId="17AC7106" w14:textId="77777777" w:rsidR="00573341" w:rsidRDefault="0062409B">
            <w:r>
              <w:t>None.</w:t>
            </w:r>
          </w:p>
        </w:tc>
      </w:tr>
    </w:tbl>
    <w:p w14:paraId="558213F2" w14:textId="17FF3A32" w:rsidR="00573341" w:rsidRDefault="0062409B">
      <w:pPr>
        <w:jc w:val="center"/>
      </w:pPr>
      <w:r>
        <w:object w:dxaOrig="4050" w:dyaOrig="2030" w14:anchorId="1BE19EB8">
          <v:shape id="_x0000_i1053" type="#_x0000_t75" style="width:202.45pt;height:101.25pt" o:ole="">
            <v:imagedata r:id="rId65" o:title=""/>
          </v:shape>
          <o:OLEObject Type="Embed" ProgID="PBrush" ShapeID="_x0000_i1053" DrawAspect="Content" ObjectID="_1737467641" r:id="rId66"/>
        </w:object>
      </w:r>
    </w:p>
    <w:p w14:paraId="7A44160F" w14:textId="77777777" w:rsidR="00573341" w:rsidRDefault="0062409B">
      <w:pPr>
        <w:pStyle w:val="Heading3"/>
      </w:pPr>
      <w:r>
        <w:t>SchM_Exit_Fls_FLS_EXCLUSIVE_AREA_10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8"/>
        <w:gridCol w:w="2454"/>
        <w:gridCol w:w="2424"/>
      </w:tblGrid>
      <w:tr w:rsidR="00573341" w14:paraId="5F47523A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10F33EA" w14:textId="77777777" w:rsidR="00573341" w:rsidRDefault="0062409B">
            <w:r>
              <w:t>Object</w:t>
            </w:r>
          </w:p>
        </w:tc>
      </w:tr>
      <w:tr w:rsidR="00573341" w14:paraId="49CE9765" w14:textId="77777777" w:rsidTr="00573341">
        <w:tc>
          <w:tcPr>
            <w:tcW w:w="10064" w:type="dxa"/>
            <w:gridSpan w:val="4"/>
          </w:tcPr>
          <w:p w14:paraId="4E2A5A14" w14:textId="77777777" w:rsidR="00573341" w:rsidRDefault="0062409B">
            <w:r>
              <w:t>This function is used to enable interrupts when an event ends (Fls module).</w:t>
            </w:r>
          </w:p>
        </w:tc>
      </w:tr>
      <w:tr w:rsidR="00573341" w14:paraId="3AF38A24" w14:textId="77777777" w:rsidTr="00573341">
        <w:tc>
          <w:tcPr>
            <w:tcW w:w="10064" w:type="dxa"/>
            <w:gridSpan w:val="4"/>
            <w:shd w:val="clear" w:color="auto" w:fill="000080"/>
          </w:tcPr>
          <w:p w14:paraId="1592C746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33D5B542" w14:textId="77777777" w:rsidTr="00573341">
        <w:tc>
          <w:tcPr>
            <w:tcW w:w="10064" w:type="dxa"/>
            <w:gridSpan w:val="4"/>
          </w:tcPr>
          <w:p w14:paraId="2C076C62" w14:textId="77777777" w:rsidR="00573341" w:rsidRDefault="0062409B">
            <w:r>
              <w:t>EXPORTED void SchM_Exit_Fls_FLS_EXCLUSIVE_AREA_10 (void)</w:t>
            </w:r>
          </w:p>
        </w:tc>
      </w:tr>
      <w:tr w:rsidR="00573341" w14:paraId="5456A736" w14:textId="77777777" w:rsidTr="00573341">
        <w:tc>
          <w:tcPr>
            <w:tcW w:w="10064" w:type="dxa"/>
            <w:gridSpan w:val="4"/>
            <w:shd w:val="clear" w:color="auto" w:fill="000080"/>
          </w:tcPr>
          <w:p w14:paraId="28976DA9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5B353F3F" w14:textId="77777777" w:rsidTr="00573341">
        <w:tc>
          <w:tcPr>
            <w:tcW w:w="10064" w:type="dxa"/>
            <w:gridSpan w:val="4"/>
          </w:tcPr>
          <w:p w14:paraId="1B59B303" w14:textId="77777777" w:rsidR="00573341" w:rsidRDefault="0062409B">
            <w:r>
              <w:t>None.</w:t>
            </w:r>
          </w:p>
        </w:tc>
      </w:tr>
      <w:tr w:rsidR="00573341" w14:paraId="3251FEEB" w14:textId="77777777" w:rsidTr="00573341">
        <w:tc>
          <w:tcPr>
            <w:tcW w:w="10064" w:type="dxa"/>
            <w:gridSpan w:val="4"/>
            <w:shd w:val="clear" w:color="auto" w:fill="000080"/>
          </w:tcPr>
          <w:p w14:paraId="24C846D4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2AFA6429" w14:textId="77777777" w:rsidTr="00573341">
        <w:tc>
          <w:tcPr>
            <w:tcW w:w="10064" w:type="dxa"/>
            <w:gridSpan w:val="4"/>
          </w:tcPr>
          <w:p w14:paraId="0EAD574A" w14:textId="77777777" w:rsidR="00573341" w:rsidRDefault="0062409B">
            <w:r>
              <w:t>DSG_SchM_SchM_Exit_Fls_FLS_EXCLUSIVE_AREA_10</w:t>
            </w:r>
          </w:p>
        </w:tc>
      </w:tr>
      <w:tr w:rsidR="00573341" w14:paraId="78806FDB" w14:textId="77777777" w:rsidTr="00573341">
        <w:tc>
          <w:tcPr>
            <w:tcW w:w="10064" w:type="dxa"/>
            <w:gridSpan w:val="4"/>
            <w:shd w:val="clear" w:color="auto" w:fill="000080"/>
          </w:tcPr>
          <w:p w14:paraId="62E14E29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4FB9CE8" w14:textId="77777777" w:rsidTr="00573341">
        <w:tc>
          <w:tcPr>
            <w:tcW w:w="10064" w:type="dxa"/>
            <w:gridSpan w:val="4"/>
          </w:tcPr>
          <w:p w14:paraId="72501326" w14:textId="77777777" w:rsidR="00573341" w:rsidRDefault="0062409B">
            <w:r>
              <w:t>ARCH_SW_SchM_Exit_Fls_FLS_EXCLUSIVE_AREA_10</w:t>
            </w:r>
          </w:p>
        </w:tc>
      </w:tr>
      <w:tr w:rsidR="00573341" w14:paraId="18248BA2" w14:textId="77777777" w:rsidTr="00573341">
        <w:tc>
          <w:tcPr>
            <w:tcW w:w="10064" w:type="dxa"/>
            <w:gridSpan w:val="4"/>
            <w:shd w:val="clear" w:color="auto" w:fill="000080"/>
          </w:tcPr>
          <w:p w14:paraId="43BF2CC0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740F38DF" w14:textId="77777777" w:rsidTr="00573341">
        <w:tc>
          <w:tcPr>
            <w:tcW w:w="2516" w:type="dxa"/>
            <w:shd w:val="clear" w:color="auto" w:fill="C6D9F1"/>
          </w:tcPr>
          <w:p w14:paraId="4D0D7D13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98416B9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7B68825B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35DE460" w14:textId="77777777" w:rsidR="00573341" w:rsidRDefault="0062409B">
            <w:r>
              <w:t>Range</w:t>
            </w:r>
          </w:p>
        </w:tc>
      </w:tr>
      <w:tr w:rsidR="00573341" w14:paraId="53000FD9" w14:textId="77777777" w:rsidTr="00573341">
        <w:tc>
          <w:tcPr>
            <w:tcW w:w="2516" w:type="dxa"/>
          </w:tcPr>
          <w:p w14:paraId="0705C8E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3F95CE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06DBD9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D103CF9" w14:textId="77777777" w:rsidR="00573341" w:rsidRDefault="0062409B">
            <w:r>
              <w:t>NA</w:t>
            </w:r>
          </w:p>
        </w:tc>
      </w:tr>
      <w:tr w:rsidR="00573341" w14:paraId="1C221744" w14:textId="77777777" w:rsidTr="00573341">
        <w:tc>
          <w:tcPr>
            <w:tcW w:w="10064" w:type="dxa"/>
            <w:gridSpan w:val="4"/>
            <w:shd w:val="clear" w:color="auto" w:fill="000080"/>
          </w:tcPr>
          <w:p w14:paraId="446CC72E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3D22C6A" w14:textId="77777777" w:rsidTr="00573341">
        <w:tc>
          <w:tcPr>
            <w:tcW w:w="2516" w:type="dxa"/>
            <w:shd w:val="clear" w:color="auto" w:fill="C6D9F1"/>
          </w:tcPr>
          <w:p w14:paraId="62E3403A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4323D793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5111E876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70FCA57" w14:textId="77777777" w:rsidR="00573341" w:rsidRDefault="0062409B">
            <w:r>
              <w:t>Range</w:t>
            </w:r>
          </w:p>
        </w:tc>
      </w:tr>
      <w:tr w:rsidR="00573341" w14:paraId="3216ACCB" w14:textId="77777777" w:rsidTr="00573341">
        <w:tc>
          <w:tcPr>
            <w:tcW w:w="2516" w:type="dxa"/>
          </w:tcPr>
          <w:p w14:paraId="60FEE34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D6215E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6EF031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A56E186" w14:textId="77777777" w:rsidR="00573341" w:rsidRDefault="0062409B">
            <w:r>
              <w:t>NA</w:t>
            </w:r>
          </w:p>
        </w:tc>
      </w:tr>
      <w:tr w:rsidR="00573341" w14:paraId="4A2A7171" w14:textId="77777777" w:rsidTr="00573341">
        <w:tc>
          <w:tcPr>
            <w:tcW w:w="10064" w:type="dxa"/>
            <w:gridSpan w:val="4"/>
            <w:shd w:val="clear" w:color="auto" w:fill="000080"/>
          </w:tcPr>
          <w:p w14:paraId="2AEFBCCB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0A7EDC8C" w14:textId="77777777" w:rsidTr="00573341">
        <w:tc>
          <w:tcPr>
            <w:tcW w:w="2516" w:type="dxa"/>
            <w:shd w:val="clear" w:color="auto" w:fill="C6D9F1"/>
          </w:tcPr>
          <w:p w14:paraId="594ED0A5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3FA7268E" w14:textId="77777777" w:rsidR="00573341" w:rsidRDefault="0062409B">
            <w:r>
              <w:t>Description</w:t>
            </w:r>
          </w:p>
        </w:tc>
      </w:tr>
      <w:tr w:rsidR="00573341" w14:paraId="696D1DA1" w14:textId="77777777" w:rsidTr="00573341">
        <w:tc>
          <w:tcPr>
            <w:tcW w:w="2516" w:type="dxa"/>
          </w:tcPr>
          <w:p w14:paraId="3FDF9ADC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0044C603" w14:textId="77777777" w:rsidR="00573341" w:rsidRDefault="0062409B">
            <w:r>
              <w:t>None.</w:t>
            </w:r>
          </w:p>
        </w:tc>
      </w:tr>
      <w:tr w:rsidR="00573341" w14:paraId="711FDAE0" w14:textId="77777777" w:rsidTr="00573341">
        <w:tc>
          <w:tcPr>
            <w:tcW w:w="10064" w:type="dxa"/>
            <w:gridSpan w:val="4"/>
            <w:shd w:val="clear" w:color="auto" w:fill="000080"/>
          </w:tcPr>
          <w:p w14:paraId="1A16A0B4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0F9521CD" w14:textId="77777777" w:rsidTr="00573341">
        <w:tc>
          <w:tcPr>
            <w:tcW w:w="2516" w:type="dxa"/>
            <w:shd w:val="clear" w:color="auto" w:fill="C6D9F1"/>
          </w:tcPr>
          <w:p w14:paraId="6E1CBA22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F1DA6CE" w14:textId="77777777" w:rsidR="00573341" w:rsidRDefault="0062409B">
            <w:r>
              <w:t>Description</w:t>
            </w:r>
          </w:p>
        </w:tc>
      </w:tr>
      <w:tr w:rsidR="00573341" w14:paraId="57CDEE61" w14:textId="77777777" w:rsidTr="00573341">
        <w:tc>
          <w:tcPr>
            <w:tcW w:w="2516" w:type="dxa"/>
          </w:tcPr>
          <w:p w14:paraId="673E7DB4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63694020" w14:textId="77777777" w:rsidR="00573341" w:rsidRDefault="0062409B">
            <w:r>
              <w:t>Called in Fls_Erase function.</w:t>
            </w:r>
          </w:p>
        </w:tc>
      </w:tr>
      <w:tr w:rsidR="00573341" w14:paraId="126ACB4D" w14:textId="77777777" w:rsidTr="00573341">
        <w:tc>
          <w:tcPr>
            <w:tcW w:w="10064" w:type="dxa"/>
            <w:gridSpan w:val="4"/>
            <w:shd w:val="clear" w:color="auto" w:fill="000080"/>
          </w:tcPr>
          <w:p w14:paraId="123EE884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4DE3A2C3" w14:textId="77777777" w:rsidTr="00573341">
        <w:tc>
          <w:tcPr>
            <w:tcW w:w="10064" w:type="dxa"/>
            <w:gridSpan w:val="4"/>
          </w:tcPr>
          <w:p w14:paraId="2605F70E" w14:textId="77777777" w:rsidR="00573341" w:rsidRDefault="0062409B">
            <w:r>
              <w:t>*</w:t>
            </w:r>
          </w:p>
        </w:tc>
      </w:tr>
      <w:tr w:rsidR="00573341" w14:paraId="4AD7733F" w14:textId="77777777" w:rsidTr="00573341">
        <w:tc>
          <w:tcPr>
            <w:tcW w:w="10064" w:type="dxa"/>
            <w:gridSpan w:val="4"/>
            <w:shd w:val="clear" w:color="auto" w:fill="000080"/>
          </w:tcPr>
          <w:p w14:paraId="30E7E20A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62B24E34" w14:textId="77777777" w:rsidTr="00573341">
        <w:tc>
          <w:tcPr>
            <w:tcW w:w="10064" w:type="dxa"/>
            <w:gridSpan w:val="4"/>
          </w:tcPr>
          <w:p w14:paraId="466D1B04" w14:textId="77777777" w:rsidR="00573341" w:rsidRDefault="0062409B">
            <w:r>
              <w:t>None.</w:t>
            </w:r>
          </w:p>
        </w:tc>
      </w:tr>
    </w:tbl>
    <w:p w14:paraId="596CBD60" w14:textId="7FFDF691" w:rsidR="00573341" w:rsidRDefault="0062409B">
      <w:pPr>
        <w:jc w:val="center"/>
      </w:pPr>
      <w:r>
        <w:object w:dxaOrig="4050" w:dyaOrig="2030" w14:anchorId="1082FEE8">
          <v:shape id="_x0000_i1054" type="#_x0000_t75" style="width:202.45pt;height:101.25pt" o:ole="">
            <v:imagedata r:id="rId67" o:title=""/>
          </v:shape>
          <o:OLEObject Type="Embed" ProgID="PBrush" ShapeID="_x0000_i1054" DrawAspect="Content" ObjectID="_1737467642" r:id="rId68"/>
        </w:object>
      </w:r>
    </w:p>
    <w:p w14:paraId="3BA9EF4E" w14:textId="77777777" w:rsidR="00573341" w:rsidRDefault="0062409B">
      <w:pPr>
        <w:pStyle w:val="Heading3"/>
      </w:pPr>
      <w:r>
        <w:t>SchM_Exit_Fls_FLS_EXCLUSIVE_AREA_11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8"/>
        <w:gridCol w:w="2454"/>
        <w:gridCol w:w="2424"/>
      </w:tblGrid>
      <w:tr w:rsidR="00573341" w14:paraId="368FF690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014E5E9A" w14:textId="77777777" w:rsidR="00573341" w:rsidRDefault="0062409B">
            <w:r>
              <w:t>Object</w:t>
            </w:r>
          </w:p>
        </w:tc>
      </w:tr>
      <w:tr w:rsidR="00573341" w14:paraId="3C4134CC" w14:textId="77777777" w:rsidTr="00573341">
        <w:tc>
          <w:tcPr>
            <w:tcW w:w="10064" w:type="dxa"/>
            <w:gridSpan w:val="4"/>
          </w:tcPr>
          <w:p w14:paraId="4BF2CA21" w14:textId="77777777" w:rsidR="00573341" w:rsidRDefault="0062409B">
            <w:r>
              <w:t>This function is used to enable interrupts when an event ends (Fls module).</w:t>
            </w:r>
          </w:p>
        </w:tc>
      </w:tr>
      <w:tr w:rsidR="00573341" w14:paraId="28978429" w14:textId="77777777" w:rsidTr="00573341">
        <w:tc>
          <w:tcPr>
            <w:tcW w:w="10064" w:type="dxa"/>
            <w:gridSpan w:val="4"/>
            <w:shd w:val="clear" w:color="auto" w:fill="000080"/>
          </w:tcPr>
          <w:p w14:paraId="2C9343A9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77E94217" w14:textId="77777777" w:rsidTr="00573341">
        <w:tc>
          <w:tcPr>
            <w:tcW w:w="10064" w:type="dxa"/>
            <w:gridSpan w:val="4"/>
          </w:tcPr>
          <w:p w14:paraId="57B5E399" w14:textId="77777777" w:rsidR="00573341" w:rsidRDefault="0062409B">
            <w:r>
              <w:t>EXPORTED void SchM_Exit_Fls_FLS_EXCLUSIVE_AREA_11 (void)</w:t>
            </w:r>
          </w:p>
        </w:tc>
      </w:tr>
      <w:tr w:rsidR="00573341" w14:paraId="791A9063" w14:textId="77777777" w:rsidTr="00573341">
        <w:tc>
          <w:tcPr>
            <w:tcW w:w="10064" w:type="dxa"/>
            <w:gridSpan w:val="4"/>
            <w:shd w:val="clear" w:color="auto" w:fill="000080"/>
          </w:tcPr>
          <w:p w14:paraId="4A996092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46D5BFE" w14:textId="77777777" w:rsidTr="00573341">
        <w:tc>
          <w:tcPr>
            <w:tcW w:w="10064" w:type="dxa"/>
            <w:gridSpan w:val="4"/>
          </w:tcPr>
          <w:p w14:paraId="0B220D85" w14:textId="77777777" w:rsidR="00573341" w:rsidRDefault="0062409B">
            <w:r>
              <w:lastRenderedPageBreak/>
              <w:t>None.</w:t>
            </w:r>
          </w:p>
        </w:tc>
      </w:tr>
      <w:tr w:rsidR="00573341" w14:paraId="54945383" w14:textId="77777777" w:rsidTr="00573341">
        <w:tc>
          <w:tcPr>
            <w:tcW w:w="10064" w:type="dxa"/>
            <w:gridSpan w:val="4"/>
            <w:shd w:val="clear" w:color="auto" w:fill="000080"/>
          </w:tcPr>
          <w:p w14:paraId="626EED59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1E109156" w14:textId="77777777" w:rsidTr="00573341">
        <w:tc>
          <w:tcPr>
            <w:tcW w:w="10064" w:type="dxa"/>
            <w:gridSpan w:val="4"/>
          </w:tcPr>
          <w:p w14:paraId="59549CCF" w14:textId="77777777" w:rsidR="00573341" w:rsidRDefault="0062409B">
            <w:r>
              <w:t>DSG_SchM_SchM_Exit_Fls_FLS_EXCLUSIVE_AREA_11</w:t>
            </w:r>
          </w:p>
        </w:tc>
      </w:tr>
      <w:tr w:rsidR="00573341" w14:paraId="4508D88B" w14:textId="77777777" w:rsidTr="00573341">
        <w:tc>
          <w:tcPr>
            <w:tcW w:w="10064" w:type="dxa"/>
            <w:gridSpan w:val="4"/>
            <w:shd w:val="clear" w:color="auto" w:fill="000080"/>
          </w:tcPr>
          <w:p w14:paraId="7CA44570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56D062BA" w14:textId="77777777" w:rsidTr="00573341">
        <w:tc>
          <w:tcPr>
            <w:tcW w:w="10064" w:type="dxa"/>
            <w:gridSpan w:val="4"/>
          </w:tcPr>
          <w:p w14:paraId="7F6813E6" w14:textId="77777777" w:rsidR="00573341" w:rsidRDefault="0062409B">
            <w:r>
              <w:t>ARCH_SW_SchM_Exit_Fls_FLS_EXCLUSIVE_AREA_11</w:t>
            </w:r>
          </w:p>
        </w:tc>
      </w:tr>
      <w:tr w:rsidR="00573341" w14:paraId="26B61967" w14:textId="77777777" w:rsidTr="00573341">
        <w:tc>
          <w:tcPr>
            <w:tcW w:w="10064" w:type="dxa"/>
            <w:gridSpan w:val="4"/>
            <w:shd w:val="clear" w:color="auto" w:fill="000080"/>
          </w:tcPr>
          <w:p w14:paraId="1368634C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43849E3F" w14:textId="77777777" w:rsidTr="00573341">
        <w:tc>
          <w:tcPr>
            <w:tcW w:w="2516" w:type="dxa"/>
            <w:shd w:val="clear" w:color="auto" w:fill="C6D9F1"/>
          </w:tcPr>
          <w:p w14:paraId="32F94023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F1E4FA4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8E200A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13FB161" w14:textId="77777777" w:rsidR="00573341" w:rsidRDefault="0062409B">
            <w:r>
              <w:t>Range</w:t>
            </w:r>
          </w:p>
        </w:tc>
      </w:tr>
      <w:tr w:rsidR="00573341" w14:paraId="430773CA" w14:textId="77777777" w:rsidTr="00573341">
        <w:tc>
          <w:tcPr>
            <w:tcW w:w="2516" w:type="dxa"/>
          </w:tcPr>
          <w:p w14:paraId="51B79FB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C771E9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0DDBBB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577E134" w14:textId="77777777" w:rsidR="00573341" w:rsidRDefault="0062409B">
            <w:r>
              <w:t>NA</w:t>
            </w:r>
          </w:p>
        </w:tc>
      </w:tr>
      <w:tr w:rsidR="00573341" w14:paraId="4B960759" w14:textId="77777777" w:rsidTr="00573341">
        <w:tc>
          <w:tcPr>
            <w:tcW w:w="10064" w:type="dxa"/>
            <w:gridSpan w:val="4"/>
            <w:shd w:val="clear" w:color="auto" w:fill="000080"/>
          </w:tcPr>
          <w:p w14:paraId="0FF1D571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1AF5B137" w14:textId="77777777" w:rsidTr="00573341">
        <w:tc>
          <w:tcPr>
            <w:tcW w:w="2516" w:type="dxa"/>
            <w:shd w:val="clear" w:color="auto" w:fill="C6D9F1"/>
          </w:tcPr>
          <w:p w14:paraId="55A4BD1E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BF8154C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755BF93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5FA368BB" w14:textId="77777777" w:rsidR="00573341" w:rsidRDefault="0062409B">
            <w:r>
              <w:t>Range</w:t>
            </w:r>
          </w:p>
        </w:tc>
      </w:tr>
      <w:tr w:rsidR="00573341" w14:paraId="2AE69D99" w14:textId="77777777" w:rsidTr="00573341">
        <w:tc>
          <w:tcPr>
            <w:tcW w:w="2516" w:type="dxa"/>
          </w:tcPr>
          <w:p w14:paraId="5E9C584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EF4938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7CDAC0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284CF1D7" w14:textId="77777777" w:rsidR="00573341" w:rsidRDefault="0062409B">
            <w:r>
              <w:t>NA</w:t>
            </w:r>
          </w:p>
        </w:tc>
      </w:tr>
      <w:tr w:rsidR="00573341" w14:paraId="57DA90D9" w14:textId="77777777" w:rsidTr="00573341">
        <w:tc>
          <w:tcPr>
            <w:tcW w:w="10064" w:type="dxa"/>
            <w:gridSpan w:val="4"/>
            <w:shd w:val="clear" w:color="auto" w:fill="000080"/>
          </w:tcPr>
          <w:p w14:paraId="6C38BDE9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432888C5" w14:textId="77777777" w:rsidTr="00573341">
        <w:tc>
          <w:tcPr>
            <w:tcW w:w="2516" w:type="dxa"/>
            <w:shd w:val="clear" w:color="auto" w:fill="C6D9F1"/>
          </w:tcPr>
          <w:p w14:paraId="76F3C2C0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0832B80" w14:textId="77777777" w:rsidR="00573341" w:rsidRDefault="0062409B">
            <w:r>
              <w:t>Description</w:t>
            </w:r>
          </w:p>
        </w:tc>
      </w:tr>
      <w:tr w:rsidR="00573341" w14:paraId="298171C9" w14:textId="77777777" w:rsidTr="00573341">
        <w:tc>
          <w:tcPr>
            <w:tcW w:w="2516" w:type="dxa"/>
          </w:tcPr>
          <w:p w14:paraId="0513BB0C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0FB7341" w14:textId="77777777" w:rsidR="00573341" w:rsidRDefault="0062409B">
            <w:r>
              <w:t>None.</w:t>
            </w:r>
          </w:p>
        </w:tc>
      </w:tr>
      <w:tr w:rsidR="00573341" w14:paraId="4EA611BE" w14:textId="77777777" w:rsidTr="00573341">
        <w:tc>
          <w:tcPr>
            <w:tcW w:w="10064" w:type="dxa"/>
            <w:gridSpan w:val="4"/>
            <w:shd w:val="clear" w:color="auto" w:fill="000080"/>
          </w:tcPr>
          <w:p w14:paraId="65F6F872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69650441" w14:textId="77777777" w:rsidTr="00573341">
        <w:tc>
          <w:tcPr>
            <w:tcW w:w="2516" w:type="dxa"/>
            <w:shd w:val="clear" w:color="auto" w:fill="C6D9F1"/>
          </w:tcPr>
          <w:p w14:paraId="5403882E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68C249B" w14:textId="77777777" w:rsidR="00573341" w:rsidRDefault="0062409B">
            <w:r>
              <w:t>Description</w:t>
            </w:r>
          </w:p>
        </w:tc>
      </w:tr>
      <w:tr w:rsidR="00573341" w14:paraId="200CA338" w14:textId="77777777" w:rsidTr="00573341">
        <w:tc>
          <w:tcPr>
            <w:tcW w:w="2516" w:type="dxa"/>
          </w:tcPr>
          <w:p w14:paraId="6361296C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217EFF16" w14:textId="77777777" w:rsidR="00573341" w:rsidRDefault="0062409B">
            <w:r>
              <w:t>Called in Fls_Write function.</w:t>
            </w:r>
          </w:p>
        </w:tc>
      </w:tr>
      <w:tr w:rsidR="00573341" w14:paraId="31FAD800" w14:textId="77777777" w:rsidTr="00573341">
        <w:tc>
          <w:tcPr>
            <w:tcW w:w="10064" w:type="dxa"/>
            <w:gridSpan w:val="4"/>
            <w:shd w:val="clear" w:color="auto" w:fill="000080"/>
          </w:tcPr>
          <w:p w14:paraId="1FDE65FA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6D4BA45B" w14:textId="77777777" w:rsidTr="00573341">
        <w:tc>
          <w:tcPr>
            <w:tcW w:w="10064" w:type="dxa"/>
            <w:gridSpan w:val="4"/>
          </w:tcPr>
          <w:p w14:paraId="7F3D49F8" w14:textId="77777777" w:rsidR="00573341" w:rsidRDefault="0062409B">
            <w:r>
              <w:t>*</w:t>
            </w:r>
          </w:p>
        </w:tc>
      </w:tr>
      <w:tr w:rsidR="00573341" w14:paraId="683AC774" w14:textId="77777777" w:rsidTr="00573341">
        <w:tc>
          <w:tcPr>
            <w:tcW w:w="10064" w:type="dxa"/>
            <w:gridSpan w:val="4"/>
            <w:shd w:val="clear" w:color="auto" w:fill="000080"/>
          </w:tcPr>
          <w:p w14:paraId="09ED1B3E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27FDE5F7" w14:textId="77777777" w:rsidTr="00573341">
        <w:tc>
          <w:tcPr>
            <w:tcW w:w="10064" w:type="dxa"/>
            <w:gridSpan w:val="4"/>
          </w:tcPr>
          <w:p w14:paraId="3202943E" w14:textId="77777777" w:rsidR="00573341" w:rsidRDefault="0062409B">
            <w:r>
              <w:t>None.</w:t>
            </w:r>
          </w:p>
        </w:tc>
      </w:tr>
    </w:tbl>
    <w:p w14:paraId="16526A65" w14:textId="39E4695E" w:rsidR="00573341" w:rsidRDefault="0062409B">
      <w:pPr>
        <w:jc w:val="center"/>
      </w:pPr>
      <w:r>
        <w:object w:dxaOrig="4050" w:dyaOrig="2030" w14:anchorId="392F0774">
          <v:shape id="_x0000_i1055" type="#_x0000_t75" style="width:202.45pt;height:101.25pt" o:ole="">
            <v:imagedata r:id="rId69" o:title=""/>
          </v:shape>
          <o:OLEObject Type="Embed" ProgID="PBrush" ShapeID="_x0000_i1055" DrawAspect="Content" ObjectID="_1737467643" r:id="rId70"/>
        </w:object>
      </w:r>
    </w:p>
    <w:p w14:paraId="72C866ED" w14:textId="77777777" w:rsidR="00573341" w:rsidRDefault="0062409B">
      <w:pPr>
        <w:pStyle w:val="Heading3"/>
      </w:pPr>
      <w:r>
        <w:t>SchM_Exit_Fls_FLS_EXCLUSIVE_AREA_12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8"/>
        <w:gridCol w:w="2454"/>
        <w:gridCol w:w="2424"/>
      </w:tblGrid>
      <w:tr w:rsidR="00573341" w14:paraId="597E022B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0D2181D2" w14:textId="77777777" w:rsidR="00573341" w:rsidRDefault="0062409B">
            <w:r>
              <w:t>Object</w:t>
            </w:r>
          </w:p>
        </w:tc>
      </w:tr>
      <w:tr w:rsidR="00573341" w14:paraId="1C49BC63" w14:textId="77777777" w:rsidTr="00573341">
        <w:tc>
          <w:tcPr>
            <w:tcW w:w="10064" w:type="dxa"/>
            <w:gridSpan w:val="4"/>
          </w:tcPr>
          <w:p w14:paraId="52262441" w14:textId="77777777" w:rsidR="00573341" w:rsidRDefault="0062409B">
            <w:r>
              <w:t>This function is used to enable interrupts when an event ends (Fls module).</w:t>
            </w:r>
          </w:p>
        </w:tc>
      </w:tr>
      <w:tr w:rsidR="00573341" w14:paraId="78F64A3D" w14:textId="77777777" w:rsidTr="00573341">
        <w:tc>
          <w:tcPr>
            <w:tcW w:w="10064" w:type="dxa"/>
            <w:gridSpan w:val="4"/>
            <w:shd w:val="clear" w:color="auto" w:fill="000080"/>
          </w:tcPr>
          <w:p w14:paraId="53CCF595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3EF315F2" w14:textId="77777777" w:rsidTr="00573341">
        <w:tc>
          <w:tcPr>
            <w:tcW w:w="10064" w:type="dxa"/>
            <w:gridSpan w:val="4"/>
          </w:tcPr>
          <w:p w14:paraId="1B8B02B2" w14:textId="77777777" w:rsidR="00573341" w:rsidRDefault="0062409B">
            <w:r>
              <w:t>EXPORTED void SchM_Exit_Fls_FLS_EXCLUSIVE_AREA_12 (void)</w:t>
            </w:r>
          </w:p>
        </w:tc>
      </w:tr>
      <w:tr w:rsidR="00573341" w14:paraId="52757D43" w14:textId="77777777" w:rsidTr="00573341">
        <w:tc>
          <w:tcPr>
            <w:tcW w:w="10064" w:type="dxa"/>
            <w:gridSpan w:val="4"/>
            <w:shd w:val="clear" w:color="auto" w:fill="000080"/>
          </w:tcPr>
          <w:p w14:paraId="0E9DAFFF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17A2056D" w14:textId="77777777" w:rsidTr="00573341">
        <w:tc>
          <w:tcPr>
            <w:tcW w:w="10064" w:type="dxa"/>
            <w:gridSpan w:val="4"/>
          </w:tcPr>
          <w:p w14:paraId="005352F4" w14:textId="77777777" w:rsidR="00573341" w:rsidRDefault="0062409B">
            <w:r>
              <w:t>None.</w:t>
            </w:r>
          </w:p>
        </w:tc>
      </w:tr>
      <w:tr w:rsidR="00573341" w14:paraId="2EF7DB7B" w14:textId="77777777" w:rsidTr="00573341">
        <w:tc>
          <w:tcPr>
            <w:tcW w:w="10064" w:type="dxa"/>
            <w:gridSpan w:val="4"/>
            <w:shd w:val="clear" w:color="auto" w:fill="000080"/>
          </w:tcPr>
          <w:p w14:paraId="3DB6F593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A6CD8E3" w14:textId="77777777" w:rsidTr="00573341">
        <w:tc>
          <w:tcPr>
            <w:tcW w:w="10064" w:type="dxa"/>
            <w:gridSpan w:val="4"/>
          </w:tcPr>
          <w:p w14:paraId="75ABC9E2" w14:textId="77777777" w:rsidR="00573341" w:rsidRDefault="0062409B">
            <w:r>
              <w:t>DSG_SchM_SchM_Exit_Fls_FLS_EXCLUSIVE_AREA_12</w:t>
            </w:r>
          </w:p>
        </w:tc>
      </w:tr>
      <w:tr w:rsidR="00573341" w14:paraId="761A1C50" w14:textId="77777777" w:rsidTr="00573341">
        <w:tc>
          <w:tcPr>
            <w:tcW w:w="10064" w:type="dxa"/>
            <w:gridSpan w:val="4"/>
            <w:shd w:val="clear" w:color="auto" w:fill="000080"/>
          </w:tcPr>
          <w:p w14:paraId="1CC96AFD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0A19532A" w14:textId="77777777" w:rsidTr="00573341">
        <w:tc>
          <w:tcPr>
            <w:tcW w:w="10064" w:type="dxa"/>
            <w:gridSpan w:val="4"/>
          </w:tcPr>
          <w:p w14:paraId="62BD0FF0" w14:textId="77777777" w:rsidR="00573341" w:rsidRDefault="0062409B">
            <w:r>
              <w:t>ARCH_SW_SchM_Exit_Fls_FLS_EXCLUSIVE_AREA_12</w:t>
            </w:r>
          </w:p>
        </w:tc>
      </w:tr>
      <w:tr w:rsidR="00573341" w14:paraId="52ACAF48" w14:textId="77777777" w:rsidTr="00573341">
        <w:tc>
          <w:tcPr>
            <w:tcW w:w="10064" w:type="dxa"/>
            <w:gridSpan w:val="4"/>
            <w:shd w:val="clear" w:color="auto" w:fill="000080"/>
          </w:tcPr>
          <w:p w14:paraId="08983818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56DF5D72" w14:textId="77777777" w:rsidTr="00573341">
        <w:tc>
          <w:tcPr>
            <w:tcW w:w="2516" w:type="dxa"/>
            <w:shd w:val="clear" w:color="auto" w:fill="C6D9F1"/>
          </w:tcPr>
          <w:p w14:paraId="45CD50B2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09D99F2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927DE95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992FC21" w14:textId="77777777" w:rsidR="00573341" w:rsidRDefault="0062409B">
            <w:r>
              <w:t>Range</w:t>
            </w:r>
          </w:p>
        </w:tc>
      </w:tr>
      <w:tr w:rsidR="00573341" w14:paraId="0AAD8E42" w14:textId="77777777" w:rsidTr="00573341">
        <w:tc>
          <w:tcPr>
            <w:tcW w:w="2516" w:type="dxa"/>
          </w:tcPr>
          <w:p w14:paraId="5210C7F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8D50C2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03F11F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EA06774" w14:textId="77777777" w:rsidR="00573341" w:rsidRDefault="0062409B">
            <w:r>
              <w:t>NA</w:t>
            </w:r>
          </w:p>
        </w:tc>
      </w:tr>
      <w:tr w:rsidR="00573341" w14:paraId="41F47708" w14:textId="77777777" w:rsidTr="00573341">
        <w:tc>
          <w:tcPr>
            <w:tcW w:w="10064" w:type="dxa"/>
            <w:gridSpan w:val="4"/>
            <w:shd w:val="clear" w:color="auto" w:fill="000080"/>
          </w:tcPr>
          <w:p w14:paraId="3F372789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3F016C5F" w14:textId="77777777" w:rsidTr="00573341">
        <w:tc>
          <w:tcPr>
            <w:tcW w:w="2516" w:type="dxa"/>
            <w:shd w:val="clear" w:color="auto" w:fill="C6D9F1"/>
          </w:tcPr>
          <w:p w14:paraId="5A873397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0FD2FEDA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C87A040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6A1B93C9" w14:textId="77777777" w:rsidR="00573341" w:rsidRDefault="0062409B">
            <w:r>
              <w:t>Range</w:t>
            </w:r>
          </w:p>
        </w:tc>
      </w:tr>
      <w:tr w:rsidR="00573341" w14:paraId="7244E90D" w14:textId="77777777" w:rsidTr="00573341">
        <w:tc>
          <w:tcPr>
            <w:tcW w:w="2516" w:type="dxa"/>
          </w:tcPr>
          <w:p w14:paraId="34A756F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2C1505A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D344CC3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A7193ED" w14:textId="77777777" w:rsidR="00573341" w:rsidRDefault="0062409B">
            <w:r>
              <w:t>NA</w:t>
            </w:r>
          </w:p>
        </w:tc>
      </w:tr>
      <w:tr w:rsidR="00573341" w14:paraId="12DE9C8F" w14:textId="77777777" w:rsidTr="00573341">
        <w:tc>
          <w:tcPr>
            <w:tcW w:w="10064" w:type="dxa"/>
            <w:gridSpan w:val="4"/>
            <w:shd w:val="clear" w:color="auto" w:fill="000080"/>
          </w:tcPr>
          <w:p w14:paraId="58AD7E99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4D3DA7AB" w14:textId="77777777" w:rsidTr="00573341">
        <w:tc>
          <w:tcPr>
            <w:tcW w:w="2516" w:type="dxa"/>
            <w:shd w:val="clear" w:color="auto" w:fill="C6D9F1"/>
          </w:tcPr>
          <w:p w14:paraId="0128DFC9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181DE096" w14:textId="77777777" w:rsidR="00573341" w:rsidRDefault="0062409B">
            <w:r>
              <w:t>Description</w:t>
            </w:r>
          </w:p>
        </w:tc>
      </w:tr>
      <w:tr w:rsidR="00573341" w14:paraId="1D2C2526" w14:textId="77777777" w:rsidTr="00573341">
        <w:tc>
          <w:tcPr>
            <w:tcW w:w="2516" w:type="dxa"/>
          </w:tcPr>
          <w:p w14:paraId="515633E8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73123946" w14:textId="77777777" w:rsidR="00573341" w:rsidRDefault="0062409B">
            <w:r>
              <w:t>None.</w:t>
            </w:r>
          </w:p>
        </w:tc>
      </w:tr>
      <w:tr w:rsidR="00573341" w14:paraId="4648539F" w14:textId="77777777" w:rsidTr="00573341">
        <w:tc>
          <w:tcPr>
            <w:tcW w:w="10064" w:type="dxa"/>
            <w:gridSpan w:val="4"/>
            <w:shd w:val="clear" w:color="auto" w:fill="000080"/>
          </w:tcPr>
          <w:p w14:paraId="4199D9E1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F4B9930" w14:textId="77777777" w:rsidTr="00573341">
        <w:tc>
          <w:tcPr>
            <w:tcW w:w="2516" w:type="dxa"/>
            <w:shd w:val="clear" w:color="auto" w:fill="C6D9F1"/>
          </w:tcPr>
          <w:p w14:paraId="5FBCCE28" w14:textId="77777777" w:rsidR="00573341" w:rsidRDefault="0062409B">
            <w:r>
              <w:lastRenderedPageBreak/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693DB4BD" w14:textId="77777777" w:rsidR="00573341" w:rsidRDefault="0062409B">
            <w:r>
              <w:t>Description</w:t>
            </w:r>
          </w:p>
        </w:tc>
      </w:tr>
      <w:tr w:rsidR="00573341" w14:paraId="73A5255C" w14:textId="77777777" w:rsidTr="00573341">
        <w:tc>
          <w:tcPr>
            <w:tcW w:w="2516" w:type="dxa"/>
          </w:tcPr>
          <w:p w14:paraId="1240C12C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593F7CD7" w14:textId="77777777" w:rsidR="00573341" w:rsidRDefault="0062409B">
            <w:r>
              <w:t>Called in Fls_Read function.</w:t>
            </w:r>
          </w:p>
        </w:tc>
      </w:tr>
      <w:tr w:rsidR="00573341" w14:paraId="405DAD22" w14:textId="77777777" w:rsidTr="00573341">
        <w:tc>
          <w:tcPr>
            <w:tcW w:w="10064" w:type="dxa"/>
            <w:gridSpan w:val="4"/>
            <w:shd w:val="clear" w:color="auto" w:fill="000080"/>
          </w:tcPr>
          <w:p w14:paraId="219731C9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5EE7D2B0" w14:textId="77777777" w:rsidTr="00573341">
        <w:tc>
          <w:tcPr>
            <w:tcW w:w="10064" w:type="dxa"/>
            <w:gridSpan w:val="4"/>
          </w:tcPr>
          <w:p w14:paraId="64C7C545" w14:textId="77777777" w:rsidR="00573341" w:rsidRDefault="0062409B">
            <w:r>
              <w:t>*</w:t>
            </w:r>
          </w:p>
        </w:tc>
      </w:tr>
      <w:tr w:rsidR="00573341" w14:paraId="25A8BB8A" w14:textId="77777777" w:rsidTr="00573341">
        <w:tc>
          <w:tcPr>
            <w:tcW w:w="10064" w:type="dxa"/>
            <w:gridSpan w:val="4"/>
            <w:shd w:val="clear" w:color="auto" w:fill="000080"/>
          </w:tcPr>
          <w:p w14:paraId="7E8A95FB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184D47A2" w14:textId="77777777" w:rsidTr="00573341">
        <w:tc>
          <w:tcPr>
            <w:tcW w:w="10064" w:type="dxa"/>
            <w:gridSpan w:val="4"/>
          </w:tcPr>
          <w:p w14:paraId="552F72A0" w14:textId="77777777" w:rsidR="00573341" w:rsidRDefault="0062409B">
            <w:r>
              <w:t>None.</w:t>
            </w:r>
          </w:p>
        </w:tc>
      </w:tr>
    </w:tbl>
    <w:p w14:paraId="10FDEAB5" w14:textId="235CFBD7" w:rsidR="00573341" w:rsidRDefault="0062409B">
      <w:pPr>
        <w:jc w:val="center"/>
      </w:pPr>
      <w:r>
        <w:object w:dxaOrig="4050" w:dyaOrig="2030" w14:anchorId="354701DA">
          <v:shape id="_x0000_i1056" type="#_x0000_t75" style="width:202.45pt;height:101.25pt" o:ole="">
            <v:imagedata r:id="rId71" o:title=""/>
          </v:shape>
          <o:OLEObject Type="Embed" ProgID="PBrush" ShapeID="_x0000_i1056" DrawAspect="Content" ObjectID="_1737467644" r:id="rId72"/>
        </w:object>
      </w:r>
    </w:p>
    <w:p w14:paraId="7821D394" w14:textId="77777777" w:rsidR="00573341" w:rsidRDefault="0062409B">
      <w:pPr>
        <w:pStyle w:val="Heading3"/>
      </w:pPr>
      <w:r>
        <w:t>SchM_Exit_Fls_FLS_EXCLUSIVE_AREA_13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2418"/>
        <w:gridCol w:w="2454"/>
        <w:gridCol w:w="2424"/>
      </w:tblGrid>
      <w:tr w:rsidR="00573341" w14:paraId="66C96D9A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4BECCF3" w14:textId="77777777" w:rsidR="00573341" w:rsidRDefault="0062409B">
            <w:r>
              <w:t>Object</w:t>
            </w:r>
          </w:p>
        </w:tc>
      </w:tr>
      <w:tr w:rsidR="00573341" w14:paraId="0BCB9EC0" w14:textId="77777777" w:rsidTr="00573341">
        <w:tc>
          <w:tcPr>
            <w:tcW w:w="10064" w:type="dxa"/>
            <w:gridSpan w:val="4"/>
          </w:tcPr>
          <w:p w14:paraId="587E994A" w14:textId="77777777" w:rsidR="00573341" w:rsidRDefault="0062409B">
            <w:r>
              <w:t>This function is used to enable interrupts when an event ends (Fls module).</w:t>
            </w:r>
          </w:p>
        </w:tc>
      </w:tr>
      <w:tr w:rsidR="00573341" w14:paraId="1C3F479D" w14:textId="77777777" w:rsidTr="00573341">
        <w:tc>
          <w:tcPr>
            <w:tcW w:w="10064" w:type="dxa"/>
            <w:gridSpan w:val="4"/>
            <w:shd w:val="clear" w:color="auto" w:fill="000080"/>
          </w:tcPr>
          <w:p w14:paraId="1D95F0B0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35C2E6FA" w14:textId="77777777" w:rsidTr="00573341">
        <w:tc>
          <w:tcPr>
            <w:tcW w:w="10064" w:type="dxa"/>
            <w:gridSpan w:val="4"/>
          </w:tcPr>
          <w:p w14:paraId="42AB03F0" w14:textId="77777777" w:rsidR="00573341" w:rsidRDefault="0062409B">
            <w:r>
              <w:t>EXPORTED void SchM_Exit_Fls_FLS_EXCLUSIVE_AREA_13 (void)</w:t>
            </w:r>
          </w:p>
        </w:tc>
      </w:tr>
      <w:tr w:rsidR="00573341" w14:paraId="29891AE7" w14:textId="77777777" w:rsidTr="00573341">
        <w:tc>
          <w:tcPr>
            <w:tcW w:w="10064" w:type="dxa"/>
            <w:gridSpan w:val="4"/>
            <w:shd w:val="clear" w:color="auto" w:fill="000080"/>
          </w:tcPr>
          <w:p w14:paraId="1123E807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3F62C63F" w14:textId="77777777" w:rsidTr="00573341">
        <w:tc>
          <w:tcPr>
            <w:tcW w:w="10064" w:type="dxa"/>
            <w:gridSpan w:val="4"/>
          </w:tcPr>
          <w:p w14:paraId="0BD9D8E7" w14:textId="77777777" w:rsidR="00573341" w:rsidRDefault="0062409B">
            <w:r>
              <w:t>None.</w:t>
            </w:r>
          </w:p>
        </w:tc>
      </w:tr>
      <w:tr w:rsidR="00573341" w14:paraId="2CE1DEC5" w14:textId="77777777" w:rsidTr="00573341">
        <w:tc>
          <w:tcPr>
            <w:tcW w:w="10064" w:type="dxa"/>
            <w:gridSpan w:val="4"/>
            <w:shd w:val="clear" w:color="auto" w:fill="000080"/>
          </w:tcPr>
          <w:p w14:paraId="4B5C3ECB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5FBF07A8" w14:textId="77777777" w:rsidTr="00573341">
        <w:tc>
          <w:tcPr>
            <w:tcW w:w="10064" w:type="dxa"/>
            <w:gridSpan w:val="4"/>
          </w:tcPr>
          <w:p w14:paraId="702BEA0E" w14:textId="77777777" w:rsidR="00573341" w:rsidRDefault="0062409B">
            <w:r>
              <w:t>DSG_SchM_SchM_Exit_Fls_FLS_EXCLUSIVE_AREA_13</w:t>
            </w:r>
          </w:p>
        </w:tc>
      </w:tr>
      <w:tr w:rsidR="00573341" w14:paraId="0C2F1C7F" w14:textId="77777777" w:rsidTr="00573341">
        <w:tc>
          <w:tcPr>
            <w:tcW w:w="10064" w:type="dxa"/>
            <w:gridSpan w:val="4"/>
            <w:shd w:val="clear" w:color="auto" w:fill="000080"/>
          </w:tcPr>
          <w:p w14:paraId="3E959983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684441A3" w14:textId="77777777" w:rsidTr="00573341">
        <w:tc>
          <w:tcPr>
            <w:tcW w:w="10064" w:type="dxa"/>
            <w:gridSpan w:val="4"/>
          </w:tcPr>
          <w:p w14:paraId="0664E8D1" w14:textId="77777777" w:rsidR="00573341" w:rsidRDefault="0062409B">
            <w:r>
              <w:t>ARCH_SW_SchM_Exit_Fls_FLS_EXCLUSIVE_AREA_13</w:t>
            </w:r>
          </w:p>
        </w:tc>
      </w:tr>
      <w:tr w:rsidR="00573341" w14:paraId="42446CE9" w14:textId="77777777" w:rsidTr="00573341">
        <w:tc>
          <w:tcPr>
            <w:tcW w:w="10064" w:type="dxa"/>
            <w:gridSpan w:val="4"/>
            <w:shd w:val="clear" w:color="auto" w:fill="000080"/>
          </w:tcPr>
          <w:p w14:paraId="1D96EE65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55042EE" w14:textId="77777777" w:rsidTr="00573341">
        <w:tc>
          <w:tcPr>
            <w:tcW w:w="2516" w:type="dxa"/>
            <w:shd w:val="clear" w:color="auto" w:fill="C6D9F1"/>
          </w:tcPr>
          <w:p w14:paraId="561306C7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2F7DBDB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69BA390C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282B6F0E" w14:textId="77777777" w:rsidR="00573341" w:rsidRDefault="0062409B">
            <w:r>
              <w:t>Range</w:t>
            </w:r>
          </w:p>
        </w:tc>
      </w:tr>
      <w:tr w:rsidR="00573341" w14:paraId="40224929" w14:textId="77777777" w:rsidTr="00573341">
        <w:tc>
          <w:tcPr>
            <w:tcW w:w="2516" w:type="dxa"/>
          </w:tcPr>
          <w:p w14:paraId="13246BF2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774DE154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1CA391F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5FE196D" w14:textId="77777777" w:rsidR="00573341" w:rsidRDefault="0062409B">
            <w:r>
              <w:t>NA</w:t>
            </w:r>
          </w:p>
        </w:tc>
      </w:tr>
      <w:tr w:rsidR="00573341" w14:paraId="63998038" w14:textId="77777777" w:rsidTr="00573341">
        <w:tc>
          <w:tcPr>
            <w:tcW w:w="10064" w:type="dxa"/>
            <w:gridSpan w:val="4"/>
            <w:shd w:val="clear" w:color="auto" w:fill="000080"/>
          </w:tcPr>
          <w:p w14:paraId="7E5D7D36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713D2F89" w14:textId="77777777" w:rsidTr="00573341">
        <w:tc>
          <w:tcPr>
            <w:tcW w:w="2516" w:type="dxa"/>
            <w:shd w:val="clear" w:color="auto" w:fill="C6D9F1"/>
          </w:tcPr>
          <w:p w14:paraId="12D8CB13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21F34C81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DCAB7F9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5008D65" w14:textId="77777777" w:rsidR="00573341" w:rsidRDefault="0062409B">
            <w:r>
              <w:t>Range</w:t>
            </w:r>
          </w:p>
        </w:tc>
      </w:tr>
      <w:tr w:rsidR="00573341" w14:paraId="776A1BCC" w14:textId="77777777" w:rsidTr="00573341">
        <w:tc>
          <w:tcPr>
            <w:tcW w:w="2516" w:type="dxa"/>
          </w:tcPr>
          <w:p w14:paraId="53557E6C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1DFE58E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557636C7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332040FE" w14:textId="77777777" w:rsidR="00573341" w:rsidRDefault="0062409B">
            <w:r>
              <w:t>NA</w:t>
            </w:r>
          </w:p>
        </w:tc>
      </w:tr>
      <w:tr w:rsidR="00573341" w14:paraId="2F61059A" w14:textId="77777777" w:rsidTr="00573341">
        <w:tc>
          <w:tcPr>
            <w:tcW w:w="10064" w:type="dxa"/>
            <w:gridSpan w:val="4"/>
            <w:shd w:val="clear" w:color="auto" w:fill="000080"/>
          </w:tcPr>
          <w:p w14:paraId="3CB964E9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5D48A2EC" w14:textId="77777777" w:rsidTr="00573341">
        <w:tc>
          <w:tcPr>
            <w:tcW w:w="2516" w:type="dxa"/>
            <w:shd w:val="clear" w:color="auto" w:fill="C6D9F1"/>
          </w:tcPr>
          <w:p w14:paraId="3820BF4F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B5815C9" w14:textId="77777777" w:rsidR="00573341" w:rsidRDefault="0062409B">
            <w:r>
              <w:t>Description</w:t>
            </w:r>
          </w:p>
        </w:tc>
      </w:tr>
      <w:tr w:rsidR="00573341" w14:paraId="1032056F" w14:textId="77777777" w:rsidTr="00573341">
        <w:tc>
          <w:tcPr>
            <w:tcW w:w="2516" w:type="dxa"/>
          </w:tcPr>
          <w:p w14:paraId="469F2EF2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63D8D360" w14:textId="77777777" w:rsidR="00573341" w:rsidRDefault="0062409B">
            <w:r>
              <w:t>None.</w:t>
            </w:r>
          </w:p>
        </w:tc>
      </w:tr>
      <w:tr w:rsidR="00573341" w14:paraId="326D955B" w14:textId="77777777" w:rsidTr="00573341">
        <w:tc>
          <w:tcPr>
            <w:tcW w:w="10064" w:type="dxa"/>
            <w:gridSpan w:val="4"/>
            <w:shd w:val="clear" w:color="auto" w:fill="000080"/>
          </w:tcPr>
          <w:p w14:paraId="6A073AF4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7FE9C551" w14:textId="77777777" w:rsidTr="00573341">
        <w:tc>
          <w:tcPr>
            <w:tcW w:w="2516" w:type="dxa"/>
            <w:shd w:val="clear" w:color="auto" w:fill="C6D9F1"/>
          </w:tcPr>
          <w:p w14:paraId="3107A16C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CC86C27" w14:textId="77777777" w:rsidR="00573341" w:rsidRDefault="0062409B">
            <w:r>
              <w:t>Description</w:t>
            </w:r>
          </w:p>
        </w:tc>
      </w:tr>
      <w:tr w:rsidR="00573341" w14:paraId="5C7B3368" w14:textId="77777777" w:rsidTr="00573341">
        <w:tc>
          <w:tcPr>
            <w:tcW w:w="2516" w:type="dxa"/>
          </w:tcPr>
          <w:p w14:paraId="4643BA9F" w14:textId="77777777" w:rsidR="00573341" w:rsidRDefault="0062409B">
            <w:r>
              <w:t>Fls_TS_T40D2M10I2R0 module.</w:t>
            </w:r>
          </w:p>
        </w:tc>
        <w:tc>
          <w:tcPr>
            <w:tcW w:w="7548" w:type="dxa"/>
            <w:gridSpan w:val="3"/>
          </w:tcPr>
          <w:p w14:paraId="2F5B4BE4" w14:textId="77777777" w:rsidR="00573341" w:rsidRDefault="0062409B">
            <w:r>
              <w:t>Called in Fls_Write function.</w:t>
            </w:r>
          </w:p>
        </w:tc>
      </w:tr>
      <w:tr w:rsidR="00573341" w14:paraId="4D772ADC" w14:textId="77777777" w:rsidTr="00573341">
        <w:tc>
          <w:tcPr>
            <w:tcW w:w="10064" w:type="dxa"/>
            <w:gridSpan w:val="4"/>
            <w:shd w:val="clear" w:color="auto" w:fill="000080"/>
          </w:tcPr>
          <w:p w14:paraId="7D7004DA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6DB9CB3B" w14:textId="77777777" w:rsidTr="00573341">
        <w:tc>
          <w:tcPr>
            <w:tcW w:w="10064" w:type="dxa"/>
            <w:gridSpan w:val="4"/>
          </w:tcPr>
          <w:p w14:paraId="6FB429F0" w14:textId="77777777" w:rsidR="00573341" w:rsidRDefault="0062409B">
            <w:r>
              <w:t>*</w:t>
            </w:r>
          </w:p>
        </w:tc>
      </w:tr>
      <w:tr w:rsidR="00573341" w14:paraId="721D723E" w14:textId="77777777" w:rsidTr="00573341">
        <w:tc>
          <w:tcPr>
            <w:tcW w:w="10064" w:type="dxa"/>
            <w:gridSpan w:val="4"/>
            <w:shd w:val="clear" w:color="auto" w:fill="000080"/>
          </w:tcPr>
          <w:p w14:paraId="0BB677C5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223BDB49" w14:textId="77777777" w:rsidTr="00573341">
        <w:tc>
          <w:tcPr>
            <w:tcW w:w="10064" w:type="dxa"/>
            <w:gridSpan w:val="4"/>
          </w:tcPr>
          <w:p w14:paraId="6EB49EC5" w14:textId="77777777" w:rsidR="00573341" w:rsidRDefault="0062409B">
            <w:r>
              <w:t>None.</w:t>
            </w:r>
          </w:p>
        </w:tc>
      </w:tr>
    </w:tbl>
    <w:p w14:paraId="706BFB79" w14:textId="1455EA31" w:rsidR="00573341" w:rsidRDefault="0062409B">
      <w:pPr>
        <w:jc w:val="center"/>
      </w:pPr>
      <w:r>
        <w:object w:dxaOrig="4050" w:dyaOrig="2030" w14:anchorId="2B76CCA9">
          <v:shape id="_x0000_i1057" type="#_x0000_t75" style="width:202.45pt;height:101.25pt" o:ole="">
            <v:imagedata r:id="rId73" o:title=""/>
          </v:shape>
          <o:OLEObject Type="Embed" ProgID="PBrush" ShapeID="_x0000_i1057" DrawAspect="Content" ObjectID="_1737467645" r:id="rId74"/>
        </w:object>
      </w:r>
    </w:p>
    <w:p w14:paraId="799B3BE0" w14:textId="77777777" w:rsidR="00573341" w:rsidRDefault="0062409B">
      <w:pPr>
        <w:pStyle w:val="Heading3"/>
      </w:pPr>
      <w:r>
        <w:lastRenderedPageBreak/>
        <w:t>SchM_Exit_NvM_SCHM_NVM_EXCLUSIVE_AREA_0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416"/>
        <w:gridCol w:w="2458"/>
        <w:gridCol w:w="2411"/>
      </w:tblGrid>
      <w:tr w:rsidR="00573341" w14:paraId="002EF211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5355085E" w14:textId="77777777" w:rsidR="00573341" w:rsidRDefault="0062409B">
            <w:r>
              <w:t>Object</w:t>
            </w:r>
          </w:p>
        </w:tc>
      </w:tr>
      <w:tr w:rsidR="00573341" w14:paraId="0E8CDD79" w14:textId="77777777" w:rsidTr="00573341">
        <w:tc>
          <w:tcPr>
            <w:tcW w:w="10064" w:type="dxa"/>
            <w:gridSpan w:val="4"/>
          </w:tcPr>
          <w:p w14:paraId="24092994" w14:textId="77777777" w:rsidR="00573341" w:rsidRDefault="0062409B">
            <w:r>
              <w:t>This function is used to enable interrupts when an event ends (NvM module).</w:t>
            </w:r>
          </w:p>
        </w:tc>
      </w:tr>
      <w:tr w:rsidR="00573341" w14:paraId="5A661AD4" w14:textId="77777777" w:rsidTr="00573341">
        <w:tc>
          <w:tcPr>
            <w:tcW w:w="10064" w:type="dxa"/>
            <w:gridSpan w:val="4"/>
            <w:shd w:val="clear" w:color="auto" w:fill="000080"/>
          </w:tcPr>
          <w:p w14:paraId="4D19307D" w14:textId="77777777" w:rsidR="00573341" w:rsidRDefault="0062409B">
            <w:r>
              <w:rPr>
                <w:b/>
              </w:rPr>
              <w:t>Prototype</w:t>
            </w:r>
          </w:p>
        </w:tc>
      </w:tr>
      <w:tr w:rsidR="00573341" w14:paraId="5BC60CA2" w14:textId="77777777" w:rsidTr="00573341">
        <w:tc>
          <w:tcPr>
            <w:tcW w:w="10064" w:type="dxa"/>
            <w:gridSpan w:val="4"/>
          </w:tcPr>
          <w:p w14:paraId="1A2014AE" w14:textId="77777777" w:rsidR="00573341" w:rsidRDefault="0062409B">
            <w:r>
              <w:t>EXPORTED void SchM_Exit_NvM_SCHM_NVM_EXCLUSIVE_AREA_0 (void)</w:t>
            </w:r>
          </w:p>
        </w:tc>
      </w:tr>
      <w:tr w:rsidR="00573341" w14:paraId="36ADA238" w14:textId="77777777" w:rsidTr="00573341">
        <w:tc>
          <w:tcPr>
            <w:tcW w:w="10064" w:type="dxa"/>
            <w:gridSpan w:val="4"/>
            <w:shd w:val="clear" w:color="auto" w:fill="000080"/>
          </w:tcPr>
          <w:p w14:paraId="57DF903F" w14:textId="77777777" w:rsidR="00573341" w:rsidRDefault="0062409B">
            <w:r>
              <w:rPr>
                <w:b/>
              </w:rPr>
              <w:t>Precondition</w:t>
            </w:r>
          </w:p>
        </w:tc>
      </w:tr>
      <w:tr w:rsidR="00573341" w14:paraId="15A5B7FB" w14:textId="77777777" w:rsidTr="00573341">
        <w:tc>
          <w:tcPr>
            <w:tcW w:w="10064" w:type="dxa"/>
            <w:gridSpan w:val="4"/>
          </w:tcPr>
          <w:p w14:paraId="3E35164F" w14:textId="77777777" w:rsidR="00573341" w:rsidRDefault="0062409B">
            <w:r>
              <w:t>None.</w:t>
            </w:r>
          </w:p>
        </w:tc>
      </w:tr>
      <w:tr w:rsidR="00573341" w14:paraId="58649773" w14:textId="77777777" w:rsidTr="00573341">
        <w:tc>
          <w:tcPr>
            <w:tcW w:w="10064" w:type="dxa"/>
            <w:gridSpan w:val="4"/>
            <w:shd w:val="clear" w:color="auto" w:fill="000080"/>
          </w:tcPr>
          <w:p w14:paraId="118FE583" w14:textId="77777777" w:rsidR="00573341" w:rsidRDefault="0062409B">
            <w:r>
              <w:rPr>
                <w:b/>
              </w:rPr>
              <w:t>Detailed Design Requirement</w:t>
            </w:r>
          </w:p>
        </w:tc>
      </w:tr>
      <w:tr w:rsidR="00573341" w14:paraId="3F3B53DB" w14:textId="77777777" w:rsidTr="00573341">
        <w:tc>
          <w:tcPr>
            <w:tcW w:w="10064" w:type="dxa"/>
            <w:gridSpan w:val="4"/>
          </w:tcPr>
          <w:p w14:paraId="2612EDD9" w14:textId="77777777" w:rsidR="00573341" w:rsidRDefault="0062409B">
            <w:r>
              <w:t>DSG_SchM_SchM_Exit_NvM_SCHM_NVM_EXCLUSIVE_AREA_0</w:t>
            </w:r>
          </w:p>
        </w:tc>
      </w:tr>
      <w:tr w:rsidR="00573341" w14:paraId="20B9C730" w14:textId="77777777" w:rsidTr="00573341">
        <w:tc>
          <w:tcPr>
            <w:tcW w:w="10064" w:type="dxa"/>
            <w:gridSpan w:val="4"/>
            <w:shd w:val="clear" w:color="auto" w:fill="000080"/>
          </w:tcPr>
          <w:p w14:paraId="620CD0F9" w14:textId="77777777" w:rsidR="00573341" w:rsidRDefault="0062409B">
            <w:r>
              <w:rPr>
                <w:b/>
              </w:rPr>
              <w:t>Architecture Requirement</w:t>
            </w:r>
          </w:p>
        </w:tc>
      </w:tr>
      <w:tr w:rsidR="00573341" w14:paraId="383513BE" w14:textId="77777777" w:rsidTr="00573341">
        <w:tc>
          <w:tcPr>
            <w:tcW w:w="10064" w:type="dxa"/>
            <w:gridSpan w:val="4"/>
          </w:tcPr>
          <w:p w14:paraId="121B310A" w14:textId="77777777" w:rsidR="00573341" w:rsidRDefault="0062409B">
            <w:r>
              <w:t>ARCH_SW_SchM_Exit_NvM_SCHM_NVM_EXCLUSIVE_AREA_0</w:t>
            </w:r>
          </w:p>
        </w:tc>
      </w:tr>
      <w:tr w:rsidR="00573341" w14:paraId="157AAE37" w14:textId="77777777" w:rsidTr="00573341">
        <w:tc>
          <w:tcPr>
            <w:tcW w:w="10064" w:type="dxa"/>
            <w:gridSpan w:val="4"/>
            <w:shd w:val="clear" w:color="auto" w:fill="000080"/>
          </w:tcPr>
          <w:p w14:paraId="674321F5" w14:textId="77777777" w:rsidR="00573341" w:rsidRDefault="0062409B">
            <w:r>
              <w:rPr>
                <w:b/>
              </w:rPr>
              <w:t>Input parameters</w:t>
            </w:r>
          </w:p>
        </w:tc>
      </w:tr>
      <w:tr w:rsidR="00573341" w14:paraId="2D5CCD8F" w14:textId="77777777" w:rsidTr="00573341">
        <w:tc>
          <w:tcPr>
            <w:tcW w:w="2516" w:type="dxa"/>
            <w:shd w:val="clear" w:color="auto" w:fill="C6D9F1"/>
          </w:tcPr>
          <w:p w14:paraId="1E7A3146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0C1143C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A32186B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EDF7373" w14:textId="77777777" w:rsidR="00573341" w:rsidRDefault="0062409B">
            <w:r>
              <w:t>Range</w:t>
            </w:r>
          </w:p>
        </w:tc>
      </w:tr>
      <w:tr w:rsidR="00573341" w14:paraId="4771B33C" w14:textId="77777777" w:rsidTr="00573341">
        <w:tc>
          <w:tcPr>
            <w:tcW w:w="2516" w:type="dxa"/>
          </w:tcPr>
          <w:p w14:paraId="5C46A510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1D3746E8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CA801E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045EE487" w14:textId="77777777" w:rsidR="00573341" w:rsidRDefault="0062409B">
            <w:r>
              <w:t>NA</w:t>
            </w:r>
          </w:p>
        </w:tc>
      </w:tr>
      <w:tr w:rsidR="00573341" w14:paraId="44E1169B" w14:textId="77777777" w:rsidTr="00573341">
        <w:tc>
          <w:tcPr>
            <w:tcW w:w="10064" w:type="dxa"/>
            <w:gridSpan w:val="4"/>
            <w:shd w:val="clear" w:color="auto" w:fill="000080"/>
          </w:tcPr>
          <w:p w14:paraId="6FF5D45E" w14:textId="77777777" w:rsidR="00573341" w:rsidRDefault="0062409B">
            <w:r>
              <w:rPr>
                <w:b/>
              </w:rPr>
              <w:t>Output parameters</w:t>
            </w:r>
          </w:p>
        </w:tc>
      </w:tr>
      <w:tr w:rsidR="00573341" w14:paraId="16F2183F" w14:textId="77777777" w:rsidTr="00573341">
        <w:tc>
          <w:tcPr>
            <w:tcW w:w="2516" w:type="dxa"/>
            <w:shd w:val="clear" w:color="auto" w:fill="C6D9F1"/>
          </w:tcPr>
          <w:p w14:paraId="0A2D06E9" w14:textId="77777777" w:rsidR="00573341" w:rsidRDefault="0062409B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7C6EE0DF" w14:textId="77777777" w:rsidR="00573341" w:rsidRDefault="0062409B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4B5CF1C" w14:textId="77777777" w:rsidR="00573341" w:rsidRDefault="0062409B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0DD74801" w14:textId="77777777" w:rsidR="00573341" w:rsidRDefault="0062409B">
            <w:r>
              <w:t>Range</w:t>
            </w:r>
          </w:p>
        </w:tc>
      </w:tr>
      <w:tr w:rsidR="00573341" w14:paraId="3B53B213" w14:textId="77777777" w:rsidTr="00573341">
        <w:tc>
          <w:tcPr>
            <w:tcW w:w="2516" w:type="dxa"/>
          </w:tcPr>
          <w:p w14:paraId="6098E01B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63DA66F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CADE96D" w14:textId="77777777" w:rsidR="00573341" w:rsidRDefault="0062409B">
            <w:r>
              <w:t>NA</w:t>
            </w:r>
          </w:p>
        </w:tc>
        <w:tc>
          <w:tcPr>
            <w:tcW w:w="2516" w:type="dxa"/>
          </w:tcPr>
          <w:p w14:paraId="46E0DB8E" w14:textId="77777777" w:rsidR="00573341" w:rsidRDefault="0062409B">
            <w:r>
              <w:t>NA</w:t>
            </w:r>
          </w:p>
        </w:tc>
      </w:tr>
      <w:tr w:rsidR="00573341" w14:paraId="702AA50C" w14:textId="77777777" w:rsidTr="00573341">
        <w:tc>
          <w:tcPr>
            <w:tcW w:w="10064" w:type="dxa"/>
            <w:gridSpan w:val="4"/>
            <w:shd w:val="clear" w:color="auto" w:fill="000080"/>
          </w:tcPr>
          <w:p w14:paraId="14E3546D" w14:textId="77777777" w:rsidR="00573341" w:rsidRDefault="0062409B">
            <w:r>
              <w:rPr>
                <w:b/>
              </w:rPr>
              <w:t>Return value</w:t>
            </w:r>
          </w:p>
        </w:tc>
      </w:tr>
      <w:tr w:rsidR="00573341" w14:paraId="0F4BD59A" w14:textId="77777777" w:rsidTr="00573341">
        <w:tc>
          <w:tcPr>
            <w:tcW w:w="2516" w:type="dxa"/>
            <w:shd w:val="clear" w:color="auto" w:fill="C6D9F1"/>
          </w:tcPr>
          <w:p w14:paraId="2F0ABA31" w14:textId="77777777" w:rsidR="00573341" w:rsidRDefault="0062409B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995B4F4" w14:textId="77777777" w:rsidR="00573341" w:rsidRDefault="0062409B">
            <w:r>
              <w:t>Description</w:t>
            </w:r>
          </w:p>
        </w:tc>
      </w:tr>
      <w:tr w:rsidR="00573341" w14:paraId="08AB1F45" w14:textId="77777777" w:rsidTr="00573341">
        <w:tc>
          <w:tcPr>
            <w:tcW w:w="2516" w:type="dxa"/>
          </w:tcPr>
          <w:p w14:paraId="6B4E2A11" w14:textId="77777777" w:rsidR="00573341" w:rsidRDefault="0062409B">
            <w:r>
              <w:t>NA</w:t>
            </w:r>
          </w:p>
        </w:tc>
        <w:tc>
          <w:tcPr>
            <w:tcW w:w="7548" w:type="dxa"/>
            <w:gridSpan w:val="3"/>
          </w:tcPr>
          <w:p w14:paraId="30B0C610" w14:textId="77777777" w:rsidR="00573341" w:rsidRDefault="0062409B">
            <w:r>
              <w:t>None.</w:t>
            </w:r>
          </w:p>
        </w:tc>
      </w:tr>
      <w:tr w:rsidR="00573341" w14:paraId="22B944FD" w14:textId="77777777" w:rsidTr="00573341">
        <w:tc>
          <w:tcPr>
            <w:tcW w:w="10064" w:type="dxa"/>
            <w:gridSpan w:val="4"/>
            <w:shd w:val="clear" w:color="auto" w:fill="000080"/>
          </w:tcPr>
          <w:p w14:paraId="27DB4A2C" w14:textId="77777777" w:rsidR="00573341" w:rsidRDefault="0062409B">
            <w:r>
              <w:rPr>
                <w:b/>
              </w:rPr>
              <w:t>Dynamic aspect</w:t>
            </w:r>
          </w:p>
        </w:tc>
      </w:tr>
      <w:tr w:rsidR="00573341" w14:paraId="3B2BAE93" w14:textId="77777777" w:rsidTr="00573341">
        <w:tc>
          <w:tcPr>
            <w:tcW w:w="2516" w:type="dxa"/>
            <w:shd w:val="clear" w:color="auto" w:fill="C6D9F1"/>
          </w:tcPr>
          <w:p w14:paraId="389870EE" w14:textId="77777777" w:rsidR="00573341" w:rsidRDefault="0062409B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4B313E31" w14:textId="77777777" w:rsidR="00573341" w:rsidRDefault="0062409B">
            <w:r>
              <w:t>Description</w:t>
            </w:r>
          </w:p>
        </w:tc>
      </w:tr>
      <w:tr w:rsidR="00573341" w14:paraId="229A0945" w14:textId="77777777" w:rsidTr="00573341">
        <w:tc>
          <w:tcPr>
            <w:tcW w:w="2516" w:type="dxa"/>
          </w:tcPr>
          <w:p w14:paraId="15D50FE7" w14:textId="77777777" w:rsidR="00573341" w:rsidRDefault="0062409B">
            <w:r>
              <w:t>NvM_TS_TxDxM6I17R0 module.</w:t>
            </w:r>
          </w:p>
        </w:tc>
        <w:tc>
          <w:tcPr>
            <w:tcW w:w="7548" w:type="dxa"/>
            <w:gridSpan w:val="3"/>
          </w:tcPr>
          <w:p w14:paraId="29CFC3DF" w14:textId="77777777" w:rsidR="00573341" w:rsidRDefault="0062409B">
            <w:r>
              <w:t>Called in many functions.</w:t>
            </w:r>
          </w:p>
        </w:tc>
      </w:tr>
      <w:tr w:rsidR="00573341" w14:paraId="7CD3C826" w14:textId="77777777" w:rsidTr="00573341">
        <w:tc>
          <w:tcPr>
            <w:tcW w:w="10064" w:type="dxa"/>
            <w:gridSpan w:val="4"/>
            <w:shd w:val="clear" w:color="auto" w:fill="000080"/>
          </w:tcPr>
          <w:p w14:paraId="0A626BF2" w14:textId="77777777" w:rsidR="00573341" w:rsidRDefault="0062409B">
            <w:r>
              <w:rPr>
                <w:b/>
              </w:rPr>
              <w:t>Static aspect</w:t>
            </w:r>
          </w:p>
        </w:tc>
      </w:tr>
      <w:tr w:rsidR="00573341" w14:paraId="4DC91E2A" w14:textId="77777777" w:rsidTr="00573341">
        <w:tc>
          <w:tcPr>
            <w:tcW w:w="10064" w:type="dxa"/>
            <w:gridSpan w:val="4"/>
          </w:tcPr>
          <w:p w14:paraId="63B26492" w14:textId="77777777" w:rsidR="00573341" w:rsidRDefault="0062409B">
            <w:r>
              <w:t>*</w:t>
            </w:r>
          </w:p>
        </w:tc>
      </w:tr>
      <w:tr w:rsidR="00573341" w14:paraId="37A8BA3B" w14:textId="77777777" w:rsidTr="00573341">
        <w:tc>
          <w:tcPr>
            <w:tcW w:w="10064" w:type="dxa"/>
            <w:gridSpan w:val="4"/>
            <w:shd w:val="clear" w:color="auto" w:fill="000080"/>
          </w:tcPr>
          <w:p w14:paraId="37970507" w14:textId="77777777" w:rsidR="00573341" w:rsidRDefault="0062409B">
            <w:r>
              <w:rPr>
                <w:b/>
              </w:rPr>
              <w:t>Constrains</w:t>
            </w:r>
          </w:p>
        </w:tc>
      </w:tr>
      <w:tr w:rsidR="00573341" w14:paraId="33419AAA" w14:textId="77777777" w:rsidTr="00573341">
        <w:tc>
          <w:tcPr>
            <w:tcW w:w="10064" w:type="dxa"/>
            <w:gridSpan w:val="4"/>
          </w:tcPr>
          <w:p w14:paraId="5EFD375C" w14:textId="77777777" w:rsidR="00573341" w:rsidRDefault="0062409B">
            <w:r>
              <w:t>None.</w:t>
            </w:r>
          </w:p>
        </w:tc>
      </w:tr>
    </w:tbl>
    <w:p w14:paraId="3BFA6BBA" w14:textId="669B1308" w:rsidR="00573341" w:rsidRDefault="0062409B">
      <w:pPr>
        <w:jc w:val="center"/>
      </w:pPr>
      <w:r>
        <w:object w:dxaOrig="4830" w:dyaOrig="2030" w14:anchorId="684F3BC0">
          <v:shape id="_x0000_i1058" type="#_x0000_t75" style="width:241.65pt;height:101.25pt" o:ole="">
            <v:imagedata r:id="rId75" o:title=""/>
          </v:shape>
          <o:OLEObject Type="Embed" ProgID="PBrush" ShapeID="_x0000_i1058" DrawAspect="Content" ObjectID="_1737467646" r:id="rId76"/>
        </w:object>
      </w:r>
    </w:p>
    <w:p w14:paraId="1103A141" w14:textId="77777777" w:rsidR="00573341" w:rsidRDefault="0062409B">
      <w:pPr>
        <w:pStyle w:val="Heading2"/>
      </w:pPr>
      <w:r>
        <w:t>Variabiles</w:t>
      </w:r>
    </w:p>
    <w:p w14:paraId="534DF68E" w14:textId="77777777" w:rsidR="00573341" w:rsidRDefault="0062409B">
      <w:r>
        <w:t xml:space="preserve"> </w:t>
      </w:r>
    </w:p>
    <w:p w14:paraId="70F88B69" w14:textId="77777777" w:rsidR="00573341" w:rsidRDefault="0062409B">
      <w:pPr>
        <w:pStyle w:val="Heading2"/>
      </w:pPr>
      <w:r>
        <w:t>Macros</w:t>
      </w:r>
    </w:p>
    <w:p w14:paraId="0A093595" w14:textId="77777777" w:rsidR="00573341" w:rsidRDefault="0062409B">
      <w:pPr>
        <w:pStyle w:val="Heading3"/>
      </w:pPr>
      <w:r>
        <w:t>SCHM_START_SEC_VAR_UNSPECIFIED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6"/>
        <w:gridCol w:w="3259"/>
      </w:tblGrid>
      <w:tr w:rsidR="00573341" w14:paraId="33ACA082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E59411D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6123C0E9" w14:textId="77777777" w:rsidR="00573341" w:rsidRDefault="0062409B">
            <w:r>
              <w:t>Value</w:t>
            </w:r>
          </w:p>
        </w:tc>
      </w:tr>
      <w:tr w:rsidR="00573341" w14:paraId="73BDDDDB" w14:textId="77777777" w:rsidTr="00573341">
        <w:tc>
          <w:tcPr>
            <w:tcW w:w="6710" w:type="dxa"/>
          </w:tcPr>
          <w:p w14:paraId="00966A5B" w14:textId="77777777" w:rsidR="00573341" w:rsidRDefault="0062409B">
            <w:r>
              <w:t>SCHM_START_SEC_VAR_UNSPECIFIED</w:t>
            </w:r>
          </w:p>
        </w:tc>
        <w:tc>
          <w:tcPr>
            <w:tcW w:w="3355" w:type="dxa"/>
          </w:tcPr>
          <w:p w14:paraId="257AD158" w14:textId="77777777" w:rsidR="00573341" w:rsidRDefault="0062409B">
            <w:r>
              <w:t>NA</w:t>
            </w:r>
          </w:p>
        </w:tc>
      </w:tr>
      <w:tr w:rsidR="00573341" w14:paraId="34C4A712" w14:textId="77777777" w:rsidTr="00573341">
        <w:tc>
          <w:tcPr>
            <w:tcW w:w="10065" w:type="dxa"/>
            <w:gridSpan w:val="2"/>
            <w:shd w:val="clear" w:color="auto" w:fill="000080"/>
          </w:tcPr>
          <w:p w14:paraId="55F50B70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768BA6C7" w14:textId="77777777" w:rsidTr="00573341">
        <w:tc>
          <w:tcPr>
            <w:tcW w:w="10065" w:type="dxa"/>
            <w:gridSpan w:val="2"/>
          </w:tcPr>
          <w:p w14:paraId="774A4024" w14:textId="77777777" w:rsidR="00573341" w:rsidRDefault="0062409B">
            <w:r>
              <w:t>#define SCHM_START_SEC_VAR_UNSPECIFIED</w:t>
            </w:r>
          </w:p>
        </w:tc>
      </w:tr>
      <w:tr w:rsidR="00573341" w14:paraId="58BAA02A" w14:textId="77777777" w:rsidTr="00573341">
        <w:tc>
          <w:tcPr>
            <w:tcW w:w="10065" w:type="dxa"/>
            <w:gridSpan w:val="2"/>
            <w:shd w:val="clear" w:color="auto" w:fill="000080"/>
          </w:tcPr>
          <w:p w14:paraId="668A0A51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1AF9C3F4" w14:textId="77777777" w:rsidTr="00573341">
        <w:tc>
          <w:tcPr>
            <w:tcW w:w="10065" w:type="dxa"/>
            <w:gridSpan w:val="2"/>
          </w:tcPr>
          <w:p w14:paraId="0A9F43D4" w14:textId="6FA52F5E" w:rsidR="00573341" w:rsidRDefault="00E42B21">
            <w:r>
              <w:t>Constant with external linkage.</w:t>
            </w:r>
          </w:p>
        </w:tc>
      </w:tr>
    </w:tbl>
    <w:p w14:paraId="7ADF3A5C" w14:textId="77777777" w:rsidR="00573341" w:rsidRDefault="0062409B">
      <w:pPr>
        <w:pStyle w:val="Heading3"/>
      </w:pPr>
      <w:r>
        <w:lastRenderedPageBreak/>
        <w:t>SCHM_STOP_SEC_CODE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2"/>
        <w:gridCol w:w="3283"/>
      </w:tblGrid>
      <w:tr w:rsidR="00573341" w14:paraId="2AC3B79D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0CEC9A4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781A79E8" w14:textId="77777777" w:rsidR="00573341" w:rsidRDefault="0062409B">
            <w:r>
              <w:t>Value</w:t>
            </w:r>
          </w:p>
        </w:tc>
      </w:tr>
      <w:tr w:rsidR="00573341" w14:paraId="5035B9BC" w14:textId="77777777" w:rsidTr="00573341">
        <w:tc>
          <w:tcPr>
            <w:tcW w:w="6710" w:type="dxa"/>
          </w:tcPr>
          <w:p w14:paraId="3167BF1A" w14:textId="77777777" w:rsidR="00573341" w:rsidRDefault="0062409B">
            <w:r>
              <w:t>SCHM_STOP_SEC_CODE</w:t>
            </w:r>
          </w:p>
        </w:tc>
        <w:tc>
          <w:tcPr>
            <w:tcW w:w="3355" w:type="dxa"/>
          </w:tcPr>
          <w:p w14:paraId="741B23B5" w14:textId="77777777" w:rsidR="00573341" w:rsidRDefault="0062409B">
            <w:r>
              <w:t>NA</w:t>
            </w:r>
          </w:p>
        </w:tc>
      </w:tr>
      <w:tr w:rsidR="00573341" w14:paraId="3A55C2C0" w14:textId="77777777" w:rsidTr="00573341">
        <w:tc>
          <w:tcPr>
            <w:tcW w:w="10065" w:type="dxa"/>
            <w:gridSpan w:val="2"/>
            <w:shd w:val="clear" w:color="auto" w:fill="000080"/>
          </w:tcPr>
          <w:p w14:paraId="38233930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01299604" w14:textId="77777777" w:rsidTr="00573341">
        <w:tc>
          <w:tcPr>
            <w:tcW w:w="10065" w:type="dxa"/>
            <w:gridSpan w:val="2"/>
          </w:tcPr>
          <w:p w14:paraId="071D1133" w14:textId="77777777" w:rsidR="00573341" w:rsidRDefault="0062409B">
            <w:r>
              <w:t>#define SCHM_STOP_SEC_CODE</w:t>
            </w:r>
          </w:p>
        </w:tc>
      </w:tr>
      <w:tr w:rsidR="00573341" w14:paraId="6FCE9CD7" w14:textId="77777777" w:rsidTr="00573341">
        <w:tc>
          <w:tcPr>
            <w:tcW w:w="10065" w:type="dxa"/>
            <w:gridSpan w:val="2"/>
            <w:shd w:val="clear" w:color="auto" w:fill="000080"/>
          </w:tcPr>
          <w:p w14:paraId="336CCBAE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62B58089" w14:textId="77777777" w:rsidTr="00573341">
        <w:tc>
          <w:tcPr>
            <w:tcW w:w="10065" w:type="dxa"/>
            <w:gridSpan w:val="2"/>
          </w:tcPr>
          <w:p w14:paraId="6463C626" w14:textId="7FC0B08E" w:rsidR="00573341" w:rsidRDefault="00E42B21">
            <w:r>
              <w:t>Constant with external linkage.</w:t>
            </w:r>
          </w:p>
        </w:tc>
      </w:tr>
    </w:tbl>
    <w:p w14:paraId="6810F4B7" w14:textId="77777777" w:rsidR="00573341" w:rsidRDefault="0062409B">
      <w:pPr>
        <w:pStyle w:val="Heading3"/>
      </w:pPr>
      <w:r>
        <w:t>FEE_START_SEC_CODE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573341" w14:paraId="1B5B675B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D88EE5D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392D567A" w14:textId="77777777" w:rsidR="00573341" w:rsidRDefault="0062409B">
            <w:r>
              <w:t>Value</w:t>
            </w:r>
          </w:p>
        </w:tc>
      </w:tr>
      <w:tr w:rsidR="00573341" w14:paraId="2C7F37DE" w14:textId="77777777" w:rsidTr="00573341">
        <w:tc>
          <w:tcPr>
            <w:tcW w:w="6710" w:type="dxa"/>
          </w:tcPr>
          <w:p w14:paraId="1C98CA27" w14:textId="77777777" w:rsidR="00573341" w:rsidRDefault="0062409B">
            <w:r>
              <w:t>FEE_START_SEC_CODE</w:t>
            </w:r>
          </w:p>
        </w:tc>
        <w:tc>
          <w:tcPr>
            <w:tcW w:w="3355" w:type="dxa"/>
          </w:tcPr>
          <w:p w14:paraId="2C900792" w14:textId="77777777" w:rsidR="00573341" w:rsidRDefault="0062409B">
            <w:r>
              <w:t>NA</w:t>
            </w:r>
          </w:p>
        </w:tc>
      </w:tr>
      <w:tr w:rsidR="00573341" w14:paraId="36C92DFB" w14:textId="77777777" w:rsidTr="00573341">
        <w:tc>
          <w:tcPr>
            <w:tcW w:w="10065" w:type="dxa"/>
            <w:gridSpan w:val="2"/>
            <w:shd w:val="clear" w:color="auto" w:fill="000080"/>
          </w:tcPr>
          <w:p w14:paraId="278F1299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167C9064" w14:textId="77777777" w:rsidTr="00573341">
        <w:tc>
          <w:tcPr>
            <w:tcW w:w="10065" w:type="dxa"/>
            <w:gridSpan w:val="2"/>
          </w:tcPr>
          <w:p w14:paraId="5EF5CB13" w14:textId="77777777" w:rsidR="00573341" w:rsidRDefault="0062409B">
            <w:r>
              <w:t>#define FEE_START_SEC_CODE</w:t>
            </w:r>
          </w:p>
        </w:tc>
      </w:tr>
      <w:tr w:rsidR="00573341" w14:paraId="1EC44E56" w14:textId="77777777" w:rsidTr="00573341">
        <w:tc>
          <w:tcPr>
            <w:tcW w:w="10065" w:type="dxa"/>
            <w:gridSpan w:val="2"/>
            <w:shd w:val="clear" w:color="auto" w:fill="000080"/>
          </w:tcPr>
          <w:p w14:paraId="43BC02CD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0B68B2BD" w14:textId="77777777" w:rsidTr="00573341">
        <w:tc>
          <w:tcPr>
            <w:tcW w:w="10065" w:type="dxa"/>
            <w:gridSpan w:val="2"/>
          </w:tcPr>
          <w:p w14:paraId="6BFE073D" w14:textId="4990F141" w:rsidR="00573341" w:rsidRDefault="00E42B21">
            <w:r>
              <w:t>Constant with external linkage.</w:t>
            </w:r>
          </w:p>
        </w:tc>
      </w:tr>
    </w:tbl>
    <w:p w14:paraId="4A9DAEA3" w14:textId="77777777" w:rsidR="00573341" w:rsidRDefault="0062409B">
      <w:pPr>
        <w:pStyle w:val="Heading3"/>
      </w:pPr>
      <w:r>
        <w:t>FEE_STOP_SEC_CODE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0"/>
        <w:gridCol w:w="3285"/>
      </w:tblGrid>
      <w:tr w:rsidR="00573341" w14:paraId="0BBFC03B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E4182FA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524A698A" w14:textId="77777777" w:rsidR="00573341" w:rsidRDefault="0062409B">
            <w:r>
              <w:t>Value</w:t>
            </w:r>
          </w:p>
        </w:tc>
      </w:tr>
      <w:tr w:rsidR="00573341" w14:paraId="5CE5A893" w14:textId="77777777" w:rsidTr="00573341">
        <w:tc>
          <w:tcPr>
            <w:tcW w:w="6710" w:type="dxa"/>
          </w:tcPr>
          <w:p w14:paraId="563E5CE4" w14:textId="77777777" w:rsidR="00573341" w:rsidRDefault="0062409B">
            <w:r>
              <w:t>FEE_STOP_SEC_CODE</w:t>
            </w:r>
          </w:p>
        </w:tc>
        <w:tc>
          <w:tcPr>
            <w:tcW w:w="3355" w:type="dxa"/>
          </w:tcPr>
          <w:p w14:paraId="317E7F48" w14:textId="77777777" w:rsidR="00573341" w:rsidRDefault="0062409B">
            <w:r>
              <w:t>NA</w:t>
            </w:r>
          </w:p>
        </w:tc>
      </w:tr>
      <w:tr w:rsidR="00573341" w14:paraId="79BD1E7A" w14:textId="77777777" w:rsidTr="00573341">
        <w:tc>
          <w:tcPr>
            <w:tcW w:w="10065" w:type="dxa"/>
            <w:gridSpan w:val="2"/>
            <w:shd w:val="clear" w:color="auto" w:fill="000080"/>
          </w:tcPr>
          <w:p w14:paraId="7180EAD0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2F49AE04" w14:textId="77777777" w:rsidTr="00573341">
        <w:tc>
          <w:tcPr>
            <w:tcW w:w="10065" w:type="dxa"/>
            <w:gridSpan w:val="2"/>
          </w:tcPr>
          <w:p w14:paraId="67472455" w14:textId="77777777" w:rsidR="00573341" w:rsidRDefault="0062409B">
            <w:r>
              <w:t>#define FEE_STOP_SEC_CODE</w:t>
            </w:r>
          </w:p>
        </w:tc>
      </w:tr>
      <w:tr w:rsidR="00573341" w14:paraId="4517A288" w14:textId="77777777" w:rsidTr="00573341">
        <w:tc>
          <w:tcPr>
            <w:tcW w:w="10065" w:type="dxa"/>
            <w:gridSpan w:val="2"/>
            <w:shd w:val="clear" w:color="auto" w:fill="000080"/>
          </w:tcPr>
          <w:p w14:paraId="38A5A0D3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75CDBB26" w14:textId="77777777" w:rsidTr="00573341">
        <w:tc>
          <w:tcPr>
            <w:tcW w:w="10065" w:type="dxa"/>
            <w:gridSpan w:val="2"/>
          </w:tcPr>
          <w:p w14:paraId="36C31A1E" w14:textId="300F70ED" w:rsidR="00573341" w:rsidRDefault="00E42B21">
            <w:r>
              <w:t>Constant with external linkage.</w:t>
            </w:r>
          </w:p>
        </w:tc>
      </w:tr>
    </w:tbl>
    <w:p w14:paraId="7091A13B" w14:textId="77777777" w:rsidR="00573341" w:rsidRDefault="0062409B">
      <w:pPr>
        <w:pStyle w:val="Heading3"/>
      </w:pPr>
      <w:r>
        <w:t>RTE_SCHM_SWCBSW_FEE_MAINFUNCTION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6"/>
        <w:gridCol w:w="3249"/>
      </w:tblGrid>
      <w:tr w:rsidR="00573341" w14:paraId="01E994E7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DE33B2A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31616EEF" w14:textId="77777777" w:rsidR="00573341" w:rsidRDefault="0062409B">
            <w:r>
              <w:t>Value</w:t>
            </w:r>
          </w:p>
        </w:tc>
      </w:tr>
      <w:tr w:rsidR="00573341" w14:paraId="4393162A" w14:textId="77777777" w:rsidTr="00573341">
        <w:tc>
          <w:tcPr>
            <w:tcW w:w="6710" w:type="dxa"/>
          </w:tcPr>
          <w:p w14:paraId="79021FBB" w14:textId="77777777" w:rsidR="00573341" w:rsidRDefault="0062409B">
            <w:r>
              <w:t>RTE_SCHM_SWCBSW_FEE_MAINFUNCTION</w:t>
            </w:r>
          </w:p>
        </w:tc>
        <w:tc>
          <w:tcPr>
            <w:tcW w:w="3355" w:type="dxa"/>
          </w:tcPr>
          <w:p w14:paraId="61884384" w14:textId="77777777" w:rsidR="00573341" w:rsidRDefault="0062409B">
            <w:r>
              <w:t>NA</w:t>
            </w:r>
          </w:p>
        </w:tc>
      </w:tr>
      <w:tr w:rsidR="00573341" w14:paraId="582EE866" w14:textId="77777777" w:rsidTr="00573341">
        <w:tc>
          <w:tcPr>
            <w:tcW w:w="10065" w:type="dxa"/>
            <w:gridSpan w:val="2"/>
            <w:shd w:val="clear" w:color="auto" w:fill="000080"/>
          </w:tcPr>
          <w:p w14:paraId="7CC622B8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1A97C1F3" w14:textId="77777777" w:rsidTr="00573341">
        <w:tc>
          <w:tcPr>
            <w:tcW w:w="10065" w:type="dxa"/>
            <w:gridSpan w:val="2"/>
          </w:tcPr>
          <w:p w14:paraId="1A967F21" w14:textId="77777777" w:rsidR="00573341" w:rsidRDefault="0062409B">
            <w:r>
              <w:t>#define RTE_SCHM_SWCBSW_FEE_MAINFUNCTION</w:t>
            </w:r>
          </w:p>
        </w:tc>
      </w:tr>
      <w:tr w:rsidR="00573341" w14:paraId="2FDBD0D2" w14:textId="77777777" w:rsidTr="00573341">
        <w:tc>
          <w:tcPr>
            <w:tcW w:w="10065" w:type="dxa"/>
            <w:gridSpan w:val="2"/>
            <w:shd w:val="clear" w:color="auto" w:fill="000080"/>
          </w:tcPr>
          <w:p w14:paraId="4AF83A27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199DA7C0" w14:textId="77777777" w:rsidTr="00573341">
        <w:tc>
          <w:tcPr>
            <w:tcW w:w="10065" w:type="dxa"/>
            <w:gridSpan w:val="2"/>
          </w:tcPr>
          <w:p w14:paraId="1EE6DC49" w14:textId="77777777" w:rsidR="00573341" w:rsidRDefault="0062409B">
            <w:r>
              <w:t>NA</w:t>
            </w:r>
          </w:p>
        </w:tc>
      </w:tr>
    </w:tbl>
    <w:p w14:paraId="50393250" w14:textId="77777777" w:rsidR="00573341" w:rsidRDefault="0062409B">
      <w:pPr>
        <w:pStyle w:val="Heading3"/>
      </w:pPr>
      <w:r>
        <w:t>FLS_START_SEC_CODE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573341" w14:paraId="0B7126DB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D4BFE6E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276C93DC" w14:textId="77777777" w:rsidR="00573341" w:rsidRDefault="0062409B">
            <w:r>
              <w:t>Value</w:t>
            </w:r>
          </w:p>
        </w:tc>
      </w:tr>
      <w:tr w:rsidR="00573341" w14:paraId="5C35CEF2" w14:textId="77777777" w:rsidTr="00573341">
        <w:tc>
          <w:tcPr>
            <w:tcW w:w="6710" w:type="dxa"/>
          </w:tcPr>
          <w:p w14:paraId="0EEC616D" w14:textId="77777777" w:rsidR="00573341" w:rsidRDefault="0062409B">
            <w:r>
              <w:t>FLS_START_SEC_CODE</w:t>
            </w:r>
          </w:p>
        </w:tc>
        <w:tc>
          <w:tcPr>
            <w:tcW w:w="3355" w:type="dxa"/>
          </w:tcPr>
          <w:p w14:paraId="1D62391D" w14:textId="77777777" w:rsidR="00573341" w:rsidRDefault="0062409B">
            <w:r>
              <w:t>NA</w:t>
            </w:r>
          </w:p>
        </w:tc>
      </w:tr>
      <w:tr w:rsidR="00573341" w14:paraId="1AEE3EE5" w14:textId="77777777" w:rsidTr="00573341">
        <w:tc>
          <w:tcPr>
            <w:tcW w:w="10065" w:type="dxa"/>
            <w:gridSpan w:val="2"/>
            <w:shd w:val="clear" w:color="auto" w:fill="000080"/>
          </w:tcPr>
          <w:p w14:paraId="175109B6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439B91C8" w14:textId="77777777" w:rsidTr="00573341">
        <w:tc>
          <w:tcPr>
            <w:tcW w:w="10065" w:type="dxa"/>
            <w:gridSpan w:val="2"/>
          </w:tcPr>
          <w:p w14:paraId="40EF9E60" w14:textId="77777777" w:rsidR="00573341" w:rsidRDefault="0062409B">
            <w:r>
              <w:t>#define FLS_START_SEC_CODE</w:t>
            </w:r>
          </w:p>
        </w:tc>
      </w:tr>
      <w:tr w:rsidR="00573341" w14:paraId="7187EE44" w14:textId="77777777" w:rsidTr="00573341">
        <w:tc>
          <w:tcPr>
            <w:tcW w:w="10065" w:type="dxa"/>
            <w:gridSpan w:val="2"/>
            <w:shd w:val="clear" w:color="auto" w:fill="000080"/>
          </w:tcPr>
          <w:p w14:paraId="42347561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713DA5DB" w14:textId="77777777" w:rsidTr="00573341">
        <w:tc>
          <w:tcPr>
            <w:tcW w:w="10065" w:type="dxa"/>
            <w:gridSpan w:val="2"/>
          </w:tcPr>
          <w:p w14:paraId="06CC935A" w14:textId="1689FA8B" w:rsidR="00573341" w:rsidRDefault="00E42B21">
            <w:r>
              <w:t>Constant with external linkage.</w:t>
            </w:r>
          </w:p>
        </w:tc>
      </w:tr>
    </w:tbl>
    <w:p w14:paraId="6510AB4E" w14:textId="77777777" w:rsidR="00573341" w:rsidRDefault="0062409B">
      <w:pPr>
        <w:pStyle w:val="Heading3"/>
      </w:pPr>
      <w:r>
        <w:t>FLS_STOP_SEC_CODE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0"/>
        <w:gridCol w:w="3285"/>
      </w:tblGrid>
      <w:tr w:rsidR="00573341" w14:paraId="66A125B9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4B88CD24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5A32B6F1" w14:textId="77777777" w:rsidR="00573341" w:rsidRDefault="0062409B">
            <w:r>
              <w:t>Value</w:t>
            </w:r>
          </w:p>
        </w:tc>
      </w:tr>
      <w:tr w:rsidR="00573341" w14:paraId="507112C1" w14:textId="77777777" w:rsidTr="00573341">
        <w:tc>
          <w:tcPr>
            <w:tcW w:w="6710" w:type="dxa"/>
          </w:tcPr>
          <w:p w14:paraId="4F3112CE" w14:textId="77777777" w:rsidR="00573341" w:rsidRDefault="0062409B">
            <w:r>
              <w:t>FLS_STOP_SEC_CODE</w:t>
            </w:r>
          </w:p>
        </w:tc>
        <w:tc>
          <w:tcPr>
            <w:tcW w:w="3355" w:type="dxa"/>
          </w:tcPr>
          <w:p w14:paraId="28AB588E" w14:textId="77777777" w:rsidR="00573341" w:rsidRDefault="0062409B">
            <w:r>
              <w:t>NA</w:t>
            </w:r>
          </w:p>
        </w:tc>
      </w:tr>
      <w:tr w:rsidR="00573341" w14:paraId="413F2C30" w14:textId="77777777" w:rsidTr="00573341">
        <w:tc>
          <w:tcPr>
            <w:tcW w:w="10065" w:type="dxa"/>
            <w:gridSpan w:val="2"/>
            <w:shd w:val="clear" w:color="auto" w:fill="000080"/>
          </w:tcPr>
          <w:p w14:paraId="1CE967C8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1C1A0BD9" w14:textId="77777777" w:rsidTr="00573341">
        <w:tc>
          <w:tcPr>
            <w:tcW w:w="10065" w:type="dxa"/>
            <w:gridSpan w:val="2"/>
          </w:tcPr>
          <w:p w14:paraId="2F8F00AF" w14:textId="77777777" w:rsidR="00573341" w:rsidRDefault="0062409B">
            <w:r>
              <w:t>#define FLS_STOP_SEC_CODE</w:t>
            </w:r>
          </w:p>
        </w:tc>
      </w:tr>
      <w:tr w:rsidR="00573341" w14:paraId="32F14625" w14:textId="77777777" w:rsidTr="00573341">
        <w:tc>
          <w:tcPr>
            <w:tcW w:w="10065" w:type="dxa"/>
            <w:gridSpan w:val="2"/>
            <w:shd w:val="clear" w:color="auto" w:fill="000080"/>
          </w:tcPr>
          <w:p w14:paraId="2E45483E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0438D5F9" w14:textId="77777777" w:rsidTr="00573341">
        <w:tc>
          <w:tcPr>
            <w:tcW w:w="10065" w:type="dxa"/>
            <w:gridSpan w:val="2"/>
          </w:tcPr>
          <w:p w14:paraId="6D1CC830" w14:textId="029A9EA0" w:rsidR="00573341" w:rsidRDefault="00E42B21">
            <w:r>
              <w:t>Constant with external linkage.</w:t>
            </w:r>
          </w:p>
        </w:tc>
      </w:tr>
    </w:tbl>
    <w:p w14:paraId="137560BD" w14:textId="77777777" w:rsidR="00573341" w:rsidRDefault="0062409B">
      <w:pPr>
        <w:pStyle w:val="Heading3"/>
      </w:pPr>
      <w:r>
        <w:t>NVM_START_SEC_CODE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2"/>
        <w:gridCol w:w="3283"/>
      </w:tblGrid>
      <w:tr w:rsidR="00573341" w14:paraId="1A9E60EA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190CFDBE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226F15A7" w14:textId="77777777" w:rsidR="00573341" w:rsidRDefault="0062409B">
            <w:r>
              <w:t>Value</w:t>
            </w:r>
          </w:p>
        </w:tc>
      </w:tr>
      <w:tr w:rsidR="00573341" w14:paraId="6BED0AEF" w14:textId="77777777" w:rsidTr="00573341">
        <w:tc>
          <w:tcPr>
            <w:tcW w:w="6710" w:type="dxa"/>
          </w:tcPr>
          <w:p w14:paraId="48F8C228" w14:textId="77777777" w:rsidR="00573341" w:rsidRDefault="0062409B">
            <w:r>
              <w:lastRenderedPageBreak/>
              <w:t>NVM_START_SEC_CODE</w:t>
            </w:r>
          </w:p>
        </w:tc>
        <w:tc>
          <w:tcPr>
            <w:tcW w:w="3355" w:type="dxa"/>
          </w:tcPr>
          <w:p w14:paraId="0A3D4782" w14:textId="77777777" w:rsidR="00573341" w:rsidRDefault="0062409B">
            <w:r>
              <w:t>NA</w:t>
            </w:r>
          </w:p>
        </w:tc>
      </w:tr>
      <w:tr w:rsidR="00573341" w14:paraId="6BCDA20D" w14:textId="77777777" w:rsidTr="00573341">
        <w:tc>
          <w:tcPr>
            <w:tcW w:w="10065" w:type="dxa"/>
            <w:gridSpan w:val="2"/>
            <w:shd w:val="clear" w:color="auto" w:fill="000080"/>
          </w:tcPr>
          <w:p w14:paraId="7FC96250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7A47F576" w14:textId="77777777" w:rsidTr="00573341">
        <w:tc>
          <w:tcPr>
            <w:tcW w:w="10065" w:type="dxa"/>
            <w:gridSpan w:val="2"/>
          </w:tcPr>
          <w:p w14:paraId="4ACECAD4" w14:textId="77777777" w:rsidR="00573341" w:rsidRDefault="0062409B">
            <w:r>
              <w:t>#define NVM_START_SEC_CODE</w:t>
            </w:r>
          </w:p>
        </w:tc>
      </w:tr>
      <w:tr w:rsidR="00573341" w14:paraId="71950897" w14:textId="77777777" w:rsidTr="00573341">
        <w:tc>
          <w:tcPr>
            <w:tcW w:w="10065" w:type="dxa"/>
            <w:gridSpan w:val="2"/>
            <w:shd w:val="clear" w:color="auto" w:fill="000080"/>
          </w:tcPr>
          <w:p w14:paraId="35A0B6E4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6B621255" w14:textId="77777777" w:rsidTr="00573341">
        <w:tc>
          <w:tcPr>
            <w:tcW w:w="10065" w:type="dxa"/>
            <w:gridSpan w:val="2"/>
          </w:tcPr>
          <w:p w14:paraId="7D7778CC" w14:textId="0904EBD9" w:rsidR="00573341" w:rsidRDefault="00E42B21">
            <w:r>
              <w:t>Constant with external linkage.</w:t>
            </w:r>
          </w:p>
        </w:tc>
      </w:tr>
    </w:tbl>
    <w:p w14:paraId="2C663A32" w14:textId="77777777" w:rsidR="00573341" w:rsidRDefault="0062409B">
      <w:pPr>
        <w:pStyle w:val="Heading3"/>
      </w:pPr>
      <w:r>
        <w:t>NVM_STOP_SEC_CODE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1"/>
        <w:gridCol w:w="3284"/>
      </w:tblGrid>
      <w:tr w:rsidR="00573341" w14:paraId="65048E06" w14:textId="77777777" w:rsidTr="0057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68D3589E" w14:textId="77777777" w:rsidR="00573341" w:rsidRDefault="0062409B">
            <w:r>
              <w:t>Name</w:t>
            </w:r>
          </w:p>
        </w:tc>
        <w:tc>
          <w:tcPr>
            <w:tcW w:w="3355" w:type="dxa"/>
          </w:tcPr>
          <w:p w14:paraId="0EFB980B" w14:textId="77777777" w:rsidR="00573341" w:rsidRDefault="0062409B">
            <w:r>
              <w:t>Value</w:t>
            </w:r>
          </w:p>
        </w:tc>
      </w:tr>
      <w:tr w:rsidR="00573341" w14:paraId="5BEF31B6" w14:textId="77777777" w:rsidTr="00573341">
        <w:tc>
          <w:tcPr>
            <w:tcW w:w="6710" w:type="dxa"/>
          </w:tcPr>
          <w:p w14:paraId="7AC96693" w14:textId="77777777" w:rsidR="00573341" w:rsidRDefault="0062409B">
            <w:r>
              <w:t>NVM_STOP_SEC_CODE</w:t>
            </w:r>
          </w:p>
        </w:tc>
        <w:tc>
          <w:tcPr>
            <w:tcW w:w="3355" w:type="dxa"/>
          </w:tcPr>
          <w:p w14:paraId="1B7112E9" w14:textId="77777777" w:rsidR="00573341" w:rsidRDefault="0062409B">
            <w:r>
              <w:t>NA</w:t>
            </w:r>
          </w:p>
        </w:tc>
      </w:tr>
      <w:tr w:rsidR="00573341" w14:paraId="428FE238" w14:textId="77777777" w:rsidTr="00573341">
        <w:tc>
          <w:tcPr>
            <w:tcW w:w="10065" w:type="dxa"/>
            <w:gridSpan w:val="2"/>
            <w:shd w:val="clear" w:color="auto" w:fill="000080"/>
          </w:tcPr>
          <w:p w14:paraId="0252EE62" w14:textId="77777777" w:rsidR="00573341" w:rsidRDefault="0062409B">
            <w:r>
              <w:rPr>
                <w:b/>
              </w:rPr>
              <w:t>Definition</w:t>
            </w:r>
          </w:p>
        </w:tc>
      </w:tr>
      <w:tr w:rsidR="00573341" w14:paraId="33844F3E" w14:textId="77777777" w:rsidTr="00573341">
        <w:tc>
          <w:tcPr>
            <w:tcW w:w="10065" w:type="dxa"/>
            <w:gridSpan w:val="2"/>
          </w:tcPr>
          <w:p w14:paraId="24E6562A" w14:textId="77777777" w:rsidR="00573341" w:rsidRDefault="0062409B">
            <w:r>
              <w:t>#define NVM_STOP_SEC_CODE</w:t>
            </w:r>
          </w:p>
        </w:tc>
      </w:tr>
      <w:tr w:rsidR="00573341" w14:paraId="4BB3337A" w14:textId="77777777" w:rsidTr="00573341">
        <w:tc>
          <w:tcPr>
            <w:tcW w:w="10065" w:type="dxa"/>
            <w:gridSpan w:val="2"/>
            <w:shd w:val="clear" w:color="auto" w:fill="000080"/>
          </w:tcPr>
          <w:p w14:paraId="75E0CA06" w14:textId="77777777" w:rsidR="00573341" w:rsidRDefault="0062409B">
            <w:r>
              <w:rPr>
                <w:b/>
              </w:rPr>
              <w:t>Description</w:t>
            </w:r>
          </w:p>
        </w:tc>
      </w:tr>
      <w:tr w:rsidR="00573341" w14:paraId="5E695453" w14:textId="77777777" w:rsidTr="00573341">
        <w:tc>
          <w:tcPr>
            <w:tcW w:w="10065" w:type="dxa"/>
            <w:gridSpan w:val="2"/>
          </w:tcPr>
          <w:p w14:paraId="34CAAD5B" w14:textId="26C8FECB" w:rsidR="00573341" w:rsidRDefault="00E42B21">
            <w:r>
              <w:t>Constant with external linkage.</w:t>
            </w:r>
          </w:p>
        </w:tc>
      </w:tr>
    </w:tbl>
    <w:p w14:paraId="09D4CCF2" w14:textId="77777777" w:rsidR="00573341" w:rsidRDefault="0062409B">
      <w:r>
        <w:t xml:space="preserve"> </w:t>
      </w:r>
    </w:p>
    <w:p w14:paraId="43C71CC2" w14:textId="77777777" w:rsidR="00573341" w:rsidRDefault="0062409B">
      <w:pPr>
        <w:pStyle w:val="Heading1"/>
      </w:pPr>
      <w:r>
        <w:t>EEPROM</w:t>
      </w:r>
    </w:p>
    <w:p w14:paraId="48A704D6" w14:textId="77777777" w:rsidR="00573341" w:rsidRDefault="0062409B">
      <w:r>
        <w:t xml:space="preserve"> </w:t>
      </w:r>
    </w:p>
    <w:p w14:paraId="4A714EB9" w14:textId="77777777" w:rsidR="00573341" w:rsidRDefault="0062409B">
      <w:pPr>
        <w:pStyle w:val="Heading1"/>
      </w:pPr>
      <w:r>
        <w:t>Configuration</w:t>
      </w:r>
    </w:p>
    <w:p w14:paraId="77E5E5E5" w14:textId="77777777" w:rsidR="00573341" w:rsidRDefault="0062409B">
      <w:r>
        <w:t xml:space="preserve"> </w:t>
      </w:r>
    </w:p>
    <w:p w14:paraId="49B18876" w14:textId="77777777" w:rsidR="00573341" w:rsidRDefault="0062409B">
      <w:pPr>
        <w:pStyle w:val="Heading1"/>
      </w:pPr>
      <w:r>
        <w:t>Compilation Options</w:t>
      </w:r>
    </w:p>
    <w:p w14:paraId="3ACD03E3" w14:textId="77777777" w:rsidR="00573341" w:rsidRDefault="0062409B">
      <w:r>
        <w:t xml:space="preserve"> </w:t>
      </w:r>
    </w:p>
    <w:sectPr w:rsidR="00573341" w:rsidSect="00B36BB7"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70A8" w14:textId="77777777" w:rsidR="00BC7C30" w:rsidRDefault="00BC7C30">
      <w:r>
        <w:separator/>
      </w:r>
    </w:p>
  </w:endnote>
  <w:endnote w:type="continuationSeparator" w:id="0">
    <w:p w14:paraId="7FE9A000" w14:textId="77777777" w:rsidR="00BC7C30" w:rsidRDefault="00BC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A091" w14:textId="77777777" w:rsidR="007F7E48" w:rsidRDefault="007F7E48">
    <w:pPr>
      <w:pStyle w:val="Footer"/>
    </w:pPr>
  </w:p>
  <w:p w14:paraId="2F40C5F9" w14:textId="77777777" w:rsidR="007F7E48" w:rsidRDefault="007F7E48"/>
  <w:p w14:paraId="62F7BF7D" w14:textId="77777777" w:rsidR="007F7E48" w:rsidRDefault="007F7E48"/>
  <w:p w14:paraId="557A1D0A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CF70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693AFB2F" w14:textId="77777777" w:rsidTr="00B06A7D">
      <w:trPr>
        <w:trHeight w:val="20"/>
      </w:trPr>
      <w:tc>
        <w:tcPr>
          <w:tcW w:w="4956" w:type="dxa"/>
        </w:tcPr>
        <w:p w14:paraId="3B9EE869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5A46CD33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16C33C3A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40AECFB6" w14:textId="77777777" w:rsidTr="001043EF">
      <w:trPr>
        <w:jc w:val="center"/>
      </w:trPr>
      <w:tc>
        <w:tcPr>
          <w:tcW w:w="10200" w:type="dxa"/>
        </w:tcPr>
        <w:p w14:paraId="7D54FE5A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0D634D44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3EBD" w14:textId="77777777" w:rsidR="00BC7C30" w:rsidRDefault="00BC7C30">
      <w:r>
        <w:separator/>
      </w:r>
    </w:p>
  </w:footnote>
  <w:footnote w:type="continuationSeparator" w:id="0">
    <w:p w14:paraId="1DA58090" w14:textId="77777777" w:rsidR="00BC7C30" w:rsidRDefault="00BC7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CEC3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2F06C3DB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4FED5A7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133472FA" wp14:editId="5E2BABAC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F570DBB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9B6A344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3EA2237F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6D389706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2E324FEA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31947A02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819633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0FFE934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24A260E2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46B94A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5A6F87EE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B3092E8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7180B262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71484D37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DC71B4E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65687CA7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3BE9466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14FC5DA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C6609E6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1967DE4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7482F0ED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7AC6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4C65D0EE" wp14:editId="790D266E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088840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9" type="#_x0000_t75" style="width:51.35pt;height:35.65pt" o:ole="" fillcolor="window">
          <v:imagedata r:id="rId2" o:title=""/>
        </v:shape>
        <o:OLEObject Type="Embed" ProgID="PBrush" ShapeID="_x0000_i1059" DrawAspect="Content" ObjectID="_1737467647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5F3ECD11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FC9FC41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2DF5343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C89D861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16511247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74DEF21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3DB7252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24BD8982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34986479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3F36DD4C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36D48C98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2270D9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B4FEF34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33E3D60B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55353D7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78C44FCB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E362625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E62159C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46972BB4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7788971">
    <w:abstractNumId w:val="5"/>
  </w:num>
  <w:num w:numId="2" w16cid:durableId="1267037723">
    <w:abstractNumId w:val="11"/>
  </w:num>
  <w:num w:numId="3" w16cid:durableId="1054962944">
    <w:abstractNumId w:val="6"/>
  </w:num>
  <w:num w:numId="4" w16cid:durableId="1286959654">
    <w:abstractNumId w:val="12"/>
  </w:num>
  <w:num w:numId="5" w16cid:durableId="829708548">
    <w:abstractNumId w:val="7"/>
  </w:num>
  <w:num w:numId="6" w16cid:durableId="1989043512">
    <w:abstractNumId w:val="1"/>
  </w:num>
  <w:num w:numId="7" w16cid:durableId="1037899044">
    <w:abstractNumId w:val="3"/>
  </w:num>
  <w:num w:numId="8" w16cid:durableId="1810829229">
    <w:abstractNumId w:val="8"/>
  </w:num>
  <w:num w:numId="9" w16cid:durableId="205024806">
    <w:abstractNumId w:val="13"/>
  </w:num>
  <w:num w:numId="10" w16cid:durableId="993988762">
    <w:abstractNumId w:val="4"/>
  </w:num>
  <w:num w:numId="11" w16cid:durableId="176964495">
    <w:abstractNumId w:val="10"/>
  </w:num>
  <w:num w:numId="12" w16cid:durableId="2092190934">
    <w:abstractNumId w:val="2"/>
  </w:num>
  <w:num w:numId="13" w16cid:durableId="1006636068">
    <w:abstractNumId w:val="9"/>
  </w:num>
  <w:num w:numId="14" w16cid:durableId="1735278864">
    <w:abstractNumId w:val="0"/>
  </w:num>
  <w:num w:numId="15" w16cid:durableId="35037855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125B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41501"/>
    <w:rsid w:val="00160850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5AE0"/>
    <w:rsid w:val="00285CD3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317E4"/>
    <w:rsid w:val="00433683"/>
    <w:rsid w:val="00437C8D"/>
    <w:rsid w:val="00446DAC"/>
    <w:rsid w:val="004473C3"/>
    <w:rsid w:val="004A53B8"/>
    <w:rsid w:val="004A6F07"/>
    <w:rsid w:val="004B756D"/>
    <w:rsid w:val="004D7902"/>
    <w:rsid w:val="00501E39"/>
    <w:rsid w:val="00527700"/>
    <w:rsid w:val="00527967"/>
    <w:rsid w:val="00536511"/>
    <w:rsid w:val="005479AC"/>
    <w:rsid w:val="00562C96"/>
    <w:rsid w:val="005673E3"/>
    <w:rsid w:val="00573341"/>
    <w:rsid w:val="005858FA"/>
    <w:rsid w:val="00590C7A"/>
    <w:rsid w:val="005914A2"/>
    <w:rsid w:val="0059231A"/>
    <w:rsid w:val="005C791D"/>
    <w:rsid w:val="005D3FE3"/>
    <w:rsid w:val="005E20A9"/>
    <w:rsid w:val="005F2A5E"/>
    <w:rsid w:val="005F343B"/>
    <w:rsid w:val="005F58F3"/>
    <w:rsid w:val="0061558D"/>
    <w:rsid w:val="00620476"/>
    <w:rsid w:val="0062409B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C5629"/>
    <w:rsid w:val="006D0367"/>
    <w:rsid w:val="006E6B3E"/>
    <w:rsid w:val="00702C3A"/>
    <w:rsid w:val="0073064C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1545F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659F6"/>
    <w:rsid w:val="00B77856"/>
    <w:rsid w:val="00BA0E78"/>
    <w:rsid w:val="00BA7436"/>
    <w:rsid w:val="00BB7E59"/>
    <w:rsid w:val="00BC3B44"/>
    <w:rsid w:val="00BC7C30"/>
    <w:rsid w:val="00BD01E4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7102"/>
    <w:rsid w:val="00CC5FBB"/>
    <w:rsid w:val="00CC6679"/>
    <w:rsid w:val="00CC7005"/>
    <w:rsid w:val="00CD128F"/>
    <w:rsid w:val="00CE17AA"/>
    <w:rsid w:val="00CE74F4"/>
    <w:rsid w:val="00CF5576"/>
    <w:rsid w:val="00D01285"/>
    <w:rsid w:val="00D05D1A"/>
    <w:rsid w:val="00D17587"/>
    <w:rsid w:val="00D2294A"/>
    <w:rsid w:val="00D64184"/>
    <w:rsid w:val="00D7559E"/>
    <w:rsid w:val="00D84D02"/>
    <w:rsid w:val="00D94743"/>
    <w:rsid w:val="00DA1F91"/>
    <w:rsid w:val="00DA4C01"/>
    <w:rsid w:val="00DB555E"/>
    <w:rsid w:val="00DC168D"/>
    <w:rsid w:val="00DF3D6E"/>
    <w:rsid w:val="00E107BF"/>
    <w:rsid w:val="00E16206"/>
    <w:rsid w:val="00E25DBF"/>
    <w:rsid w:val="00E42B21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371F3"/>
    <w:rsid w:val="00F50763"/>
    <w:rsid w:val="00F52B54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59A2C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png"/><Relationship Id="rId77" Type="http://schemas.openxmlformats.org/officeDocument/2006/relationships/header" Target="header1.xml"/><Relationship Id="rId8" Type="http://schemas.openxmlformats.org/officeDocument/2006/relationships/hyperlink" Target="https://alvteams.alv.autoliv.int/sites/aeuaeequalityassurance/AEM%20Process%20wiki/acronyms.aspx" TargetMode="External"/><Relationship Id="rId51" Type="http://schemas.openxmlformats.org/officeDocument/2006/relationships/image" Target="media/image22.png"/><Relationship Id="rId72" Type="http://schemas.openxmlformats.org/officeDocument/2006/relationships/oleObject" Target="embeddings/oleObject32.bin"/><Relationship Id="rId80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9" Type="http://schemas.openxmlformats.org/officeDocument/2006/relationships/image" Target="media/image16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66" Type="http://schemas.openxmlformats.org/officeDocument/2006/relationships/oleObject" Target="embeddings/oleObject2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5.bin"/><Relationship Id="rId2" Type="http://schemas.openxmlformats.org/officeDocument/2006/relationships/image" Target="media/image37.png"/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21</TotalTime>
  <Pages>30</Pages>
  <Words>4137</Words>
  <Characters>23582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27664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Andreea Suiu</cp:lastModifiedBy>
  <cp:revision>94</cp:revision>
  <cp:lastPrinted>2011-02-23T12:47:00Z</cp:lastPrinted>
  <dcterms:created xsi:type="dcterms:W3CDTF">2012-07-31T07:47:00Z</dcterms:created>
  <dcterms:modified xsi:type="dcterms:W3CDTF">2023-02-09T15:05:00Z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