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1A50CEDE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6B680B57" w14:textId="0EABD807" w:rsidR="005C791D" w:rsidRPr="00A72150" w:rsidRDefault="005C791D" w:rsidP="00A063FD">
            <w:pPr>
              <w:pStyle w:val="Firstpage"/>
              <w:spacing w:before="600"/>
              <w:rPr>
                <w:b/>
                <w:sz w:val="48"/>
                <w:lang w:val="en-US"/>
              </w:rPr>
            </w:pPr>
            <w:bookmarkStart w:id="0" w:name="_Hlk36730963"/>
          </w:p>
          <w:p w14:paraId="1187F3C2" w14:textId="57A30D23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</w:t>
            </w:r>
            <w:r w:rsidR="00A063FD">
              <w:rPr>
                <w:b/>
                <w:sz w:val="48"/>
                <w:lang w:val="en-US"/>
              </w:rPr>
              <w:t xml:space="preserve">BmUsr </w:t>
            </w:r>
            <w:r w:rsidR="004B756D">
              <w:rPr>
                <w:b/>
                <w:sz w:val="48"/>
                <w:lang w:val="en-US"/>
              </w:rPr>
              <w:t>SW Detailed Design (DD)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279F035D" w14:textId="21949AAE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</w:p>
        </w:tc>
      </w:tr>
      <w:tr w:rsidR="005C791D" w:rsidRPr="009B063D" w14:paraId="1F785EAC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291CEA73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555B0269" w14:textId="17482B0E" w:rsidR="005C791D" w:rsidRPr="00A72150" w:rsidRDefault="00CF5576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>Detailed Design Document</w:t>
            </w:r>
            <w:r w:rsidR="00A063FD">
              <w:rPr>
                <w:rFonts w:cs="Arial"/>
                <w:sz w:val="20"/>
              </w:rPr>
              <w:t xml:space="preserve"> of the BmUsr Component</w:t>
            </w:r>
          </w:p>
        </w:tc>
      </w:tr>
    </w:tbl>
    <w:p w14:paraId="67D4AEDE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220E4AF7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545784D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5251344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A60E3C1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1DD87267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EB622" w14:textId="79928CFB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Title: </w:t>
            </w:r>
            <w:r w:rsidR="000E6EAC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t>Andreea Suiu</w:t>
            </w:r>
          </w:p>
          <w:p w14:paraId="617DE601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DA249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78FE6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2199A500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A99909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C60A9E9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633FF6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3C6E51BE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E5BA24E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56561D9C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2C3D5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6F5FAC1A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A46AC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40BABD71" w14:textId="77777777" w:rsidR="005C791D" w:rsidRPr="00430E47" w:rsidRDefault="005C791D" w:rsidP="005C791D">
      <w:pPr>
        <w:spacing w:after="0"/>
      </w:pPr>
    </w:p>
    <w:p w14:paraId="570274BC" w14:textId="77777777" w:rsidR="005C791D" w:rsidRDefault="005C791D"/>
    <w:p w14:paraId="14454497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406504BC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7E737CC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2F85FDDD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4268C39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4824CD40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46E2F614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0C073157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0AFC8271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1424E67F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66AB4783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53E36154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5519AD3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55168DFD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5D52048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2E8515F9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42A8C44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5F7DC070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764C65D2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6BEB2106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365EC736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6D0D28F9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2CE9C7CD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1FA2DA51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2E0F23D0" w14:textId="77777777" w:rsidTr="001079B6">
        <w:tc>
          <w:tcPr>
            <w:tcW w:w="1125" w:type="dxa"/>
            <w:shd w:val="clear" w:color="auto" w:fill="000080"/>
          </w:tcPr>
          <w:p w14:paraId="459E1CE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5DC7D50F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5645860D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4434864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65FFF846" w14:textId="77777777" w:rsidTr="001079B6">
        <w:tc>
          <w:tcPr>
            <w:tcW w:w="1125" w:type="dxa"/>
            <w:shd w:val="clear" w:color="auto" w:fill="auto"/>
          </w:tcPr>
          <w:p w14:paraId="15DD9EE2" w14:textId="3914544E" w:rsidR="00536511" w:rsidRPr="001079B6" w:rsidRDefault="000E6EA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7225000B" w14:textId="7810149A" w:rsidR="00536511" w:rsidRPr="001079B6" w:rsidRDefault="000E6EA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20.01.2023</w:t>
            </w:r>
          </w:p>
        </w:tc>
        <w:tc>
          <w:tcPr>
            <w:tcW w:w="2008" w:type="dxa"/>
            <w:shd w:val="clear" w:color="auto" w:fill="auto"/>
          </w:tcPr>
          <w:p w14:paraId="107F8BD4" w14:textId="411E0F59" w:rsidR="00536511" w:rsidRPr="001079B6" w:rsidRDefault="000E6EA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0823F1CD" w14:textId="747590E8" w:rsidR="00536511" w:rsidRPr="001079B6" w:rsidRDefault="000E6EAC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536511" w:rsidRPr="001079B6" w14:paraId="22B99ED1" w14:textId="77777777" w:rsidTr="001079B6">
        <w:tc>
          <w:tcPr>
            <w:tcW w:w="1125" w:type="dxa"/>
            <w:shd w:val="clear" w:color="auto" w:fill="auto"/>
          </w:tcPr>
          <w:p w14:paraId="27E4751D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026DB1A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45451E8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07B0BFC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230B2ABB" w14:textId="77777777" w:rsidTr="001079B6">
        <w:tc>
          <w:tcPr>
            <w:tcW w:w="1125" w:type="dxa"/>
            <w:shd w:val="clear" w:color="auto" w:fill="auto"/>
          </w:tcPr>
          <w:p w14:paraId="460E7EE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35267E77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20CE775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2BC4415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E72FB08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7AAF65EF" w14:textId="22093464" w:rsidR="00911A72" w:rsidRPr="00A063FD" w:rsidRDefault="001278D5" w:rsidP="00911A72">
      <w:pPr>
        <w:pStyle w:val="Heading2"/>
        <w:rPr>
          <w:rStyle w:val="Blue"/>
          <w:color w:val="auto"/>
        </w:rPr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12268430" w14:textId="69E88034" w:rsidR="00CB1C56" w:rsidRDefault="001278D5" w:rsidP="00707F4C">
      <w:pPr>
        <w:ind w:firstLine="720"/>
        <w:rPr>
          <w:rStyle w:val="Blue"/>
          <w:color w:val="000000" w:themeColor="text1"/>
        </w:rPr>
      </w:pPr>
      <w:r w:rsidRPr="00CB1C56">
        <w:rPr>
          <w:rStyle w:val="Blue"/>
          <w:color w:val="000000" w:themeColor="text1"/>
        </w:rPr>
        <w:t>The purpose of this document is</w:t>
      </w:r>
      <w:r w:rsidR="00A063FD" w:rsidRPr="00CB1C56">
        <w:rPr>
          <w:rStyle w:val="Blue"/>
          <w:color w:val="000000" w:themeColor="text1"/>
        </w:rPr>
        <w:t xml:space="preserve"> to </w:t>
      </w:r>
      <w:r w:rsidR="00CB1C56">
        <w:rPr>
          <w:rStyle w:val="Blue"/>
          <w:color w:val="000000" w:themeColor="text1"/>
        </w:rPr>
        <w:t>provide an overview of the BmsUsr SW Component operation principle, and to present the implementation choices in terms of module and function splitting.</w:t>
      </w:r>
    </w:p>
    <w:p w14:paraId="661D0377" w14:textId="77777777" w:rsidR="001278D5" w:rsidRPr="00296B9F" w:rsidRDefault="001278D5" w:rsidP="00936489">
      <w:pPr>
        <w:pStyle w:val="Heading2"/>
      </w:pPr>
      <w:bookmarkStart w:id="5" w:name="_Toc221000464"/>
      <w:bookmarkStart w:id="6" w:name="_Toc342390933"/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021AD2E3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0A0395CB" w14:textId="77777777" w:rsidTr="001079B6">
        <w:tc>
          <w:tcPr>
            <w:tcW w:w="993" w:type="dxa"/>
            <w:shd w:val="clear" w:color="auto" w:fill="000080"/>
          </w:tcPr>
          <w:p w14:paraId="5A18FC1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0B8C165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1840D3A1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7AF24173" w14:textId="77777777" w:rsidTr="001079B6">
        <w:tc>
          <w:tcPr>
            <w:tcW w:w="993" w:type="dxa"/>
            <w:shd w:val="clear" w:color="auto" w:fill="auto"/>
          </w:tcPr>
          <w:p w14:paraId="4696391B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C1988A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A9CC30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64C3DD63" w14:textId="77777777" w:rsidTr="001079B6">
        <w:tc>
          <w:tcPr>
            <w:tcW w:w="993" w:type="dxa"/>
            <w:shd w:val="clear" w:color="auto" w:fill="auto"/>
          </w:tcPr>
          <w:p w14:paraId="3AC5C02E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F6A71A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1974F2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D5BD972" w14:textId="77777777" w:rsidTr="001079B6">
        <w:tc>
          <w:tcPr>
            <w:tcW w:w="993" w:type="dxa"/>
            <w:shd w:val="clear" w:color="auto" w:fill="auto"/>
          </w:tcPr>
          <w:p w14:paraId="4910F97A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B3FA75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403B5A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B1E333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008CE1E8" w14:textId="77777777" w:rsidTr="001079B6">
        <w:tc>
          <w:tcPr>
            <w:tcW w:w="993" w:type="dxa"/>
            <w:shd w:val="clear" w:color="auto" w:fill="000080"/>
          </w:tcPr>
          <w:p w14:paraId="6E65EDD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576375C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1DA93CC4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5C6A15D5" w14:textId="77777777" w:rsidTr="001079B6">
        <w:tc>
          <w:tcPr>
            <w:tcW w:w="993" w:type="dxa"/>
            <w:shd w:val="clear" w:color="auto" w:fill="auto"/>
          </w:tcPr>
          <w:p w14:paraId="37C32553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47BA2C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621092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7BBF15B7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6CD46A56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C005CE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4F8E6E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DF58B70" w14:textId="77777777" w:rsidTr="001079B6">
        <w:tc>
          <w:tcPr>
            <w:tcW w:w="993" w:type="dxa"/>
            <w:shd w:val="clear" w:color="auto" w:fill="auto"/>
          </w:tcPr>
          <w:p w14:paraId="6CB0F999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C6466F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12CF838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75414981" w14:textId="77777777" w:rsidTr="001079B6">
        <w:tc>
          <w:tcPr>
            <w:tcW w:w="993" w:type="dxa"/>
            <w:shd w:val="clear" w:color="auto" w:fill="auto"/>
          </w:tcPr>
          <w:p w14:paraId="0FF326C6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E2340A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9747F3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ADC29C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790FD879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6FF0992F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2BCAE77E" w14:textId="77777777" w:rsidTr="00936489">
        <w:tc>
          <w:tcPr>
            <w:tcW w:w="1858" w:type="dxa"/>
            <w:shd w:val="clear" w:color="auto" w:fill="000080"/>
          </w:tcPr>
          <w:p w14:paraId="7C318A6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13973B4E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358C51A1" w14:textId="77777777" w:rsidTr="00936489">
        <w:tc>
          <w:tcPr>
            <w:tcW w:w="1858" w:type="dxa"/>
            <w:shd w:val="clear" w:color="auto" w:fill="auto"/>
          </w:tcPr>
          <w:p w14:paraId="221FA38B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32D1CC03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3659C930" w14:textId="77777777" w:rsidTr="00936489">
        <w:tc>
          <w:tcPr>
            <w:tcW w:w="1858" w:type="dxa"/>
            <w:shd w:val="clear" w:color="auto" w:fill="auto"/>
          </w:tcPr>
          <w:p w14:paraId="63244C5A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029201C0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24ADAFC0" w14:textId="77777777" w:rsidTr="00936489">
        <w:tc>
          <w:tcPr>
            <w:tcW w:w="1858" w:type="dxa"/>
            <w:shd w:val="clear" w:color="auto" w:fill="auto"/>
          </w:tcPr>
          <w:p w14:paraId="2D88174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58F0B07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63C2447" w14:textId="77777777" w:rsidR="00936489" w:rsidRPr="00936489" w:rsidRDefault="00936489" w:rsidP="00936489"/>
    <w:p w14:paraId="3C48953B" w14:textId="77777777" w:rsidR="00936489" w:rsidRPr="00936489" w:rsidRDefault="00936489" w:rsidP="00936489"/>
    <w:p w14:paraId="4791BF51" w14:textId="77777777" w:rsidR="00936489" w:rsidRPr="00936489" w:rsidRDefault="00936489" w:rsidP="00936489"/>
    <w:p w14:paraId="3D6559D2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7D93C3AA" w14:textId="2295B74A" w:rsidR="00206304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28C64B91" w14:textId="4DD679A5" w:rsidR="00206304" w:rsidRPr="00206304" w:rsidRDefault="00495FCE" w:rsidP="00707F4C">
      <w:pPr>
        <w:ind w:firstLine="720"/>
        <w:jc w:val="both"/>
      </w:pPr>
      <w:r>
        <w:t xml:space="preserve">The aim of this software component is to check the presence and the validity </w:t>
      </w:r>
      <w:r w:rsidR="00CB1C56">
        <w:t xml:space="preserve">based on a pattern </w:t>
      </w:r>
      <w:r>
        <w:t>and jump to the bootloader component. Also, the component check</w:t>
      </w:r>
      <w:r w:rsidR="00E22856">
        <w:t>s</w:t>
      </w:r>
      <w:r>
        <w:t xml:space="preserve"> the presence and the validity and jump to the </w:t>
      </w:r>
      <w:r w:rsidR="008D39CC">
        <w:t>bootloader updater component</w:t>
      </w:r>
      <w:r w:rsidR="002C64EA">
        <w:t>/application</w:t>
      </w:r>
      <w:r w:rsidR="008D39CC">
        <w:t>.</w:t>
      </w:r>
    </w:p>
    <w:p w14:paraId="5A4DC86D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750ED3C3" w14:textId="77777777" w:rsidR="00C117CB" w:rsidRDefault="00C117CB" w:rsidP="00FA0F12"/>
    <w:p w14:paraId="54DEDBB2" w14:textId="77777777" w:rsidR="007538E2" w:rsidRPr="00CA1627" w:rsidRDefault="00C117CB" w:rsidP="00341CE2">
      <w:r w:rsidRPr="00CA1627">
        <w:t xml:space="preserve"> </w:t>
      </w:r>
    </w:p>
    <w:p w14:paraId="049F1F3F" w14:textId="77777777" w:rsidR="008161BB" w:rsidRPr="006A7B13" w:rsidRDefault="008161BB" w:rsidP="00FA0F12"/>
    <w:p w14:paraId="677E76B8" w14:textId="77777777" w:rsidR="007572D8" w:rsidRDefault="007572D8" w:rsidP="00FA0F12"/>
    <w:p w14:paraId="799D71F1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2829297B" w14:textId="77777777" w:rsidR="009F03F6" w:rsidRPr="009F03F6" w:rsidRDefault="009F03F6" w:rsidP="009F03F6"/>
    <w:p w14:paraId="4E292222" w14:textId="77777777" w:rsidR="004C37B9" w:rsidRDefault="004B0C60">
      <w:pPr>
        <w:pStyle w:val="Heading2"/>
      </w:pPr>
      <w:r>
        <w:t>Services</w:t>
      </w:r>
    </w:p>
    <w:p w14:paraId="1B0F5303" w14:textId="77777777" w:rsidR="004C37B9" w:rsidRDefault="004B0C60">
      <w:pPr>
        <w:pStyle w:val="Heading3"/>
      </w:pPr>
      <w: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59"/>
        <w:gridCol w:w="2479"/>
        <w:gridCol w:w="2464"/>
      </w:tblGrid>
      <w:tr w:rsidR="004C37B9" w14:paraId="60AE306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5F059B4" w14:textId="77777777" w:rsidR="004C37B9" w:rsidRDefault="004B0C60">
            <w:r>
              <w:t>Object</w:t>
            </w:r>
          </w:p>
        </w:tc>
      </w:tr>
      <w:tr w:rsidR="004C37B9" w14:paraId="7145C847" w14:textId="77777777" w:rsidTr="004C37B9">
        <w:tc>
          <w:tcPr>
            <w:tcW w:w="10064" w:type="dxa"/>
            <w:gridSpan w:val="4"/>
          </w:tcPr>
          <w:p w14:paraId="15838303" w14:textId="48650D0E" w:rsidR="004C37B9" w:rsidRDefault="004B0C60">
            <w:r>
              <w:t xml:space="preserve">Function used to jump to </w:t>
            </w:r>
            <w:r w:rsidR="00D36CA8">
              <w:t>bootloader updater</w:t>
            </w:r>
            <w:r>
              <w:t xml:space="preserve"> program or to bootloader.</w:t>
            </w:r>
          </w:p>
        </w:tc>
      </w:tr>
      <w:tr w:rsidR="004C37B9" w14:paraId="200E972A" w14:textId="77777777" w:rsidTr="004C37B9">
        <w:tc>
          <w:tcPr>
            <w:tcW w:w="10064" w:type="dxa"/>
            <w:gridSpan w:val="4"/>
            <w:shd w:val="clear" w:color="auto" w:fill="000080"/>
          </w:tcPr>
          <w:p w14:paraId="1D2142DB" w14:textId="77777777" w:rsidR="004C37B9" w:rsidRDefault="004B0C60">
            <w:r>
              <w:rPr>
                <w:b/>
              </w:rPr>
              <w:t>Prototype</w:t>
            </w:r>
          </w:p>
        </w:tc>
      </w:tr>
      <w:tr w:rsidR="004C37B9" w14:paraId="5E4820BB" w14:textId="77777777" w:rsidTr="004C37B9">
        <w:tc>
          <w:tcPr>
            <w:tcW w:w="10064" w:type="dxa"/>
            <w:gridSpan w:val="4"/>
          </w:tcPr>
          <w:p w14:paraId="6AC9E44C" w14:textId="77777777" w:rsidR="004C37B9" w:rsidRDefault="004B0C60">
            <w:r>
              <w:t>int main ()</w:t>
            </w:r>
          </w:p>
        </w:tc>
      </w:tr>
      <w:tr w:rsidR="004C37B9" w14:paraId="353868BC" w14:textId="77777777" w:rsidTr="004C37B9">
        <w:tc>
          <w:tcPr>
            <w:tcW w:w="10064" w:type="dxa"/>
            <w:gridSpan w:val="4"/>
            <w:shd w:val="clear" w:color="auto" w:fill="000080"/>
          </w:tcPr>
          <w:p w14:paraId="101CA025" w14:textId="77777777" w:rsidR="004C37B9" w:rsidRDefault="004B0C60">
            <w:r>
              <w:rPr>
                <w:b/>
              </w:rPr>
              <w:t>Parameters</w:t>
            </w:r>
          </w:p>
        </w:tc>
      </w:tr>
      <w:tr w:rsidR="004C37B9" w14:paraId="1387C211" w14:textId="77777777" w:rsidTr="004C37B9">
        <w:tc>
          <w:tcPr>
            <w:tcW w:w="10064" w:type="dxa"/>
            <w:gridSpan w:val="4"/>
          </w:tcPr>
          <w:p w14:paraId="5016BE1A" w14:textId="77777777" w:rsidR="004C37B9" w:rsidRDefault="004B0C60">
            <w:r>
              <w:t>None.</w:t>
            </w:r>
          </w:p>
        </w:tc>
      </w:tr>
      <w:tr w:rsidR="004C37B9" w14:paraId="00B88EE5" w14:textId="77777777" w:rsidTr="004C37B9">
        <w:tc>
          <w:tcPr>
            <w:tcW w:w="10064" w:type="dxa"/>
            <w:gridSpan w:val="4"/>
            <w:shd w:val="clear" w:color="auto" w:fill="000080"/>
          </w:tcPr>
          <w:p w14:paraId="5A2CB8C0" w14:textId="77777777" w:rsidR="004C37B9" w:rsidRDefault="004B0C60">
            <w:r>
              <w:rPr>
                <w:b/>
              </w:rPr>
              <w:t>Input parameters</w:t>
            </w:r>
          </w:p>
        </w:tc>
      </w:tr>
      <w:tr w:rsidR="004C37B9" w14:paraId="7BE820F8" w14:textId="77777777" w:rsidTr="004C37B9">
        <w:tc>
          <w:tcPr>
            <w:tcW w:w="2516" w:type="dxa"/>
            <w:shd w:val="clear" w:color="auto" w:fill="C6D9F1"/>
          </w:tcPr>
          <w:p w14:paraId="434EA54F" w14:textId="77777777" w:rsidR="004C37B9" w:rsidRDefault="004B0C60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B28916E" w14:textId="77777777" w:rsidR="004C37B9" w:rsidRDefault="004B0C60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E600413" w14:textId="77777777" w:rsidR="004C37B9" w:rsidRDefault="004B0C60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48921F2" w14:textId="77777777" w:rsidR="004C37B9" w:rsidRDefault="004B0C60">
            <w:r>
              <w:t>Range</w:t>
            </w:r>
          </w:p>
        </w:tc>
      </w:tr>
      <w:tr w:rsidR="004C37B9" w14:paraId="3384771E" w14:textId="77777777" w:rsidTr="004C37B9">
        <w:tc>
          <w:tcPr>
            <w:tcW w:w="2516" w:type="dxa"/>
          </w:tcPr>
          <w:p w14:paraId="1345C50E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76A56068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41706A12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10A20AC9" w14:textId="77777777" w:rsidR="004C37B9" w:rsidRDefault="004B0C60">
            <w:r>
              <w:t>NA</w:t>
            </w:r>
          </w:p>
        </w:tc>
      </w:tr>
      <w:tr w:rsidR="004C37B9" w14:paraId="0C3741C4" w14:textId="77777777" w:rsidTr="004C37B9">
        <w:tc>
          <w:tcPr>
            <w:tcW w:w="10064" w:type="dxa"/>
            <w:gridSpan w:val="4"/>
            <w:shd w:val="clear" w:color="auto" w:fill="000080"/>
          </w:tcPr>
          <w:p w14:paraId="7BDA9947" w14:textId="77777777" w:rsidR="004C37B9" w:rsidRDefault="004B0C60">
            <w:r>
              <w:rPr>
                <w:b/>
              </w:rPr>
              <w:t>Output parameters</w:t>
            </w:r>
          </w:p>
        </w:tc>
      </w:tr>
      <w:tr w:rsidR="004C37B9" w14:paraId="4D659122" w14:textId="77777777" w:rsidTr="004C37B9">
        <w:tc>
          <w:tcPr>
            <w:tcW w:w="2516" w:type="dxa"/>
            <w:shd w:val="clear" w:color="auto" w:fill="C6D9F1"/>
          </w:tcPr>
          <w:p w14:paraId="3EE2B12E" w14:textId="77777777" w:rsidR="004C37B9" w:rsidRDefault="004B0C60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9B3F54D" w14:textId="77777777" w:rsidR="004C37B9" w:rsidRDefault="004B0C60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7D6384E" w14:textId="77777777" w:rsidR="004C37B9" w:rsidRDefault="004B0C60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03ADE0D" w14:textId="77777777" w:rsidR="004C37B9" w:rsidRDefault="004B0C60">
            <w:r>
              <w:t>Range</w:t>
            </w:r>
          </w:p>
        </w:tc>
      </w:tr>
      <w:tr w:rsidR="004C37B9" w14:paraId="55436625" w14:textId="77777777" w:rsidTr="004C37B9">
        <w:tc>
          <w:tcPr>
            <w:tcW w:w="2516" w:type="dxa"/>
          </w:tcPr>
          <w:p w14:paraId="4C7D9B38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09B89355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08F8CB25" w14:textId="77777777" w:rsidR="004C37B9" w:rsidRDefault="004B0C60">
            <w:r>
              <w:t>NA</w:t>
            </w:r>
          </w:p>
        </w:tc>
        <w:tc>
          <w:tcPr>
            <w:tcW w:w="2516" w:type="dxa"/>
          </w:tcPr>
          <w:p w14:paraId="4B9604CF" w14:textId="77777777" w:rsidR="004C37B9" w:rsidRDefault="004B0C60">
            <w:r>
              <w:t>NA</w:t>
            </w:r>
          </w:p>
        </w:tc>
      </w:tr>
      <w:tr w:rsidR="004C37B9" w14:paraId="7A989BD7" w14:textId="77777777" w:rsidTr="004C37B9">
        <w:tc>
          <w:tcPr>
            <w:tcW w:w="10064" w:type="dxa"/>
            <w:gridSpan w:val="4"/>
            <w:shd w:val="clear" w:color="auto" w:fill="000080"/>
          </w:tcPr>
          <w:p w14:paraId="15B27754" w14:textId="77777777" w:rsidR="004C37B9" w:rsidRDefault="004B0C60">
            <w:r>
              <w:rPr>
                <w:b/>
              </w:rPr>
              <w:t>Return value</w:t>
            </w:r>
          </w:p>
        </w:tc>
      </w:tr>
      <w:tr w:rsidR="004C37B9" w14:paraId="5656B246" w14:textId="77777777" w:rsidTr="004C37B9">
        <w:tc>
          <w:tcPr>
            <w:tcW w:w="2516" w:type="dxa"/>
            <w:shd w:val="clear" w:color="auto" w:fill="C6D9F1"/>
          </w:tcPr>
          <w:p w14:paraId="4B9F8E80" w14:textId="77777777" w:rsidR="004C37B9" w:rsidRDefault="004B0C60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32AA708" w14:textId="77777777" w:rsidR="004C37B9" w:rsidRDefault="004B0C60">
            <w:r>
              <w:t>Description</w:t>
            </w:r>
          </w:p>
        </w:tc>
      </w:tr>
      <w:tr w:rsidR="004C37B9" w14:paraId="3B162B87" w14:textId="77777777" w:rsidTr="004C37B9">
        <w:tc>
          <w:tcPr>
            <w:tcW w:w="2516" w:type="dxa"/>
          </w:tcPr>
          <w:p w14:paraId="57021580" w14:textId="77777777" w:rsidR="004C37B9" w:rsidRDefault="004B0C60">
            <w:r>
              <w:t>int</w:t>
            </w:r>
          </w:p>
        </w:tc>
        <w:tc>
          <w:tcPr>
            <w:tcW w:w="7548" w:type="dxa"/>
            <w:gridSpan w:val="3"/>
          </w:tcPr>
          <w:p w14:paraId="05FFA2D3" w14:textId="58B3B593" w:rsidR="004C37B9" w:rsidRDefault="004B0C60">
            <w:r>
              <w:t xml:space="preserve">None. </w:t>
            </w:r>
          </w:p>
        </w:tc>
      </w:tr>
      <w:tr w:rsidR="004C37B9" w14:paraId="383D40A9" w14:textId="77777777" w:rsidTr="004C37B9">
        <w:tc>
          <w:tcPr>
            <w:tcW w:w="10064" w:type="dxa"/>
            <w:gridSpan w:val="4"/>
            <w:shd w:val="clear" w:color="auto" w:fill="000080"/>
          </w:tcPr>
          <w:p w14:paraId="5C90C0B1" w14:textId="77777777" w:rsidR="004C37B9" w:rsidRDefault="004B0C60">
            <w:r>
              <w:rPr>
                <w:b/>
              </w:rPr>
              <w:t>Dynamic aspect</w:t>
            </w:r>
          </w:p>
        </w:tc>
      </w:tr>
      <w:tr w:rsidR="004C37B9" w14:paraId="7586F44D" w14:textId="77777777" w:rsidTr="004C37B9">
        <w:tc>
          <w:tcPr>
            <w:tcW w:w="2516" w:type="dxa"/>
            <w:shd w:val="clear" w:color="auto" w:fill="C6D9F1"/>
          </w:tcPr>
          <w:p w14:paraId="20E65EA0" w14:textId="77777777" w:rsidR="004C37B9" w:rsidRDefault="004B0C60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0C8E1B0" w14:textId="77777777" w:rsidR="004C37B9" w:rsidRDefault="004B0C60">
            <w:r>
              <w:t>Description</w:t>
            </w:r>
          </w:p>
        </w:tc>
      </w:tr>
      <w:tr w:rsidR="004C37B9" w14:paraId="5FCD0EAA" w14:textId="77777777" w:rsidTr="004C37B9">
        <w:tc>
          <w:tcPr>
            <w:tcW w:w="2516" w:type="dxa"/>
          </w:tcPr>
          <w:p w14:paraId="5557263B" w14:textId="77777777" w:rsidR="004C37B9" w:rsidRDefault="004B0C60">
            <w:r>
              <w:t>*</w:t>
            </w:r>
          </w:p>
        </w:tc>
        <w:tc>
          <w:tcPr>
            <w:tcW w:w="7548" w:type="dxa"/>
            <w:gridSpan w:val="3"/>
          </w:tcPr>
          <w:p w14:paraId="0B6293CE" w14:textId="77777777" w:rsidR="004C37B9" w:rsidRDefault="004B0C60">
            <w:r>
              <w:t>None.</w:t>
            </w:r>
          </w:p>
        </w:tc>
      </w:tr>
      <w:tr w:rsidR="004C37B9" w14:paraId="38E83F87" w14:textId="77777777" w:rsidTr="004C37B9">
        <w:tc>
          <w:tcPr>
            <w:tcW w:w="10064" w:type="dxa"/>
            <w:gridSpan w:val="4"/>
            <w:shd w:val="clear" w:color="auto" w:fill="000080"/>
          </w:tcPr>
          <w:p w14:paraId="58B87EE0" w14:textId="77777777" w:rsidR="004C37B9" w:rsidRDefault="004B0C60">
            <w:r>
              <w:rPr>
                <w:b/>
              </w:rPr>
              <w:t>Static aspect</w:t>
            </w:r>
          </w:p>
        </w:tc>
      </w:tr>
      <w:tr w:rsidR="004C37B9" w14:paraId="020ACD2E" w14:textId="77777777" w:rsidTr="004C37B9">
        <w:tc>
          <w:tcPr>
            <w:tcW w:w="10064" w:type="dxa"/>
            <w:gridSpan w:val="4"/>
          </w:tcPr>
          <w:p w14:paraId="40D9E3F4" w14:textId="77777777" w:rsidR="004C37B9" w:rsidRDefault="004B0C60">
            <w:r>
              <w:t>*</w:t>
            </w:r>
          </w:p>
        </w:tc>
      </w:tr>
      <w:tr w:rsidR="004C37B9" w14:paraId="5E124D14" w14:textId="77777777" w:rsidTr="004C37B9">
        <w:tc>
          <w:tcPr>
            <w:tcW w:w="10064" w:type="dxa"/>
            <w:gridSpan w:val="4"/>
            <w:shd w:val="clear" w:color="auto" w:fill="000080"/>
          </w:tcPr>
          <w:p w14:paraId="736E0066" w14:textId="77777777" w:rsidR="004C37B9" w:rsidRDefault="004B0C60">
            <w:r>
              <w:rPr>
                <w:b/>
              </w:rPr>
              <w:t>Constrains</w:t>
            </w:r>
          </w:p>
        </w:tc>
      </w:tr>
      <w:tr w:rsidR="004C37B9" w14:paraId="20003C4A" w14:textId="77777777" w:rsidTr="004C37B9">
        <w:tc>
          <w:tcPr>
            <w:tcW w:w="10064" w:type="dxa"/>
            <w:gridSpan w:val="4"/>
          </w:tcPr>
          <w:p w14:paraId="7F23EB21" w14:textId="77777777" w:rsidR="004C37B9" w:rsidRDefault="004B0C60">
            <w:r>
              <w:t>None.</w:t>
            </w:r>
          </w:p>
        </w:tc>
      </w:tr>
    </w:tbl>
    <w:p w14:paraId="0BD711DB" w14:textId="64584BE7" w:rsidR="004C37B9" w:rsidRDefault="00495FCE">
      <w:pPr>
        <w:jc w:val="center"/>
      </w:pPr>
      <w:r>
        <w:object w:dxaOrig="2415" w:dyaOrig="810" w14:anchorId="321EAA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0.5pt" o:ole="">
            <v:imagedata r:id="rId9" o:title=""/>
          </v:shape>
          <o:OLEObject Type="Embed" ProgID="Package" ShapeID="_x0000_i1025" DrawAspect="Content" ObjectID="_1736924730" r:id="rId10"/>
        </w:object>
      </w:r>
    </w:p>
    <w:p w14:paraId="54D4B0FC" w14:textId="77777777" w:rsidR="004C37B9" w:rsidRDefault="004B0C60">
      <w:pPr>
        <w:pStyle w:val="Heading2"/>
      </w:pPr>
      <w:r>
        <w:lastRenderedPageBreak/>
        <w:t>Variabiles</w:t>
      </w:r>
    </w:p>
    <w:p w14:paraId="7E9696C0" w14:textId="77777777" w:rsidR="004C37B9" w:rsidRDefault="004B0C60">
      <w:pPr>
        <w:pStyle w:val="Heading3"/>
      </w:pPr>
      <w:r>
        <w:t xml:space="preserve"> kaucPattern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3300"/>
        <w:gridCol w:w="3281"/>
      </w:tblGrid>
      <w:tr w:rsidR="004C37B9" w14:paraId="5CD3046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72223078" w14:textId="77777777" w:rsidR="004C37B9" w:rsidRDefault="004B0C60">
            <w:r>
              <w:t>Type</w:t>
            </w:r>
          </w:p>
        </w:tc>
        <w:tc>
          <w:tcPr>
            <w:tcW w:w="3355" w:type="dxa"/>
          </w:tcPr>
          <w:p w14:paraId="24AA5B04" w14:textId="77777777" w:rsidR="004C37B9" w:rsidRDefault="004B0C60">
            <w:r>
              <w:t>Value</w:t>
            </w:r>
          </w:p>
        </w:tc>
        <w:tc>
          <w:tcPr>
            <w:tcW w:w="3355" w:type="dxa"/>
          </w:tcPr>
          <w:p w14:paraId="36725FD3" w14:textId="77777777" w:rsidR="004C37B9" w:rsidRDefault="004C37B9"/>
        </w:tc>
      </w:tr>
      <w:tr w:rsidR="004C37B9" w14:paraId="3419DD31" w14:textId="77777777" w:rsidTr="004C37B9">
        <w:tc>
          <w:tcPr>
            <w:tcW w:w="3355" w:type="dxa"/>
          </w:tcPr>
          <w:p w14:paraId="265CF30F" w14:textId="77777777" w:rsidR="004C37B9" w:rsidRDefault="004B0C60">
            <w:r>
              <w:t xml:space="preserve"> const uint8</w:t>
            </w:r>
          </w:p>
        </w:tc>
        <w:tc>
          <w:tcPr>
            <w:tcW w:w="6710" w:type="dxa"/>
            <w:gridSpan w:val="2"/>
          </w:tcPr>
          <w:p w14:paraId="56E541CB" w14:textId="77777777" w:rsidR="004C37B9" w:rsidRDefault="004B0C60">
            <w:r>
              <w:t xml:space="preserve"> {0xFF, 0xFF, 0xFF, 0xFF, 0xFF, 0xFF, 0xFF, 0xFF, 0x50, 0x52, 0x4F, 0x47, 0x52, 0x41, 0x4d, 0x4d}</w:t>
            </w:r>
          </w:p>
        </w:tc>
      </w:tr>
      <w:tr w:rsidR="004C37B9" w14:paraId="528C6A85" w14:textId="77777777" w:rsidTr="004C37B9">
        <w:tc>
          <w:tcPr>
            <w:tcW w:w="10065" w:type="dxa"/>
            <w:gridSpan w:val="3"/>
            <w:shd w:val="clear" w:color="auto" w:fill="000080"/>
          </w:tcPr>
          <w:p w14:paraId="5F476F7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4241297" w14:textId="77777777" w:rsidTr="004C37B9">
        <w:tc>
          <w:tcPr>
            <w:tcW w:w="10065" w:type="dxa"/>
            <w:gridSpan w:val="3"/>
          </w:tcPr>
          <w:p w14:paraId="6FDF49EE" w14:textId="77777777" w:rsidR="004C37B9" w:rsidRDefault="004B0C60">
            <w:r>
              <w:t>Bootloader pattern used to check bootloader validity.</w:t>
            </w:r>
          </w:p>
        </w:tc>
      </w:tr>
      <w:tr w:rsidR="004C37B9" w14:paraId="6C8EDDA4" w14:textId="77777777" w:rsidTr="004C37B9">
        <w:tc>
          <w:tcPr>
            <w:tcW w:w="10065" w:type="dxa"/>
            <w:gridSpan w:val="3"/>
            <w:shd w:val="clear" w:color="auto" w:fill="000080"/>
          </w:tcPr>
          <w:p w14:paraId="56EA10A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2D28399" w14:textId="77777777" w:rsidTr="004C37B9">
        <w:tc>
          <w:tcPr>
            <w:tcW w:w="10065" w:type="dxa"/>
            <w:gridSpan w:val="3"/>
          </w:tcPr>
          <w:p w14:paraId="3FD9D523" w14:textId="77777777" w:rsidR="004C37B9" w:rsidRDefault="004B0C60">
            <w:r>
              <w:t>LOCAL const uint8 kaucPattern[sizeof(aucPattern)] = {0xFF, 0xFF, 0xFF, 0xFF, 0xFF, 0xFF, 0xFF, 0xFF, 0x50, 0x52, 0x4F, 0x47, 0x52, 0x41, 0x4d, 0x4d}</w:t>
            </w:r>
          </w:p>
        </w:tc>
      </w:tr>
    </w:tbl>
    <w:p w14:paraId="010F3CEF" w14:textId="77777777" w:rsidR="004C37B9" w:rsidRDefault="004B0C60">
      <w:pPr>
        <w:pStyle w:val="Heading3"/>
      </w:pPr>
      <w:r>
        <w:t>pAPPL_START_ADDR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3284"/>
        <w:gridCol w:w="3268"/>
      </w:tblGrid>
      <w:tr w:rsidR="004C37B9" w14:paraId="3F3D972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40A140B7" w14:textId="77777777" w:rsidR="004C37B9" w:rsidRDefault="004B0C60">
            <w:r>
              <w:t>Type</w:t>
            </w:r>
          </w:p>
        </w:tc>
        <w:tc>
          <w:tcPr>
            <w:tcW w:w="3355" w:type="dxa"/>
          </w:tcPr>
          <w:p w14:paraId="053C868D" w14:textId="77777777" w:rsidR="004C37B9" w:rsidRDefault="004B0C60">
            <w:r>
              <w:t>Value</w:t>
            </w:r>
          </w:p>
        </w:tc>
        <w:tc>
          <w:tcPr>
            <w:tcW w:w="3355" w:type="dxa"/>
          </w:tcPr>
          <w:p w14:paraId="7E027489" w14:textId="77777777" w:rsidR="004C37B9" w:rsidRDefault="004C37B9"/>
        </w:tc>
      </w:tr>
      <w:tr w:rsidR="004C37B9" w14:paraId="045E70FD" w14:textId="77777777" w:rsidTr="004C37B9">
        <w:tc>
          <w:tcPr>
            <w:tcW w:w="3355" w:type="dxa"/>
          </w:tcPr>
          <w:p w14:paraId="38DC2528" w14:textId="77777777" w:rsidR="004C37B9" w:rsidRDefault="004B0C60">
            <w:r>
              <w:t xml:space="preserve"> ptAPPL_START_ADDR</w:t>
            </w:r>
          </w:p>
        </w:tc>
        <w:tc>
          <w:tcPr>
            <w:tcW w:w="6710" w:type="dxa"/>
            <w:gridSpan w:val="2"/>
          </w:tcPr>
          <w:p w14:paraId="708A4AA4" w14:textId="77777777" w:rsidR="004C37B9" w:rsidRDefault="004B0C60">
            <w:r>
              <w:t>NA</w:t>
            </w:r>
          </w:p>
        </w:tc>
      </w:tr>
      <w:tr w:rsidR="004C37B9" w14:paraId="379415C6" w14:textId="77777777" w:rsidTr="004C37B9">
        <w:tc>
          <w:tcPr>
            <w:tcW w:w="10065" w:type="dxa"/>
            <w:gridSpan w:val="3"/>
            <w:shd w:val="clear" w:color="auto" w:fill="000080"/>
          </w:tcPr>
          <w:p w14:paraId="362153A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AEC6790" w14:textId="77777777" w:rsidTr="004C37B9">
        <w:tc>
          <w:tcPr>
            <w:tcW w:w="10065" w:type="dxa"/>
            <w:gridSpan w:val="3"/>
          </w:tcPr>
          <w:p w14:paraId="4714256B" w14:textId="4C40F75B" w:rsidR="004C37B9" w:rsidRDefault="004B0C60">
            <w:r>
              <w:t xml:space="preserve">Variable used for the address of the </w:t>
            </w:r>
            <w:r w:rsidR="00D36CA8">
              <w:t>bootloader updater</w:t>
            </w:r>
            <w:r>
              <w:t xml:space="preserve"> to jump to.</w:t>
            </w:r>
          </w:p>
        </w:tc>
      </w:tr>
      <w:tr w:rsidR="004C37B9" w14:paraId="6CDD41DF" w14:textId="77777777" w:rsidTr="004C37B9">
        <w:tc>
          <w:tcPr>
            <w:tcW w:w="10065" w:type="dxa"/>
            <w:gridSpan w:val="3"/>
            <w:shd w:val="clear" w:color="auto" w:fill="000080"/>
          </w:tcPr>
          <w:p w14:paraId="0A4DFC8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D783B1C" w14:textId="77777777" w:rsidTr="004C37B9">
        <w:tc>
          <w:tcPr>
            <w:tcW w:w="10065" w:type="dxa"/>
            <w:gridSpan w:val="3"/>
          </w:tcPr>
          <w:p w14:paraId="7F34F3C1" w14:textId="77777777" w:rsidR="004C37B9" w:rsidRDefault="004B0C60">
            <w:r>
              <w:t>LOCAL ptAPPL_START_ADDR pAPPL_START_ADDR</w:t>
            </w:r>
          </w:p>
        </w:tc>
      </w:tr>
    </w:tbl>
    <w:p w14:paraId="78806EB8" w14:textId="77777777" w:rsidR="004C37B9" w:rsidRDefault="004B0C60">
      <w:pPr>
        <w:pStyle w:val="Heading3"/>
      </w:pPr>
      <w:r>
        <w:t>pBTL_START_ADDR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3284"/>
        <w:gridCol w:w="3268"/>
      </w:tblGrid>
      <w:tr w:rsidR="004C37B9" w14:paraId="7A1CAC5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722488F8" w14:textId="77777777" w:rsidR="004C37B9" w:rsidRDefault="004B0C60">
            <w:r>
              <w:t>Type</w:t>
            </w:r>
          </w:p>
        </w:tc>
        <w:tc>
          <w:tcPr>
            <w:tcW w:w="3355" w:type="dxa"/>
          </w:tcPr>
          <w:p w14:paraId="7EA7834F" w14:textId="77777777" w:rsidR="004C37B9" w:rsidRDefault="004B0C60">
            <w:r>
              <w:t>Value</w:t>
            </w:r>
          </w:p>
        </w:tc>
        <w:tc>
          <w:tcPr>
            <w:tcW w:w="3355" w:type="dxa"/>
          </w:tcPr>
          <w:p w14:paraId="7B655938" w14:textId="77777777" w:rsidR="004C37B9" w:rsidRDefault="004C37B9"/>
        </w:tc>
      </w:tr>
      <w:tr w:rsidR="004C37B9" w14:paraId="51E86168" w14:textId="77777777" w:rsidTr="004C37B9">
        <w:tc>
          <w:tcPr>
            <w:tcW w:w="3355" w:type="dxa"/>
          </w:tcPr>
          <w:p w14:paraId="390D185E" w14:textId="77777777" w:rsidR="004C37B9" w:rsidRDefault="004B0C60">
            <w:r>
              <w:t xml:space="preserve"> ptAPPL_START_ADDR</w:t>
            </w:r>
          </w:p>
        </w:tc>
        <w:tc>
          <w:tcPr>
            <w:tcW w:w="6710" w:type="dxa"/>
            <w:gridSpan w:val="2"/>
          </w:tcPr>
          <w:p w14:paraId="466CAAFC" w14:textId="77777777" w:rsidR="004C37B9" w:rsidRDefault="004B0C60">
            <w:r>
              <w:t>NA</w:t>
            </w:r>
          </w:p>
        </w:tc>
      </w:tr>
      <w:tr w:rsidR="004C37B9" w14:paraId="6EFDB3A6" w14:textId="77777777" w:rsidTr="004C37B9">
        <w:tc>
          <w:tcPr>
            <w:tcW w:w="10065" w:type="dxa"/>
            <w:gridSpan w:val="3"/>
            <w:shd w:val="clear" w:color="auto" w:fill="000080"/>
          </w:tcPr>
          <w:p w14:paraId="5AEDC72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641BA90" w14:textId="77777777" w:rsidTr="004C37B9">
        <w:tc>
          <w:tcPr>
            <w:tcW w:w="10065" w:type="dxa"/>
            <w:gridSpan w:val="3"/>
          </w:tcPr>
          <w:p w14:paraId="15E1E603" w14:textId="77777777" w:rsidR="004C37B9" w:rsidRDefault="004B0C60">
            <w:r>
              <w:t>Variable used for the address of the bootloader to jump to.</w:t>
            </w:r>
          </w:p>
        </w:tc>
      </w:tr>
      <w:tr w:rsidR="004C37B9" w14:paraId="54EA76F9" w14:textId="77777777" w:rsidTr="004C37B9">
        <w:tc>
          <w:tcPr>
            <w:tcW w:w="10065" w:type="dxa"/>
            <w:gridSpan w:val="3"/>
            <w:shd w:val="clear" w:color="auto" w:fill="000080"/>
          </w:tcPr>
          <w:p w14:paraId="729EE60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0853D78" w14:textId="77777777" w:rsidTr="004C37B9">
        <w:tc>
          <w:tcPr>
            <w:tcW w:w="10065" w:type="dxa"/>
            <w:gridSpan w:val="3"/>
          </w:tcPr>
          <w:p w14:paraId="41E31ABB" w14:textId="77777777" w:rsidR="004C37B9" w:rsidRDefault="004B0C60">
            <w:r>
              <w:t>LOCAL ptAPPL_START_ADDR pBTL_START_ADDR</w:t>
            </w:r>
          </w:p>
        </w:tc>
      </w:tr>
    </w:tbl>
    <w:p w14:paraId="5293EDA6" w14:textId="77777777" w:rsidR="004C37B9" w:rsidRDefault="004B0C60">
      <w:r>
        <w:t xml:space="preserve"> </w:t>
      </w:r>
    </w:p>
    <w:p w14:paraId="1010D6F8" w14:textId="77777777" w:rsidR="004C37B9" w:rsidRDefault="004B0C60">
      <w:pPr>
        <w:pStyle w:val="Heading2"/>
      </w:pPr>
      <w:r>
        <w:t>Macros</w:t>
      </w:r>
    </w:p>
    <w:p w14:paraId="71139D84" w14:textId="77777777" w:rsidR="004C37B9" w:rsidRDefault="004B0C60">
      <w:pPr>
        <w:pStyle w:val="Heading3"/>
      </w:pPr>
      <w:r>
        <w:t>__AT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442F7AB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8EBE5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7293DAA" w14:textId="77777777" w:rsidR="004C37B9" w:rsidRDefault="004B0C60">
            <w:r>
              <w:t>Value</w:t>
            </w:r>
          </w:p>
        </w:tc>
      </w:tr>
      <w:tr w:rsidR="004C37B9" w14:paraId="50195D85" w14:textId="77777777" w:rsidTr="004C37B9">
        <w:tc>
          <w:tcPr>
            <w:tcW w:w="6710" w:type="dxa"/>
          </w:tcPr>
          <w:p w14:paraId="6C83EE7C" w14:textId="77777777" w:rsidR="004C37B9" w:rsidRDefault="004B0C60">
            <w:r>
              <w:t>__AT</w:t>
            </w:r>
          </w:p>
        </w:tc>
        <w:tc>
          <w:tcPr>
            <w:tcW w:w="3355" w:type="dxa"/>
          </w:tcPr>
          <w:p w14:paraId="1C60FEBD" w14:textId="77777777" w:rsidR="004C37B9" w:rsidRDefault="004B0C60">
            <w:r>
              <w:t xml:space="preserve"> @</w:t>
            </w:r>
          </w:p>
        </w:tc>
      </w:tr>
      <w:tr w:rsidR="004C37B9" w14:paraId="53D421FD" w14:textId="77777777" w:rsidTr="004C37B9">
        <w:tc>
          <w:tcPr>
            <w:tcW w:w="10065" w:type="dxa"/>
            <w:gridSpan w:val="2"/>
            <w:shd w:val="clear" w:color="auto" w:fill="000080"/>
          </w:tcPr>
          <w:p w14:paraId="78258E6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24399C1" w14:textId="77777777" w:rsidTr="004C37B9">
        <w:tc>
          <w:tcPr>
            <w:tcW w:w="10065" w:type="dxa"/>
            <w:gridSpan w:val="2"/>
          </w:tcPr>
          <w:p w14:paraId="0C28BF67" w14:textId="77777777" w:rsidR="004C37B9" w:rsidRDefault="004B0C60">
            <w:r>
              <w:t>#define __AT @</w:t>
            </w:r>
          </w:p>
        </w:tc>
      </w:tr>
      <w:tr w:rsidR="004C37B9" w14:paraId="0C715BB4" w14:textId="77777777" w:rsidTr="004C37B9">
        <w:tc>
          <w:tcPr>
            <w:tcW w:w="10065" w:type="dxa"/>
            <w:gridSpan w:val="2"/>
            <w:shd w:val="clear" w:color="auto" w:fill="000080"/>
          </w:tcPr>
          <w:p w14:paraId="466E319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7F2B271" w14:textId="77777777" w:rsidTr="004C37B9">
        <w:tc>
          <w:tcPr>
            <w:tcW w:w="10065" w:type="dxa"/>
            <w:gridSpan w:val="2"/>
          </w:tcPr>
          <w:p w14:paraId="73D7C6CE" w14:textId="77777777" w:rsidR="004C37B9" w:rsidRDefault="004B0C60">
            <w:r>
              <w:t>NA</w:t>
            </w:r>
          </w:p>
        </w:tc>
      </w:tr>
    </w:tbl>
    <w:p w14:paraId="74B45836" w14:textId="77777777" w:rsidR="004C37B9" w:rsidRDefault="004B0C60">
      <w:pPr>
        <w:pStyle w:val="Heading3"/>
      </w:pPr>
      <w:r>
        <w:t>B_FALSE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0"/>
        <w:gridCol w:w="3315"/>
      </w:tblGrid>
      <w:tr w:rsidR="004C37B9" w14:paraId="6347D19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5A9148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285D4F8" w14:textId="77777777" w:rsidR="004C37B9" w:rsidRDefault="004B0C60">
            <w:r>
              <w:t>Value</w:t>
            </w:r>
          </w:p>
        </w:tc>
      </w:tr>
      <w:tr w:rsidR="004C37B9" w14:paraId="7718708E" w14:textId="77777777" w:rsidTr="004C37B9">
        <w:tc>
          <w:tcPr>
            <w:tcW w:w="6710" w:type="dxa"/>
          </w:tcPr>
          <w:p w14:paraId="55412B42" w14:textId="77777777" w:rsidR="004C37B9" w:rsidRDefault="004B0C60">
            <w:r>
              <w:t>B_FALSE</w:t>
            </w:r>
          </w:p>
        </w:tc>
        <w:tc>
          <w:tcPr>
            <w:tcW w:w="3355" w:type="dxa"/>
          </w:tcPr>
          <w:p w14:paraId="40256ECC" w14:textId="77777777" w:rsidR="004C37B9" w:rsidRDefault="004B0C60">
            <w:r>
              <w:t>((boolean)0x55)</w:t>
            </w:r>
          </w:p>
        </w:tc>
      </w:tr>
      <w:tr w:rsidR="004C37B9" w14:paraId="2B39846C" w14:textId="77777777" w:rsidTr="004C37B9">
        <w:tc>
          <w:tcPr>
            <w:tcW w:w="10065" w:type="dxa"/>
            <w:gridSpan w:val="2"/>
            <w:shd w:val="clear" w:color="auto" w:fill="000080"/>
          </w:tcPr>
          <w:p w14:paraId="7FA2FFB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55261CD" w14:textId="77777777" w:rsidTr="004C37B9">
        <w:tc>
          <w:tcPr>
            <w:tcW w:w="10065" w:type="dxa"/>
            <w:gridSpan w:val="2"/>
          </w:tcPr>
          <w:p w14:paraId="5899F4D5" w14:textId="77777777" w:rsidR="004C37B9" w:rsidRDefault="004B0C60">
            <w:r>
              <w:t>#define B_FALSE ((boolean)0x55)</w:t>
            </w:r>
          </w:p>
        </w:tc>
      </w:tr>
      <w:tr w:rsidR="004C37B9" w14:paraId="6EC48EAA" w14:textId="77777777" w:rsidTr="004C37B9">
        <w:tc>
          <w:tcPr>
            <w:tcW w:w="10065" w:type="dxa"/>
            <w:gridSpan w:val="2"/>
            <w:shd w:val="clear" w:color="auto" w:fill="000080"/>
          </w:tcPr>
          <w:p w14:paraId="647EC7D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3BE73F6" w14:textId="77777777" w:rsidTr="004C37B9">
        <w:tc>
          <w:tcPr>
            <w:tcW w:w="10065" w:type="dxa"/>
            <w:gridSpan w:val="2"/>
          </w:tcPr>
          <w:p w14:paraId="05A205A0" w14:textId="77777777" w:rsidR="004C37B9" w:rsidRDefault="004B0C60">
            <w:r>
              <w:t>NA</w:t>
            </w:r>
          </w:p>
        </w:tc>
      </w:tr>
    </w:tbl>
    <w:p w14:paraId="2C737DFC" w14:textId="77777777" w:rsidR="004C37B9" w:rsidRDefault="004B0C60">
      <w:pPr>
        <w:pStyle w:val="Heading3"/>
      </w:pPr>
      <w:r>
        <w:t>B_TRUE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9"/>
        <w:gridCol w:w="3316"/>
      </w:tblGrid>
      <w:tr w:rsidR="004C37B9" w14:paraId="66D22A0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B4E95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86787D0" w14:textId="77777777" w:rsidR="004C37B9" w:rsidRDefault="004B0C60">
            <w:r>
              <w:t>Value</w:t>
            </w:r>
          </w:p>
        </w:tc>
      </w:tr>
      <w:tr w:rsidR="004C37B9" w14:paraId="35F02AF5" w14:textId="77777777" w:rsidTr="004C37B9">
        <w:tc>
          <w:tcPr>
            <w:tcW w:w="6710" w:type="dxa"/>
          </w:tcPr>
          <w:p w14:paraId="27A324DD" w14:textId="77777777" w:rsidR="004C37B9" w:rsidRDefault="004B0C60">
            <w:r>
              <w:lastRenderedPageBreak/>
              <w:t>B_TRUE</w:t>
            </w:r>
          </w:p>
        </w:tc>
        <w:tc>
          <w:tcPr>
            <w:tcW w:w="3355" w:type="dxa"/>
          </w:tcPr>
          <w:p w14:paraId="38C9EF5A" w14:textId="77777777" w:rsidR="004C37B9" w:rsidRDefault="004B0C60">
            <w:r>
              <w:t>((boolean)0xAA)</w:t>
            </w:r>
          </w:p>
        </w:tc>
      </w:tr>
      <w:tr w:rsidR="004C37B9" w14:paraId="57802A5D" w14:textId="77777777" w:rsidTr="004C37B9">
        <w:tc>
          <w:tcPr>
            <w:tcW w:w="10065" w:type="dxa"/>
            <w:gridSpan w:val="2"/>
            <w:shd w:val="clear" w:color="auto" w:fill="000080"/>
          </w:tcPr>
          <w:p w14:paraId="59ACDBF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5AC528F" w14:textId="77777777" w:rsidTr="004C37B9">
        <w:tc>
          <w:tcPr>
            <w:tcW w:w="10065" w:type="dxa"/>
            <w:gridSpan w:val="2"/>
          </w:tcPr>
          <w:p w14:paraId="6AE60720" w14:textId="77777777" w:rsidR="004C37B9" w:rsidRDefault="004B0C60">
            <w:r>
              <w:t>#define B_TRUE ((boolean)0xAA)</w:t>
            </w:r>
          </w:p>
        </w:tc>
      </w:tr>
      <w:tr w:rsidR="004C37B9" w14:paraId="74C3694C" w14:textId="77777777" w:rsidTr="004C37B9">
        <w:tc>
          <w:tcPr>
            <w:tcW w:w="10065" w:type="dxa"/>
            <w:gridSpan w:val="2"/>
            <w:shd w:val="clear" w:color="auto" w:fill="000080"/>
          </w:tcPr>
          <w:p w14:paraId="0EE7FC3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A3F2A39" w14:textId="77777777" w:rsidTr="004C37B9">
        <w:tc>
          <w:tcPr>
            <w:tcW w:w="10065" w:type="dxa"/>
            <w:gridSpan w:val="2"/>
          </w:tcPr>
          <w:p w14:paraId="07AB85F8" w14:textId="77777777" w:rsidR="004C37B9" w:rsidRDefault="004B0C60">
            <w:r>
              <w:t>NA</w:t>
            </w:r>
          </w:p>
        </w:tc>
      </w:tr>
    </w:tbl>
    <w:p w14:paraId="4443B036" w14:textId="77777777" w:rsidR="004C37B9" w:rsidRDefault="004B0C60">
      <w:pPr>
        <w:pStyle w:val="Heading3"/>
      </w:pPr>
      <w:r>
        <w:t>EXPORTED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047546A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3CBE9D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0D708B0" w14:textId="77777777" w:rsidR="004C37B9" w:rsidRDefault="004B0C60">
            <w:r>
              <w:t>Value</w:t>
            </w:r>
          </w:p>
        </w:tc>
      </w:tr>
      <w:tr w:rsidR="004C37B9" w14:paraId="5ECFEA23" w14:textId="77777777" w:rsidTr="004C37B9">
        <w:tc>
          <w:tcPr>
            <w:tcW w:w="6710" w:type="dxa"/>
          </w:tcPr>
          <w:p w14:paraId="2223E16A" w14:textId="77777777" w:rsidR="004C37B9" w:rsidRDefault="004B0C60">
            <w:r>
              <w:t>EXPORTED</w:t>
            </w:r>
          </w:p>
        </w:tc>
        <w:tc>
          <w:tcPr>
            <w:tcW w:w="3355" w:type="dxa"/>
          </w:tcPr>
          <w:p w14:paraId="558B5F32" w14:textId="77777777" w:rsidR="004C37B9" w:rsidRDefault="004B0C60">
            <w:r>
              <w:t>NA</w:t>
            </w:r>
          </w:p>
        </w:tc>
      </w:tr>
      <w:tr w:rsidR="004C37B9" w14:paraId="2A05CB93" w14:textId="77777777" w:rsidTr="004C37B9">
        <w:tc>
          <w:tcPr>
            <w:tcW w:w="10065" w:type="dxa"/>
            <w:gridSpan w:val="2"/>
            <w:shd w:val="clear" w:color="auto" w:fill="000080"/>
          </w:tcPr>
          <w:p w14:paraId="69562CE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CAD720D" w14:textId="77777777" w:rsidTr="004C37B9">
        <w:tc>
          <w:tcPr>
            <w:tcW w:w="10065" w:type="dxa"/>
            <w:gridSpan w:val="2"/>
          </w:tcPr>
          <w:p w14:paraId="3B5F9394" w14:textId="77777777" w:rsidR="004C37B9" w:rsidRDefault="004B0C60">
            <w:r>
              <w:t>#define EXPORTED</w:t>
            </w:r>
          </w:p>
        </w:tc>
      </w:tr>
      <w:tr w:rsidR="004C37B9" w14:paraId="01F4DA8C" w14:textId="77777777" w:rsidTr="004C37B9">
        <w:tc>
          <w:tcPr>
            <w:tcW w:w="10065" w:type="dxa"/>
            <w:gridSpan w:val="2"/>
            <w:shd w:val="clear" w:color="auto" w:fill="000080"/>
          </w:tcPr>
          <w:p w14:paraId="04FD3C0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B32AB37" w14:textId="77777777" w:rsidTr="004C37B9">
        <w:tc>
          <w:tcPr>
            <w:tcW w:w="10065" w:type="dxa"/>
            <w:gridSpan w:val="2"/>
          </w:tcPr>
          <w:p w14:paraId="2970E5F5" w14:textId="77777777" w:rsidR="004C37B9" w:rsidRDefault="004B0C60">
            <w:r>
              <w:t>NA</w:t>
            </w:r>
          </w:p>
        </w:tc>
      </w:tr>
    </w:tbl>
    <w:p w14:paraId="11DF4B34" w14:textId="77777777" w:rsidR="004C37B9" w:rsidRDefault="004B0C60">
      <w:pPr>
        <w:pStyle w:val="Heading3"/>
      </w:pPr>
      <w:r>
        <w:t>KB_FALSE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4C37B9" w14:paraId="08CEFEC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E54C4D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51103E3" w14:textId="77777777" w:rsidR="004C37B9" w:rsidRDefault="004B0C60">
            <w:r>
              <w:t>Value</w:t>
            </w:r>
          </w:p>
        </w:tc>
      </w:tr>
      <w:tr w:rsidR="004C37B9" w14:paraId="28B66FAD" w14:textId="77777777" w:rsidTr="004C37B9">
        <w:tc>
          <w:tcPr>
            <w:tcW w:w="6710" w:type="dxa"/>
          </w:tcPr>
          <w:p w14:paraId="080FB2B7" w14:textId="77777777" w:rsidR="004C37B9" w:rsidRDefault="004B0C60">
            <w:r>
              <w:t>KB_FALSE</w:t>
            </w:r>
          </w:p>
        </w:tc>
        <w:tc>
          <w:tcPr>
            <w:tcW w:w="3355" w:type="dxa"/>
          </w:tcPr>
          <w:p w14:paraId="5D47DB57" w14:textId="77777777" w:rsidR="004C37B9" w:rsidRDefault="004B0C60">
            <w:r>
              <w:t>((boolean)0)</w:t>
            </w:r>
          </w:p>
        </w:tc>
      </w:tr>
      <w:tr w:rsidR="004C37B9" w14:paraId="2C73446E" w14:textId="77777777" w:rsidTr="004C37B9">
        <w:tc>
          <w:tcPr>
            <w:tcW w:w="10065" w:type="dxa"/>
            <w:gridSpan w:val="2"/>
            <w:shd w:val="clear" w:color="auto" w:fill="000080"/>
          </w:tcPr>
          <w:p w14:paraId="79E6F5D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7547B1E" w14:textId="77777777" w:rsidTr="004C37B9">
        <w:tc>
          <w:tcPr>
            <w:tcW w:w="10065" w:type="dxa"/>
            <w:gridSpan w:val="2"/>
          </w:tcPr>
          <w:p w14:paraId="5D14F053" w14:textId="77777777" w:rsidR="004C37B9" w:rsidRDefault="004B0C60">
            <w:r>
              <w:t>#define KB_FALSE ((boolean)0)</w:t>
            </w:r>
          </w:p>
        </w:tc>
      </w:tr>
      <w:tr w:rsidR="004C37B9" w14:paraId="65DB0FA9" w14:textId="77777777" w:rsidTr="004C37B9">
        <w:tc>
          <w:tcPr>
            <w:tcW w:w="10065" w:type="dxa"/>
            <w:gridSpan w:val="2"/>
            <w:shd w:val="clear" w:color="auto" w:fill="000080"/>
          </w:tcPr>
          <w:p w14:paraId="4F03F50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B8DB79A" w14:textId="77777777" w:rsidTr="004C37B9">
        <w:tc>
          <w:tcPr>
            <w:tcW w:w="10065" w:type="dxa"/>
            <w:gridSpan w:val="2"/>
          </w:tcPr>
          <w:p w14:paraId="1FF4C09B" w14:textId="77777777" w:rsidR="004C37B9" w:rsidRDefault="004B0C60">
            <w:r>
              <w:t>NA</w:t>
            </w:r>
          </w:p>
        </w:tc>
      </w:tr>
    </w:tbl>
    <w:p w14:paraId="56C958C0" w14:textId="77777777" w:rsidR="004C37B9" w:rsidRDefault="004B0C60">
      <w:pPr>
        <w:pStyle w:val="Heading3"/>
      </w:pPr>
      <w:r>
        <w:t>KB_TRUE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3317"/>
      </w:tblGrid>
      <w:tr w:rsidR="004C37B9" w14:paraId="69D9442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5E945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86EB317" w14:textId="77777777" w:rsidR="004C37B9" w:rsidRDefault="004B0C60">
            <w:r>
              <w:t>Value</w:t>
            </w:r>
          </w:p>
        </w:tc>
      </w:tr>
      <w:tr w:rsidR="004C37B9" w14:paraId="03B5F2D3" w14:textId="77777777" w:rsidTr="004C37B9">
        <w:tc>
          <w:tcPr>
            <w:tcW w:w="6710" w:type="dxa"/>
          </w:tcPr>
          <w:p w14:paraId="4F17B0D4" w14:textId="77777777" w:rsidR="004C37B9" w:rsidRDefault="004B0C60">
            <w:r>
              <w:t>KB_TRUE</w:t>
            </w:r>
          </w:p>
        </w:tc>
        <w:tc>
          <w:tcPr>
            <w:tcW w:w="3355" w:type="dxa"/>
          </w:tcPr>
          <w:p w14:paraId="5AE7A51B" w14:textId="77777777" w:rsidR="004C37B9" w:rsidRDefault="004B0C60">
            <w:r>
              <w:t>((boolean)0x01u)</w:t>
            </w:r>
          </w:p>
        </w:tc>
      </w:tr>
      <w:tr w:rsidR="004C37B9" w14:paraId="5A582A19" w14:textId="77777777" w:rsidTr="004C37B9">
        <w:tc>
          <w:tcPr>
            <w:tcW w:w="10065" w:type="dxa"/>
            <w:gridSpan w:val="2"/>
            <w:shd w:val="clear" w:color="auto" w:fill="000080"/>
          </w:tcPr>
          <w:p w14:paraId="76313F5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52488D6" w14:textId="77777777" w:rsidTr="004C37B9">
        <w:tc>
          <w:tcPr>
            <w:tcW w:w="10065" w:type="dxa"/>
            <w:gridSpan w:val="2"/>
          </w:tcPr>
          <w:p w14:paraId="0353E929" w14:textId="77777777" w:rsidR="004C37B9" w:rsidRDefault="004B0C60">
            <w:r>
              <w:t>#define KB_TRUE ((boolean)0x01u)</w:t>
            </w:r>
          </w:p>
        </w:tc>
      </w:tr>
      <w:tr w:rsidR="004C37B9" w14:paraId="5D007FBD" w14:textId="77777777" w:rsidTr="004C37B9">
        <w:tc>
          <w:tcPr>
            <w:tcW w:w="10065" w:type="dxa"/>
            <w:gridSpan w:val="2"/>
            <w:shd w:val="clear" w:color="auto" w:fill="000080"/>
          </w:tcPr>
          <w:p w14:paraId="25A2436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9819626" w14:textId="77777777" w:rsidTr="004C37B9">
        <w:tc>
          <w:tcPr>
            <w:tcW w:w="10065" w:type="dxa"/>
            <w:gridSpan w:val="2"/>
          </w:tcPr>
          <w:p w14:paraId="77314DC6" w14:textId="77777777" w:rsidR="004C37B9" w:rsidRDefault="004B0C60">
            <w:r>
              <w:t>NA</w:t>
            </w:r>
          </w:p>
        </w:tc>
      </w:tr>
    </w:tbl>
    <w:p w14:paraId="3B69F4F7" w14:textId="77777777" w:rsidR="004C37B9" w:rsidRDefault="004B0C60">
      <w:pPr>
        <w:pStyle w:val="Heading3"/>
      </w:pPr>
      <w:r>
        <w:t>KB_ZERO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7780DBE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AE7744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C65C69A" w14:textId="77777777" w:rsidR="004C37B9" w:rsidRDefault="004B0C60">
            <w:r>
              <w:t>Value</w:t>
            </w:r>
          </w:p>
        </w:tc>
      </w:tr>
      <w:tr w:rsidR="004C37B9" w14:paraId="70AA2EEE" w14:textId="77777777" w:rsidTr="004C37B9">
        <w:tc>
          <w:tcPr>
            <w:tcW w:w="6710" w:type="dxa"/>
          </w:tcPr>
          <w:p w14:paraId="25823F6F" w14:textId="77777777" w:rsidR="004C37B9" w:rsidRDefault="004B0C60">
            <w:r>
              <w:t>KB_ZERO</w:t>
            </w:r>
          </w:p>
        </w:tc>
        <w:tc>
          <w:tcPr>
            <w:tcW w:w="3355" w:type="dxa"/>
          </w:tcPr>
          <w:p w14:paraId="10C8567A" w14:textId="77777777" w:rsidR="004C37B9" w:rsidRDefault="004B0C60">
            <w:r>
              <w:t>((boolean) 0)</w:t>
            </w:r>
          </w:p>
        </w:tc>
      </w:tr>
      <w:tr w:rsidR="004C37B9" w14:paraId="1D798FFA" w14:textId="77777777" w:rsidTr="004C37B9">
        <w:tc>
          <w:tcPr>
            <w:tcW w:w="10065" w:type="dxa"/>
            <w:gridSpan w:val="2"/>
            <w:shd w:val="clear" w:color="auto" w:fill="000080"/>
          </w:tcPr>
          <w:p w14:paraId="4BD74B8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53AFFA3" w14:textId="77777777" w:rsidTr="004C37B9">
        <w:tc>
          <w:tcPr>
            <w:tcW w:w="10065" w:type="dxa"/>
            <w:gridSpan w:val="2"/>
          </w:tcPr>
          <w:p w14:paraId="5B952F0D" w14:textId="77777777" w:rsidR="004C37B9" w:rsidRDefault="004B0C60">
            <w:r>
              <w:t>#define KB_ZERO ((boolean) 0)</w:t>
            </w:r>
          </w:p>
        </w:tc>
      </w:tr>
      <w:tr w:rsidR="004C37B9" w14:paraId="62446E23" w14:textId="77777777" w:rsidTr="004C37B9">
        <w:tc>
          <w:tcPr>
            <w:tcW w:w="10065" w:type="dxa"/>
            <w:gridSpan w:val="2"/>
            <w:shd w:val="clear" w:color="auto" w:fill="000080"/>
          </w:tcPr>
          <w:p w14:paraId="436DB1A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43FD530" w14:textId="77777777" w:rsidTr="004C37B9">
        <w:tc>
          <w:tcPr>
            <w:tcW w:w="10065" w:type="dxa"/>
            <w:gridSpan w:val="2"/>
          </w:tcPr>
          <w:p w14:paraId="76423032" w14:textId="77777777" w:rsidR="004C37B9" w:rsidRDefault="004B0C60">
            <w:r>
              <w:t>!!!!!!!!!!!!!!!!!!!!!!!!!!!!!!!!!!!!!!!!!!!!!!!!!!!!!!!!!!!!!!!!!!!!!!! !! Remaining specific use cases (to be cleaned) !! !!!!!!!!!!!!!!!!!!!!!!!!!!!!!!!!!!!!!!!!!!!!!!!!!!!!!!!!!!!!!!!!!!!!!!!!</w:t>
            </w:r>
          </w:p>
        </w:tc>
      </w:tr>
    </w:tbl>
    <w:p w14:paraId="7FE28958" w14:textId="77777777" w:rsidR="004C37B9" w:rsidRDefault="004B0C60">
      <w:pPr>
        <w:pStyle w:val="Heading3"/>
      </w:pPr>
      <w:r>
        <w:t>KPF_NULL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4C651F6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0BBFF4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73D7959" w14:textId="77777777" w:rsidR="004C37B9" w:rsidRDefault="004B0C60">
            <w:r>
              <w:t>Value</w:t>
            </w:r>
          </w:p>
        </w:tc>
      </w:tr>
      <w:tr w:rsidR="004C37B9" w14:paraId="0E8135DA" w14:textId="77777777" w:rsidTr="004C37B9">
        <w:tc>
          <w:tcPr>
            <w:tcW w:w="6710" w:type="dxa"/>
          </w:tcPr>
          <w:p w14:paraId="5E72849D" w14:textId="77777777" w:rsidR="004C37B9" w:rsidRDefault="004B0C60">
            <w:r>
              <w:t>KPF_NULL</w:t>
            </w:r>
          </w:p>
        </w:tc>
        <w:tc>
          <w:tcPr>
            <w:tcW w:w="3355" w:type="dxa"/>
          </w:tcPr>
          <w:p w14:paraId="6A565ED6" w14:textId="77777777" w:rsidR="004C37B9" w:rsidRDefault="004B0C60">
            <w:r>
              <w:t>((void *) 0)</w:t>
            </w:r>
          </w:p>
        </w:tc>
      </w:tr>
      <w:tr w:rsidR="004C37B9" w14:paraId="07718EF2" w14:textId="77777777" w:rsidTr="004C37B9">
        <w:tc>
          <w:tcPr>
            <w:tcW w:w="10065" w:type="dxa"/>
            <w:gridSpan w:val="2"/>
            <w:shd w:val="clear" w:color="auto" w:fill="000080"/>
          </w:tcPr>
          <w:p w14:paraId="0DFB943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2FDCAEF" w14:textId="77777777" w:rsidTr="004C37B9">
        <w:tc>
          <w:tcPr>
            <w:tcW w:w="10065" w:type="dxa"/>
            <w:gridSpan w:val="2"/>
          </w:tcPr>
          <w:p w14:paraId="2A859DA7" w14:textId="77777777" w:rsidR="004C37B9" w:rsidRDefault="004B0C60">
            <w:r>
              <w:t>#define KPF_NULL ((void *) 0)</w:t>
            </w:r>
          </w:p>
        </w:tc>
      </w:tr>
      <w:tr w:rsidR="004C37B9" w14:paraId="065B1A8F" w14:textId="77777777" w:rsidTr="004C37B9">
        <w:tc>
          <w:tcPr>
            <w:tcW w:w="10065" w:type="dxa"/>
            <w:gridSpan w:val="2"/>
            <w:shd w:val="clear" w:color="auto" w:fill="000080"/>
          </w:tcPr>
          <w:p w14:paraId="3D5F26A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B7C0148" w14:textId="77777777" w:rsidTr="004C37B9">
        <w:tc>
          <w:tcPr>
            <w:tcW w:w="10065" w:type="dxa"/>
            <w:gridSpan w:val="2"/>
          </w:tcPr>
          <w:p w14:paraId="70168868" w14:textId="77777777" w:rsidR="004C37B9" w:rsidRDefault="004B0C60">
            <w:r>
              <w:t>NA</w:t>
            </w:r>
          </w:p>
        </w:tc>
      </w:tr>
    </w:tbl>
    <w:p w14:paraId="4F49F89A" w14:textId="77777777" w:rsidR="004C37B9" w:rsidRDefault="004B0C60">
      <w:pPr>
        <w:pStyle w:val="Heading3"/>
      </w:pPr>
      <w:r>
        <w:t>KPU8_NULL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83061E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D316C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41E4456" w14:textId="77777777" w:rsidR="004C37B9" w:rsidRDefault="004B0C60">
            <w:r>
              <w:t>Value</w:t>
            </w:r>
          </w:p>
        </w:tc>
      </w:tr>
      <w:tr w:rsidR="004C37B9" w14:paraId="6A433FD9" w14:textId="77777777" w:rsidTr="004C37B9">
        <w:tc>
          <w:tcPr>
            <w:tcW w:w="6710" w:type="dxa"/>
          </w:tcPr>
          <w:p w14:paraId="43277E8E" w14:textId="77777777" w:rsidR="004C37B9" w:rsidRDefault="004B0C60">
            <w:r>
              <w:t>KPU8_NULL</w:t>
            </w:r>
          </w:p>
        </w:tc>
        <w:tc>
          <w:tcPr>
            <w:tcW w:w="3355" w:type="dxa"/>
          </w:tcPr>
          <w:p w14:paraId="5D2EDF8E" w14:textId="77777777" w:rsidR="004C37B9" w:rsidRDefault="004B0C60">
            <w:r>
              <w:t>((uint8*) 0)</w:t>
            </w:r>
          </w:p>
        </w:tc>
      </w:tr>
      <w:tr w:rsidR="004C37B9" w14:paraId="4D6F0370" w14:textId="77777777" w:rsidTr="004C37B9">
        <w:tc>
          <w:tcPr>
            <w:tcW w:w="10065" w:type="dxa"/>
            <w:gridSpan w:val="2"/>
            <w:shd w:val="clear" w:color="auto" w:fill="000080"/>
          </w:tcPr>
          <w:p w14:paraId="30F54BF0" w14:textId="77777777" w:rsidR="004C37B9" w:rsidRDefault="004B0C60">
            <w:r>
              <w:rPr>
                <w:b/>
              </w:rPr>
              <w:lastRenderedPageBreak/>
              <w:t>Definition</w:t>
            </w:r>
          </w:p>
        </w:tc>
      </w:tr>
      <w:tr w:rsidR="004C37B9" w14:paraId="5AE0CFBD" w14:textId="77777777" w:rsidTr="004C37B9">
        <w:tc>
          <w:tcPr>
            <w:tcW w:w="10065" w:type="dxa"/>
            <w:gridSpan w:val="2"/>
          </w:tcPr>
          <w:p w14:paraId="36E3C3F1" w14:textId="77777777" w:rsidR="004C37B9" w:rsidRDefault="004B0C60">
            <w:r>
              <w:t>#define KPU8_NULL ((uint8*) 0)</w:t>
            </w:r>
          </w:p>
        </w:tc>
      </w:tr>
      <w:tr w:rsidR="004C37B9" w14:paraId="5A45DF6C" w14:textId="77777777" w:rsidTr="004C37B9">
        <w:tc>
          <w:tcPr>
            <w:tcW w:w="10065" w:type="dxa"/>
            <w:gridSpan w:val="2"/>
            <w:shd w:val="clear" w:color="auto" w:fill="000080"/>
          </w:tcPr>
          <w:p w14:paraId="7D8E61A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AB90EDB" w14:textId="77777777" w:rsidTr="004C37B9">
        <w:tc>
          <w:tcPr>
            <w:tcW w:w="10065" w:type="dxa"/>
            <w:gridSpan w:val="2"/>
          </w:tcPr>
          <w:p w14:paraId="45990747" w14:textId="77777777" w:rsidR="004C37B9" w:rsidRDefault="004B0C60">
            <w:r>
              <w:t>NA</w:t>
            </w:r>
          </w:p>
        </w:tc>
      </w:tr>
    </w:tbl>
    <w:p w14:paraId="487B95CA" w14:textId="77777777" w:rsidR="004C37B9" w:rsidRDefault="004B0C60">
      <w:pPr>
        <w:pStyle w:val="Heading3"/>
      </w:pPr>
      <w:r>
        <w:t>KS16_MAX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1F435C9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2E42F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1CCF798" w14:textId="77777777" w:rsidR="004C37B9" w:rsidRDefault="004B0C60">
            <w:r>
              <w:t>Value</w:t>
            </w:r>
          </w:p>
        </w:tc>
      </w:tr>
      <w:tr w:rsidR="004C37B9" w14:paraId="3DDCF150" w14:textId="77777777" w:rsidTr="004C37B9">
        <w:tc>
          <w:tcPr>
            <w:tcW w:w="6710" w:type="dxa"/>
          </w:tcPr>
          <w:p w14:paraId="76439C36" w14:textId="77777777" w:rsidR="004C37B9" w:rsidRDefault="004B0C60">
            <w:r>
              <w:t>KS16_MAX</w:t>
            </w:r>
          </w:p>
        </w:tc>
        <w:tc>
          <w:tcPr>
            <w:tcW w:w="3355" w:type="dxa"/>
          </w:tcPr>
          <w:p w14:paraId="1ACCCCE3" w14:textId="77777777" w:rsidR="004C37B9" w:rsidRDefault="004B0C60">
            <w:r>
              <w:t>((sint16) 32767)</w:t>
            </w:r>
          </w:p>
        </w:tc>
      </w:tr>
      <w:tr w:rsidR="004C37B9" w14:paraId="2251073D" w14:textId="77777777" w:rsidTr="004C37B9">
        <w:tc>
          <w:tcPr>
            <w:tcW w:w="10065" w:type="dxa"/>
            <w:gridSpan w:val="2"/>
            <w:shd w:val="clear" w:color="auto" w:fill="000080"/>
          </w:tcPr>
          <w:p w14:paraId="6022638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FCD1619" w14:textId="77777777" w:rsidTr="004C37B9">
        <w:tc>
          <w:tcPr>
            <w:tcW w:w="10065" w:type="dxa"/>
            <w:gridSpan w:val="2"/>
          </w:tcPr>
          <w:p w14:paraId="198F76CB" w14:textId="77777777" w:rsidR="004C37B9" w:rsidRDefault="004B0C60">
            <w:r>
              <w:t>#define KS16_MAX ((sint16) 32767)</w:t>
            </w:r>
          </w:p>
        </w:tc>
      </w:tr>
      <w:tr w:rsidR="004C37B9" w14:paraId="4292C754" w14:textId="77777777" w:rsidTr="004C37B9">
        <w:tc>
          <w:tcPr>
            <w:tcW w:w="10065" w:type="dxa"/>
            <w:gridSpan w:val="2"/>
            <w:shd w:val="clear" w:color="auto" w:fill="000080"/>
          </w:tcPr>
          <w:p w14:paraId="69D59A7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4C847BD" w14:textId="77777777" w:rsidTr="004C37B9">
        <w:tc>
          <w:tcPr>
            <w:tcW w:w="10065" w:type="dxa"/>
            <w:gridSpan w:val="2"/>
          </w:tcPr>
          <w:p w14:paraId="13F5B909" w14:textId="77777777" w:rsidR="004C37B9" w:rsidRDefault="004B0C60">
            <w:r>
              <w:t>NA</w:t>
            </w:r>
          </w:p>
        </w:tc>
      </w:tr>
    </w:tbl>
    <w:p w14:paraId="227503B7" w14:textId="77777777" w:rsidR="004C37B9" w:rsidRDefault="004B0C60">
      <w:pPr>
        <w:pStyle w:val="Heading3"/>
      </w:pPr>
      <w:r>
        <w:t>KS16_MAX_S8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7BE9222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E1C461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DB9CC8E" w14:textId="77777777" w:rsidR="004C37B9" w:rsidRDefault="004B0C60">
            <w:r>
              <w:t>Value</w:t>
            </w:r>
          </w:p>
        </w:tc>
      </w:tr>
      <w:tr w:rsidR="004C37B9" w14:paraId="06134CAB" w14:textId="77777777" w:rsidTr="004C37B9">
        <w:tc>
          <w:tcPr>
            <w:tcW w:w="6710" w:type="dxa"/>
          </w:tcPr>
          <w:p w14:paraId="39CFFF58" w14:textId="77777777" w:rsidR="004C37B9" w:rsidRDefault="004B0C60">
            <w:r>
              <w:t>KS16_MAX_S8</w:t>
            </w:r>
          </w:p>
        </w:tc>
        <w:tc>
          <w:tcPr>
            <w:tcW w:w="3355" w:type="dxa"/>
          </w:tcPr>
          <w:p w14:paraId="7B83B067" w14:textId="77777777" w:rsidR="004C37B9" w:rsidRDefault="004B0C60">
            <w:r>
              <w:t>((sint16) 127) /* 0x007F */</w:t>
            </w:r>
          </w:p>
        </w:tc>
      </w:tr>
      <w:tr w:rsidR="004C37B9" w14:paraId="5FB31D1E" w14:textId="77777777" w:rsidTr="004C37B9">
        <w:tc>
          <w:tcPr>
            <w:tcW w:w="10065" w:type="dxa"/>
            <w:gridSpan w:val="2"/>
            <w:shd w:val="clear" w:color="auto" w:fill="000080"/>
          </w:tcPr>
          <w:p w14:paraId="2D70E94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6A2208F" w14:textId="77777777" w:rsidTr="004C37B9">
        <w:tc>
          <w:tcPr>
            <w:tcW w:w="10065" w:type="dxa"/>
            <w:gridSpan w:val="2"/>
          </w:tcPr>
          <w:p w14:paraId="7570E22F" w14:textId="77777777" w:rsidR="004C37B9" w:rsidRDefault="004B0C60">
            <w:r>
              <w:t>#define KS16_MAX_S8 ((sint16) 127) /* 0x007F */</w:t>
            </w:r>
          </w:p>
        </w:tc>
      </w:tr>
      <w:tr w:rsidR="004C37B9" w14:paraId="504E2D82" w14:textId="77777777" w:rsidTr="004C37B9">
        <w:tc>
          <w:tcPr>
            <w:tcW w:w="10065" w:type="dxa"/>
            <w:gridSpan w:val="2"/>
            <w:shd w:val="clear" w:color="auto" w:fill="000080"/>
          </w:tcPr>
          <w:p w14:paraId="14C7CE9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A7F4E6B" w14:textId="77777777" w:rsidTr="004C37B9">
        <w:tc>
          <w:tcPr>
            <w:tcW w:w="10065" w:type="dxa"/>
            <w:gridSpan w:val="2"/>
          </w:tcPr>
          <w:p w14:paraId="6234B136" w14:textId="77777777" w:rsidR="004C37B9" w:rsidRDefault="004B0C60">
            <w:r>
              <w:t>NA</w:t>
            </w:r>
          </w:p>
        </w:tc>
      </w:tr>
    </w:tbl>
    <w:p w14:paraId="20F024A2" w14:textId="77777777" w:rsidR="004C37B9" w:rsidRDefault="004B0C60">
      <w:pPr>
        <w:pStyle w:val="Heading3"/>
      </w:pPr>
      <w:r>
        <w:t>KS16_MIN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794A90C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BA127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8629712" w14:textId="77777777" w:rsidR="004C37B9" w:rsidRDefault="004B0C60">
            <w:r>
              <w:t>Value</w:t>
            </w:r>
          </w:p>
        </w:tc>
      </w:tr>
      <w:tr w:rsidR="004C37B9" w14:paraId="3634287F" w14:textId="77777777" w:rsidTr="004C37B9">
        <w:tc>
          <w:tcPr>
            <w:tcW w:w="6710" w:type="dxa"/>
          </w:tcPr>
          <w:p w14:paraId="3CA25E65" w14:textId="77777777" w:rsidR="004C37B9" w:rsidRDefault="004B0C60">
            <w:r>
              <w:t>KS16_MIN</w:t>
            </w:r>
          </w:p>
        </w:tc>
        <w:tc>
          <w:tcPr>
            <w:tcW w:w="3355" w:type="dxa"/>
          </w:tcPr>
          <w:p w14:paraId="3C0C12A5" w14:textId="77777777" w:rsidR="004C37B9" w:rsidRDefault="004B0C60">
            <w:r>
              <w:t>((sint16) (-32767))</w:t>
            </w:r>
          </w:p>
        </w:tc>
      </w:tr>
      <w:tr w:rsidR="004C37B9" w14:paraId="1849BD46" w14:textId="77777777" w:rsidTr="004C37B9">
        <w:tc>
          <w:tcPr>
            <w:tcW w:w="10065" w:type="dxa"/>
            <w:gridSpan w:val="2"/>
            <w:shd w:val="clear" w:color="auto" w:fill="000080"/>
          </w:tcPr>
          <w:p w14:paraId="0A0260D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9B464BE" w14:textId="77777777" w:rsidTr="004C37B9">
        <w:tc>
          <w:tcPr>
            <w:tcW w:w="10065" w:type="dxa"/>
            <w:gridSpan w:val="2"/>
          </w:tcPr>
          <w:p w14:paraId="5FEEDD80" w14:textId="77777777" w:rsidR="004C37B9" w:rsidRDefault="004B0C60">
            <w:r>
              <w:t>#define KS16_MIN ((sint16) (-32767))</w:t>
            </w:r>
          </w:p>
        </w:tc>
      </w:tr>
      <w:tr w:rsidR="004C37B9" w14:paraId="689BC6DD" w14:textId="77777777" w:rsidTr="004C37B9">
        <w:tc>
          <w:tcPr>
            <w:tcW w:w="10065" w:type="dxa"/>
            <w:gridSpan w:val="2"/>
            <w:shd w:val="clear" w:color="auto" w:fill="000080"/>
          </w:tcPr>
          <w:p w14:paraId="4889C6C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C5E9C4C" w14:textId="77777777" w:rsidTr="004C37B9">
        <w:tc>
          <w:tcPr>
            <w:tcW w:w="10065" w:type="dxa"/>
            <w:gridSpan w:val="2"/>
          </w:tcPr>
          <w:p w14:paraId="3B28EED1" w14:textId="77777777" w:rsidR="004C37B9" w:rsidRDefault="004B0C60">
            <w:r>
              <w:t>NA</w:t>
            </w:r>
          </w:p>
        </w:tc>
      </w:tr>
    </w:tbl>
    <w:p w14:paraId="449ED751" w14:textId="77777777" w:rsidR="004C37B9" w:rsidRDefault="004B0C60">
      <w:pPr>
        <w:pStyle w:val="Heading3"/>
      </w:pPr>
      <w:r>
        <w:t>KS16_MIN_S8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034ED1C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B711C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630A5A1" w14:textId="77777777" w:rsidR="004C37B9" w:rsidRDefault="004B0C60">
            <w:r>
              <w:t>Value</w:t>
            </w:r>
          </w:p>
        </w:tc>
      </w:tr>
      <w:tr w:rsidR="004C37B9" w14:paraId="1026B619" w14:textId="77777777" w:rsidTr="004C37B9">
        <w:tc>
          <w:tcPr>
            <w:tcW w:w="6710" w:type="dxa"/>
          </w:tcPr>
          <w:p w14:paraId="01D2934B" w14:textId="77777777" w:rsidR="004C37B9" w:rsidRDefault="004B0C60">
            <w:r>
              <w:t>KS16_MIN_S8</w:t>
            </w:r>
          </w:p>
        </w:tc>
        <w:tc>
          <w:tcPr>
            <w:tcW w:w="3355" w:type="dxa"/>
          </w:tcPr>
          <w:p w14:paraId="0669491E" w14:textId="77777777" w:rsidR="004C37B9" w:rsidRDefault="004B0C60">
            <w:r>
              <w:t>((sint16) -128) /* 0xFF80 */</w:t>
            </w:r>
          </w:p>
        </w:tc>
      </w:tr>
      <w:tr w:rsidR="004C37B9" w14:paraId="70AAF87E" w14:textId="77777777" w:rsidTr="004C37B9">
        <w:tc>
          <w:tcPr>
            <w:tcW w:w="10065" w:type="dxa"/>
            <w:gridSpan w:val="2"/>
            <w:shd w:val="clear" w:color="auto" w:fill="000080"/>
          </w:tcPr>
          <w:p w14:paraId="3824A3C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5824005" w14:textId="77777777" w:rsidTr="004C37B9">
        <w:tc>
          <w:tcPr>
            <w:tcW w:w="10065" w:type="dxa"/>
            <w:gridSpan w:val="2"/>
          </w:tcPr>
          <w:p w14:paraId="6A0BE5F8" w14:textId="77777777" w:rsidR="004C37B9" w:rsidRDefault="004B0C60">
            <w:r>
              <w:t>#define KS16_MIN_S8 ((sint16) -128) /* 0xFF80 */</w:t>
            </w:r>
          </w:p>
        </w:tc>
      </w:tr>
      <w:tr w:rsidR="004C37B9" w14:paraId="142AC759" w14:textId="77777777" w:rsidTr="004C37B9">
        <w:tc>
          <w:tcPr>
            <w:tcW w:w="10065" w:type="dxa"/>
            <w:gridSpan w:val="2"/>
            <w:shd w:val="clear" w:color="auto" w:fill="000080"/>
          </w:tcPr>
          <w:p w14:paraId="50DEF35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54A316E" w14:textId="77777777" w:rsidTr="004C37B9">
        <w:tc>
          <w:tcPr>
            <w:tcW w:w="10065" w:type="dxa"/>
            <w:gridSpan w:val="2"/>
          </w:tcPr>
          <w:p w14:paraId="482E5A47" w14:textId="77777777" w:rsidR="004C37B9" w:rsidRDefault="004B0C60">
            <w:r>
              <w:t>NA</w:t>
            </w:r>
          </w:p>
        </w:tc>
      </w:tr>
    </w:tbl>
    <w:p w14:paraId="7A57286B" w14:textId="77777777" w:rsidR="004C37B9" w:rsidRDefault="004B0C60">
      <w:pPr>
        <w:pStyle w:val="Heading3"/>
      </w:pPr>
      <w:r>
        <w:t>KS16_ZERO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F6670C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B67A7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F843EB4" w14:textId="77777777" w:rsidR="004C37B9" w:rsidRDefault="004B0C60">
            <w:r>
              <w:t>Value</w:t>
            </w:r>
          </w:p>
        </w:tc>
      </w:tr>
      <w:tr w:rsidR="004C37B9" w14:paraId="6264DB4F" w14:textId="77777777" w:rsidTr="004C37B9">
        <w:tc>
          <w:tcPr>
            <w:tcW w:w="6710" w:type="dxa"/>
          </w:tcPr>
          <w:p w14:paraId="68009592" w14:textId="77777777" w:rsidR="004C37B9" w:rsidRDefault="004B0C60">
            <w:r>
              <w:t>KS16_ZERO</w:t>
            </w:r>
          </w:p>
        </w:tc>
        <w:tc>
          <w:tcPr>
            <w:tcW w:w="3355" w:type="dxa"/>
          </w:tcPr>
          <w:p w14:paraId="7976ECBC" w14:textId="77777777" w:rsidR="004C37B9" w:rsidRDefault="004B0C60">
            <w:r>
              <w:t>((sint16) 0)</w:t>
            </w:r>
          </w:p>
        </w:tc>
      </w:tr>
      <w:tr w:rsidR="004C37B9" w14:paraId="3DCFAC7D" w14:textId="77777777" w:rsidTr="004C37B9">
        <w:tc>
          <w:tcPr>
            <w:tcW w:w="10065" w:type="dxa"/>
            <w:gridSpan w:val="2"/>
            <w:shd w:val="clear" w:color="auto" w:fill="000080"/>
          </w:tcPr>
          <w:p w14:paraId="523E5F0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2F9DE75" w14:textId="77777777" w:rsidTr="004C37B9">
        <w:tc>
          <w:tcPr>
            <w:tcW w:w="10065" w:type="dxa"/>
            <w:gridSpan w:val="2"/>
          </w:tcPr>
          <w:p w14:paraId="63190C4D" w14:textId="77777777" w:rsidR="004C37B9" w:rsidRDefault="004B0C60">
            <w:r>
              <w:t>#define KS16_ZERO ((sint16) 0)</w:t>
            </w:r>
          </w:p>
        </w:tc>
      </w:tr>
      <w:tr w:rsidR="004C37B9" w14:paraId="3937E478" w14:textId="77777777" w:rsidTr="004C37B9">
        <w:tc>
          <w:tcPr>
            <w:tcW w:w="10065" w:type="dxa"/>
            <w:gridSpan w:val="2"/>
            <w:shd w:val="clear" w:color="auto" w:fill="000080"/>
          </w:tcPr>
          <w:p w14:paraId="56D80B5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35EAD6E" w14:textId="77777777" w:rsidTr="004C37B9">
        <w:tc>
          <w:tcPr>
            <w:tcW w:w="10065" w:type="dxa"/>
            <w:gridSpan w:val="2"/>
          </w:tcPr>
          <w:p w14:paraId="30449D98" w14:textId="77777777" w:rsidR="004C37B9" w:rsidRDefault="004B0C60">
            <w:r>
              <w:t>NA</w:t>
            </w:r>
          </w:p>
        </w:tc>
      </w:tr>
    </w:tbl>
    <w:p w14:paraId="72302D4C" w14:textId="77777777" w:rsidR="004C37B9" w:rsidRDefault="004B0C60">
      <w:pPr>
        <w:pStyle w:val="Heading3"/>
      </w:pPr>
      <w:r>
        <w:t>KS32_MAX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4C37B9" w14:paraId="22B4C94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D46C2B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EA95F2A" w14:textId="77777777" w:rsidR="004C37B9" w:rsidRDefault="004B0C60">
            <w:r>
              <w:t>Value</w:t>
            </w:r>
          </w:p>
        </w:tc>
      </w:tr>
      <w:tr w:rsidR="004C37B9" w14:paraId="14B1D5EB" w14:textId="77777777" w:rsidTr="004C37B9">
        <w:tc>
          <w:tcPr>
            <w:tcW w:w="6710" w:type="dxa"/>
          </w:tcPr>
          <w:p w14:paraId="0C9AFF77" w14:textId="77777777" w:rsidR="004C37B9" w:rsidRDefault="004B0C60">
            <w:r>
              <w:t>KS32_MAX</w:t>
            </w:r>
          </w:p>
        </w:tc>
        <w:tc>
          <w:tcPr>
            <w:tcW w:w="3355" w:type="dxa"/>
          </w:tcPr>
          <w:p w14:paraId="31473B11" w14:textId="77777777" w:rsidR="004C37B9" w:rsidRDefault="004B0C60">
            <w:r>
              <w:t>((sint32) 2147483647)</w:t>
            </w:r>
          </w:p>
        </w:tc>
      </w:tr>
      <w:tr w:rsidR="004C37B9" w14:paraId="0D01B7B5" w14:textId="77777777" w:rsidTr="004C37B9">
        <w:tc>
          <w:tcPr>
            <w:tcW w:w="10065" w:type="dxa"/>
            <w:gridSpan w:val="2"/>
            <w:shd w:val="clear" w:color="auto" w:fill="000080"/>
          </w:tcPr>
          <w:p w14:paraId="05684A9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441EB64" w14:textId="77777777" w:rsidTr="004C37B9">
        <w:tc>
          <w:tcPr>
            <w:tcW w:w="10065" w:type="dxa"/>
            <w:gridSpan w:val="2"/>
          </w:tcPr>
          <w:p w14:paraId="15F1471D" w14:textId="77777777" w:rsidR="004C37B9" w:rsidRDefault="004B0C60">
            <w:r>
              <w:t>#define KS32_MAX ((sint32) 2147483647)</w:t>
            </w:r>
          </w:p>
        </w:tc>
      </w:tr>
      <w:tr w:rsidR="004C37B9" w14:paraId="4E51177D" w14:textId="77777777" w:rsidTr="004C37B9">
        <w:tc>
          <w:tcPr>
            <w:tcW w:w="10065" w:type="dxa"/>
            <w:gridSpan w:val="2"/>
            <w:shd w:val="clear" w:color="auto" w:fill="000080"/>
          </w:tcPr>
          <w:p w14:paraId="4FF03C96" w14:textId="77777777" w:rsidR="004C37B9" w:rsidRDefault="004B0C60">
            <w:r>
              <w:rPr>
                <w:b/>
              </w:rPr>
              <w:lastRenderedPageBreak/>
              <w:t>Description</w:t>
            </w:r>
          </w:p>
        </w:tc>
      </w:tr>
      <w:tr w:rsidR="004C37B9" w14:paraId="2C5BE184" w14:textId="77777777" w:rsidTr="004C37B9">
        <w:tc>
          <w:tcPr>
            <w:tcW w:w="10065" w:type="dxa"/>
            <w:gridSpan w:val="2"/>
          </w:tcPr>
          <w:p w14:paraId="17FEFDD0" w14:textId="77777777" w:rsidR="004C37B9" w:rsidRDefault="004B0C60">
            <w:r>
              <w:t>NA</w:t>
            </w:r>
          </w:p>
        </w:tc>
      </w:tr>
    </w:tbl>
    <w:p w14:paraId="5BE74D55" w14:textId="77777777" w:rsidR="004C37B9" w:rsidRDefault="004B0C60">
      <w:pPr>
        <w:pStyle w:val="Heading3"/>
      </w:pPr>
      <w:r>
        <w:t>KS32_MAX_S16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089CAE5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38EA18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1D878BD" w14:textId="77777777" w:rsidR="004C37B9" w:rsidRDefault="004B0C60">
            <w:r>
              <w:t>Value</w:t>
            </w:r>
          </w:p>
        </w:tc>
      </w:tr>
      <w:tr w:rsidR="004C37B9" w14:paraId="20045629" w14:textId="77777777" w:rsidTr="004C37B9">
        <w:tc>
          <w:tcPr>
            <w:tcW w:w="6710" w:type="dxa"/>
          </w:tcPr>
          <w:p w14:paraId="7DD85A73" w14:textId="77777777" w:rsidR="004C37B9" w:rsidRDefault="004B0C60">
            <w:r>
              <w:t>KS32_MAX_S16</w:t>
            </w:r>
          </w:p>
        </w:tc>
        <w:tc>
          <w:tcPr>
            <w:tcW w:w="3355" w:type="dxa"/>
          </w:tcPr>
          <w:p w14:paraId="7012E5BC" w14:textId="77777777" w:rsidR="004C37B9" w:rsidRDefault="004B0C60">
            <w:r>
              <w:t>((sint32) 32767)</w:t>
            </w:r>
          </w:p>
        </w:tc>
      </w:tr>
      <w:tr w:rsidR="004C37B9" w14:paraId="3DD7CCF6" w14:textId="77777777" w:rsidTr="004C37B9">
        <w:tc>
          <w:tcPr>
            <w:tcW w:w="10065" w:type="dxa"/>
            <w:gridSpan w:val="2"/>
            <w:shd w:val="clear" w:color="auto" w:fill="000080"/>
          </w:tcPr>
          <w:p w14:paraId="616A15E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F3D023D" w14:textId="77777777" w:rsidTr="004C37B9">
        <w:tc>
          <w:tcPr>
            <w:tcW w:w="10065" w:type="dxa"/>
            <w:gridSpan w:val="2"/>
          </w:tcPr>
          <w:p w14:paraId="1ADEC51F" w14:textId="77777777" w:rsidR="004C37B9" w:rsidRDefault="004B0C60">
            <w:r>
              <w:t>#define KS32_MAX_S16 ((sint32) 32767)</w:t>
            </w:r>
          </w:p>
        </w:tc>
      </w:tr>
      <w:tr w:rsidR="004C37B9" w14:paraId="162CDD98" w14:textId="77777777" w:rsidTr="004C37B9">
        <w:tc>
          <w:tcPr>
            <w:tcW w:w="10065" w:type="dxa"/>
            <w:gridSpan w:val="2"/>
            <w:shd w:val="clear" w:color="auto" w:fill="000080"/>
          </w:tcPr>
          <w:p w14:paraId="128BBF0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F3B08D" w14:textId="77777777" w:rsidTr="004C37B9">
        <w:tc>
          <w:tcPr>
            <w:tcW w:w="10065" w:type="dxa"/>
            <w:gridSpan w:val="2"/>
          </w:tcPr>
          <w:p w14:paraId="523DC677" w14:textId="77777777" w:rsidR="004C37B9" w:rsidRDefault="004B0C60">
            <w:r>
              <w:t>NA</w:t>
            </w:r>
          </w:p>
        </w:tc>
      </w:tr>
    </w:tbl>
    <w:p w14:paraId="6DC8EB95" w14:textId="77777777" w:rsidR="004C37B9" w:rsidRDefault="004B0C60">
      <w:pPr>
        <w:pStyle w:val="Heading3"/>
      </w:pPr>
      <w:r>
        <w:t>KS32_MAX_U16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0807643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02B59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2FCD1C0" w14:textId="77777777" w:rsidR="004C37B9" w:rsidRDefault="004B0C60">
            <w:r>
              <w:t>Value</w:t>
            </w:r>
          </w:p>
        </w:tc>
      </w:tr>
      <w:tr w:rsidR="004C37B9" w14:paraId="66F11542" w14:textId="77777777" w:rsidTr="004C37B9">
        <w:tc>
          <w:tcPr>
            <w:tcW w:w="6710" w:type="dxa"/>
          </w:tcPr>
          <w:p w14:paraId="1E9BF43C" w14:textId="77777777" w:rsidR="004C37B9" w:rsidRDefault="004B0C60">
            <w:r>
              <w:t>KS32_MAX_U16</w:t>
            </w:r>
          </w:p>
        </w:tc>
        <w:tc>
          <w:tcPr>
            <w:tcW w:w="3355" w:type="dxa"/>
          </w:tcPr>
          <w:p w14:paraId="5FF5775D" w14:textId="77777777" w:rsidR="004C37B9" w:rsidRDefault="004B0C60">
            <w:r>
              <w:t>((sint32) 0xFFFF)</w:t>
            </w:r>
          </w:p>
        </w:tc>
      </w:tr>
      <w:tr w:rsidR="004C37B9" w14:paraId="4DEB223A" w14:textId="77777777" w:rsidTr="004C37B9">
        <w:tc>
          <w:tcPr>
            <w:tcW w:w="10065" w:type="dxa"/>
            <w:gridSpan w:val="2"/>
            <w:shd w:val="clear" w:color="auto" w:fill="000080"/>
          </w:tcPr>
          <w:p w14:paraId="49C9631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770393D" w14:textId="77777777" w:rsidTr="004C37B9">
        <w:tc>
          <w:tcPr>
            <w:tcW w:w="10065" w:type="dxa"/>
            <w:gridSpan w:val="2"/>
          </w:tcPr>
          <w:p w14:paraId="508CDFBD" w14:textId="77777777" w:rsidR="004C37B9" w:rsidRDefault="004B0C60">
            <w:r>
              <w:t>#define KS32_MAX_U16 ((sint32) 0xFFFF)</w:t>
            </w:r>
          </w:p>
        </w:tc>
      </w:tr>
      <w:tr w:rsidR="004C37B9" w14:paraId="303D1E29" w14:textId="77777777" w:rsidTr="004C37B9">
        <w:tc>
          <w:tcPr>
            <w:tcW w:w="10065" w:type="dxa"/>
            <w:gridSpan w:val="2"/>
            <w:shd w:val="clear" w:color="auto" w:fill="000080"/>
          </w:tcPr>
          <w:p w14:paraId="3750C25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3B4F42B" w14:textId="77777777" w:rsidTr="004C37B9">
        <w:tc>
          <w:tcPr>
            <w:tcW w:w="10065" w:type="dxa"/>
            <w:gridSpan w:val="2"/>
          </w:tcPr>
          <w:p w14:paraId="33BAE376" w14:textId="77777777" w:rsidR="004C37B9" w:rsidRDefault="004B0C60">
            <w:r>
              <w:t>NA</w:t>
            </w:r>
          </w:p>
        </w:tc>
      </w:tr>
    </w:tbl>
    <w:p w14:paraId="7007E857" w14:textId="77777777" w:rsidR="004C37B9" w:rsidRDefault="004B0C60">
      <w:pPr>
        <w:pStyle w:val="Heading3"/>
      </w:pPr>
      <w:r>
        <w:t>KS32_MAX_U8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665C359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693FD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2C262FC" w14:textId="77777777" w:rsidR="004C37B9" w:rsidRDefault="004B0C60">
            <w:r>
              <w:t>Value</w:t>
            </w:r>
          </w:p>
        </w:tc>
      </w:tr>
      <w:tr w:rsidR="004C37B9" w14:paraId="5CB123BE" w14:textId="77777777" w:rsidTr="004C37B9">
        <w:tc>
          <w:tcPr>
            <w:tcW w:w="6710" w:type="dxa"/>
          </w:tcPr>
          <w:p w14:paraId="7A80A5BD" w14:textId="77777777" w:rsidR="004C37B9" w:rsidRDefault="004B0C60">
            <w:r>
              <w:t>KS32_MAX_U8</w:t>
            </w:r>
          </w:p>
        </w:tc>
        <w:tc>
          <w:tcPr>
            <w:tcW w:w="3355" w:type="dxa"/>
          </w:tcPr>
          <w:p w14:paraId="3463333B" w14:textId="77777777" w:rsidR="004C37B9" w:rsidRDefault="004B0C60">
            <w:r>
              <w:t>((sint32) 0xFF)</w:t>
            </w:r>
          </w:p>
        </w:tc>
      </w:tr>
      <w:tr w:rsidR="004C37B9" w14:paraId="466213CB" w14:textId="77777777" w:rsidTr="004C37B9">
        <w:tc>
          <w:tcPr>
            <w:tcW w:w="10065" w:type="dxa"/>
            <w:gridSpan w:val="2"/>
            <w:shd w:val="clear" w:color="auto" w:fill="000080"/>
          </w:tcPr>
          <w:p w14:paraId="12B50A8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E40E6BE" w14:textId="77777777" w:rsidTr="004C37B9">
        <w:tc>
          <w:tcPr>
            <w:tcW w:w="10065" w:type="dxa"/>
            <w:gridSpan w:val="2"/>
          </w:tcPr>
          <w:p w14:paraId="3B9E2D69" w14:textId="77777777" w:rsidR="004C37B9" w:rsidRDefault="004B0C60">
            <w:r>
              <w:t>#define KS32_MAX_U8 ((sint32) 0xFF)</w:t>
            </w:r>
          </w:p>
        </w:tc>
      </w:tr>
      <w:tr w:rsidR="004C37B9" w14:paraId="7F02BCC2" w14:textId="77777777" w:rsidTr="004C37B9">
        <w:tc>
          <w:tcPr>
            <w:tcW w:w="10065" w:type="dxa"/>
            <w:gridSpan w:val="2"/>
            <w:shd w:val="clear" w:color="auto" w:fill="000080"/>
          </w:tcPr>
          <w:p w14:paraId="5AE0D97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7E243FE" w14:textId="77777777" w:rsidTr="004C37B9">
        <w:tc>
          <w:tcPr>
            <w:tcW w:w="10065" w:type="dxa"/>
            <w:gridSpan w:val="2"/>
          </w:tcPr>
          <w:p w14:paraId="27105038" w14:textId="77777777" w:rsidR="004C37B9" w:rsidRDefault="004B0C60">
            <w:r>
              <w:t>NA</w:t>
            </w:r>
          </w:p>
        </w:tc>
      </w:tr>
    </w:tbl>
    <w:p w14:paraId="7E574455" w14:textId="77777777" w:rsidR="004C37B9" w:rsidRDefault="004B0C60">
      <w:pPr>
        <w:pStyle w:val="Heading3"/>
      </w:pPr>
      <w:r>
        <w:t>KS32_MIN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4"/>
        <w:gridCol w:w="3311"/>
      </w:tblGrid>
      <w:tr w:rsidR="004C37B9" w14:paraId="0D7B81D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E561A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EDFDF05" w14:textId="77777777" w:rsidR="004C37B9" w:rsidRDefault="004B0C60">
            <w:r>
              <w:t>Value</w:t>
            </w:r>
          </w:p>
        </w:tc>
      </w:tr>
      <w:tr w:rsidR="004C37B9" w14:paraId="0DBA624B" w14:textId="77777777" w:rsidTr="004C37B9">
        <w:tc>
          <w:tcPr>
            <w:tcW w:w="6710" w:type="dxa"/>
          </w:tcPr>
          <w:p w14:paraId="56309900" w14:textId="77777777" w:rsidR="004C37B9" w:rsidRDefault="004B0C60">
            <w:r>
              <w:t>KS32_MIN</w:t>
            </w:r>
          </w:p>
        </w:tc>
        <w:tc>
          <w:tcPr>
            <w:tcW w:w="3355" w:type="dxa"/>
          </w:tcPr>
          <w:p w14:paraId="216A7FED" w14:textId="77777777" w:rsidR="004C37B9" w:rsidRDefault="004B0C60">
            <w:r>
              <w:t>((sint32) (-2147483647))</w:t>
            </w:r>
          </w:p>
        </w:tc>
      </w:tr>
      <w:tr w:rsidR="004C37B9" w14:paraId="0305CC09" w14:textId="77777777" w:rsidTr="004C37B9">
        <w:tc>
          <w:tcPr>
            <w:tcW w:w="10065" w:type="dxa"/>
            <w:gridSpan w:val="2"/>
            <w:shd w:val="clear" w:color="auto" w:fill="000080"/>
          </w:tcPr>
          <w:p w14:paraId="42599DC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E800CB8" w14:textId="77777777" w:rsidTr="004C37B9">
        <w:tc>
          <w:tcPr>
            <w:tcW w:w="10065" w:type="dxa"/>
            <w:gridSpan w:val="2"/>
          </w:tcPr>
          <w:p w14:paraId="10711D5C" w14:textId="77777777" w:rsidR="004C37B9" w:rsidRDefault="004B0C60">
            <w:r>
              <w:t>#define KS32_MIN ((sint32) (-2147483647))</w:t>
            </w:r>
          </w:p>
        </w:tc>
      </w:tr>
      <w:tr w:rsidR="004C37B9" w14:paraId="27C818CF" w14:textId="77777777" w:rsidTr="004C37B9">
        <w:tc>
          <w:tcPr>
            <w:tcW w:w="10065" w:type="dxa"/>
            <w:gridSpan w:val="2"/>
            <w:shd w:val="clear" w:color="auto" w:fill="000080"/>
          </w:tcPr>
          <w:p w14:paraId="7174C57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8AC462B" w14:textId="77777777" w:rsidTr="004C37B9">
        <w:tc>
          <w:tcPr>
            <w:tcW w:w="10065" w:type="dxa"/>
            <w:gridSpan w:val="2"/>
          </w:tcPr>
          <w:p w14:paraId="426C880E" w14:textId="77777777" w:rsidR="004C37B9" w:rsidRDefault="004B0C60">
            <w:r>
              <w:t>NA</w:t>
            </w:r>
          </w:p>
        </w:tc>
      </w:tr>
    </w:tbl>
    <w:p w14:paraId="640CCB97" w14:textId="77777777" w:rsidR="004C37B9" w:rsidRDefault="004B0C60">
      <w:pPr>
        <w:pStyle w:val="Heading3"/>
      </w:pPr>
      <w:r>
        <w:t>KS32_MIN_S16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3DB6DBF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EB563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4586210" w14:textId="77777777" w:rsidR="004C37B9" w:rsidRDefault="004B0C60">
            <w:r>
              <w:t>Value</w:t>
            </w:r>
          </w:p>
        </w:tc>
      </w:tr>
      <w:tr w:rsidR="004C37B9" w14:paraId="03ACAA27" w14:textId="77777777" w:rsidTr="004C37B9">
        <w:tc>
          <w:tcPr>
            <w:tcW w:w="6710" w:type="dxa"/>
          </w:tcPr>
          <w:p w14:paraId="2B21C955" w14:textId="77777777" w:rsidR="004C37B9" w:rsidRDefault="004B0C60">
            <w:r>
              <w:t>KS32_MIN_S16</w:t>
            </w:r>
          </w:p>
        </w:tc>
        <w:tc>
          <w:tcPr>
            <w:tcW w:w="3355" w:type="dxa"/>
          </w:tcPr>
          <w:p w14:paraId="4A358E9B" w14:textId="77777777" w:rsidR="004C37B9" w:rsidRDefault="004B0C60">
            <w:r>
              <w:t>((sint32) -32768)</w:t>
            </w:r>
          </w:p>
        </w:tc>
      </w:tr>
      <w:tr w:rsidR="004C37B9" w14:paraId="625E32B5" w14:textId="77777777" w:rsidTr="004C37B9">
        <w:tc>
          <w:tcPr>
            <w:tcW w:w="10065" w:type="dxa"/>
            <w:gridSpan w:val="2"/>
            <w:shd w:val="clear" w:color="auto" w:fill="000080"/>
          </w:tcPr>
          <w:p w14:paraId="1208457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08081BA" w14:textId="77777777" w:rsidTr="004C37B9">
        <w:tc>
          <w:tcPr>
            <w:tcW w:w="10065" w:type="dxa"/>
            <w:gridSpan w:val="2"/>
          </w:tcPr>
          <w:p w14:paraId="52CC3E57" w14:textId="77777777" w:rsidR="004C37B9" w:rsidRDefault="004B0C60">
            <w:r>
              <w:t>#define KS32_MIN_S16 ((sint32) -32768)</w:t>
            </w:r>
          </w:p>
        </w:tc>
      </w:tr>
      <w:tr w:rsidR="004C37B9" w14:paraId="7FAC85F4" w14:textId="77777777" w:rsidTr="004C37B9">
        <w:tc>
          <w:tcPr>
            <w:tcW w:w="10065" w:type="dxa"/>
            <w:gridSpan w:val="2"/>
            <w:shd w:val="clear" w:color="auto" w:fill="000080"/>
          </w:tcPr>
          <w:p w14:paraId="5CFD622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01FA29D" w14:textId="77777777" w:rsidTr="004C37B9">
        <w:tc>
          <w:tcPr>
            <w:tcW w:w="10065" w:type="dxa"/>
            <w:gridSpan w:val="2"/>
          </w:tcPr>
          <w:p w14:paraId="189BE7FD" w14:textId="77777777" w:rsidR="004C37B9" w:rsidRDefault="004B0C60">
            <w:r>
              <w:t>NA</w:t>
            </w:r>
          </w:p>
        </w:tc>
      </w:tr>
    </w:tbl>
    <w:p w14:paraId="48AE225F" w14:textId="77777777" w:rsidR="004C37B9" w:rsidRDefault="004B0C60">
      <w:pPr>
        <w:pStyle w:val="Heading3"/>
      </w:pPr>
      <w:r>
        <w:t>KS32_ZERO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2FB8EFA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B697F5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946E480" w14:textId="77777777" w:rsidR="004C37B9" w:rsidRDefault="004B0C60">
            <w:r>
              <w:t>Value</w:t>
            </w:r>
          </w:p>
        </w:tc>
      </w:tr>
      <w:tr w:rsidR="004C37B9" w14:paraId="21D1BF82" w14:textId="77777777" w:rsidTr="004C37B9">
        <w:tc>
          <w:tcPr>
            <w:tcW w:w="6710" w:type="dxa"/>
          </w:tcPr>
          <w:p w14:paraId="64CF65FC" w14:textId="77777777" w:rsidR="004C37B9" w:rsidRDefault="004B0C60">
            <w:r>
              <w:t>KS32_ZERO</w:t>
            </w:r>
          </w:p>
        </w:tc>
        <w:tc>
          <w:tcPr>
            <w:tcW w:w="3355" w:type="dxa"/>
          </w:tcPr>
          <w:p w14:paraId="03885FD9" w14:textId="77777777" w:rsidR="004C37B9" w:rsidRDefault="004B0C60">
            <w:r>
              <w:t>((sint32) 0)</w:t>
            </w:r>
          </w:p>
        </w:tc>
      </w:tr>
      <w:tr w:rsidR="004C37B9" w14:paraId="25221AC8" w14:textId="77777777" w:rsidTr="004C37B9">
        <w:tc>
          <w:tcPr>
            <w:tcW w:w="10065" w:type="dxa"/>
            <w:gridSpan w:val="2"/>
            <w:shd w:val="clear" w:color="auto" w:fill="000080"/>
          </w:tcPr>
          <w:p w14:paraId="06AC902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B7A1FDC" w14:textId="77777777" w:rsidTr="004C37B9">
        <w:tc>
          <w:tcPr>
            <w:tcW w:w="10065" w:type="dxa"/>
            <w:gridSpan w:val="2"/>
          </w:tcPr>
          <w:p w14:paraId="286A2780" w14:textId="77777777" w:rsidR="004C37B9" w:rsidRDefault="004B0C60">
            <w:r>
              <w:t>#define KS32_ZERO ((sint32) 0)</w:t>
            </w:r>
          </w:p>
        </w:tc>
      </w:tr>
      <w:tr w:rsidR="004C37B9" w14:paraId="12138B9D" w14:textId="77777777" w:rsidTr="004C37B9">
        <w:tc>
          <w:tcPr>
            <w:tcW w:w="10065" w:type="dxa"/>
            <w:gridSpan w:val="2"/>
            <w:shd w:val="clear" w:color="auto" w:fill="000080"/>
          </w:tcPr>
          <w:p w14:paraId="672503E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CC57DCA" w14:textId="77777777" w:rsidTr="004C37B9">
        <w:tc>
          <w:tcPr>
            <w:tcW w:w="10065" w:type="dxa"/>
            <w:gridSpan w:val="2"/>
          </w:tcPr>
          <w:p w14:paraId="12DFBF95" w14:textId="77777777" w:rsidR="004C37B9" w:rsidRDefault="004B0C60">
            <w:r>
              <w:t>NA</w:t>
            </w:r>
          </w:p>
        </w:tc>
      </w:tr>
    </w:tbl>
    <w:p w14:paraId="2F776CE0" w14:textId="77777777" w:rsidR="004C37B9" w:rsidRDefault="004B0C60">
      <w:pPr>
        <w:pStyle w:val="Heading3"/>
      </w:pPr>
      <w:r>
        <w:lastRenderedPageBreak/>
        <w:t>KS8_MAX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651C12B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98939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F629C89" w14:textId="77777777" w:rsidR="004C37B9" w:rsidRDefault="004B0C60">
            <w:r>
              <w:t>Value</w:t>
            </w:r>
          </w:p>
        </w:tc>
      </w:tr>
      <w:tr w:rsidR="004C37B9" w14:paraId="2234AD70" w14:textId="77777777" w:rsidTr="004C37B9">
        <w:tc>
          <w:tcPr>
            <w:tcW w:w="6710" w:type="dxa"/>
          </w:tcPr>
          <w:p w14:paraId="0106628E" w14:textId="77777777" w:rsidR="004C37B9" w:rsidRDefault="004B0C60">
            <w:r>
              <w:t>KS8_MAX</w:t>
            </w:r>
          </w:p>
        </w:tc>
        <w:tc>
          <w:tcPr>
            <w:tcW w:w="3355" w:type="dxa"/>
          </w:tcPr>
          <w:p w14:paraId="6CFF88EC" w14:textId="77777777" w:rsidR="004C37B9" w:rsidRDefault="004B0C60">
            <w:r>
              <w:t>((uint8) 127)</w:t>
            </w:r>
          </w:p>
        </w:tc>
      </w:tr>
      <w:tr w:rsidR="004C37B9" w14:paraId="2B3F9026" w14:textId="77777777" w:rsidTr="004C37B9">
        <w:tc>
          <w:tcPr>
            <w:tcW w:w="10065" w:type="dxa"/>
            <w:gridSpan w:val="2"/>
            <w:shd w:val="clear" w:color="auto" w:fill="000080"/>
          </w:tcPr>
          <w:p w14:paraId="59EE6FB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3829D34" w14:textId="77777777" w:rsidTr="004C37B9">
        <w:tc>
          <w:tcPr>
            <w:tcW w:w="10065" w:type="dxa"/>
            <w:gridSpan w:val="2"/>
          </w:tcPr>
          <w:p w14:paraId="4089DA25" w14:textId="77777777" w:rsidR="004C37B9" w:rsidRDefault="004B0C60">
            <w:r>
              <w:t>#define KS8_MAX ((uint8) 127)</w:t>
            </w:r>
          </w:p>
        </w:tc>
      </w:tr>
      <w:tr w:rsidR="004C37B9" w14:paraId="4F8029C4" w14:textId="77777777" w:rsidTr="004C37B9">
        <w:tc>
          <w:tcPr>
            <w:tcW w:w="10065" w:type="dxa"/>
            <w:gridSpan w:val="2"/>
            <w:shd w:val="clear" w:color="auto" w:fill="000080"/>
          </w:tcPr>
          <w:p w14:paraId="44D58C9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1723EA1" w14:textId="77777777" w:rsidTr="004C37B9">
        <w:tc>
          <w:tcPr>
            <w:tcW w:w="10065" w:type="dxa"/>
            <w:gridSpan w:val="2"/>
          </w:tcPr>
          <w:p w14:paraId="02CF3007" w14:textId="77777777" w:rsidR="004C37B9" w:rsidRDefault="004B0C60">
            <w:r>
              <w:t>NA</w:t>
            </w:r>
          </w:p>
        </w:tc>
      </w:tr>
    </w:tbl>
    <w:p w14:paraId="76D98845" w14:textId="77777777" w:rsidR="004C37B9" w:rsidRDefault="004B0C60">
      <w:pPr>
        <w:pStyle w:val="Heading3"/>
      </w:pPr>
      <w:r>
        <w:t>KS8_MIN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65F76F0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24DB17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99EA39C" w14:textId="77777777" w:rsidR="004C37B9" w:rsidRDefault="004B0C60">
            <w:r>
              <w:t>Value</w:t>
            </w:r>
          </w:p>
        </w:tc>
      </w:tr>
      <w:tr w:rsidR="004C37B9" w14:paraId="6AD37477" w14:textId="77777777" w:rsidTr="004C37B9">
        <w:tc>
          <w:tcPr>
            <w:tcW w:w="6710" w:type="dxa"/>
          </w:tcPr>
          <w:p w14:paraId="606BA487" w14:textId="77777777" w:rsidR="004C37B9" w:rsidRDefault="004B0C60">
            <w:r>
              <w:t>KS8_MIN</w:t>
            </w:r>
          </w:p>
        </w:tc>
        <w:tc>
          <w:tcPr>
            <w:tcW w:w="3355" w:type="dxa"/>
          </w:tcPr>
          <w:p w14:paraId="1C93BD57" w14:textId="77777777" w:rsidR="004C37B9" w:rsidRDefault="004B0C60">
            <w:r>
              <w:t>((sint8) (-127))</w:t>
            </w:r>
          </w:p>
        </w:tc>
      </w:tr>
      <w:tr w:rsidR="004C37B9" w14:paraId="0FA79F86" w14:textId="77777777" w:rsidTr="004C37B9">
        <w:tc>
          <w:tcPr>
            <w:tcW w:w="10065" w:type="dxa"/>
            <w:gridSpan w:val="2"/>
            <w:shd w:val="clear" w:color="auto" w:fill="000080"/>
          </w:tcPr>
          <w:p w14:paraId="4D27EC7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F4B7378" w14:textId="77777777" w:rsidTr="004C37B9">
        <w:tc>
          <w:tcPr>
            <w:tcW w:w="10065" w:type="dxa"/>
            <w:gridSpan w:val="2"/>
          </w:tcPr>
          <w:p w14:paraId="2C9F88AF" w14:textId="77777777" w:rsidR="004C37B9" w:rsidRDefault="004B0C60">
            <w:r>
              <w:t>#define KS8_MIN ((sint8) (-127))</w:t>
            </w:r>
          </w:p>
        </w:tc>
      </w:tr>
      <w:tr w:rsidR="004C37B9" w14:paraId="7F23DCB0" w14:textId="77777777" w:rsidTr="004C37B9">
        <w:tc>
          <w:tcPr>
            <w:tcW w:w="10065" w:type="dxa"/>
            <w:gridSpan w:val="2"/>
            <w:shd w:val="clear" w:color="auto" w:fill="000080"/>
          </w:tcPr>
          <w:p w14:paraId="0C99B0E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F428946" w14:textId="77777777" w:rsidTr="004C37B9">
        <w:tc>
          <w:tcPr>
            <w:tcW w:w="10065" w:type="dxa"/>
            <w:gridSpan w:val="2"/>
          </w:tcPr>
          <w:p w14:paraId="1DD63F2E" w14:textId="77777777" w:rsidR="004C37B9" w:rsidRDefault="004B0C60">
            <w:r>
              <w:t>NA</w:t>
            </w:r>
          </w:p>
        </w:tc>
      </w:tr>
    </w:tbl>
    <w:p w14:paraId="769919CB" w14:textId="77777777" w:rsidR="004C37B9" w:rsidRDefault="004B0C60">
      <w:pPr>
        <w:pStyle w:val="Heading3"/>
      </w:pPr>
      <w:r>
        <w:t>KS8_ZERO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614C3A2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A7F790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75209BC" w14:textId="77777777" w:rsidR="004C37B9" w:rsidRDefault="004B0C60">
            <w:r>
              <w:t>Value</w:t>
            </w:r>
          </w:p>
        </w:tc>
      </w:tr>
      <w:tr w:rsidR="004C37B9" w14:paraId="7C8BED41" w14:textId="77777777" w:rsidTr="004C37B9">
        <w:tc>
          <w:tcPr>
            <w:tcW w:w="6710" w:type="dxa"/>
          </w:tcPr>
          <w:p w14:paraId="445ECCBE" w14:textId="77777777" w:rsidR="004C37B9" w:rsidRDefault="004B0C60">
            <w:r>
              <w:t>KS8_ZERO</w:t>
            </w:r>
          </w:p>
        </w:tc>
        <w:tc>
          <w:tcPr>
            <w:tcW w:w="3355" w:type="dxa"/>
          </w:tcPr>
          <w:p w14:paraId="03E17D2E" w14:textId="77777777" w:rsidR="004C37B9" w:rsidRDefault="004B0C60">
            <w:r>
              <w:t>((sint8) 0x00)</w:t>
            </w:r>
          </w:p>
        </w:tc>
      </w:tr>
      <w:tr w:rsidR="004C37B9" w14:paraId="3A47E4A5" w14:textId="77777777" w:rsidTr="004C37B9">
        <w:tc>
          <w:tcPr>
            <w:tcW w:w="10065" w:type="dxa"/>
            <w:gridSpan w:val="2"/>
            <w:shd w:val="clear" w:color="auto" w:fill="000080"/>
          </w:tcPr>
          <w:p w14:paraId="1F19C28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DFBCEBB" w14:textId="77777777" w:rsidTr="004C37B9">
        <w:tc>
          <w:tcPr>
            <w:tcW w:w="10065" w:type="dxa"/>
            <w:gridSpan w:val="2"/>
          </w:tcPr>
          <w:p w14:paraId="731B6B99" w14:textId="77777777" w:rsidR="004C37B9" w:rsidRDefault="004B0C60">
            <w:r>
              <w:t>#define KS8_ZERO ((sint8) 0x00)</w:t>
            </w:r>
          </w:p>
        </w:tc>
      </w:tr>
      <w:tr w:rsidR="004C37B9" w14:paraId="10D95CCC" w14:textId="77777777" w:rsidTr="004C37B9">
        <w:tc>
          <w:tcPr>
            <w:tcW w:w="10065" w:type="dxa"/>
            <w:gridSpan w:val="2"/>
            <w:shd w:val="clear" w:color="auto" w:fill="000080"/>
          </w:tcPr>
          <w:p w14:paraId="4036C96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DD3F77C" w14:textId="77777777" w:rsidTr="004C37B9">
        <w:tc>
          <w:tcPr>
            <w:tcW w:w="10065" w:type="dxa"/>
            <w:gridSpan w:val="2"/>
          </w:tcPr>
          <w:p w14:paraId="7DC9B28E" w14:textId="77777777" w:rsidR="004C37B9" w:rsidRDefault="004B0C60">
            <w:r>
              <w:t>NA</w:t>
            </w:r>
          </w:p>
        </w:tc>
      </w:tr>
    </w:tbl>
    <w:p w14:paraId="07CA1A4E" w14:textId="77777777" w:rsidR="004C37B9" w:rsidRDefault="004B0C60">
      <w:pPr>
        <w:pStyle w:val="Heading3"/>
      </w:pPr>
      <w:r>
        <w:t>KU16_MASK_BYTE_HIGH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8"/>
        <w:gridCol w:w="3287"/>
      </w:tblGrid>
      <w:tr w:rsidR="004C37B9" w14:paraId="69F13AE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F5FD60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AA2FDD9" w14:textId="77777777" w:rsidR="004C37B9" w:rsidRDefault="004B0C60">
            <w:r>
              <w:t>Value</w:t>
            </w:r>
          </w:p>
        </w:tc>
      </w:tr>
      <w:tr w:rsidR="004C37B9" w14:paraId="59F8BF7D" w14:textId="77777777" w:rsidTr="004C37B9">
        <w:tc>
          <w:tcPr>
            <w:tcW w:w="6710" w:type="dxa"/>
          </w:tcPr>
          <w:p w14:paraId="666EB924" w14:textId="77777777" w:rsidR="004C37B9" w:rsidRDefault="004B0C60">
            <w:r>
              <w:t>KU16_MASK_BYTE_HIGH</w:t>
            </w:r>
          </w:p>
        </w:tc>
        <w:tc>
          <w:tcPr>
            <w:tcW w:w="3355" w:type="dxa"/>
          </w:tcPr>
          <w:p w14:paraId="40C17D82" w14:textId="77777777" w:rsidR="004C37B9" w:rsidRDefault="004B0C60">
            <w:r>
              <w:t>((uint16) 0xFF00)</w:t>
            </w:r>
          </w:p>
        </w:tc>
      </w:tr>
      <w:tr w:rsidR="004C37B9" w14:paraId="715D3124" w14:textId="77777777" w:rsidTr="004C37B9">
        <w:tc>
          <w:tcPr>
            <w:tcW w:w="10065" w:type="dxa"/>
            <w:gridSpan w:val="2"/>
            <w:shd w:val="clear" w:color="auto" w:fill="000080"/>
          </w:tcPr>
          <w:p w14:paraId="36D7016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9704DAB" w14:textId="77777777" w:rsidTr="004C37B9">
        <w:tc>
          <w:tcPr>
            <w:tcW w:w="10065" w:type="dxa"/>
            <w:gridSpan w:val="2"/>
          </w:tcPr>
          <w:p w14:paraId="1F332DC9" w14:textId="77777777" w:rsidR="004C37B9" w:rsidRDefault="004B0C60">
            <w:r>
              <w:t>#define KU16_MASK_BYTE_HIGH ((uint16) 0xFF00)</w:t>
            </w:r>
          </w:p>
        </w:tc>
      </w:tr>
      <w:tr w:rsidR="004C37B9" w14:paraId="6B3114BB" w14:textId="77777777" w:rsidTr="004C37B9">
        <w:tc>
          <w:tcPr>
            <w:tcW w:w="10065" w:type="dxa"/>
            <w:gridSpan w:val="2"/>
            <w:shd w:val="clear" w:color="auto" w:fill="000080"/>
          </w:tcPr>
          <w:p w14:paraId="34603DD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C478AA4" w14:textId="77777777" w:rsidTr="004C37B9">
        <w:tc>
          <w:tcPr>
            <w:tcW w:w="10065" w:type="dxa"/>
            <w:gridSpan w:val="2"/>
          </w:tcPr>
          <w:p w14:paraId="54F5298B" w14:textId="77777777" w:rsidR="004C37B9" w:rsidRDefault="004B0C60">
            <w:r>
              <w:t>NA</w:t>
            </w:r>
          </w:p>
        </w:tc>
      </w:tr>
    </w:tbl>
    <w:p w14:paraId="3F9EAAEB" w14:textId="77777777" w:rsidR="004C37B9" w:rsidRDefault="004B0C60">
      <w:pPr>
        <w:pStyle w:val="Heading3"/>
      </w:pPr>
      <w:r>
        <w:t>KU16_MASK_BYTE_LOW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4C37B9" w14:paraId="67E99B1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50FBE1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7FBF4C3" w14:textId="77777777" w:rsidR="004C37B9" w:rsidRDefault="004B0C60">
            <w:r>
              <w:t>Value</w:t>
            </w:r>
          </w:p>
        </w:tc>
      </w:tr>
      <w:tr w:rsidR="004C37B9" w14:paraId="702C7261" w14:textId="77777777" w:rsidTr="004C37B9">
        <w:tc>
          <w:tcPr>
            <w:tcW w:w="6710" w:type="dxa"/>
          </w:tcPr>
          <w:p w14:paraId="07F0327A" w14:textId="77777777" w:rsidR="004C37B9" w:rsidRDefault="004B0C60">
            <w:r>
              <w:t>KU16_MASK_BYTE_LOW</w:t>
            </w:r>
          </w:p>
        </w:tc>
        <w:tc>
          <w:tcPr>
            <w:tcW w:w="3355" w:type="dxa"/>
          </w:tcPr>
          <w:p w14:paraId="24CD39BB" w14:textId="77777777" w:rsidR="004C37B9" w:rsidRDefault="004B0C60">
            <w:r>
              <w:t>((uint16) 0x00FF)</w:t>
            </w:r>
          </w:p>
        </w:tc>
      </w:tr>
      <w:tr w:rsidR="004C37B9" w14:paraId="7825AE98" w14:textId="77777777" w:rsidTr="004C37B9">
        <w:tc>
          <w:tcPr>
            <w:tcW w:w="10065" w:type="dxa"/>
            <w:gridSpan w:val="2"/>
            <w:shd w:val="clear" w:color="auto" w:fill="000080"/>
          </w:tcPr>
          <w:p w14:paraId="742CDCF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C3C91D0" w14:textId="77777777" w:rsidTr="004C37B9">
        <w:tc>
          <w:tcPr>
            <w:tcW w:w="10065" w:type="dxa"/>
            <w:gridSpan w:val="2"/>
          </w:tcPr>
          <w:p w14:paraId="58A7E658" w14:textId="77777777" w:rsidR="004C37B9" w:rsidRDefault="004B0C60">
            <w:r>
              <w:t>#define KU16_MASK_BYTE_LOW ((uint16) 0x00FF)</w:t>
            </w:r>
          </w:p>
        </w:tc>
      </w:tr>
      <w:tr w:rsidR="004C37B9" w14:paraId="35EB7A26" w14:textId="77777777" w:rsidTr="004C37B9">
        <w:tc>
          <w:tcPr>
            <w:tcW w:w="10065" w:type="dxa"/>
            <w:gridSpan w:val="2"/>
            <w:shd w:val="clear" w:color="auto" w:fill="000080"/>
          </w:tcPr>
          <w:p w14:paraId="7AB2BC3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6001A0B" w14:textId="77777777" w:rsidTr="004C37B9">
        <w:tc>
          <w:tcPr>
            <w:tcW w:w="10065" w:type="dxa"/>
            <w:gridSpan w:val="2"/>
          </w:tcPr>
          <w:p w14:paraId="25B9DA80" w14:textId="77777777" w:rsidR="004C37B9" w:rsidRDefault="004B0C60">
            <w:r>
              <w:t>NA</w:t>
            </w:r>
          </w:p>
        </w:tc>
      </w:tr>
    </w:tbl>
    <w:p w14:paraId="2CF40505" w14:textId="77777777" w:rsidR="004C37B9" w:rsidRDefault="004B0C60">
      <w:pPr>
        <w:pStyle w:val="Heading3"/>
      </w:pPr>
      <w:r>
        <w:t>KU16_MAX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739258A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8714F4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DFC4FE9" w14:textId="77777777" w:rsidR="004C37B9" w:rsidRDefault="004B0C60">
            <w:r>
              <w:t>Value</w:t>
            </w:r>
          </w:p>
        </w:tc>
      </w:tr>
      <w:tr w:rsidR="004C37B9" w14:paraId="05148D8F" w14:textId="77777777" w:rsidTr="004C37B9">
        <w:tc>
          <w:tcPr>
            <w:tcW w:w="6710" w:type="dxa"/>
          </w:tcPr>
          <w:p w14:paraId="506136DF" w14:textId="77777777" w:rsidR="004C37B9" w:rsidRDefault="004B0C60">
            <w:r>
              <w:t>KU16_MAX</w:t>
            </w:r>
          </w:p>
        </w:tc>
        <w:tc>
          <w:tcPr>
            <w:tcW w:w="3355" w:type="dxa"/>
          </w:tcPr>
          <w:p w14:paraId="3C82E83F" w14:textId="77777777" w:rsidR="004C37B9" w:rsidRDefault="004B0C60">
            <w:r>
              <w:t>((uint16) 65535)</w:t>
            </w:r>
          </w:p>
        </w:tc>
      </w:tr>
      <w:tr w:rsidR="004C37B9" w14:paraId="651A8875" w14:textId="77777777" w:rsidTr="004C37B9">
        <w:tc>
          <w:tcPr>
            <w:tcW w:w="10065" w:type="dxa"/>
            <w:gridSpan w:val="2"/>
            <w:shd w:val="clear" w:color="auto" w:fill="000080"/>
          </w:tcPr>
          <w:p w14:paraId="0087642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80EED8D" w14:textId="77777777" w:rsidTr="004C37B9">
        <w:tc>
          <w:tcPr>
            <w:tcW w:w="10065" w:type="dxa"/>
            <w:gridSpan w:val="2"/>
          </w:tcPr>
          <w:p w14:paraId="45F1CB3E" w14:textId="77777777" w:rsidR="004C37B9" w:rsidRDefault="004B0C60">
            <w:r>
              <w:t>#define KU16_MAX ((uint16) 65535)</w:t>
            </w:r>
          </w:p>
        </w:tc>
      </w:tr>
      <w:tr w:rsidR="004C37B9" w14:paraId="102BFB07" w14:textId="77777777" w:rsidTr="004C37B9">
        <w:tc>
          <w:tcPr>
            <w:tcW w:w="10065" w:type="dxa"/>
            <w:gridSpan w:val="2"/>
            <w:shd w:val="clear" w:color="auto" w:fill="000080"/>
          </w:tcPr>
          <w:p w14:paraId="1FBC26D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988C2CE" w14:textId="77777777" w:rsidTr="004C37B9">
        <w:tc>
          <w:tcPr>
            <w:tcW w:w="10065" w:type="dxa"/>
            <w:gridSpan w:val="2"/>
          </w:tcPr>
          <w:p w14:paraId="0249EFFF" w14:textId="77777777" w:rsidR="004C37B9" w:rsidRDefault="004B0C60">
            <w:r>
              <w:t>NA</w:t>
            </w:r>
          </w:p>
        </w:tc>
      </w:tr>
    </w:tbl>
    <w:p w14:paraId="3EA64962" w14:textId="77777777" w:rsidR="004C37B9" w:rsidRDefault="004B0C60">
      <w:pPr>
        <w:pStyle w:val="Heading3"/>
      </w:pPr>
      <w:r>
        <w:t>KU16_MAX_U8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6D5E4AD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59F85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298DCDF" w14:textId="77777777" w:rsidR="004C37B9" w:rsidRDefault="004B0C60">
            <w:r>
              <w:t>Value</w:t>
            </w:r>
          </w:p>
        </w:tc>
      </w:tr>
      <w:tr w:rsidR="004C37B9" w14:paraId="5FDCE9DE" w14:textId="77777777" w:rsidTr="004C37B9">
        <w:tc>
          <w:tcPr>
            <w:tcW w:w="6710" w:type="dxa"/>
          </w:tcPr>
          <w:p w14:paraId="556A6024" w14:textId="77777777" w:rsidR="004C37B9" w:rsidRDefault="004B0C60">
            <w:r>
              <w:lastRenderedPageBreak/>
              <w:t>KU16_MAX_U8</w:t>
            </w:r>
          </w:p>
        </w:tc>
        <w:tc>
          <w:tcPr>
            <w:tcW w:w="3355" w:type="dxa"/>
          </w:tcPr>
          <w:p w14:paraId="6CF721E9" w14:textId="77777777" w:rsidR="004C37B9" w:rsidRDefault="004B0C60">
            <w:r>
              <w:t>((uint16) 0xFF)</w:t>
            </w:r>
          </w:p>
        </w:tc>
      </w:tr>
      <w:tr w:rsidR="004C37B9" w14:paraId="0ACBB60C" w14:textId="77777777" w:rsidTr="004C37B9">
        <w:tc>
          <w:tcPr>
            <w:tcW w:w="10065" w:type="dxa"/>
            <w:gridSpan w:val="2"/>
            <w:shd w:val="clear" w:color="auto" w:fill="000080"/>
          </w:tcPr>
          <w:p w14:paraId="3904DE2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E253D3A" w14:textId="77777777" w:rsidTr="004C37B9">
        <w:tc>
          <w:tcPr>
            <w:tcW w:w="10065" w:type="dxa"/>
            <w:gridSpan w:val="2"/>
          </w:tcPr>
          <w:p w14:paraId="44139418" w14:textId="77777777" w:rsidR="004C37B9" w:rsidRDefault="004B0C60">
            <w:r>
              <w:t>#define KU16_MAX_U8 ((uint16) 0xFF)</w:t>
            </w:r>
          </w:p>
        </w:tc>
      </w:tr>
      <w:tr w:rsidR="004C37B9" w14:paraId="707FC66B" w14:textId="77777777" w:rsidTr="004C37B9">
        <w:tc>
          <w:tcPr>
            <w:tcW w:w="10065" w:type="dxa"/>
            <w:gridSpan w:val="2"/>
            <w:shd w:val="clear" w:color="auto" w:fill="000080"/>
          </w:tcPr>
          <w:p w14:paraId="35AAB21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4F4425D" w14:textId="77777777" w:rsidTr="004C37B9">
        <w:tc>
          <w:tcPr>
            <w:tcW w:w="10065" w:type="dxa"/>
            <w:gridSpan w:val="2"/>
          </w:tcPr>
          <w:p w14:paraId="70EBE670" w14:textId="77777777" w:rsidR="004C37B9" w:rsidRDefault="004B0C60">
            <w:r>
              <w:t>NA</w:t>
            </w:r>
          </w:p>
        </w:tc>
      </w:tr>
    </w:tbl>
    <w:p w14:paraId="49A29E03" w14:textId="77777777" w:rsidR="004C37B9" w:rsidRDefault="004B0C60">
      <w:pPr>
        <w:pStyle w:val="Heading3"/>
      </w:pPr>
      <w:r>
        <w:t>KU16_MIN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346AC80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E94A3B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759A063" w14:textId="77777777" w:rsidR="004C37B9" w:rsidRDefault="004B0C60">
            <w:r>
              <w:t>Value</w:t>
            </w:r>
          </w:p>
        </w:tc>
      </w:tr>
      <w:tr w:rsidR="004C37B9" w14:paraId="6665A59C" w14:textId="77777777" w:rsidTr="004C37B9">
        <w:tc>
          <w:tcPr>
            <w:tcW w:w="6710" w:type="dxa"/>
          </w:tcPr>
          <w:p w14:paraId="7F87F0F4" w14:textId="77777777" w:rsidR="004C37B9" w:rsidRDefault="004B0C60">
            <w:r>
              <w:t>KU16_MIN</w:t>
            </w:r>
          </w:p>
        </w:tc>
        <w:tc>
          <w:tcPr>
            <w:tcW w:w="3355" w:type="dxa"/>
          </w:tcPr>
          <w:p w14:paraId="1D33C6FD" w14:textId="77777777" w:rsidR="004C37B9" w:rsidRDefault="004B0C60">
            <w:r>
              <w:t>((uint16) 0)</w:t>
            </w:r>
          </w:p>
        </w:tc>
      </w:tr>
      <w:tr w:rsidR="004C37B9" w14:paraId="6598DA56" w14:textId="77777777" w:rsidTr="004C37B9">
        <w:tc>
          <w:tcPr>
            <w:tcW w:w="10065" w:type="dxa"/>
            <w:gridSpan w:val="2"/>
            <w:shd w:val="clear" w:color="auto" w:fill="000080"/>
          </w:tcPr>
          <w:p w14:paraId="648F395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A1662AD" w14:textId="77777777" w:rsidTr="004C37B9">
        <w:tc>
          <w:tcPr>
            <w:tcW w:w="10065" w:type="dxa"/>
            <w:gridSpan w:val="2"/>
          </w:tcPr>
          <w:p w14:paraId="33FCF381" w14:textId="77777777" w:rsidR="004C37B9" w:rsidRDefault="004B0C60">
            <w:r>
              <w:t>#define KU16_MIN ((uint16) 0)</w:t>
            </w:r>
          </w:p>
        </w:tc>
      </w:tr>
      <w:tr w:rsidR="004C37B9" w14:paraId="41CBCAF9" w14:textId="77777777" w:rsidTr="004C37B9">
        <w:tc>
          <w:tcPr>
            <w:tcW w:w="10065" w:type="dxa"/>
            <w:gridSpan w:val="2"/>
            <w:shd w:val="clear" w:color="auto" w:fill="000080"/>
          </w:tcPr>
          <w:p w14:paraId="17D42CE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2F022ED" w14:textId="77777777" w:rsidTr="004C37B9">
        <w:tc>
          <w:tcPr>
            <w:tcW w:w="10065" w:type="dxa"/>
            <w:gridSpan w:val="2"/>
          </w:tcPr>
          <w:p w14:paraId="4236949D" w14:textId="77777777" w:rsidR="004C37B9" w:rsidRDefault="004B0C60">
            <w:r>
              <w:t>NA</w:t>
            </w:r>
          </w:p>
        </w:tc>
      </w:tr>
    </w:tbl>
    <w:p w14:paraId="1178BA6A" w14:textId="77777777" w:rsidR="004C37B9" w:rsidRDefault="004B0C60">
      <w:pPr>
        <w:pStyle w:val="Heading3"/>
      </w:pPr>
      <w:r>
        <w:t>KU16_ONE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44E2A9F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F941F9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08CCEB4" w14:textId="77777777" w:rsidR="004C37B9" w:rsidRDefault="004B0C60">
            <w:r>
              <w:t>Value</w:t>
            </w:r>
          </w:p>
        </w:tc>
      </w:tr>
      <w:tr w:rsidR="004C37B9" w14:paraId="236CC3C8" w14:textId="77777777" w:rsidTr="004C37B9">
        <w:tc>
          <w:tcPr>
            <w:tcW w:w="6710" w:type="dxa"/>
          </w:tcPr>
          <w:p w14:paraId="469FCCD0" w14:textId="77777777" w:rsidR="004C37B9" w:rsidRDefault="004B0C60">
            <w:r>
              <w:t>KU16_ONE</w:t>
            </w:r>
          </w:p>
        </w:tc>
        <w:tc>
          <w:tcPr>
            <w:tcW w:w="3355" w:type="dxa"/>
          </w:tcPr>
          <w:p w14:paraId="7B811E1A" w14:textId="77777777" w:rsidR="004C37B9" w:rsidRDefault="004B0C60">
            <w:r>
              <w:t>((uint16) 0x0001)</w:t>
            </w:r>
          </w:p>
        </w:tc>
      </w:tr>
      <w:tr w:rsidR="004C37B9" w14:paraId="6C98516E" w14:textId="77777777" w:rsidTr="004C37B9">
        <w:tc>
          <w:tcPr>
            <w:tcW w:w="10065" w:type="dxa"/>
            <w:gridSpan w:val="2"/>
            <w:shd w:val="clear" w:color="auto" w:fill="000080"/>
          </w:tcPr>
          <w:p w14:paraId="1E9F9EB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876A5F4" w14:textId="77777777" w:rsidTr="004C37B9">
        <w:tc>
          <w:tcPr>
            <w:tcW w:w="10065" w:type="dxa"/>
            <w:gridSpan w:val="2"/>
          </w:tcPr>
          <w:p w14:paraId="2A78D456" w14:textId="77777777" w:rsidR="004C37B9" w:rsidRDefault="004B0C60">
            <w:r>
              <w:t>#define KU16_ONE ((uint16) 0x0001)</w:t>
            </w:r>
          </w:p>
        </w:tc>
      </w:tr>
      <w:tr w:rsidR="004C37B9" w14:paraId="1FB7EAF2" w14:textId="77777777" w:rsidTr="004C37B9">
        <w:tc>
          <w:tcPr>
            <w:tcW w:w="10065" w:type="dxa"/>
            <w:gridSpan w:val="2"/>
            <w:shd w:val="clear" w:color="auto" w:fill="000080"/>
          </w:tcPr>
          <w:p w14:paraId="7AC9831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6A9B824" w14:textId="77777777" w:rsidTr="004C37B9">
        <w:tc>
          <w:tcPr>
            <w:tcW w:w="10065" w:type="dxa"/>
            <w:gridSpan w:val="2"/>
          </w:tcPr>
          <w:p w14:paraId="6DBCFFAE" w14:textId="77777777" w:rsidR="004C37B9" w:rsidRDefault="004B0C60">
            <w:r>
              <w:t>NA</w:t>
            </w:r>
          </w:p>
        </w:tc>
      </w:tr>
    </w:tbl>
    <w:p w14:paraId="3809EF5B" w14:textId="77777777" w:rsidR="004C37B9" w:rsidRDefault="004B0C60">
      <w:pPr>
        <w:pStyle w:val="Heading3"/>
      </w:pPr>
      <w:r>
        <w:t>KU16_THREE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6A92DB3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0304B5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7C6A41F" w14:textId="77777777" w:rsidR="004C37B9" w:rsidRDefault="004B0C60">
            <w:r>
              <w:t>Value</w:t>
            </w:r>
          </w:p>
        </w:tc>
      </w:tr>
      <w:tr w:rsidR="004C37B9" w14:paraId="2C0533D9" w14:textId="77777777" w:rsidTr="004C37B9">
        <w:tc>
          <w:tcPr>
            <w:tcW w:w="6710" w:type="dxa"/>
          </w:tcPr>
          <w:p w14:paraId="1EF03E99" w14:textId="77777777" w:rsidR="004C37B9" w:rsidRDefault="004B0C60">
            <w:r>
              <w:t>KU16_THREE</w:t>
            </w:r>
          </w:p>
        </w:tc>
        <w:tc>
          <w:tcPr>
            <w:tcW w:w="3355" w:type="dxa"/>
          </w:tcPr>
          <w:p w14:paraId="019E2BDB" w14:textId="77777777" w:rsidR="004C37B9" w:rsidRDefault="004B0C60">
            <w:r>
              <w:t>((uint16) 0x0003)</w:t>
            </w:r>
          </w:p>
        </w:tc>
      </w:tr>
      <w:tr w:rsidR="004C37B9" w14:paraId="2538CF60" w14:textId="77777777" w:rsidTr="004C37B9">
        <w:tc>
          <w:tcPr>
            <w:tcW w:w="10065" w:type="dxa"/>
            <w:gridSpan w:val="2"/>
            <w:shd w:val="clear" w:color="auto" w:fill="000080"/>
          </w:tcPr>
          <w:p w14:paraId="5EA2C3A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56EEA30" w14:textId="77777777" w:rsidTr="004C37B9">
        <w:tc>
          <w:tcPr>
            <w:tcW w:w="10065" w:type="dxa"/>
            <w:gridSpan w:val="2"/>
          </w:tcPr>
          <w:p w14:paraId="0F784EAD" w14:textId="77777777" w:rsidR="004C37B9" w:rsidRDefault="004B0C60">
            <w:r>
              <w:t>#define KU16_THREE ((uint16) 0x0003)</w:t>
            </w:r>
          </w:p>
        </w:tc>
      </w:tr>
      <w:tr w:rsidR="004C37B9" w14:paraId="342D38C1" w14:textId="77777777" w:rsidTr="004C37B9">
        <w:tc>
          <w:tcPr>
            <w:tcW w:w="10065" w:type="dxa"/>
            <w:gridSpan w:val="2"/>
            <w:shd w:val="clear" w:color="auto" w:fill="000080"/>
          </w:tcPr>
          <w:p w14:paraId="5B1AF4C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F1E83AF" w14:textId="77777777" w:rsidTr="004C37B9">
        <w:tc>
          <w:tcPr>
            <w:tcW w:w="10065" w:type="dxa"/>
            <w:gridSpan w:val="2"/>
          </w:tcPr>
          <w:p w14:paraId="45E7225F" w14:textId="77777777" w:rsidR="004C37B9" w:rsidRDefault="004B0C60">
            <w:r>
              <w:t>NA</w:t>
            </w:r>
          </w:p>
        </w:tc>
      </w:tr>
    </w:tbl>
    <w:p w14:paraId="60AE9D00" w14:textId="77777777" w:rsidR="004C37B9" w:rsidRDefault="004B0C60">
      <w:pPr>
        <w:pStyle w:val="Heading3"/>
      </w:pPr>
      <w:r>
        <w:t>KU16_ZERO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4DBB4B6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C9ED5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A291AC" w14:textId="77777777" w:rsidR="004C37B9" w:rsidRDefault="004B0C60">
            <w:r>
              <w:t>Value</w:t>
            </w:r>
          </w:p>
        </w:tc>
      </w:tr>
      <w:tr w:rsidR="004C37B9" w14:paraId="78E770F2" w14:textId="77777777" w:rsidTr="004C37B9">
        <w:tc>
          <w:tcPr>
            <w:tcW w:w="6710" w:type="dxa"/>
          </w:tcPr>
          <w:p w14:paraId="25477E30" w14:textId="77777777" w:rsidR="004C37B9" w:rsidRDefault="004B0C60">
            <w:r>
              <w:t>KU16_ZERO</w:t>
            </w:r>
          </w:p>
        </w:tc>
        <w:tc>
          <w:tcPr>
            <w:tcW w:w="3355" w:type="dxa"/>
          </w:tcPr>
          <w:p w14:paraId="42C0C8E2" w14:textId="77777777" w:rsidR="004C37B9" w:rsidRDefault="004B0C60">
            <w:r>
              <w:t>((uint16) 0)</w:t>
            </w:r>
          </w:p>
        </w:tc>
      </w:tr>
      <w:tr w:rsidR="004C37B9" w14:paraId="2792B35B" w14:textId="77777777" w:rsidTr="004C37B9">
        <w:tc>
          <w:tcPr>
            <w:tcW w:w="10065" w:type="dxa"/>
            <w:gridSpan w:val="2"/>
            <w:shd w:val="clear" w:color="auto" w:fill="000080"/>
          </w:tcPr>
          <w:p w14:paraId="61E4F4D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A58FC1B" w14:textId="77777777" w:rsidTr="004C37B9">
        <w:tc>
          <w:tcPr>
            <w:tcW w:w="10065" w:type="dxa"/>
            <w:gridSpan w:val="2"/>
          </w:tcPr>
          <w:p w14:paraId="41F76135" w14:textId="77777777" w:rsidR="004C37B9" w:rsidRDefault="004B0C60">
            <w:r>
              <w:t>#define KU16_ZERO ((uint16) 0)</w:t>
            </w:r>
          </w:p>
        </w:tc>
      </w:tr>
      <w:tr w:rsidR="004C37B9" w14:paraId="069B7137" w14:textId="77777777" w:rsidTr="004C37B9">
        <w:tc>
          <w:tcPr>
            <w:tcW w:w="10065" w:type="dxa"/>
            <w:gridSpan w:val="2"/>
            <w:shd w:val="clear" w:color="auto" w:fill="000080"/>
          </w:tcPr>
          <w:p w14:paraId="52CC671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FBEF740" w14:textId="77777777" w:rsidTr="004C37B9">
        <w:tc>
          <w:tcPr>
            <w:tcW w:w="10065" w:type="dxa"/>
            <w:gridSpan w:val="2"/>
          </w:tcPr>
          <w:p w14:paraId="145303A1" w14:textId="77777777" w:rsidR="004C37B9" w:rsidRDefault="004B0C60">
            <w:r>
              <w:t>NA</w:t>
            </w:r>
          </w:p>
        </w:tc>
      </w:tr>
    </w:tbl>
    <w:p w14:paraId="6C204231" w14:textId="77777777" w:rsidR="004C37B9" w:rsidRDefault="004B0C60">
      <w:pPr>
        <w:pStyle w:val="Heading3"/>
      </w:pPr>
      <w:r>
        <w:t>KU32_MASK_BIT_0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4D285BB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9839E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6F12BC0" w14:textId="77777777" w:rsidR="004C37B9" w:rsidRDefault="004B0C60">
            <w:r>
              <w:t>Value</w:t>
            </w:r>
          </w:p>
        </w:tc>
      </w:tr>
      <w:tr w:rsidR="004C37B9" w14:paraId="76474B6C" w14:textId="77777777" w:rsidTr="004C37B9">
        <w:tc>
          <w:tcPr>
            <w:tcW w:w="6710" w:type="dxa"/>
          </w:tcPr>
          <w:p w14:paraId="20542639" w14:textId="77777777" w:rsidR="004C37B9" w:rsidRDefault="004B0C60">
            <w:r>
              <w:t>KU32_MASK_BIT_0</w:t>
            </w:r>
          </w:p>
        </w:tc>
        <w:tc>
          <w:tcPr>
            <w:tcW w:w="3355" w:type="dxa"/>
          </w:tcPr>
          <w:p w14:paraId="574B13E6" w14:textId="77777777" w:rsidR="004C37B9" w:rsidRDefault="004B0C60">
            <w:r>
              <w:t>((uint32) 0x01uL)</w:t>
            </w:r>
          </w:p>
        </w:tc>
      </w:tr>
      <w:tr w:rsidR="004C37B9" w14:paraId="3E9A7567" w14:textId="77777777" w:rsidTr="004C37B9">
        <w:tc>
          <w:tcPr>
            <w:tcW w:w="10065" w:type="dxa"/>
            <w:gridSpan w:val="2"/>
            <w:shd w:val="clear" w:color="auto" w:fill="000080"/>
          </w:tcPr>
          <w:p w14:paraId="28256B8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2DFABE2" w14:textId="77777777" w:rsidTr="004C37B9">
        <w:tc>
          <w:tcPr>
            <w:tcW w:w="10065" w:type="dxa"/>
            <w:gridSpan w:val="2"/>
          </w:tcPr>
          <w:p w14:paraId="4696D113" w14:textId="77777777" w:rsidR="004C37B9" w:rsidRDefault="004B0C60">
            <w:r>
              <w:t>#define KU32_MASK_BIT_0 ((uint32) 0x01uL)</w:t>
            </w:r>
          </w:p>
        </w:tc>
      </w:tr>
      <w:tr w:rsidR="004C37B9" w14:paraId="7DA94156" w14:textId="77777777" w:rsidTr="004C37B9">
        <w:tc>
          <w:tcPr>
            <w:tcW w:w="10065" w:type="dxa"/>
            <w:gridSpan w:val="2"/>
            <w:shd w:val="clear" w:color="auto" w:fill="000080"/>
          </w:tcPr>
          <w:p w14:paraId="79D1B8B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AB65489" w14:textId="77777777" w:rsidTr="004C37B9">
        <w:tc>
          <w:tcPr>
            <w:tcW w:w="10065" w:type="dxa"/>
            <w:gridSpan w:val="2"/>
          </w:tcPr>
          <w:p w14:paraId="613C8B3C" w14:textId="77777777" w:rsidR="004C37B9" w:rsidRDefault="004B0C60">
            <w:r>
              <w:t>NA</w:t>
            </w:r>
          </w:p>
        </w:tc>
      </w:tr>
    </w:tbl>
    <w:p w14:paraId="6FD60081" w14:textId="77777777" w:rsidR="004C37B9" w:rsidRDefault="004B0C60">
      <w:pPr>
        <w:pStyle w:val="Heading3"/>
      </w:pPr>
      <w:r>
        <w:t>KU32_MASK_BIT_1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5057F06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FDE54E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F6C7F2F" w14:textId="77777777" w:rsidR="004C37B9" w:rsidRDefault="004B0C60">
            <w:r>
              <w:t>Value</w:t>
            </w:r>
          </w:p>
        </w:tc>
      </w:tr>
      <w:tr w:rsidR="004C37B9" w14:paraId="2057D381" w14:textId="77777777" w:rsidTr="004C37B9">
        <w:tc>
          <w:tcPr>
            <w:tcW w:w="6710" w:type="dxa"/>
          </w:tcPr>
          <w:p w14:paraId="58ADD649" w14:textId="77777777" w:rsidR="004C37B9" w:rsidRDefault="004B0C60">
            <w:r>
              <w:t>KU32_MASK_BIT_1</w:t>
            </w:r>
          </w:p>
        </w:tc>
        <w:tc>
          <w:tcPr>
            <w:tcW w:w="3355" w:type="dxa"/>
          </w:tcPr>
          <w:p w14:paraId="2002A3EF" w14:textId="77777777" w:rsidR="004C37B9" w:rsidRDefault="004B0C60">
            <w:r>
              <w:t>((uint32) 0x02uL)</w:t>
            </w:r>
          </w:p>
        </w:tc>
      </w:tr>
      <w:tr w:rsidR="004C37B9" w14:paraId="62491003" w14:textId="77777777" w:rsidTr="004C37B9">
        <w:tc>
          <w:tcPr>
            <w:tcW w:w="10065" w:type="dxa"/>
            <w:gridSpan w:val="2"/>
            <w:shd w:val="clear" w:color="auto" w:fill="000080"/>
          </w:tcPr>
          <w:p w14:paraId="6459C0D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95FEFBE" w14:textId="77777777" w:rsidTr="004C37B9">
        <w:tc>
          <w:tcPr>
            <w:tcW w:w="10065" w:type="dxa"/>
            <w:gridSpan w:val="2"/>
          </w:tcPr>
          <w:p w14:paraId="27F83D99" w14:textId="77777777" w:rsidR="004C37B9" w:rsidRDefault="004B0C60">
            <w:r>
              <w:lastRenderedPageBreak/>
              <w:t>#define KU32_MASK_BIT_1 ((uint32) 0x02uL)</w:t>
            </w:r>
          </w:p>
        </w:tc>
      </w:tr>
      <w:tr w:rsidR="004C37B9" w14:paraId="12C254BC" w14:textId="77777777" w:rsidTr="004C37B9">
        <w:tc>
          <w:tcPr>
            <w:tcW w:w="10065" w:type="dxa"/>
            <w:gridSpan w:val="2"/>
            <w:shd w:val="clear" w:color="auto" w:fill="000080"/>
          </w:tcPr>
          <w:p w14:paraId="707D521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784C24F" w14:textId="77777777" w:rsidTr="004C37B9">
        <w:tc>
          <w:tcPr>
            <w:tcW w:w="10065" w:type="dxa"/>
            <w:gridSpan w:val="2"/>
          </w:tcPr>
          <w:p w14:paraId="44395BD5" w14:textId="77777777" w:rsidR="004C37B9" w:rsidRDefault="004B0C60">
            <w:r>
              <w:t>NA</w:t>
            </w:r>
          </w:p>
        </w:tc>
      </w:tr>
    </w:tbl>
    <w:p w14:paraId="6B1F38EC" w14:textId="77777777" w:rsidR="004C37B9" w:rsidRDefault="004B0C60">
      <w:pPr>
        <w:pStyle w:val="Heading3"/>
      </w:pPr>
      <w:r>
        <w:t>KU32_MASK_BIT_10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4804C6F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D7A8F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7A4063" w14:textId="77777777" w:rsidR="004C37B9" w:rsidRDefault="004B0C60">
            <w:r>
              <w:t>Value</w:t>
            </w:r>
          </w:p>
        </w:tc>
      </w:tr>
      <w:tr w:rsidR="004C37B9" w14:paraId="62F21C1D" w14:textId="77777777" w:rsidTr="004C37B9">
        <w:tc>
          <w:tcPr>
            <w:tcW w:w="6710" w:type="dxa"/>
          </w:tcPr>
          <w:p w14:paraId="7A51E9FD" w14:textId="77777777" w:rsidR="004C37B9" w:rsidRDefault="004B0C60">
            <w:r>
              <w:t>KU32_MASK_BIT_10</w:t>
            </w:r>
          </w:p>
        </w:tc>
        <w:tc>
          <w:tcPr>
            <w:tcW w:w="3355" w:type="dxa"/>
          </w:tcPr>
          <w:p w14:paraId="338A7D35" w14:textId="77777777" w:rsidR="004C37B9" w:rsidRDefault="004B0C60">
            <w:r>
              <w:t>((uint32) 0x400uL)</w:t>
            </w:r>
          </w:p>
        </w:tc>
      </w:tr>
      <w:tr w:rsidR="004C37B9" w14:paraId="5458CEB4" w14:textId="77777777" w:rsidTr="004C37B9">
        <w:tc>
          <w:tcPr>
            <w:tcW w:w="10065" w:type="dxa"/>
            <w:gridSpan w:val="2"/>
            <w:shd w:val="clear" w:color="auto" w:fill="000080"/>
          </w:tcPr>
          <w:p w14:paraId="7D2D77C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0FC2815" w14:textId="77777777" w:rsidTr="004C37B9">
        <w:tc>
          <w:tcPr>
            <w:tcW w:w="10065" w:type="dxa"/>
            <w:gridSpan w:val="2"/>
          </w:tcPr>
          <w:p w14:paraId="6DFEBF42" w14:textId="77777777" w:rsidR="004C37B9" w:rsidRDefault="004B0C60">
            <w:r>
              <w:t>#define KU32_MASK_BIT_10 ((uint32) 0x400uL)</w:t>
            </w:r>
          </w:p>
        </w:tc>
      </w:tr>
      <w:tr w:rsidR="004C37B9" w14:paraId="79A1BD5D" w14:textId="77777777" w:rsidTr="004C37B9">
        <w:tc>
          <w:tcPr>
            <w:tcW w:w="10065" w:type="dxa"/>
            <w:gridSpan w:val="2"/>
            <w:shd w:val="clear" w:color="auto" w:fill="000080"/>
          </w:tcPr>
          <w:p w14:paraId="449A970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CF0CB31" w14:textId="77777777" w:rsidTr="004C37B9">
        <w:tc>
          <w:tcPr>
            <w:tcW w:w="10065" w:type="dxa"/>
            <w:gridSpan w:val="2"/>
          </w:tcPr>
          <w:p w14:paraId="4CEA8B5A" w14:textId="77777777" w:rsidR="004C37B9" w:rsidRDefault="004B0C60">
            <w:r>
              <w:t>NA</w:t>
            </w:r>
          </w:p>
        </w:tc>
      </w:tr>
    </w:tbl>
    <w:p w14:paraId="1CB00C4A" w14:textId="77777777" w:rsidR="004C37B9" w:rsidRDefault="004B0C60">
      <w:pPr>
        <w:pStyle w:val="Heading3"/>
      </w:pPr>
      <w:r>
        <w:t>KU32_MASK_BIT_11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21C8A9A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8D4458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27C334B" w14:textId="77777777" w:rsidR="004C37B9" w:rsidRDefault="004B0C60">
            <w:r>
              <w:t>Value</w:t>
            </w:r>
          </w:p>
        </w:tc>
      </w:tr>
      <w:tr w:rsidR="004C37B9" w14:paraId="78EA2B25" w14:textId="77777777" w:rsidTr="004C37B9">
        <w:tc>
          <w:tcPr>
            <w:tcW w:w="6710" w:type="dxa"/>
          </w:tcPr>
          <w:p w14:paraId="2A202FD3" w14:textId="77777777" w:rsidR="004C37B9" w:rsidRDefault="004B0C60">
            <w:r>
              <w:t>KU32_MASK_BIT_11</w:t>
            </w:r>
          </w:p>
        </w:tc>
        <w:tc>
          <w:tcPr>
            <w:tcW w:w="3355" w:type="dxa"/>
          </w:tcPr>
          <w:p w14:paraId="2FD77D2E" w14:textId="77777777" w:rsidR="004C37B9" w:rsidRDefault="004B0C60">
            <w:r>
              <w:t>((uint32) 0x800uL)</w:t>
            </w:r>
          </w:p>
        </w:tc>
      </w:tr>
      <w:tr w:rsidR="004C37B9" w14:paraId="15478E7C" w14:textId="77777777" w:rsidTr="004C37B9">
        <w:tc>
          <w:tcPr>
            <w:tcW w:w="10065" w:type="dxa"/>
            <w:gridSpan w:val="2"/>
            <w:shd w:val="clear" w:color="auto" w:fill="000080"/>
          </w:tcPr>
          <w:p w14:paraId="4A8617B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83D894F" w14:textId="77777777" w:rsidTr="004C37B9">
        <w:tc>
          <w:tcPr>
            <w:tcW w:w="10065" w:type="dxa"/>
            <w:gridSpan w:val="2"/>
          </w:tcPr>
          <w:p w14:paraId="7531F2D3" w14:textId="77777777" w:rsidR="004C37B9" w:rsidRDefault="004B0C60">
            <w:r>
              <w:t>#define KU32_MASK_BIT_11 ((uint32) 0x800uL)</w:t>
            </w:r>
          </w:p>
        </w:tc>
      </w:tr>
      <w:tr w:rsidR="004C37B9" w14:paraId="443D0B0A" w14:textId="77777777" w:rsidTr="004C37B9">
        <w:tc>
          <w:tcPr>
            <w:tcW w:w="10065" w:type="dxa"/>
            <w:gridSpan w:val="2"/>
            <w:shd w:val="clear" w:color="auto" w:fill="000080"/>
          </w:tcPr>
          <w:p w14:paraId="0BC94A8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89282E8" w14:textId="77777777" w:rsidTr="004C37B9">
        <w:tc>
          <w:tcPr>
            <w:tcW w:w="10065" w:type="dxa"/>
            <w:gridSpan w:val="2"/>
          </w:tcPr>
          <w:p w14:paraId="74DD4AFB" w14:textId="77777777" w:rsidR="004C37B9" w:rsidRDefault="004B0C60">
            <w:r>
              <w:t>NA</w:t>
            </w:r>
          </w:p>
        </w:tc>
      </w:tr>
    </w:tbl>
    <w:p w14:paraId="57B4E4B5" w14:textId="77777777" w:rsidR="004C37B9" w:rsidRDefault="004B0C60">
      <w:pPr>
        <w:pStyle w:val="Heading3"/>
      </w:pPr>
      <w:r>
        <w:t>KU32_MASK_BIT_12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152F4E4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1B6D93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EB79DD8" w14:textId="77777777" w:rsidR="004C37B9" w:rsidRDefault="004B0C60">
            <w:r>
              <w:t>Value</w:t>
            </w:r>
          </w:p>
        </w:tc>
      </w:tr>
      <w:tr w:rsidR="004C37B9" w14:paraId="6DCE6D38" w14:textId="77777777" w:rsidTr="004C37B9">
        <w:tc>
          <w:tcPr>
            <w:tcW w:w="6710" w:type="dxa"/>
          </w:tcPr>
          <w:p w14:paraId="52DA8EFF" w14:textId="77777777" w:rsidR="004C37B9" w:rsidRDefault="004B0C60">
            <w:r>
              <w:t>KU32_MASK_BIT_12</w:t>
            </w:r>
          </w:p>
        </w:tc>
        <w:tc>
          <w:tcPr>
            <w:tcW w:w="3355" w:type="dxa"/>
          </w:tcPr>
          <w:p w14:paraId="25ACB5FD" w14:textId="77777777" w:rsidR="004C37B9" w:rsidRDefault="004B0C60">
            <w:r>
              <w:t>((uint32) 0x1000uL)</w:t>
            </w:r>
          </w:p>
        </w:tc>
      </w:tr>
      <w:tr w:rsidR="004C37B9" w14:paraId="0DDEA5F6" w14:textId="77777777" w:rsidTr="004C37B9">
        <w:tc>
          <w:tcPr>
            <w:tcW w:w="10065" w:type="dxa"/>
            <w:gridSpan w:val="2"/>
            <w:shd w:val="clear" w:color="auto" w:fill="000080"/>
          </w:tcPr>
          <w:p w14:paraId="2340F40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40FC596" w14:textId="77777777" w:rsidTr="004C37B9">
        <w:tc>
          <w:tcPr>
            <w:tcW w:w="10065" w:type="dxa"/>
            <w:gridSpan w:val="2"/>
          </w:tcPr>
          <w:p w14:paraId="319173AF" w14:textId="77777777" w:rsidR="004C37B9" w:rsidRDefault="004B0C60">
            <w:r>
              <w:t>#define KU32_MASK_BIT_12 ((uint32) 0x1000uL)</w:t>
            </w:r>
          </w:p>
        </w:tc>
      </w:tr>
      <w:tr w:rsidR="004C37B9" w14:paraId="31264E7F" w14:textId="77777777" w:rsidTr="004C37B9">
        <w:tc>
          <w:tcPr>
            <w:tcW w:w="10065" w:type="dxa"/>
            <w:gridSpan w:val="2"/>
            <w:shd w:val="clear" w:color="auto" w:fill="000080"/>
          </w:tcPr>
          <w:p w14:paraId="5C1BCA2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1BC64A8" w14:textId="77777777" w:rsidTr="004C37B9">
        <w:tc>
          <w:tcPr>
            <w:tcW w:w="10065" w:type="dxa"/>
            <w:gridSpan w:val="2"/>
          </w:tcPr>
          <w:p w14:paraId="259E374E" w14:textId="77777777" w:rsidR="004C37B9" w:rsidRDefault="004B0C60">
            <w:r>
              <w:t>NA</w:t>
            </w:r>
          </w:p>
        </w:tc>
      </w:tr>
    </w:tbl>
    <w:p w14:paraId="736E5925" w14:textId="77777777" w:rsidR="004C37B9" w:rsidRDefault="004B0C60">
      <w:pPr>
        <w:pStyle w:val="Heading3"/>
      </w:pPr>
      <w:r>
        <w:t>KU32_MASK_BIT_13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5C47E53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5ED1A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F9E058E" w14:textId="77777777" w:rsidR="004C37B9" w:rsidRDefault="004B0C60">
            <w:r>
              <w:t>Value</w:t>
            </w:r>
          </w:p>
        </w:tc>
      </w:tr>
      <w:tr w:rsidR="004C37B9" w14:paraId="0059FC0C" w14:textId="77777777" w:rsidTr="004C37B9">
        <w:tc>
          <w:tcPr>
            <w:tcW w:w="6710" w:type="dxa"/>
          </w:tcPr>
          <w:p w14:paraId="4D322808" w14:textId="77777777" w:rsidR="004C37B9" w:rsidRDefault="004B0C60">
            <w:r>
              <w:t>KU32_MASK_BIT_13</w:t>
            </w:r>
          </w:p>
        </w:tc>
        <w:tc>
          <w:tcPr>
            <w:tcW w:w="3355" w:type="dxa"/>
          </w:tcPr>
          <w:p w14:paraId="183690B4" w14:textId="77777777" w:rsidR="004C37B9" w:rsidRDefault="004B0C60">
            <w:r>
              <w:t>((uint32) 0x2000uL)</w:t>
            </w:r>
          </w:p>
        </w:tc>
      </w:tr>
      <w:tr w:rsidR="004C37B9" w14:paraId="4EC77062" w14:textId="77777777" w:rsidTr="004C37B9">
        <w:tc>
          <w:tcPr>
            <w:tcW w:w="10065" w:type="dxa"/>
            <w:gridSpan w:val="2"/>
            <w:shd w:val="clear" w:color="auto" w:fill="000080"/>
          </w:tcPr>
          <w:p w14:paraId="172703B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287001A" w14:textId="77777777" w:rsidTr="004C37B9">
        <w:tc>
          <w:tcPr>
            <w:tcW w:w="10065" w:type="dxa"/>
            <w:gridSpan w:val="2"/>
          </w:tcPr>
          <w:p w14:paraId="542F3812" w14:textId="77777777" w:rsidR="004C37B9" w:rsidRDefault="004B0C60">
            <w:r>
              <w:t>#define KU32_MASK_BIT_13 ((uint32) 0x2000uL)</w:t>
            </w:r>
          </w:p>
        </w:tc>
      </w:tr>
      <w:tr w:rsidR="004C37B9" w14:paraId="437D8594" w14:textId="77777777" w:rsidTr="004C37B9">
        <w:tc>
          <w:tcPr>
            <w:tcW w:w="10065" w:type="dxa"/>
            <w:gridSpan w:val="2"/>
            <w:shd w:val="clear" w:color="auto" w:fill="000080"/>
          </w:tcPr>
          <w:p w14:paraId="001BBF1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F6F1DCF" w14:textId="77777777" w:rsidTr="004C37B9">
        <w:tc>
          <w:tcPr>
            <w:tcW w:w="10065" w:type="dxa"/>
            <w:gridSpan w:val="2"/>
          </w:tcPr>
          <w:p w14:paraId="417A6485" w14:textId="77777777" w:rsidR="004C37B9" w:rsidRDefault="004B0C60">
            <w:r>
              <w:t>NA</w:t>
            </w:r>
          </w:p>
        </w:tc>
      </w:tr>
    </w:tbl>
    <w:p w14:paraId="34D7395C" w14:textId="77777777" w:rsidR="004C37B9" w:rsidRDefault="004B0C60">
      <w:pPr>
        <w:pStyle w:val="Heading3"/>
      </w:pPr>
      <w:r>
        <w:t>KU32_MASK_BIT_14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5930E57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FC049E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DEECD7" w14:textId="77777777" w:rsidR="004C37B9" w:rsidRDefault="004B0C60">
            <w:r>
              <w:t>Value</w:t>
            </w:r>
          </w:p>
        </w:tc>
      </w:tr>
      <w:tr w:rsidR="004C37B9" w14:paraId="5716B0FF" w14:textId="77777777" w:rsidTr="004C37B9">
        <w:tc>
          <w:tcPr>
            <w:tcW w:w="6710" w:type="dxa"/>
          </w:tcPr>
          <w:p w14:paraId="43E025FA" w14:textId="77777777" w:rsidR="004C37B9" w:rsidRDefault="004B0C60">
            <w:r>
              <w:t>KU32_MASK_BIT_14</w:t>
            </w:r>
          </w:p>
        </w:tc>
        <w:tc>
          <w:tcPr>
            <w:tcW w:w="3355" w:type="dxa"/>
          </w:tcPr>
          <w:p w14:paraId="091DCB8E" w14:textId="77777777" w:rsidR="004C37B9" w:rsidRDefault="004B0C60">
            <w:r>
              <w:t>((uint32) 0x4000uL)</w:t>
            </w:r>
          </w:p>
        </w:tc>
      </w:tr>
      <w:tr w:rsidR="004C37B9" w14:paraId="00B266AC" w14:textId="77777777" w:rsidTr="004C37B9">
        <w:tc>
          <w:tcPr>
            <w:tcW w:w="10065" w:type="dxa"/>
            <w:gridSpan w:val="2"/>
            <w:shd w:val="clear" w:color="auto" w:fill="000080"/>
          </w:tcPr>
          <w:p w14:paraId="1C90F92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6B8DA1E" w14:textId="77777777" w:rsidTr="004C37B9">
        <w:tc>
          <w:tcPr>
            <w:tcW w:w="10065" w:type="dxa"/>
            <w:gridSpan w:val="2"/>
          </w:tcPr>
          <w:p w14:paraId="57197560" w14:textId="77777777" w:rsidR="004C37B9" w:rsidRDefault="004B0C60">
            <w:r>
              <w:t>#define KU32_MASK_BIT_14 ((uint32) 0x4000uL)</w:t>
            </w:r>
          </w:p>
        </w:tc>
      </w:tr>
      <w:tr w:rsidR="004C37B9" w14:paraId="63712D54" w14:textId="77777777" w:rsidTr="004C37B9">
        <w:tc>
          <w:tcPr>
            <w:tcW w:w="10065" w:type="dxa"/>
            <w:gridSpan w:val="2"/>
            <w:shd w:val="clear" w:color="auto" w:fill="000080"/>
          </w:tcPr>
          <w:p w14:paraId="7C94619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49979D7" w14:textId="77777777" w:rsidTr="004C37B9">
        <w:tc>
          <w:tcPr>
            <w:tcW w:w="10065" w:type="dxa"/>
            <w:gridSpan w:val="2"/>
          </w:tcPr>
          <w:p w14:paraId="07E4EE5F" w14:textId="77777777" w:rsidR="004C37B9" w:rsidRDefault="004B0C60">
            <w:r>
              <w:t>NA</w:t>
            </w:r>
          </w:p>
        </w:tc>
      </w:tr>
    </w:tbl>
    <w:p w14:paraId="3EE42A50" w14:textId="77777777" w:rsidR="004C37B9" w:rsidRDefault="004B0C60">
      <w:pPr>
        <w:pStyle w:val="Heading3"/>
      </w:pPr>
      <w:r>
        <w:t>KU32_MASK_BIT_15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4A7EB7E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38069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A62C725" w14:textId="77777777" w:rsidR="004C37B9" w:rsidRDefault="004B0C60">
            <w:r>
              <w:t>Value</w:t>
            </w:r>
          </w:p>
        </w:tc>
      </w:tr>
      <w:tr w:rsidR="004C37B9" w14:paraId="401EE1C4" w14:textId="77777777" w:rsidTr="004C37B9">
        <w:tc>
          <w:tcPr>
            <w:tcW w:w="6710" w:type="dxa"/>
          </w:tcPr>
          <w:p w14:paraId="7A62BEA2" w14:textId="77777777" w:rsidR="004C37B9" w:rsidRDefault="004B0C60">
            <w:r>
              <w:t>KU32_MASK_BIT_15</w:t>
            </w:r>
          </w:p>
        </w:tc>
        <w:tc>
          <w:tcPr>
            <w:tcW w:w="3355" w:type="dxa"/>
          </w:tcPr>
          <w:p w14:paraId="39384E41" w14:textId="77777777" w:rsidR="004C37B9" w:rsidRDefault="004B0C60">
            <w:r>
              <w:t>((uint32) 0x8000uL)</w:t>
            </w:r>
          </w:p>
        </w:tc>
      </w:tr>
      <w:tr w:rsidR="004C37B9" w14:paraId="3E0F1A02" w14:textId="77777777" w:rsidTr="004C37B9">
        <w:tc>
          <w:tcPr>
            <w:tcW w:w="10065" w:type="dxa"/>
            <w:gridSpan w:val="2"/>
            <w:shd w:val="clear" w:color="auto" w:fill="000080"/>
          </w:tcPr>
          <w:p w14:paraId="7BC7E0F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99D78B6" w14:textId="77777777" w:rsidTr="004C37B9">
        <w:tc>
          <w:tcPr>
            <w:tcW w:w="10065" w:type="dxa"/>
            <w:gridSpan w:val="2"/>
          </w:tcPr>
          <w:p w14:paraId="64659F4F" w14:textId="77777777" w:rsidR="004C37B9" w:rsidRDefault="004B0C60">
            <w:r>
              <w:t>#define KU32_MASK_BIT_15 ((uint32) 0x8000uL)</w:t>
            </w:r>
          </w:p>
        </w:tc>
      </w:tr>
      <w:tr w:rsidR="004C37B9" w14:paraId="5FB1B0AE" w14:textId="77777777" w:rsidTr="004C37B9">
        <w:tc>
          <w:tcPr>
            <w:tcW w:w="10065" w:type="dxa"/>
            <w:gridSpan w:val="2"/>
            <w:shd w:val="clear" w:color="auto" w:fill="000080"/>
          </w:tcPr>
          <w:p w14:paraId="192C9DE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2F634D2" w14:textId="77777777" w:rsidTr="004C37B9">
        <w:tc>
          <w:tcPr>
            <w:tcW w:w="10065" w:type="dxa"/>
            <w:gridSpan w:val="2"/>
          </w:tcPr>
          <w:p w14:paraId="3ED3EB49" w14:textId="77777777" w:rsidR="004C37B9" w:rsidRDefault="004B0C60">
            <w:r>
              <w:lastRenderedPageBreak/>
              <w:t>NA</w:t>
            </w:r>
          </w:p>
        </w:tc>
      </w:tr>
    </w:tbl>
    <w:p w14:paraId="1A554C4F" w14:textId="77777777" w:rsidR="004C37B9" w:rsidRDefault="004B0C60">
      <w:pPr>
        <w:pStyle w:val="Heading3"/>
      </w:pPr>
      <w:r>
        <w:t>KU32_MASK_BIT_16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6590CE4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55D3B6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4BBD96B" w14:textId="77777777" w:rsidR="004C37B9" w:rsidRDefault="004B0C60">
            <w:r>
              <w:t>Value</w:t>
            </w:r>
          </w:p>
        </w:tc>
      </w:tr>
      <w:tr w:rsidR="004C37B9" w14:paraId="35434F57" w14:textId="77777777" w:rsidTr="004C37B9">
        <w:tc>
          <w:tcPr>
            <w:tcW w:w="6710" w:type="dxa"/>
          </w:tcPr>
          <w:p w14:paraId="7F45CBDC" w14:textId="77777777" w:rsidR="004C37B9" w:rsidRDefault="004B0C60">
            <w:r>
              <w:t>KU32_MASK_BIT_16</w:t>
            </w:r>
          </w:p>
        </w:tc>
        <w:tc>
          <w:tcPr>
            <w:tcW w:w="3355" w:type="dxa"/>
          </w:tcPr>
          <w:p w14:paraId="33AAA9DD" w14:textId="77777777" w:rsidR="004C37B9" w:rsidRDefault="004B0C60">
            <w:r>
              <w:t>((uint32) 0x10000uL)</w:t>
            </w:r>
          </w:p>
        </w:tc>
      </w:tr>
      <w:tr w:rsidR="004C37B9" w14:paraId="3BBD2F1E" w14:textId="77777777" w:rsidTr="004C37B9">
        <w:tc>
          <w:tcPr>
            <w:tcW w:w="10065" w:type="dxa"/>
            <w:gridSpan w:val="2"/>
            <w:shd w:val="clear" w:color="auto" w:fill="000080"/>
          </w:tcPr>
          <w:p w14:paraId="72477E1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73349CD" w14:textId="77777777" w:rsidTr="004C37B9">
        <w:tc>
          <w:tcPr>
            <w:tcW w:w="10065" w:type="dxa"/>
            <w:gridSpan w:val="2"/>
          </w:tcPr>
          <w:p w14:paraId="63C567FD" w14:textId="77777777" w:rsidR="004C37B9" w:rsidRDefault="004B0C60">
            <w:r>
              <w:t>#define KU32_MASK_BIT_16 ((uint32) 0x10000uL)</w:t>
            </w:r>
          </w:p>
        </w:tc>
      </w:tr>
      <w:tr w:rsidR="004C37B9" w14:paraId="09135428" w14:textId="77777777" w:rsidTr="004C37B9">
        <w:tc>
          <w:tcPr>
            <w:tcW w:w="10065" w:type="dxa"/>
            <w:gridSpan w:val="2"/>
            <w:shd w:val="clear" w:color="auto" w:fill="000080"/>
          </w:tcPr>
          <w:p w14:paraId="75A2FEB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9C22D65" w14:textId="77777777" w:rsidTr="004C37B9">
        <w:tc>
          <w:tcPr>
            <w:tcW w:w="10065" w:type="dxa"/>
            <w:gridSpan w:val="2"/>
          </w:tcPr>
          <w:p w14:paraId="45903EB3" w14:textId="77777777" w:rsidR="004C37B9" w:rsidRDefault="004B0C60">
            <w:r>
              <w:t>NA</w:t>
            </w:r>
          </w:p>
        </w:tc>
      </w:tr>
    </w:tbl>
    <w:p w14:paraId="395469C3" w14:textId="77777777" w:rsidR="004C37B9" w:rsidRDefault="004B0C60">
      <w:pPr>
        <w:pStyle w:val="Heading3"/>
      </w:pPr>
      <w:r>
        <w:t>KU32_MASK_BIT_17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3139BE1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6A312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2ECCB22" w14:textId="77777777" w:rsidR="004C37B9" w:rsidRDefault="004B0C60">
            <w:r>
              <w:t>Value</w:t>
            </w:r>
          </w:p>
        </w:tc>
      </w:tr>
      <w:tr w:rsidR="004C37B9" w14:paraId="6D64DC6E" w14:textId="77777777" w:rsidTr="004C37B9">
        <w:tc>
          <w:tcPr>
            <w:tcW w:w="6710" w:type="dxa"/>
          </w:tcPr>
          <w:p w14:paraId="0F3DE03B" w14:textId="77777777" w:rsidR="004C37B9" w:rsidRDefault="004B0C60">
            <w:r>
              <w:t>KU32_MASK_BIT_17</w:t>
            </w:r>
          </w:p>
        </w:tc>
        <w:tc>
          <w:tcPr>
            <w:tcW w:w="3355" w:type="dxa"/>
          </w:tcPr>
          <w:p w14:paraId="53CFFE8A" w14:textId="77777777" w:rsidR="004C37B9" w:rsidRDefault="004B0C60">
            <w:r>
              <w:t>((uint32) 0x20000uL)</w:t>
            </w:r>
          </w:p>
        </w:tc>
      </w:tr>
      <w:tr w:rsidR="004C37B9" w14:paraId="52E7EF5A" w14:textId="77777777" w:rsidTr="004C37B9">
        <w:tc>
          <w:tcPr>
            <w:tcW w:w="10065" w:type="dxa"/>
            <w:gridSpan w:val="2"/>
            <w:shd w:val="clear" w:color="auto" w:fill="000080"/>
          </w:tcPr>
          <w:p w14:paraId="5169622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FA86E16" w14:textId="77777777" w:rsidTr="004C37B9">
        <w:tc>
          <w:tcPr>
            <w:tcW w:w="10065" w:type="dxa"/>
            <w:gridSpan w:val="2"/>
          </w:tcPr>
          <w:p w14:paraId="26D62078" w14:textId="77777777" w:rsidR="004C37B9" w:rsidRDefault="004B0C60">
            <w:r>
              <w:t>#define KU32_MASK_BIT_17 ((uint32) 0x20000uL)</w:t>
            </w:r>
          </w:p>
        </w:tc>
      </w:tr>
      <w:tr w:rsidR="004C37B9" w14:paraId="01A82ABF" w14:textId="77777777" w:rsidTr="004C37B9">
        <w:tc>
          <w:tcPr>
            <w:tcW w:w="10065" w:type="dxa"/>
            <w:gridSpan w:val="2"/>
            <w:shd w:val="clear" w:color="auto" w:fill="000080"/>
          </w:tcPr>
          <w:p w14:paraId="7B9441A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3EC4507" w14:textId="77777777" w:rsidTr="004C37B9">
        <w:tc>
          <w:tcPr>
            <w:tcW w:w="10065" w:type="dxa"/>
            <w:gridSpan w:val="2"/>
          </w:tcPr>
          <w:p w14:paraId="2B7C8AF9" w14:textId="77777777" w:rsidR="004C37B9" w:rsidRDefault="004B0C60">
            <w:r>
              <w:t>NA</w:t>
            </w:r>
          </w:p>
        </w:tc>
      </w:tr>
    </w:tbl>
    <w:p w14:paraId="7A210953" w14:textId="77777777" w:rsidR="004C37B9" w:rsidRDefault="004B0C60">
      <w:pPr>
        <w:pStyle w:val="Heading3"/>
      </w:pPr>
      <w:r>
        <w:t>KU32_MASK_BIT_18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4E4DE0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6FAD5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759A392" w14:textId="77777777" w:rsidR="004C37B9" w:rsidRDefault="004B0C60">
            <w:r>
              <w:t>Value</w:t>
            </w:r>
          </w:p>
        </w:tc>
      </w:tr>
      <w:tr w:rsidR="004C37B9" w14:paraId="4A11B743" w14:textId="77777777" w:rsidTr="004C37B9">
        <w:tc>
          <w:tcPr>
            <w:tcW w:w="6710" w:type="dxa"/>
          </w:tcPr>
          <w:p w14:paraId="5B2658AE" w14:textId="77777777" w:rsidR="004C37B9" w:rsidRDefault="004B0C60">
            <w:r>
              <w:t>KU32_MASK_BIT_18</w:t>
            </w:r>
          </w:p>
        </w:tc>
        <w:tc>
          <w:tcPr>
            <w:tcW w:w="3355" w:type="dxa"/>
          </w:tcPr>
          <w:p w14:paraId="6924F682" w14:textId="77777777" w:rsidR="004C37B9" w:rsidRDefault="004B0C60">
            <w:r>
              <w:t>((uint32) 0x40000uL)</w:t>
            </w:r>
          </w:p>
        </w:tc>
      </w:tr>
      <w:tr w:rsidR="004C37B9" w14:paraId="1D03DC1A" w14:textId="77777777" w:rsidTr="004C37B9">
        <w:tc>
          <w:tcPr>
            <w:tcW w:w="10065" w:type="dxa"/>
            <w:gridSpan w:val="2"/>
            <w:shd w:val="clear" w:color="auto" w:fill="000080"/>
          </w:tcPr>
          <w:p w14:paraId="24B05D9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DA2733E" w14:textId="77777777" w:rsidTr="004C37B9">
        <w:tc>
          <w:tcPr>
            <w:tcW w:w="10065" w:type="dxa"/>
            <w:gridSpan w:val="2"/>
          </w:tcPr>
          <w:p w14:paraId="381F8E4A" w14:textId="77777777" w:rsidR="004C37B9" w:rsidRDefault="004B0C60">
            <w:r>
              <w:t>#define KU32_MASK_BIT_18 ((uint32) 0x40000uL)</w:t>
            </w:r>
          </w:p>
        </w:tc>
      </w:tr>
      <w:tr w:rsidR="004C37B9" w14:paraId="496A5D8E" w14:textId="77777777" w:rsidTr="004C37B9">
        <w:tc>
          <w:tcPr>
            <w:tcW w:w="10065" w:type="dxa"/>
            <w:gridSpan w:val="2"/>
            <w:shd w:val="clear" w:color="auto" w:fill="000080"/>
          </w:tcPr>
          <w:p w14:paraId="4C2BDA8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67DFECC" w14:textId="77777777" w:rsidTr="004C37B9">
        <w:tc>
          <w:tcPr>
            <w:tcW w:w="10065" w:type="dxa"/>
            <w:gridSpan w:val="2"/>
          </w:tcPr>
          <w:p w14:paraId="1093F07F" w14:textId="77777777" w:rsidR="004C37B9" w:rsidRDefault="004B0C60">
            <w:r>
              <w:t>NA</w:t>
            </w:r>
          </w:p>
        </w:tc>
      </w:tr>
    </w:tbl>
    <w:p w14:paraId="7AA49699" w14:textId="77777777" w:rsidR="004C37B9" w:rsidRDefault="004B0C60">
      <w:pPr>
        <w:pStyle w:val="Heading3"/>
      </w:pPr>
      <w:r>
        <w:t>KU32_MASK_BIT_19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41E8133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732582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16CB1A7" w14:textId="77777777" w:rsidR="004C37B9" w:rsidRDefault="004B0C60">
            <w:r>
              <w:t>Value</w:t>
            </w:r>
          </w:p>
        </w:tc>
      </w:tr>
      <w:tr w:rsidR="004C37B9" w14:paraId="197F8442" w14:textId="77777777" w:rsidTr="004C37B9">
        <w:tc>
          <w:tcPr>
            <w:tcW w:w="6710" w:type="dxa"/>
          </w:tcPr>
          <w:p w14:paraId="7F35B34A" w14:textId="77777777" w:rsidR="004C37B9" w:rsidRDefault="004B0C60">
            <w:r>
              <w:t>KU32_MASK_BIT_19</w:t>
            </w:r>
          </w:p>
        </w:tc>
        <w:tc>
          <w:tcPr>
            <w:tcW w:w="3355" w:type="dxa"/>
          </w:tcPr>
          <w:p w14:paraId="4A2C1DC9" w14:textId="77777777" w:rsidR="004C37B9" w:rsidRDefault="004B0C60">
            <w:r>
              <w:t>((uint32) 0x80000uL)</w:t>
            </w:r>
          </w:p>
        </w:tc>
      </w:tr>
      <w:tr w:rsidR="004C37B9" w14:paraId="75C22B1B" w14:textId="77777777" w:rsidTr="004C37B9">
        <w:tc>
          <w:tcPr>
            <w:tcW w:w="10065" w:type="dxa"/>
            <w:gridSpan w:val="2"/>
            <w:shd w:val="clear" w:color="auto" w:fill="000080"/>
          </w:tcPr>
          <w:p w14:paraId="4C01A27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C47C31D" w14:textId="77777777" w:rsidTr="004C37B9">
        <w:tc>
          <w:tcPr>
            <w:tcW w:w="10065" w:type="dxa"/>
            <w:gridSpan w:val="2"/>
          </w:tcPr>
          <w:p w14:paraId="34FCAB63" w14:textId="77777777" w:rsidR="004C37B9" w:rsidRDefault="004B0C60">
            <w:r>
              <w:t>#define KU32_MASK_BIT_19 ((uint32) 0x80000uL)</w:t>
            </w:r>
          </w:p>
        </w:tc>
      </w:tr>
      <w:tr w:rsidR="004C37B9" w14:paraId="6CAD7BAC" w14:textId="77777777" w:rsidTr="004C37B9">
        <w:tc>
          <w:tcPr>
            <w:tcW w:w="10065" w:type="dxa"/>
            <w:gridSpan w:val="2"/>
            <w:shd w:val="clear" w:color="auto" w:fill="000080"/>
          </w:tcPr>
          <w:p w14:paraId="48151AA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1E5C950" w14:textId="77777777" w:rsidTr="004C37B9">
        <w:tc>
          <w:tcPr>
            <w:tcW w:w="10065" w:type="dxa"/>
            <w:gridSpan w:val="2"/>
          </w:tcPr>
          <w:p w14:paraId="566E55FE" w14:textId="77777777" w:rsidR="004C37B9" w:rsidRDefault="004B0C60">
            <w:r>
              <w:t>NA</w:t>
            </w:r>
          </w:p>
        </w:tc>
      </w:tr>
    </w:tbl>
    <w:p w14:paraId="4768EC50" w14:textId="77777777" w:rsidR="004C37B9" w:rsidRDefault="004B0C60">
      <w:pPr>
        <w:pStyle w:val="Heading3"/>
      </w:pPr>
      <w:r>
        <w:t>KU32_MASK_BIT_2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0CB39B8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3E824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C18564D" w14:textId="77777777" w:rsidR="004C37B9" w:rsidRDefault="004B0C60">
            <w:r>
              <w:t>Value</w:t>
            </w:r>
          </w:p>
        </w:tc>
      </w:tr>
      <w:tr w:rsidR="004C37B9" w14:paraId="757F93A1" w14:textId="77777777" w:rsidTr="004C37B9">
        <w:tc>
          <w:tcPr>
            <w:tcW w:w="6710" w:type="dxa"/>
          </w:tcPr>
          <w:p w14:paraId="61620519" w14:textId="77777777" w:rsidR="004C37B9" w:rsidRDefault="004B0C60">
            <w:r>
              <w:t>KU32_MASK_BIT_2</w:t>
            </w:r>
          </w:p>
        </w:tc>
        <w:tc>
          <w:tcPr>
            <w:tcW w:w="3355" w:type="dxa"/>
          </w:tcPr>
          <w:p w14:paraId="086A6A60" w14:textId="77777777" w:rsidR="004C37B9" w:rsidRDefault="004B0C60">
            <w:r>
              <w:t>((uint32) 0x04uL)</w:t>
            </w:r>
          </w:p>
        </w:tc>
      </w:tr>
      <w:tr w:rsidR="004C37B9" w14:paraId="144F8E81" w14:textId="77777777" w:rsidTr="004C37B9">
        <w:tc>
          <w:tcPr>
            <w:tcW w:w="10065" w:type="dxa"/>
            <w:gridSpan w:val="2"/>
            <w:shd w:val="clear" w:color="auto" w:fill="000080"/>
          </w:tcPr>
          <w:p w14:paraId="3A4F6E8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8BD4FD1" w14:textId="77777777" w:rsidTr="004C37B9">
        <w:tc>
          <w:tcPr>
            <w:tcW w:w="10065" w:type="dxa"/>
            <w:gridSpan w:val="2"/>
          </w:tcPr>
          <w:p w14:paraId="4B1AA874" w14:textId="77777777" w:rsidR="004C37B9" w:rsidRDefault="004B0C60">
            <w:r>
              <w:t>#define KU32_MASK_BIT_2 ((uint32) 0x04uL)</w:t>
            </w:r>
          </w:p>
        </w:tc>
      </w:tr>
      <w:tr w:rsidR="004C37B9" w14:paraId="6C5996AC" w14:textId="77777777" w:rsidTr="004C37B9">
        <w:tc>
          <w:tcPr>
            <w:tcW w:w="10065" w:type="dxa"/>
            <w:gridSpan w:val="2"/>
            <w:shd w:val="clear" w:color="auto" w:fill="000080"/>
          </w:tcPr>
          <w:p w14:paraId="71ABF16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55A97DD" w14:textId="77777777" w:rsidTr="004C37B9">
        <w:tc>
          <w:tcPr>
            <w:tcW w:w="10065" w:type="dxa"/>
            <w:gridSpan w:val="2"/>
          </w:tcPr>
          <w:p w14:paraId="43F6279D" w14:textId="77777777" w:rsidR="004C37B9" w:rsidRDefault="004B0C60">
            <w:r>
              <w:t>NA</w:t>
            </w:r>
          </w:p>
        </w:tc>
      </w:tr>
    </w:tbl>
    <w:p w14:paraId="0F80CD5C" w14:textId="77777777" w:rsidR="004C37B9" w:rsidRDefault="004B0C60">
      <w:pPr>
        <w:pStyle w:val="Heading3"/>
      </w:pPr>
      <w:r>
        <w:t>KU32_MASK_BIT_20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4E0E3B9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B52EE4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8B176C" w14:textId="77777777" w:rsidR="004C37B9" w:rsidRDefault="004B0C60">
            <w:r>
              <w:t>Value</w:t>
            </w:r>
          </w:p>
        </w:tc>
      </w:tr>
      <w:tr w:rsidR="004C37B9" w14:paraId="0553DA7B" w14:textId="77777777" w:rsidTr="004C37B9">
        <w:tc>
          <w:tcPr>
            <w:tcW w:w="6710" w:type="dxa"/>
          </w:tcPr>
          <w:p w14:paraId="1311C46A" w14:textId="77777777" w:rsidR="004C37B9" w:rsidRDefault="004B0C60">
            <w:r>
              <w:t>KU32_MASK_BIT_20</w:t>
            </w:r>
          </w:p>
        </w:tc>
        <w:tc>
          <w:tcPr>
            <w:tcW w:w="3355" w:type="dxa"/>
          </w:tcPr>
          <w:p w14:paraId="2BA8C9D6" w14:textId="77777777" w:rsidR="004C37B9" w:rsidRDefault="004B0C60">
            <w:r>
              <w:t>((uint32) 0x100000uL)</w:t>
            </w:r>
          </w:p>
        </w:tc>
      </w:tr>
      <w:tr w:rsidR="004C37B9" w14:paraId="52616D1E" w14:textId="77777777" w:rsidTr="004C37B9">
        <w:tc>
          <w:tcPr>
            <w:tcW w:w="10065" w:type="dxa"/>
            <w:gridSpan w:val="2"/>
            <w:shd w:val="clear" w:color="auto" w:fill="000080"/>
          </w:tcPr>
          <w:p w14:paraId="7CF15BF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1753D3A" w14:textId="77777777" w:rsidTr="004C37B9">
        <w:tc>
          <w:tcPr>
            <w:tcW w:w="10065" w:type="dxa"/>
            <w:gridSpan w:val="2"/>
          </w:tcPr>
          <w:p w14:paraId="7EA3EAD7" w14:textId="77777777" w:rsidR="004C37B9" w:rsidRDefault="004B0C60">
            <w:r>
              <w:t>#define KU32_MASK_BIT_20 ((uint32) 0x100000uL)</w:t>
            </w:r>
          </w:p>
        </w:tc>
      </w:tr>
      <w:tr w:rsidR="004C37B9" w14:paraId="4F9C8974" w14:textId="77777777" w:rsidTr="004C37B9">
        <w:tc>
          <w:tcPr>
            <w:tcW w:w="10065" w:type="dxa"/>
            <w:gridSpan w:val="2"/>
            <w:shd w:val="clear" w:color="auto" w:fill="000080"/>
          </w:tcPr>
          <w:p w14:paraId="39BAD57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C3E8BE2" w14:textId="77777777" w:rsidTr="004C37B9">
        <w:tc>
          <w:tcPr>
            <w:tcW w:w="10065" w:type="dxa"/>
            <w:gridSpan w:val="2"/>
          </w:tcPr>
          <w:p w14:paraId="435202B4" w14:textId="77777777" w:rsidR="004C37B9" w:rsidRDefault="004B0C60">
            <w:r>
              <w:t>NA</w:t>
            </w:r>
          </w:p>
        </w:tc>
      </w:tr>
    </w:tbl>
    <w:p w14:paraId="4689246F" w14:textId="77777777" w:rsidR="004C37B9" w:rsidRDefault="004B0C60">
      <w:pPr>
        <w:pStyle w:val="Heading3"/>
      </w:pPr>
      <w:r>
        <w:lastRenderedPageBreak/>
        <w:t>KU32_MASK_BIT_21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4FC9343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478D2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1FF721A" w14:textId="77777777" w:rsidR="004C37B9" w:rsidRDefault="004B0C60">
            <w:r>
              <w:t>Value</w:t>
            </w:r>
          </w:p>
        </w:tc>
      </w:tr>
      <w:tr w:rsidR="004C37B9" w14:paraId="620CCFB4" w14:textId="77777777" w:rsidTr="004C37B9">
        <w:tc>
          <w:tcPr>
            <w:tcW w:w="6710" w:type="dxa"/>
          </w:tcPr>
          <w:p w14:paraId="74E5544F" w14:textId="77777777" w:rsidR="004C37B9" w:rsidRDefault="004B0C60">
            <w:r>
              <w:t>KU32_MASK_BIT_21</w:t>
            </w:r>
          </w:p>
        </w:tc>
        <w:tc>
          <w:tcPr>
            <w:tcW w:w="3355" w:type="dxa"/>
          </w:tcPr>
          <w:p w14:paraId="1CE0403B" w14:textId="77777777" w:rsidR="004C37B9" w:rsidRDefault="004B0C60">
            <w:r>
              <w:t>((uint32) 0x200000uL)</w:t>
            </w:r>
          </w:p>
        </w:tc>
      </w:tr>
      <w:tr w:rsidR="004C37B9" w14:paraId="461F5BD1" w14:textId="77777777" w:rsidTr="004C37B9">
        <w:tc>
          <w:tcPr>
            <w:tcW w:w="10065" w:type="dxa"/>
            <w:gridSpan w:val="2"/>
            <w:shd w:val="clear" w:color="auto" w:fill="000080"/>
          </w:tcPr>
          <w:p w14:paraId="2089160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43F8D8A" w14:textId="77777777" w:rsidTr="004C37B9">
        <w:tc>
          <w:tcPr>
            <w:tcW w:w="10065" w:type="dxa"/>
            <w:gridSpan w:val="2"/>
          </w:tcPr>
          <w:p w14:paraId="3C124721" w14:textId="77777777" w:rsidR="004C37B9" w:rsidRDefault="004B0C60">
            <w:r>
              <w:t>#define KU32_MASK_BIT_21 ((uint32) 0x200000uL)</w:t>
            </w:r>
          </w:p>
        </w:tc>
      </w:tr>
      <w:tr w:rsidR="004C37B9" w14:paraId="002D32E4" w14:textId="77777777" w:rsidTr="004C37B9">
        <w:tc>
          <w:tcPr>
            <w:tcW w:w="10065" w:type="dxa"/>
            <w:gridSpan w:val="2"/>
            <w:shd w:val="clear" w:color="auto" w:fill="000080"/>
          </w:tcPr>
          <w:p w14:paraId="3525A4B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C856C06" w14:textId="77777777" w:rsidTr="004C37B9">
        <w:tc>
          <w:tcPr>
            <w:tcW w:w="10065" w:type="dxa"/>
            <w:gridSpan w:val="2"/>
          </w:tcPr>
          <w:p w14:paraId="6105F499" w14:textId="77777777" w:rsidR="004C37B9" w:rsidRDefault="004B0C60">
            <w:r>
              <w:t>NA</w:t>
            </w:r>
          </w:p>
        </w:tc>
      </w:tr>
    </w:tbl>
    <w:p w14:paraId="658DED42" w14:textId="77777777" w:rsidR="004C37B9" w:rsidRDefault="004B0C60">
      <w:pPr>
        <w:pStyle w:val="Heading3"/>
      </w:pPr>
      <w:r>
        <w:t>KU32_MASK_BIT_22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293C57C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0D3D6F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9EAA157" w14:textId="77777777" w:rsidR="004C37B9" w:rsidRDefault="004B0C60">
            <w:r>
              <w:t>Value</w:t>
            </w:r>
          </w:p>
        </w:tc>
      </w:tr>
      <w:tr w:rsidR="004C37B9" w14:paraId="2715D64F" w14:textId="77777777" w:rsidTr="004C37B9">
        <w:tc>
          <w:tcPr>
            <w:tcW w:w="6710" w:type="dxa"/>
          </w:tcPr>
          <w:p w14:paraId="0AFF5617" w14:textId="77777777" w:rsidR="004C37B9" w:rsidRDefault="004B0C60">
            <w:r>
              <w:t>KU32_MASK_BIT_22</w:t>
            </w:r>
          </w:p>
        </w:tc>
        <w:tc>
          <w:tcPr>
            <w:tcW w:w="3355" w:type="dxa"/>
          </w:tcPr>
          <w:p w14:paraId="00967512" w14:textId="77777777" w:rsidR="004C37B9" w:rsidRDefault="004B0C60">
            <w:r>
              <w:t>((uint32) 0x400000uL)</w:t>
            </w:r>
          </w:p>
        </w:tc>
      </w:tr>
      <w:tr w:rsidR="004C37B9" w14:paraId="123AB0E7" w14:textId="77777777" w:rsidTr="004C37B9">
        <w:tc>
          <w:tcPr>
            <w:tcW w:w="10065" w:type="dxa"/>
            <w:gridSpan w:val="2"/>
            <w:shd w:val="clear" w:color="auto" w:fill="000080"/>
          </w:tcPr>
          <w:p w14:paraId="0BCB52F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4C567E4" w14:textId="77777777" w:rsidTr="004C37B9">
        <w:tc>
          <w:tcPr>
            <w:tcW w:w="10065" w:type="dxa"/>
            <w:gridSpan w:val="2"/>
          </w:tcPr>
          <w:p w14:paraId="70A13D9B" w14:textId="77777777" w:rsidR="004C37B9" w:rsidRDefault="004B0C60">
            <w:r>
              <w:t>#define KU32_MASK_BIT_22 ((uint32) 0x400000uL)</w:t>
            </w:r>
          </w:p>
        </w:tc>
      </w:tr>
      <w:tr w:rsidR="004C37B9" w14:paraId="401D0858" w14:textId="77777777" w:rsidTr="004C37B9">
        <w:tc>
          <w:tcPr>
            <w:tcW w:w="10065" w:type="dxa"/>
            <w:gridSpan w:val="2"/>
            <w:shd w:val="clear" w:color="auto" w:fill="000080"/>
          </w:tcPr>
          <w:p w14:paraId="542F92B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E120ABB" w14:textId="77777777" w:rsidTr="004C37B9">
        <w:tc>
          <w:tcPr>
            <w:tcW w:w="10065" w:type="dxa"/>
            <w:gridSpan w:val="2"/>
          </w:tcPr>
          <w:p w14:paraId="34D5EDD6" w14:textId="77777777" w:rsidR="004C37B9" w:rsidRDefault="004B0C60">
            <w:r>
              <w:t>NA</w:t>
            </w:r>
          </w:p>
        </w:tc>
      </w:tr>
    </w:tbl>
    <w:p w14:paraId="65324F32" w14:textId="77777777" w:rsidR="004C37B9" w:rsidRDefault="004B0C60">
      <w:pPr>
        <w:pStyle w:val="Heading3"/>
      </w:pPr>
      <w:r>
        <w:t>KU32_MASK_BIT_23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5186FB9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61511E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15C6B24" w14:textId="77777777" w:rsidR="004C37B9" w:rsidRDefault="004B0C60">
            <w:r>
              <w:t>Value</w:t>
            </w:r>
          </w:p>
        </w:tc>
      </w:tr>
      <w:tr w:rsidR="004C37B9" w14:paraId="4511B889" w14:textId="77777777" w:rsidTr="004C37B9">
        <w:tc>
          <w:tcPr>
            <w:tcW w:w="6710" w:type="dxa"/>
          </w:tcPr>
          <w:p w14:paraId="426F0D47" w14:textId="77777777" w:rsidR="004C37B9" w:rsidRDefault="004B0C60">
            <w:r>
              <w:t>KU32_MASK_BIT_23</w:t>
            </w:r>
          </w:p>
        </w:tc>
        <w:tc>
          <w:tcPr>
            <w:tcW w:w="3355" w:type="dxa"/>
          </w:tcPr>
          <w:p w14:paraId="395D22ED" w14:textId="77777777" w:rsidR="004C37B9" w:rsidRDefault="004B0C60">
            <w:r>
              <w:t>((uint32) 0x800000uL)</w:t>
            </w:r>
          </w:p>
        </w:tc>
      </w:tr>
      <w:tr w:rsidR="004C37B9" w14:paraId="03CD7771" w14:textId="77777777" w:rsidTr="004C37B9">
        <w:tc>
          <w:tcPr>
            <w:tcW w:w="10065" w:type="dxa"/>
            <w:gridSpan w:val="2"/>
            <w:shd w:val="clear" w:color="auto" w:fill="000080"/>
          </w:tcPr>
          <w:p w14:paraId="53E142D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FD3C496" w14:textId="77777777" w:rsidTr="004C37B9">
        <w:tc>
          <w:tcPr>
            <w:tcW w:w="10065" w:type="dxa"/>
            <w:gridSpan w:val="2"/>
          </w:tcPr>
          <w:p w14:paraId="7C6BD4E8" w14:textId="77777777" w:rsidR="004C37B9" w:rsidRDefault="004B0C60">
            <w:r>
              <w:t>#define KU32_MASK_BIT_23 ((uint32) 0x800000uL)</w:t>
            </w:r>
          </w:p>
        </w:tc>
      </w:tr>
      <w:tr w:rsidR="004C37B9" w14:paraId="7859DFC9" w14:textId="77777777" w:rsidTr="004C37B9">
        <w:tc>
          <w:tcPr>
            <w:tcW w:w="10065" w:type="dxa"/>
            <w:gridSpan w:val="2"/>
            <w:shd w:val="clear" w:color="auto" w:fill="000080"/>
          </w:tcPr>
          <w:p w14:paraId="0A29958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A057106" w14:textId="77777777" w:rsidTr="004C37B9">
        <w:tc>
          <w:tcPr>
            <w:tcW w:w="10065" w:type="dxa"/>
            <w:gridSpan w:val="2"/>
          </w:tcPr>
          <w:p w14:paraId="2AEB255F" w14:textId="77777777" w:rsidR="004C37B9" w:rsidRDefault="004B0C60">
            <w:r>
              <w:t>NA</w:t>
            </w:r>
          </w:p>
        </w:tc>
      </w:tr>
    </w:tbl>
    <w:p w14:paraId="5DCDBFE8" w14:textId="77777777" w:rsidR="004C37B9" w:rsidRDefault="004B0C60">
      <w:pPr>
        <w:pStyle w:val="Heading3"/>
      </w:pPr>
      <w:r>
        <w:t>KU32_MASK_BIT_24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4C37B9" w14:paraId="6952513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48011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A5FD3F0" w14:textId="77777777" w:rsidR="004C37B9" w:rsidRDefault="004B0C60">
            <w:r>
              <w:t>Value</w:t>
            </w:r>
          </w:p>
        </w:tc>
      </w:tr>
      <w:tr w:rsidR="004C37B9" w14:paraId="67E9C2B4" w14:textId="77777777" w:rsidTr="004C37B9">
        <w:tc>
          <w:tcPr>
            <w:tcW w:w="6710" w:type="dxa"/>
          </w:tcPr>
          <w:p w14:paraId="16027935" w14:textId="77777777" w:rsidR="004C37B9" w:rsidRDefault="004B0C60">
            <w:r>
              <w:t>KU32_MASK_BIT_24</w:t>
            </w:r>
          </w:p>
        </w:tc>
        <w:tc>
          <w:tcPr>
            <w:tcW w:w="3355" w:type="dxa"/>
          </w:tcPr>
          <w:p w14:paraId="77F0B201" w14:textId="77777777" w:rsidR="004C37B9" w:rsidRDefault="004B0C60">
            <w:r>
              <w:t>((uint32) 0x1000000uL)</w:t>
            </w:r>
          </w:p>
        </w:tc>
      </w:tr>
      <w:tr w:rsidR="004C37B9" w14:paraId="4BB695B1" w14:textId="77777777" w:rsidTr="004C37B9">
        <w:tc>
          <w:tcPr>
            <w:tcW w:w="10065" w:type="dxa"/>
            <w:gridSpan w:val="2"/>
            <w:shd w:val="clear" w:color="auto" w:fill="000080"/>
          </w:tcPr>
          <w:p w14:paraId="0DDF546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81EE938" w14:textId="77777777" w:rsidTr="004C37B9">
        <w:tc>
          <w:tcPr>
            <w:tcW w:w="10065" w:type="dxa"/>
            <w:gridSpan w:val="2"/>
          </w:tcPr>
          <w:p w14:paraId="369974B4" w14:textId="77777777" w:rsidR="004C37B9" w:rsidRDefault="004B0C60">
            <w:r>
              <w:t>#define KU32_MASK_BIT_24 ((uint32) 0x1000000uL)</w:t>
            </w:r>
          </w:p>
        </w:tc>
      </w:tr>
      <w:tr w:rsidR="004C37B9" w14:paraId="5140DFA5" w14:textId="77777777" w:rsidTr="004C37B9">
        <w:tc>
          <w:tcPr>
            <w:tcW w:w="10065" w:type="dxa"/>
            <w:gridSpan w:val="2"/>
            <w:shd w:val="clear" w:color="auto" w:fill="000080"/>
          </w:tcPr>
          <w:p w14:paraId="14E5DC4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C7790DE" w14:textId="77777777" w:rsidTr="004C37B9">
        <w:tc>
          <w:tcPr>
            <w:tcW w:w="10065" w:type="dxa"/>
            <w:gridSpan w:val="2"/>
          </w:tcPr>
          <w:p w14:paraId="40D091D6" w14:textId="77777777" w:rsidR="004C37B9" w:rsidRDefault="004B0C60">
            <w:r>
              <w:t>NA</w:t>
            </w:r>
          </w:p>
        </w:tc>
      </w:tr>
    </w:tbl>
    <w:p w14:paraId="31FD4B1F" w14:textId="77777777" w:rsidR="004C37B9" w:rsidRDefault="004B0C60">
      <w:pPr>
        <w:pStyle w:val="Heading3"/>
      </w:pPr>
      <w:r>
        <w:t>KU32_MASK_BIT_25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4C37B9" w14:paraId="26C52C5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D37C01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ED259A0" w14:textId="77777777" w:rsidR="004C37B9" w:rsidRDefault="004B0C60">
            <w:r>
              <w:t>Value</w:t>
            </w:r>
          </w:p>
        </w:tc>
      </w:tr>
      <w:tr w:rsidR="004C37B9" w14:paraId="0C0719B4" w14:textId="77777777" w:rsidTr="004C37B9">
        <w:tc>
          <w:tcPr>
            <w:tcW w:w="6710" w:type="dxa"/>
          </w:tcPr>
          <w:p w14:paraId="7542B794" w14:textId="77777777" w:rsidR="004C37B9" w:rsidRDefault="004B0C60">
            <w:r>
              <w:t>KU32_MASK_BIT_25</w:t>
            </w:r>
          </w:p>
        </w:tc>
        <w:tc>
          <w:tcPr>
            <w:tcW w:w="3355" w:type="dxa"/>
          </w:tcPr>
          <w:p w14:paraId="1B89AEE4" w14:textId="77777777" w:rsidR="004C37B9" w:rsidRDefault="004B0C60">
            <w:r>
              <w:t>((uint32) 0x2000000uL)</w:t>
            </w:r>
          </w:p>
        </w:tc>
      </w:tr>
      <w:tr w:rsidR="004C37B9" w14:paraId="3160DC3F" w14:textId="77777777" w:rsidTr="004C37B9">
        <w:tc>
          <w:tcPr>
            <w:tcW w:w="10065" w:type="dxa"/>
            <w:gridSpan w:val="2"/>
            <w:shd w:val="clear" w:color="auto" w:fill="000080"/>
          </w:tcPr>
          <w:p w14:paraId="0771BCB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943D6F2" w14:textId="77777777" w:rsidTr="004C37B9">
        <w:tc>
          <w:tcPr>
            <w:tcW w:w="10065" w:type="dxa"/>
            <w:gridSpan w:val="2"/>
          </w:tcPr>
          <w:p w14:paraId="6BEE1FB8" w14:textId="77777777" w:rsidR="004C37B9" w:rsidRDefault="004B0C60">
            <w:r>
              <w:t>#define KU32_MASK_BIT_25 ((uint32) 0x2000000uL)</w:t>
            </w:r>
          </w:p>
        </w:tc>
      </w:tr>
      <w:tr w:rsidR="004C37B9" w14:paraId="6B624EDA" w14:textId="77777777" w:rsidTr="004C37B9">
        <w:tc>
          <w:tcPr>
            <w:tcW w:w="10065" w:type="dxa"/>
            <w:gridSpan w:val="2"/>
            <w:shd w:val="clear" w:color="auto" w:fill="000080"/>
          </w:tcPr>
          <w:p w14:paraId="2A99DA8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62B4B33" w14:textId="77777777" w:rsidTr="004C37B9">
        <w:tc>
          <w:tcPr>
            <w:tcW w:w="10065" w:type="dxa"/>
            <w:gridSpan w:val="2"/>
          </w:tcPr>
          <w:p w14:paraId="3577F629" w14:textId="77777777" w:rsidR="004C37B9" w:rsidRDefault="004B0C60">
            <w:r>
              <w:t>NA</w:t>
            </w:r>
          </w:p>
        </w:tc>
      </w:tr>
    </w:tbl>
    <w:p w14:paraId="55F0C83B" w14:textId="77777777" w:rsidR="004C37B9" w:rsidRDefault="004B0C60">
      <w:pPr>
        <w:pStyle w:val="Heading3"/>
      </w:pPr>
      <w:r>
        <w:t>KU32_MASK_BIT_26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4C37B9" w14:paraId="7285CBD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13E5E1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0AB9BD4" w14:textId="77777777" w:rsidR="004C37B9" w:rsidRDefault="004B0C60">
            <w:r>
              <w:t>Value</w:t>
            </w:r>
          </w:p>
        </w:tc>
      </w:tr>
      <w:tr w:rsidR="004C37B9" w14:paraId="2AC8BCD3" w14:textId="77777777" w:rsidTr="004C37B9">
        <w:tc>
          <w:tcPr>
            <w:tcW w:w="6710" w:type="dxa"/>
          </w:tcPr>
          <w:p w14:paraId="11E9B6F3" w14:textId="77777777" w:rsidR="004C37B9" w:rsidRDefault="004B0C60">
            <w:r>
              <w:t>KU32_MASK_BIT_26</w:t>
            </w:r>
          </w:p>
        </w:tc>
        <w:tc>
          <w:tcPr>
            <w:tcW w:w="3355" w:type="dxa"/>
          </w:tcPr>
          <w:p w14:paraId="4E1C3276" w14:textId="77777777" w:rsidR="004C37B9" w:rsidRDefault="004B0C60">
            <w:r>
              <w:t>((uint32) 0x4000000uL)</w:t>
            </w:r>
          </w:p>
        </w:tc>
      </w:tr>
      <w:tr w:rsidR="004C37B9" w14:paraId="1E85553B" w14:textId="77777777" w:rsidTr="004C37B9">
        <w:tc>
          <w:tcPr>
            <w:tcW w:w="10065" w:type="dxa"/>
            <w:gridSpan w:val="2"/>
            <w:shd w:val="clear" w:color="auto" w:fill="000080"/>
          </w:tcPr>
          <w:p w14:paraId="7200A9F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6069A47" w14:textId="77777777" w:rsidTr="004C37B9">
        <w:tc>
          <w:tcPr>
            <w:tcW w:w="10065" w:type="dxa"/>
            <w:gridSpan w:val="2"/>
          </w:tcPr>
          <w:p w14:paraId="7C236C81" w14:textId="77777777" w:rsidR="004C37B9" w:rsidRDefault="004B0C60">
            <w:r>
              <w:t>#define KU32_MASK_BIT_26 ((uint32) 0x4000000uL)</w:t>
            </w:r>
          </w:p>
        </w:tc>
      </w:tr>
      <w:tr w:rsidR="004C37B9" w14:paraId="669FA096" w14:textId="77777777" w:rsidTr="004C37B9">
        <w:tc>
          <w:tcPr>
            <w:tcW w:w="10065" w:type="dxa"/>
            <w:gridSpan w:val="2"/>
            <w:shd w:val="clear" w:color="auto" w:fill="000080"/>
          </w:tcPr>
          <w:p w14:paraId="76599B1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6D7F922" w14:textId="77777777" w:rsidTr="004C37B9">
        <w:tc>
          <w:tcPr>
            <w:tcW w:w="10065" w:type="dxa"/>
            <w:gridSpan w:val="2"/>
          </w:tcPr>
          <w:p w14:paraId="14E0959A" w14:textId="77777777" w:rsidR="004C37B9" w:rsidRDefault="004B0C60">
            <w:r>
              <w:t>NA</w:t>
            </w:r>
          </w:p>
        </w:tc>
      </w:tr>
    </w:tbl>
    <w:p w14:paraId="267D4C12" w14:textId="77777777" w:rsidR="004C37B9" w:rsidRDefault="004B0C60">
      <w:pPr>
        <w:pStyle w:val="Heading3"/>
      </w:pPr>
      <w:r>
        <w:t>KU32_MASK_BIT_27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1"/>
        <w:gridCol w:w="3304"/>
      </w:tblGrid>
      <w:tr w:rsidR="004C37B9" w14:paraId="3EB81E2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FDC034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67702EE" w14:textId="77777777" w:rsidR="004C37B9" w:rsidRDefault="004B0C60">
            <w:r>
              <w:t>Value</w:t>
            </w:r>
          </w:p>
        </w:tc>
      </w:tr>
      <w:tr w:rsidR="004C37B9" w14:paraId="6F07341D" w14:textId="77777777" w:rsidTr="004C37B9">
        <w:tc>
          <w:tcPr>
            <w:tcW w:w="6710" w:type="dxa"/>
          </w:tcPr>
          <w:p w14:paraId="3869B920" w14:textId="77777777" w:rsidR="004C37B9" w:rsidRDefault="004B0C60">
            <w:r>
              <w:lastRenderedPageBreak/>
              <w:t>KU32_MASK_BIT_27</w:t>
            </w:r>
          </w:p>
        </w:tc>
        <w:tc>
          <w:tcPr>
            <w:tcW w:w="3355" w:type="dxa"/>
          </w:tcPr>
          <w:p w14:paraId="4AEFDD3C" w14:textId="77777777" w:rsidR="004C37B9" w:rsidRDefault="004B0C60">
            <w:r>
              <w:t>((uint32) 0x8000000uL)</w:t>
            </w:r>
          </w:p>
        </w:tc>
      </w:tr>
      <w:tr w:rsidR="004C37B9" w14:paraId="4DA60F93" w14:textId="77777777" w:rsidTr="004C37B9">
        <w:tc>
          <w:tcPr>
            <w:tcW w:w="10065" w:type="dxa"/>
            <w:gridSpan w:val="2"/>
            <w:shd w:val="clear" w:color="auto" w:fill="000080"/>
          </w:tcPr>
          <w:p w14:paraId="02673D4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90F2F7E" w14:textId="77777777" w:rsidTr="004C37B9">
        <w:tc>
          <w:tcPr>
            <w:tcW w:w="10065" w:type="dxa"/>
            <w:gridSpan w:val="2"/>
          </w:tcPr>
          <w:p w14:paraId="76B06B3E" w14:textId="77777777" w:rsidR="004C37B9" w:rsidRDefault="004B0C60">
            <w:r>
              <w:t>#define KU32_MASK_BIT_27 ((uint32) 0x8000000uL)</w:t>
            </w:r>
          </w:p>
        </w:tc>
      </w:tr>
      <w:tr w:rsidR="004C37B9" w14:paraId="737E7B7E" w14:textId="77777777" w:rsidTr="004C37B9">
        <w:tc>
          <w:tcPr>
            <w:tcW w:w="10065" w:type="dxa"/>
            <w:gridSpan w:val="2"/>
            <w:shd w:val="clear" w:color="auto" w:fill="000080"/>
          </w:tcPr>
          <w:p w14:paraId="069DEC4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21FFD0B" w14:textId="77777777" w:rsidTr="004C37B9">
        <w:tc>
          <w:tcPr>
            <w:tcW w:w="10065" w:type="dxa"/>
            <w:gridSpan w:val="2"/>
          </w:tcPr>
          <w:p w14:paraId="56547BD8" w14:textId="77777777" w:rsidR="004C37B9" w:rsidRDefault="004B0C60">
            <w:r>
              <w:t>NA</w:t>
            </w:r>
          </w:p>
        </w:tc>
      </w:tr>
    </w:tbl>
    <w:p w14:paraId="203B2DDE" w14:textId="77777777" w:rsidR="004C37B9" w:rsidRDefault="004B0C60">
      <w:pPr>
        <w:pStyle w:val="Heading3"/>
      </w:pPr>
      <w:r>
        <w:t>KU32_MASK_BIT_28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4C37B9" w14:paraId="3177608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5B713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41269F2" w14:textId="77777777" w:rsidR="004C37B9" w:rsidRDefault="004B0C60">
            <w:r>
              <w:t>Value</w:t>
            </w:r>
          </w:p>
        </w:tc>
      </w:tr>
      <w:tr w:rsidR="004C37B9" w14:paraId="2813B1DF" w14:textId="77777777" w:rsidTr="004C37B9">
        <w:tc>
          <w:tcPr>
            <w:tcW w:w="6710" w:type="dxa"/>
          </w:tcPr>
          <w:p w14:paraId="4BBDE471" w14:textId="77777777" w:rsidR="004C37B9" w:rsidRDefault="004B0C60">
            <w:r>
              <w:t>KU32_MASK_BIT_28</w:t>
            </w:r>
          </w:p>
        </w:tc>
        <w:tc>
          <w:tcPr>
            <w:tcW w:w="3355" w:type="dxa"/>
          </w:tcPr>
          <w:p w14:paraId="4EF1AA00" w14:textId="77777777" w:rsidR="004C37B9" w:rsidRDefault="004B0C60">
            <w:r>
              <w:t>((uint32) 0x10000000uL)</w:t>
            </w:r>
          </w:p>
        </w:tc>
      </w:tr>
      <w:tr w:rsidR="004C37B9" w14:paraId="648E3F89" w14:textId="77777777" w:rsidTr="004C37B9">
        <w:tc>
          <w:tcPr>
            <w:tcW w:w="10065" w:type="dxa"/>
            <w:gridSpan w:val="2"/>
            <w:shd w:val="clear" w:color="auto" w:fill="000080"/>
          </w:tcPr>
          <w:p w14:paraId="169B72C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72160B5" w14:textId="77777777" w:rsidTr="004C37B9">
        <w:tc>
          <w:tcPr>
            <w:tcW w:w="10065" w:type="dxa"/>
            <w:gridSpan w:val="2"/>
          </w:tcPr>
          <w:p w14:paraId="40285A6A" w14:textId="77777777" w:rsidR="004C37B9" w:rsidRDefault="004B0C60">
            <w:r>
              <w:t>#define KU32_MASK_BIT_28 ((uint32) 0x10000000uL)</w:t>
            </w:r>
          </w:p>
        </w:tc>
      </w:tr>
      <w:tr w:rsidR="004C37B9" w14:paraId="28E39DA7" w14:textId="77777777" w:rsidTr="004C37B9">
        <w:tc>
          <w:tcPr>
            <w:tcW w:w="10065" w:type="dxa"/>
            <w:gridSpan w:val="2"/>
            <w:shd w:val="clear" w:color="auto" w:fill="000080"/>
          </w:tcPr>
          <w:p w14:paraId="0687F58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F4C1733" w14:textId="77777777" w:rsidTr="004C37B9">
        <w:tc>
          <w:tcPr>
            <w:tcW w:w="10065" w:type="dxa"/>
            <w:gridSpan w:val="2"/>
          </w:tcPr>
          <w:p w14:paraId="3F23E66F" w14:textId="77777777" w:rsidR="004C37B9" w:rsidRDefault="004B0C60">
            <w:r>
              <w:t>NA</w:t>
            </w:r>
          </w:p>
        </w:tc>
      </w:tr>
    </w:tbl>
    <w:p w14:paraId="0522E86E" w14:textId="77777777" w:rsidR="004C37B9" w:rsidRDefault="004B0C60">
      <w:pPr>
        <w:pStyle w:val="Heading3"/>
      </w:pPr>
      <w:r>
        <w:t>KU32_MASK_BIT_29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4C37B9" w14:paraId="5111E33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3B82D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116C1B4" w14:textId="77777777" w:rsidR="004C37B9" w:rsidRDefault="004B0C60">
            <w:r>
              <w:t>Value</w:t>
            </w:r>
          </w:p>
        </w:tc>
      </w:tr>
      <w:tr w:rsidR="004C37B9" w14:paraId="75F78178" w14:textId="77777777" w:rsidTr="004C37B9">
        <w:tc>
          <w:tcPr>
            <w:tcW w:w="6710" w:type="dxa"/>
          </w:tcPr>
          <w:p w14:paraId="3645AF9C" w14:textId="77777777" w:rsidR="004C37B9" w:rsidRDefault="004B0C60">
            <w:r>
              <w:t>KU32_MASK_BIT_29</w:t>
            </w:r>
          </w:p>
        </w:tc>
        <w:tc>
          <w:tcPr>
            <w:tcW w:w="3355" w:type="dxa"/>
          </w:tcPr>
          <w:p w14:paraId="2A6EC139" w14:textId="77777777" w:rsidR="004C37B9" w:rsidRDefault="004B0C60">
            <w:r>
              <w:t>((uint32) 0x20000000uL)</w:t>
            </w:r>
          </w:p>
        </w:tc>
      </w:tr>
      <w:tr w:rsidR="004C37B9" w14:paraId="24FB35FB" w14:textId="77777777" w:rsidTr="004C37B9">
        <w:tc>
          <w:tcPr>
            <w:tcW w:w="10065" w:type="dxa"/>
            <w:gridSpan w:val="2"/>
            <w:shd w:val="clear" w:color="auto" w:fill="000080"/>
          </w:tcPr>
          <w:p w14:paraId="332EC9A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3A9F885" w14:textId="77777777" w:rsidTr="004C37B9">
        <w:tc>
          <w:tcPr>
            <w:tcW w:w="10065" w:type="dxa"/>
            <w:gridSpan w:val="2"/>
          </w:tcPr>
          <w:p w14:paraId="5452B300" w14:textId="77777777" w:rsidR="004C37B9" w:rsidRDefault="004B0C60">
            <w:r>
              <w:t>#define KU32_MASK_BIT_29 ((uint32) 0x20000000uL)</w:t>
            </w:r>
          </w:p>
        </w:tc>
      </w:tr>
      <w:tr w:rsidR="004C37B9" w14:paraId="33888622" w14:textId="77777777" w:rsidTr="004C37B9">
        <w:tc>
          <w:tcPr>
            <w:tcW w:w="10065" w:type="dxa"/>
            <w:gridSpan w:val="2"/>
            <w:shd w:val="clear" w:color="auto" w:fill="000080"/>
          </w:tcPr>
          <w:p w14:paraId="2AAFC0E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46537D4" w14:textId="77777777" w:rsidTr="004C37B9">
        <w:tc>
          <w:tcPr>
            <w:tcW w:w="10065" w:type="dxa"/>
            <w:gridSpan w:val="2"/>
          </w:tcPr>
          <w:p w14:paraId="178E97E0" w14:textId="77777777" w:rsidR="004C37B9" w:rsidRDefault="004B0C60">
            <w:r>
              <w:t>NA</w:t>
            </w:r>
          </w:p>
        </w:tc>
      </w:tr>
    </w:tbl>
    <w:p w14:paraId="4A1B967C" w14:textId="77777777" w:rsidR="004C37B9" w:rsidRDefault="004B0C60">
      <w:pPr>
        <w:pStyle w:val="Heading3"/>
      </w:pPr>
      <w:r>
        <w:t>KU32_MASK_BIT_3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58013BC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68DE0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51B6BBF" w14:textId="77777777" w:rsidR="004C37B9" w:rsidRDefault="004B0C60">
            <w:r>
              <w:t>Value</w:t>
            </w:r>
          </w:p>
        </w:tc>
      </w:tr>
      <w:tr w:rsidR="004C37B9" w14:paraId="25A837AF" w14:textId="77777777" w:rsidTr="004C37B9">
        <w:tc>
          <w:tcPr>
            <w:tcW w:w="6710" w:type="dxa"/>
          </w:tcPr>
          <w:p w14:paraId="425E2BE3" w14:textId="77777777" w:rsidR="004C37B9" w:rsidRDefault="004B0C60">
            <w:r>
              <w:t>KU32_MASK_BIT_3</w:t>
            </w:r>
          </w:p>
        </w:tc>
        <w:tc>
          <w:tcPr>
            <w:tcW w:w="3355" w:type="dxa"/>
          </w:tcPr>
          <w:p w14:paraId="31C675F6" w14:textId="77777777" w:rsidR="004C37B9" w:rsidRDefault="004B0C60">
            <w:r>
              <w:t>((uint32) 0x08uL)</w:t>
            </w:r>
          </w:p>
        </w:tc>
      </w:tr>
      <w:tr w:rsidR="004C37B9" w14:paraId="0D05EA42" w14:textId="77777777" w:rsidTr="004C37B9">
        <w:tc>
          <w:tcPr>
            <w:tcW w:w="10065" w:type="dxa"/>
            <w:gridSpan w:val="2"/>
            <w:shd w:val="clear" w:color="auto" w:fill="000080"/>
          </w:tcPr>
          <w:p w14:paraId="416CFBD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801A162" w14:textId="77777777" w:rsidTr="004C37B9">
        <w:tc>
          <w:tcPr>
            <w:tcW w:w="10065" w:type="dxa"/>
            <w:gridSpan w:val="2"/>
          </w:tcPr>
          <w:p w14:paraId="36F88B38" w14:textId="77777777" w:rsidR="004C37B9" w:rsidRDefault="004B0C60">
            <w:r>
              <w:t>#define KU32_MASK_BIT_3 ((uint32) 0x08uL)</w:t>
            </w:r>
          </w:p>
        </w:tc>
      </w:tr>
      <w:tr w:rsidR="004C37B9" w14:paraId="18E3546B" w14:textId="77777777" w:rsidTr="004C37B9">
        <w:tc>
          <w:tcPr>
            <w:tcW w:w="10065" w:type="dxa"/>
            <w:gridSpan w:val="2"/>
            <w:shd w:val="clear" w:color="auto" w:fill="000080"/>
          </w:tcPr>
          <w:p w14:paraId="719915B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56ED6EF" w14:textId="77777777" w:rsidTr="004C37B9">
        <w:tc>
          <w:tcPr>
            <w:tcW w:w="10065" w:type="dxa"/>
            <w:gridSpan w:val="2"/>
          </w:tcPr>
          <w:p w14:paraId="642A4A3C" w14:textId="77777777" w:rsidR="004C37B9" w:rsidRDefault="004B0C60">
            <w:r>
              <w:t>NA</w:t>
            </w:r>
          </w:p>
        </w:tc>
      </w:tr>
    </w:tbl>
    <w:p w14:paraId="48386152" w14:textId="77777777" w:rsidR="004C37B9" w:rsidRDefault="004B0C60">
      <w:pPr>
        <w:pStyle w:val="Heading3"/>
      </w:pPr>
      <w:r>
        <w:t>KU32_MASK_BIT_30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4C37B9" w14:paraId="49F3630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5FA601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145B310" w14:textId="77777777" w:rsidR="004C37B9" w:rsidRDefault="004B0C60">
            <w:r>
              <w:t>Value</w:t>
            </w:r>
          </w:p>
        </w:tc>
      </w:tr>
      <w:tr w:rsidR="004C37B9" w14:paraId="48BFD1B6" w14:textId="77777777" w:rsidTr="004C37B9">
        <w:tc>
          <w:tcPr>
            <w:tcW w:w="6710" w:type="dxa"/>
          </w:tcPr>
          <w:p w14:paraId="192BB554" w14:textId="77777777" w:rsidR="004C37B9" w:rsidRDefault="004B0C60">
            <w:r>
              <w:t>KU32_MASK_BIT_30</w:t>
            </w:r>
          </w:p>
        </w:tc>
        <w:tc>
          <w:tcPr>
            <w:tcW w:w="3355" w:type="dxa"/>
          </w:tcPr>
          <w:p w14:paraId="3CD8158F" w14:textId="77777777" w:rsidR="004C37B9" w:rsidRDefault="004B0C60">
            <w:r>
              <w:t>((uint32) 0x40000000uL)</w:t>
            </w:r>
          </w:p>
        </w:tc>
      </w:tr>
      <w:tr w:rsidR="004C37B9" w14:paraId="175E0F27" w14:textId="77777777" w:rsidTr="004C37B9">
        <w:tc>
          <w:tcPr>
            <w:tcW w:w="10065" w:type="dxa"/>
            <w:gridSpan w:val="2"/>
            <w:shd w:val="clear" w:color="auto" w:fill="000080"/>
          </w:tcPr>
          <w:p w14:paraId="01DD06E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0679AF7" w14:textId="77777777" w:rsidTr="004C37B9">
        <w:tc>
          <w:tcPr>
            <w:tcW w:w="10065" w:type="dxa"/>
            <w:gridSpan w:val="2"/>
          </w:tcPr>
          <w:p w14:paraId="0E781919" w14:textId="77777777" w:rsidR="004C37B9" w:rsidRDefault="004B0C60">
            <w:r>
              <w:t>#define KU32_MASK_BIT_30 ((uint32) 0x40000000uL)</w:t>
            </w:r>
          </w:p>
        </w:tc>
      </w:tr>
      <w:tr w:rsidR="004C37B9" w14:paraId="4620B0D5" w14:textId="77777777" w:rsidTr="004C37B9">
        <w:tc>
          <w:tcPr>
            <w:tcW w:w="10065" w:type="dxa"/>
            <w:gridSpan w:val="2"/>
            <w:shd w:val="clear" w:color="auto" w:fill="000080"/>
          </w:tcPr>
          <w:p w14:paraId="11B0C92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27E6804" w14:textId="77777777" w:rsidTr="004C37B9">
        <w:tc>
          <w:tcPr>
            <w:tcW w:w="10065" w:type="dxa"/>
            <w:gridSpan w:val="2"/>
          </w:tcPr>
          <w:p w14:paraId="6F2CBDE8" w14:textId="77777777" w:rsidR="004C37B9" w:rsidRDefault="004B0C60">
            <w:r>
              <w:t>NA</w:t>
            </w:r>
          </w:p>
        </w:tc>
      </w:tr>
    </w:tbl>
    <w:p w14:paraId="6669294F" w14:textId="77777777" w:rsidR="004C37B9" w:rsidRDefault="004B0C60">
      <w:pPr>
        <w:pStyle w:val="Heading3"/>
      </w:pPr>
      <w:r>
        <w:t>KU32_MASK_BIT_31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8"/>
        <w:gridCol w:w="3307"/>
      </w:tblGrid>
      <w:tr w:rsidR="004C37B9" w14:paraId="57D3CB7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629CF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12C3400" w14:textId="77777777" w:rsidR="004C37B9" w:rsidRDefault="004B0C60">
            <w:r>
              <w:t>Value</w:t>
            </w:r>
          </w:p>
        </w:tc>
      </w:tr>
      <w:tr w:rsidR="004C37B9" w14:paraId="5E15EDC7" w14:textId="77777777" w:rsidTr="004C37B9">
        <w:tc>
          <w:tcPr>
            <w:tcW w:w="6710" w:type="dxa"/>
          </w:tcPr>
          <w:p w14:paraId="7331DB3D" w14:textId="77777777" w:rsidR="004C37B9" w:rsidRDefault="004B0C60">
            <w:r>
              <w:t>KU32_MASK_BIT_31</w:t>
            </w:r>
          </w:p>
        </w:tc>
        <w:tc>
          <w:tcPr>
            <w:tcW w:w="3355" w:type="dxa"/>
          </w:tcPr>
          <w:p w14:paraId="5AB49DC8" w14:textId="77777777" w:rsidR="004C37B9" w:rsidRDefault="004B0C60">
            <w:r>
              <w:t>((uint32) 0x80000000uL)</w:t>
            </w:r>
          </w:p>
        </w:tc>
      </w:tr>
      <w:tr w:rsidR="004C37B9" w14:paraId="31E893E9" w14:textId="77777777" w:rsidTr="004C37B9">
        <w:tc>
          <w:tcPr>
            <w:tcW w:w="10065" w:type="dxa"/>
            <w:gridSpan w:val="2"/>
            <w:shd w:val="clear" w:color="auto" w:fill="000080"/>
          </w:tcPr>
          <w:p w14:paraId="0A4FC94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429E06B" w14:textId="77777777" w:rsidTr="004C37B9">
        <w:tc>
          <w:tcPr>
            <w:tcW w:w="10065" w:type="dxa"/>
            <w:gridSpan w:val="2"/>
          </w:tcPr>
          <w:p w14:paraId="427F2E8E" w14:textId="77777777" w:rsidR="004C37B9" w:rsidRDefault="004B0C60">
            <w:r>
              <w:t>#define KU32_MASK_BIT_31 ((uint32) 0x80000000uL)</w:t>
            </w:r>
          </w:p>
        </w:tc>
      </w:tr>
      <w:tr w:rsidR="004C37B9" w14:paraId="2B0ECD56" w14:textId="77777777" w:rsidTr="004C37B9">
        <w:tc>
          <w:tcPr>
            <w:tcW w:w="10065" w:type="dxa"/>
            <w:gridSpan w:val="2"/>
            <w:shd w:val="clear" w:color="auto" w:fill="000080"/>
          </w:tcPr>
          <w:p w14:paraId="759332B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3B1DDD5" w14:textId="77777777" w:rsidTr="004C37B9">
        <w:tc>
          <w:tcPr>
            <w:tcW w:w="10065" w:type="dxa"/>
            <w:gridSpan w:val="2"/>
          </w:tcPr>
          <w:p w14:paraId="71E83122" w14:textId="77777777" w:rsidR="004C37B9" w:rsidRDefault="004B0C60">
            <w:r>
              <w:t>NA</w:t>
            </w:r>
          </w:p>
        </w:tc>
      </w:tr>
    </w:tbl>
    <w:p w14:paraId="09983795" w14:textId="77777777" w:rsidR="004C37B9" w:rsidRDefault="004B0C60">
      <w:pPr>
        <w:pStyle w:val="Heading3"/>
      </w:pPr>
      <w:r>
        <w:t>KU32_MASK_BIT_4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343C9C8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F9904B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C56425D" w14:textId="77777777" w:rsidR="004C37B9" w:rsidRDefault="004B0C60">
            <w:r>
              <w:t>Value</w:t>
            </w:r>
          </w:p>
        </w:tc>
      </w:tr>
      <w:tr w:rsidR="004C37B9" w14:paraId="577683E1" w14:textId="77777777" w:rsidTr="004C37B9">
        <w:tc>
          <w:tcPr>
            <w:tcW w:w="6710" w:type="dxa"/>
          </w:tcPr>
          <w:p w14:paraId="144D264F" w14:textId="77777777" w:rsidR="004C37B9" w:rsidRDefault="004B0C60">
            <w:r>
              <w:t>KU32_MASK_BIT_4</w:t>
            </w:r>
          </w:p>
        </w:tc>
        <w:tc>
          <w:tcPr>
            <w:tcW w:w="3355" w:type="dxa"/>
          </w:tcPr>
          <w:p w14:paraId="6EC35A92" w14:textId="77777777" w:rsidR="004C37B9" w:rsidRDefault="004B0C60">
            <w:r>
              <w:t>((uint32) 0x10uL)</w:t>
            </w:r>
          </w:p>
        </w:tc>
      </w:tr>
      <w:tr w:rsidR="004C37B9" w14:paraId="4F87E2B5" w14:textId="77777777" w:rsidTr="004C37B9">
        <w:tc>
          <w:tcPr>
            <w:tcW w:w="10065" w:type="dxa"/>
            <w:gridSpan w:val="2"/>
            <w:shd w:val="clear" w:color="auto" w:fill="000080"/>
          </w:tcPr>
          <w:p w14:paraId="78AE3DD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BF25FD1" w14:textId="77777777" w:rsidTr="004C37B9">
        <w:tc>
          <w:tcPr>
            <w:tcW w:w="10065" w:type="dxa"/>
            <w:gridSpan w:val="2"/>
          </w:tcPr>
          <w:p w14:paraId="2B11262D" w14:textId="77777777" w:rsidR="004C37B9" w:rsidRDefault="004B0C60">
            <w:r>
              <w:lastRenderedPageBreak/>
              <w:t>#define KU32_MASK_BIT_4 ((uint32) 0x10uL)</w:t>
            </w:r>
          </w:p>
        </w:tc>
      </w:tr>
      <w:tr w:rsidR="004C37B9" w14:paraId="7D070FDA" w14:textId="77777777" w:rsidTr="004C37B9">
        <w:tc>
          <w:tcPr>
            <w:tcW w:w="10065" w:type="dxa"/>
            <w:gridSpan w:val="2"/>
            <w:shd w:val="clear" w:color="auto" w:fill="000080"/>
          </w:tcPr>
          <w:p w14:paraId="2C52BC1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2EF8998" w14:textId="77777777" w:rsidTr="004C37B9">
        <w:tc>
          <w:tcPr>
            <w:tcW w:w="10065" w:type="dxa"/>
            <w:gridSpan w:val="2"/>
          </w:tcPr>
          <w:p w14:paraId="12F8194E" w14:textId="77777777" w:rsidR="004C37B9" w:rsidRDefault="004B0C60">
            <w:r>
              <w:t>NA</w:t>
            </w:r>
          </w:p>
        </w:tc>
      </w:tr>
    </w:tbl>
    <w:p w14:paraId="4A7E7844" w14:textId="77777777" w:rsidR="004C37B9" w:rsidRDefault="004B0C60">
      <w:pPr>
        <w:pStyle w:val="Heading3"/>
      </w:pPr>
      <w:r>
        <w:t>KU32_MASK_BIT_5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7E2E132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0D89FB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1734515" w14:textId="77777777" w:rsidR="004C37B9" w:rsidRDefault="004B0C60">
            <w:r>
              <w:t>Value</w:t>
            </w:r>
          </w:p>
        </w:tc>
      </w:tr>
      <w:tr w:rsidR="004C37B9" w14:paraId="739A54FB" w14:textId="77777777" w:rsidTr="004C37B9">
        <w:tc>
          <w:tcPr>
            <w:tcW w:w="6710" w:type="dxa"/>
          </w:tcPr>
          <w:p w14:paraId="48A2189C" w14:textId="77777777" w:rsidR="004C37B9" w:rsidRDefault="004B0C60">
            <w:r>
              <w:t>KU32_MASK_BIT_5</w:t>
            </w:r>
          </w:p>
        </w:tc>
        <w:tc>
          <w:tcPr>
            <w:tcW w:w="3355" w:type="dxa"/>
          </w:tcPr>
          <w:p w14:paraId="0D96F74F" w14:textId="77777777" w:rsidR="004C37B9" w:rsidRDefault="004B0C60">
            <w:r>
              <w:t>((uint32) 0x20uL)</w:t>
            </w:r>
          </w:p>
        </w:tc>
      </w:tr>
      <w:tr w:rsidR="004C37B9" w14:paraId="60A35D36" w14:textId="77777777" w:rsidTr="004C37B9">
        <w:tc>
          <w:tcPr>
            <w:tcW w:w="10065" w:type="dxa"/>
            <w:gridSpan w:val="2"/>
            <w:shd w:val="clear" w:color="auto" w:fill="000080"/>
          </w:tcPr>
          <w:p w14:paraId="02BB25B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C13E72F" w14:textId="77777777" w:rsidTr="004C37B9">
        <w:tc>
          <w:tcPr>
            <w:tcW w:w="10065" w:type="dxa"/>
            <w:gridSpan w:val="2"/>
          </w:tcPr>
          <w:p w14:paraId="763BB822" w14:textId="77777777" w:rsidR="004C37B9" w:rsidRDefault="004B0C60">
            <w:r>
              <w:t>#define KU32_MASK_BIT_5 ((uint32) 0x20uL)</w:t>
            </w:r>
          </w:p>
        </w:tc>
      </w:tr>
      <w:tr w:rsidR="004C37B9" w14:paraId="51AB4DD9" w14:textId="77777777" w:rsidTr="004C37B9">
        <w:tc>
          <w:tcPr>
            <w:tcW w:w="10065" w:type="dxa"/>
            <w:gridSpan w:val="2"/>
            <w:shd w:val="clear" w:color="auto" w:fill="000080"/>
          </w:tcPr>
          <w:p w14:paraId="5298F99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37AB5CD" w14:textId="77777777" w:rsidTr="004C37B9">
        <w:tc>
          <w:tcPr>
            <w:tcW w:w="10065" w:type="dxa"/>
            <w:gridSpan w:val="2"/>
          </w:tcPr>
          <w:p w14:paraId="33D668AE" w14:textId="77777777" w:rsidR="004C37B9" w:rsidRDefault="004B0C60">
            <w:r>
              <w:t>NA</w:t>
            </w:r>
          </w:p>
        </w:tc>
      </w:tr>
    </w:tbl>
    <w:p w14:paraId="559D441A" w14:textId="77777777" w:rsidR="004C37B9" w:rsidRDefault="004B0C60">
      <w:pPr>
        <w:pStyle w:val="Heading3"/>
      </w:pPr>
      <w:r>
        <w:t>KU32_MASK_BIT_6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38C2C30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4A6FF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BB70EE1" w14:textId="77777777" w:rsidR="004C37B9" w:rsidRDefault="004B0C60">
            <w:r>
              <w:t>Value</w:t>
            </w:r>
          </w:p>
        </w:tc>
      </w:tr>
      <w:tr w:rsidR="004C37B9" w14:paraId="39433598" w14:textId="77777777" w:rsidTr="004C37B9">
        <w:tc>
          <w:tcPr>
            <w:tcW w:w="6710" w:type="dxa"/>
          </w:tcPr>
          <w:p w14:paraId="22BFBB2E" w14:textId="77777777" w:rsidR="004C37B9" w:rsidRDefault="004B0C60">
            <w:r>
              <w:t>KU32_MASK_BIT_6</w:t>
            </w:r>
          </w:p>
        </w:tc>
        <w:tc>
          <w:tcPr>
            <w:tcW w:w="3355" w:type="dxa"/>
          </w:tcPr>
          <w:p w14:paraId="307CA7EE" w14:textId="77777777" w:rsidR="004C37B9" w:rsidRDefault="004B0C60">
            <w:r>
              <w:t>((uint32) 0x40uL)</w:t>
            </w:r>
          </w:p>
        </w:tc>
      </w:tr>
      <w:tr w:rsidR="004C37B9" w14:paraId="600E4825" w14:textId="77777777" w:rsidTr="004C37B9">
        <w:tc>
          <w:tcPr>
            <w:tcW w:w="10065" w:type="dxa"/>
            <w:gridSpan w:val="2"/>
            <w:shd w:val="clear" w:color="auto" w:fill="000080"/>
          </w:tcPr>
          <w:p w14:paraId="626BE3C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D1C928E" w14:textId="77777777" w:rsidTr="004C37B9">
        <w:tc>
          <w:tcPr>
            <w:tcW w:w="10065" w:type="dxa"/>
            <w:gridSpan w:val="2"/>
          </w:tcPr>
          <w:p w14:paraId="1EF2A124" w14:textId="77777777" w:rsidR="004C37B9" w:rsidRDefault="004B0C60">
            <w:r>
              <w:t>#define KU32_MASK_BIT_6 ((uint32) 0x40uL)</w:t>
            </w:r>
          </w:p>
        </w:tc>
      </w:tr>
      <w:tr w:rsidR="004C37B9" w14:paraId="2BA143BE" w14:textId="77777777" w:rsidTr="004C37B9">
        <w:tc>
          <w:tcPr>
            <w:tcW w:w="10065" w:type="dxa"/>
            <w:gridSpan w:val="2"/>
            <w:shd w:val="clear" w:color="auto" w:fill="000080"/>
          </w:tcPr>
          <w:p w14:paraId="2C2F3F6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474E2DE" w14:textId="77777777" w:rsidTr="004C37B9">
        <w:tc>
          <w:tcPr>
            <w:tcW w:w="10065" w:type="dxa"/>
            <w:gridSpan w:val="2"/>
          </w:tcPr>
          <w:p w14:paraId="64B08F43" w14:textId="77777777" w:rsidR="004C37B9" w:rsidRDefault="004B0C60">
            <w:r>
              <w:t>NA</w:t>
            </w:r>
          </w:p>
        </w:tc>
      </w:tr>
    </w:tbl>
    <w:p w14:paraId="73303D35" w14:textId="77777777" w:rsidR="004C37B9" w:rsidRDefault="004B0C60">
      <w:pPr>
        <w:pStyle w:val="Heading3"/>
      </w:pPr>
      <w:r>
        <w:t>KU32_MASK_BIT_7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7D119AA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A8FCF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9FC3F35" w14:textId="77777777" w:rsidR="004C37B9" w:rsidRDefault="004B0C60">
            <w:r>
              <w:t>Value</w:t>
            </w:r>
          </w:p>
        </w:tc>
      </w:tr>
      <w:tr w:rsidR="004C37B9" w14:paraId="5F1E1D6C" w14:textId="77777777" w:rsidTr="004C37B9">
        <w:tc>
          <w:tcPr>
            <w:tcW w:w="6710" w:type="dxa"/>
          </w:tcPr>
          <w:p w14:paraId="276821E3" w14:textId="77777777" w:rsidR="004C37B9" w:rsidRDefault="004B0C60">
            <w:r>
              <w:t>KU32_MASK_BIT_7</w:t>
            </w:r>
          </w:p>
        </w:tc>
        <w:tc>
          <w:tcPr>
            <w:tcW w:w="3355" w:type="dxa"/>
          </w:tcPr>
          <w:p w14:paraId="60E8D41C" w14:textId="77777777" w:rsidR="004C37B9" w:rsidRDefault="004B0C60">
            <w:r>
              <w:t>((uint32) 0x80uL)</w:t>
            </w:r>
          </w:p>
        </w:tc>
      </w:tr>
      <w:tr w:rsidR="004C37B9" w14:paraId="52BA60A8" w14:textId="77777777" w:rsidTr="004C37B9">
        <w:tc>
          <w:tcPr>
            <w:tcW w:w="10065" w:type="dxa"/>
            <w:gridSpan w:val="2"/>
            <w:shd w:val="clear" w:color="auto" w:fill="000080"/>
          </w:tcPr>
          <w:p w14:paraId="215B9D9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CA72D32" w14:textId="77777777" w:rsidTr="004C37B9">
        <w:tc>
          <w:tcPr>
            <w:tcW w:w="10065" w:type="dxa"/>
            <w:gridSpan w:val="2"/>
          </w:tcPr>
          <w:p w14:paraId="531AF7F4" w14:textId="77777777" w:rsidR="004C37B9" w:rsidRDefault="004B0C60">
            <w:r>
              <w:t>#define KU32_MASK_BIT_7 ((uint32) 0x80uL)</w:t>
            </w:r>
          </w:p>
        </w:tc>
      </w:tr>
      <w:tr w:rsidR="004C37B9" w14:paraId="27D66430" w14:textId="77777777" w:rsidTr="004C37B9">
        <w:tc>
          <w:tcPr>
            <w:tcW w:w="10065" w:type="dxa"/>
            <w:gridSpan w:val="2"/>
            <w:shd w:val="clear" w:color="auto" w:fill="000080"/>
          </w:tcPr>
          <w:p w14:paraId="447DC40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4750C20" w14:textId="77777777" w:rsidTr="004C37B9">
        <w:tc>
          <w:tcPr>
            <w:tcW w:w="10065" w:type="dxa"/>
            <w:gridSpan w:val="2"/>
          </w:tcPr>
          <w:p w14:paraId="66CE53E3" w14:textId="77777777" w:rsidR="004C37B9" w:rsidRDefault="004B0C60">
            <w:r>
              <w:t>NA</w:t>
            </w:r>
          </w:p>
        </w:tc>
      </w:tr>
    </w:tbl>
    <w:p w14:paraId="695EE73D" w14:textId="77777777" w:rsidR="004C37B9" w:rsidRDefault="004B0C60">
      <w:pPr>
        <w:pStyle w:val="Heading3"/>
      </w:pPr>
      <w:r>
        <w:t>KU32_MASK_BIT_8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64EC940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D9F12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C05C893" w14:textId="77777777" w:rsidR="004C37B9" w:rsidRDefault="004B0C60">
            <w:r>
              <w:t>Value</w:t>
            </w:r>
          </w:p>
        </w:tc>
      </w:tr>
      <w:tr w:rsidR="004C37B9" w14:paraId="7B0B7702" w14:textId="77777777" w:rsidTr="004C37B9">
        <w:tc>
          <w:tcPr>
            <w:tcW w:w="6710" w:type="dxa"/>
          </w:tcPr>
          <w:p w14:paraId="62F7CE92" w14:textId="77777777" w:rsidR="004C37B9" w:rsidRDefault="004B0C60">
            <w:r>
              <w:t>KU32_MASK_BIT_8</w:t>
            </w:r>
          </w:p>
        </w:tc>
        <w:tc>
          <w:tcPr>
            <w:tcW w:w="3355" w:type="dxa"/>
          </w:tcPr>
          <w:p w14:paraId="57BCA4CF" w14:textId="77777777" w:rsidR="004C37B9" w:rsidRDefault="004B0C60">
            <w:r>
              <w:t>((uint32) 0x100uL)</w:t>
            </w:r>
          </w:p>
        </w:tc>
      </w:tr>
      <w:tr w:rsidR="004C37B9" w14:paraId="40CA2E01" w14:textId="77777777" w:rsidTr="004C37B9">
        <w:tc>
          <w:tcPr>
            <w:tcW w:w="10065" w:type="dxa"/>
            <w:gridSpan w:val="2"/>
            <w:shd w:val="clear" w:color="auto" w:fill="000080"/>
          </w:tcPr>
          <w:p w14:paraId="01E1717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3C95750" w14:textId="77777777" w:rsidTr="004C37B9">
        <w:tc>
          <w:tcPr>
            <w:tcW w:w="10065" w:type="dxa"/>
            <w:gridSpan w:val="2"/>
          </w:tcPr>
          <w:p w14:paraId="2753C56B" w14:textId="77777777" w:rsidR="004C37B9" w:rsidRDefault="004B0C60">
            <w:r>
              <w:t>#define KU32_MASK_BIT_8 ((uint32) 0x100uL)</w:t>
            </w:r>
          </w:p>
        </w:tc>
      </w:tr>
      <w:tr w:rsidR="004C37B9" w14:paraId="79F90035" w14:textId="77777777" w:rsidTr="004C37B9">
        <w:tc>
          <w:tcPr>
            <w:tcW w:w="10065" w:type="dxa"/>
            <w:gridSpan w:val="2"/>
            <w:shd w:val="clear" w:color="auto" w:fill="000080"/>
          </w:tcPr>
          <w:p w14:paraId="6E276FC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700E741" w14:textId="77777777" w:rsidTr="004C37B9">
        <w:tc>
          <w:tcPr>
            <w:tcW w:w="10065" w:type="dxa"/>
            <w:gridSpan w:val="2"/>
          </w:tcPr>
          <w:p w14:paraId="6089F174" w14:textId="77777777" w:rsidR="004C37B9" w:rsidRDefault="004B0C60">
            <w:r>
              <w:t>NA</w:t>
            </w:r>
          </w:p>
        </w:tc>
      </w:tr>
    </w:tbl>
    <w:p w14:paraId="68B4629B" w14:textId="77777777" w:rsidR="004C37B9" w:rsidRDefault="004B0C60">
      <w:pPr>
        <w:pStyle w:val="Heading3"/>
      </w:pPr>
      <w:r>
        <w:t>KU32_MASK_BIT_9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638941B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37C4C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584D26B" w14:textId="77777777" w:rsidR="004C37B9" w:rsidRDefault="004B0C60">
            <w:r>
              <w:t>Value</w:t>
            </w:r>
          </w:p>
        </w:tc>
      </w:tr>
      <w:tr w:rsidR="004C37B9" w14:paraId="704303ED" w14:textId="77777777" w:rsidTr="004C37B9">
        <w:tc>
          <w:tcPr>
            <w:tcW w:w="6710" w:type="dxa"/>
          </w:tcPr>
          <w:p w14:paraId="23A9EF94" w14:textId="77777777" w:rsidR="004C37B9" w:rsidRDefault="004B0C60">
            <w:r>
              <w:t>KU32_MASK_BIT_9</w:t>
            </w:r>
          </w:p>
        </w:tc>
        <w:tc>
          <w:tcPr>
            <w:tcW w:w="3355" w:type="dxa"/>
          </w:tcPr>
          <w:p w14:paraId="4958D728" w14:textId="77777777" w:rsidR="004C37B9" w:rsidRDefault="004B0C60">
            <w:r>
              <w:t>((uint32) 0x200uL)</w:t>
            </w:r>
          </w:p>
        </w:tc>
      </w:tr>
      <w:tr w:rsidR="004C37B9" w14:paraId="09BD2F61" w14:textId="77777777" w:rsidTr="004C37B9">
        <w:tc>
          <w:tcPr>
            <w:tcW w:w="10065" w:type="dxa"/>
            <w:gridSpan w:val="2"/>
            <w:shd w:val="clear" w:color="auto" w:fill="000080"/>
          </w:tcPr>
          <w:p w14:paraId="55FA989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1688EB2" w14:textId="77777777" w:rsidTr="004C37B9">
        <w:tc>
          <w:tcPr>
            <w:tcW w:w="10065" w:type="dxa"/>
            <w:gridSpan w:val="2"/>
          </w:tcPr>
          <w:p w14:paraId="39CF5123" w14:textId="77777777" w:rsidR="004C37B9" w:rsidRDefault="004B0C60">
            <w:r>
              <w:t>#define KU32_MASK_BIT_9 ((uint32) 0x200uL)</w:t>
            </w:r>
          </w:p>
        </w:tc>
      </w:tr>
      <w:tr w:rsidR="004C37B9" w14:paraId="73FFB606" w14:textId="77777777" w:rsidTr="004C37B9">
        <w:tc>
          <w:tcPr>
            <w:tcW w:w="10065" w:type="dxa"/>
            <w:gridSpan w:val="2"/>
            <w:shd w:val="clear" w:color="auto" w:fill="000080"/>
          </w:tcPr>
          <w:p w14:paraId="03371A7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5CC33BA" w14:textId="77777777" w:rsidTr="004C37B9">
        <w:tc>
          <w:tcPr>
            <w:tcW w:w="10065" w:type="dxa"/>
            <w:gridSpan w:val="2"/>
          </w:tcPr>
          <w:p w14:paraId="33F7001D" w14:textId="77777777" w:rsidR="004C37B9" w:rsidRDefault="004B0C60">
            <w:r>
              <w:t>NA</w:t>
            </w:r>
          </w:p>
        </w:tc>
      </w:tr>
    </w:tbl>
    <w:p w14:paraId="25E91C39" w14:textId="77777777" w:rsidR="004C37B9" w:rsidRDefault="004B0C60">
      <w:pPr>
        <w:pStyle w:val="Heading3"/>
      </w:pPr>
      <w:r>
        <w:t>KU32_MASK_BYTE_HIGH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179D33D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EC6C4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B02DB20" w14:textId="77777777" w:rsidR="004C37B9" w:rsidRDefault="004B0C60">
            <w:r>
              <w:t>Value</w:t>
            </w:r>
          </w:p>
        </w:tc>
      </w:tr>
      <w:tr w:rsidR="004C37B9" w14:paraId="54EEB84D" w14:textId="77777777" w:rsidTr="004C37B9">
        <w:tc>
          <w:tcPr>
            <w:tcW w:w="6710" w:type="dxa"/>
          </w:tcPr>
          <w:p w14:paraId="04DB8BF1" w14:textId="77777777" w:rsidR="004C37B9" w:rsidRDefault="004B0C60">
            <w:r>
              <w:t>KU32_MASK_BYTE_HIGH</w:t>
            </w:r>
          </w:p>
        </w:tc>
        <w:tc>
          <w:tcPr>
            <w:tcW w:w="3355" w:type="dxa"/>
          </w:tcPr>
          <w:p w14:paraId="75944A2E" w14:textId="77777777" w:rsidR="004C37B9" w:rsidRDefault="004B0C60">
            <w:r>
              <w:t>((uint32) 0xFF000000uL)</w:t>
            </w:r>
          </w:p>
        </w:tc>
      </w:tr>
      <w:tr w:rsidR="004C37B9" w14:paraId="491CD3EC" w14:textId="77777777" w:rsidTr="004C37B9">
        <w:tc>
          <w:tcPr>
            <w:tcW w:w="10065" w:type="dxa"/>
            <w:gridSpan w:val="2"/>
            <w:shd w:val="clear" w:color="auto" w:fill="000080"/>
          </w:tcPr>
          <w:p w14:paraId="652149E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F08CCC8" w14:textId="77777777" w:rsidTr="004C37B9">
        <w:tc>
          <w:tcPr>
            <w:tcW w:w="10065" w:type="dxa"/>
            <w:gridSpan w:val="2"/>
          </w:tcPr>
          <w:p w14:paraId="71FAD6A1" w14:textId="77777777" w:rsidR="004C37B9" w:rsidRDefault="004B0C60">
            <w:r>
              <w:t>#define KU32_MASK_BYTE_HIGH ((uint32) 0xFF000000uL)</w:t>
            </w:r>
          </w:p>
        </w:tc>
      </w:tr>
      <w:tr w:rsidR="004C37B9" w14:paraId="078636FB" w14:textId="77777777" w:rsidTr="004C37B9">
        <w:tc>
          <w:tcPr>
            <w:tcW w:w="10065" w:type="dxa"/>
            <w:gridSpan w:val="2"/>
            <w:shd w:val="clear" w:color="auto" w:fill="000080"/>
          </w:tcPr>
          <w:p w14:paraId="4FA4FCE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EA24303" w14:textId="77777777" w:rsidTr="004C37B9">
        <w:tc>
          <w:tcPr>
            <w:tcW w:w="10065" w:type="dxa"/>
            <w:gridSpan w:val="2"/>
          </w:tcPr>
          <w:p w14:paraId="42F7FC99" w14:textId="77777777" w:rsidR="004C37B9" w:rsidRDefault="004B0C60">
            <w:r>
              <w:lastRenderedPageBreak/>
              <w:t>NA</w:t>
            </w:r>
          </w:p>
        </w:tc>
      </w:tr>
    </w:tbl>
    <w:p w14:paraId="71F1A43A" w14:textId="77777777" w:rsidR="004C37B9" w:rsidRDefault="004B0C60">
      <w:pPr>
        <w:pStyle w:val="Heading3"/>
      </w:pPr>
      <w:r>
        <w:t>KU32_MASK_BYTE_HIGH_MIDDLE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4C37B9" w14:paraId="2A585FC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E36329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040A074" w14:textId="77777777" w:rsidR="004C37B9" w:rsidRDefault="004B0C60">
            <w:r>
              <w:t>Value</w:t>
            </w:r>
          </w:p>
        </w:tc>
      </w:tr>
      <w:tr w:rsidR="004C37B9" w14:paraId="6DD819D7" w14:textId="77777777" w:rsidTr="004C37B9">
        <w:tc>
          <w:tcPr>
            <w:tcW w:w="6710" w:type="dxa"/>
          </w:tcPr>
          <w:p w14:paraId="1B601743" w14:textId="77777777" w:rsidR="004C37B9" w:rsidRDefault="004B0C60">
            <w:r>
              <w:t>KU32_MASK_BYTE_HIGH_MIDDLE</w:t>
            </w:r>
          </w:p>
        </w:tc>
        <w:tc>
          <w:tcPr>
            <w:tcW w:w="3355" w:type="dxa"/>
          </w:tcPr>
          <w:p w14:paraId="50692C5F" w14:textId="77777777" w:rsidR="004C37B9" w:rsidRDefault="004B0C60">
            <w:r>
              <w:t>((uint32) 0x00FF0000uL)</w:t>
            </w:r>
          </w:p>
        </w:tc>
      </w:tr>
      <w:tr w:rsidR="004C37B9" w14:paraId="20AEC4C2" w14:textId="77777777" w:rsidTr="004C37B9">
        <w:tc>
          <w:tcPr>
            <w:tcW w:w="10065" w:type="dxa"/>
            <w:gridSpan w:val="2"/>
            <w:shd w:val="clear" w:color="auto" w:fill="000080"/>
          </w:tcPr>
          <w:p w14:paraId="16644B7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8BE74DC" w14:textId="77777777" w:rsidTr="004C37B9">
        <w:tc>
          <w:tcPr>
            <w:tcW w:w="10065" w:type="dxa"/>
            <w:gridSpan w:val="2"/>
          </w:tcPr>
          <w:p w14:paraId="6BBEFB60" w14:textId="77777777" w:rsidR="004C37B9" w:rsidRDefault="004B0C60">
            <w:r>
              <w:t>#define KU32_MASK_BYTE_HIGH_MIDDLE ((uint32) 0x00FF0000uL)</w:t>
            </w:r>
          </w:p>
        </w:tc>
      </w:tr>
      <w:tr w:rsidR="004C37B9" w14:paraId="56F79117" w14:textId="77777777" w:rsidTr="004C37B9">
        <w:tc>
          <w:tcPr>
            <w:tcW w:w="10065" w:type="dxa"/>
            <w:gridSpan w:val="2"/>
            <w:shd w:val="clear" w:color="auto" w:fill="000080"/>
          </w:tcPr>
          <w:p w14:paraId="5D95CD7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773D353" w14:textId="77777777" w:rsidTr="004C37B9">
        <w:tc>
          <w:tcPr>
            <w:tcW w:w="10065" w:type="dxa"/>
            <w:gridSpan w:val="2"/>
          </w:tcPr>
          <w:p w14:paraId="7285F0CD" w14:textId="77777777" w:rsidR="004C37B9" w:rsidRDefault="004B0C60">
            <w:r>
              <w:t>NA</w:t>
            </w:r>
          </w:p>
        </w:tc>
      </w:tr>
    </w:tbl>
    <w:p w14:paraId="517ECB87" w14:textId="77777777" w:rsidR="004C37B9" w:rsidRDefault="004B0C60">
      <w:pPr>
        <w:pStyle w:val="Heading3"/>
      </w:pPr>
      <w:r>
        <w:t>KU32_MASK_BYTE_LOW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2"/>
        <w:gridCol w:w="3303"/>
      </w:tblGrid>
      <w:tr w:rsidR="004C37B9" w14:paraId="323BBB2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852D29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C6678F8" w14:textId="77777777" w:rsidR="004C37B9" w:rsidRDefault="004B0C60">
            <w:r>
              <w:t>Value</w:t>
            </w:r>
          </w:p>
        </w:tc>
      </w:tr>
      <w:tr w:rsidR="004C37B9" w14:paraId="7C75A3D1" w14:textId="77777777" w:rsidTr="004C37B9">
        <w:tc>
          <w:tcPr>
            <w:tcW w:w="6710" w:type="dxa"/>
          </w:tcPr>
          <w:p w14:paraId="38889B91" w14:textId="77777777" w:rsidR="004C37B9" w:rsidRDefault="004B0C60">
            <w:r>
              <w:t>KU32_MASK_BYTE_LOW</w:t>
            </w:r>
          </w:p>
        </w:tc>
        <w:tc>
          <w:tcPr>
            <w:tcW w:w="3355" w:type="dxa"/>
          </w:tcPr>
          <w:p w14:paraId="6BC4EAEE" w14:textId="77777777" w:rsidR="004C37B9" w:rsidRDefault="004B0C60">
            <w:r>
              <w:t>((uint32) 0x000000FFuL)</w:t>
            </w:r>
          </w:p>
        </w:tc>
      </w:tr>
      <w:tr w:rsidR="004C37B9" w14:paraId="3F16B133" w14:textId="77777777" w:rsidTr="004C37B9">
        <w:tc>
          <w:tcPr>
            <w:tcW w:w="10065" w:type="dxa"/>
            <w:gridSpan w:val="2"/>
            <w:shd w:val="clear" w:color="auto" w:fill="000080"/>
          </w:tcPr>
          <w:p w14:paraId="481A96C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28E200A" w14:textId="77777777" w:rsidTr="004C37B9">
        <w:tc>
          <w:tcPr>
            <w:tcW w:w="10065" w:type="dxa"/>
            <w:gridSpan w:val="2"/>
          </w:tcPr>
          <w:p w14:paraId="6498BCC1" w14:textId="77777777" w:rsidR="004C37B9" w:rsidRDefault="004B0C60">
            <w:r>
              <w:t>#define KU32_MASK_BYTE_LOW ((uint32) 0x000000FFuL)</w:t>
            </w:r>
          </w:p>
        </w:tc>
      </w:tr>
      <w:tr w:rsidR="004C37B9" w14:paraId="2F638CE6" w14:textId="77777777" w:rsidTr="004C37B9">
        <w:tc>
          <w:tcPr>
            <w:tcW w:w="10065" w:type="dxa"/>
            <w:gridSpan w:val="2"/>
            <w:shd w:val="clear" w:color="auto" w:fill="000080"/>
          </w:tcPr>
          <w:p w14:paraId="316FF70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284C46" w14:textId="77777777" w:rsidTr="004C37B9">
        <w:tc>
          <w:tcPr>
            <w:tcW w:w="10065" w:type="dxa"/>
            <w:gridSpan w:val="2"/>
          </w:tcPr>
          <w:p w14:paraId="19211B7D" w14:textId="77777777" w:rsidR="004C37B9" w:rsidRDefault="004B0C60">
            <w:r>
              <w:t>NA</w:t>
            </w:r>
          </w:p>
        </w:tc>
      </w:tr>
    </w:tbl>
    <w:p w14:paraId="7302E64E" w14:textId="77777777" w:rsidR="004C37B9" w:rsidRDefault="004B0C60">
      <w:pPr>
        <w:pStyle w:val="Heading3"/>
      </w:pPr>
      <w:r>
        <w:t>KU32_MASK_BYTE_LOW_MIDDLE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4C37B9" w14:paraId="669990B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14A261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A4F00B" w14:textId="77777777" w:rsidR="004C37B9" w:rsidRDefault="004B0C60">
            <w:r>
              <w:t>Value</w:t>
            </w:r>
          </w:p>
        </w:tc>
      </w:tr>
      <w:tr w:rsidR="004C37B9" w14:paraId="0538D6A3" w14:textId="77777777" w:rsidTr="004C37B9">
        <w:tc>
          <w:tcPr>
            <w:tcW w:w="6710" w:type="dxa"/>
          </w:tcPr>
          <w:p w14:paraId="2C528C16" w14:textId="77777777" w:rsidR="004C37B9" w:rsidRDefault="004B0C60">
            <w:r>
              <w:t>KU32_MASK_BYTE_LOW_MIDDLE</w:t>
            </w:r>
          </w:p>
        </w:tc>
        <w:tc>
          <w:tcPr>
            <w:tcW w:w="3355" w:type="dxa"/>
          </w:tcPr>
          <w:p w14:paraId="75D4F145" w14:textId="77777777" w:rsidR="004C37B9" w:rsidRDefault="004B0C60">
            <w:r>
              <w:t>((uint32) 0x0000FF00uL)</w:t>
            </w:r>
          </w:p>
        </w:tc>
      </w:tr>
      <w:tr w:rsidR="004C37B9" w14:paraId="32754FD2" w14:textId="77777777" w:rsidTr="004C37B9">
        <w:tc>
          <w:tcPr>
            <w:tcW w:w="10065" w:type="dxa"/>
            <w:gridSpan w:val="2"/>
            <w:shd w:val="clear" w:color="auto" w:fill="000080"/>
          </w:tcPr>
          <w:p w14:paraId="708ED45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7B1A114" w14:textId="77777777" w:rsidTr="004C37B9">
        <w:tc>
          <w:tcPr>
            <w:tcW w:w="10065" w:type="dxa"/>
            <w:gridSpan w:val="2"/>
          </w:tcPr>
          <w:p w14:paraId="5983FDEF" w14:textId="77777777" w:rsidR="004C37B9" w:rsidRDefault="004B0C60">
            <w:r>
              <w:t>#define KU32_MASK_BYTE_LOW_MIDDLE ((uint32) 0x0000FF00uL)</w:t>
            </w:r>
          </w:p>
        </w:tc>
      </w:tr>
      <w:tr w:rsidR="004C37B9" w14:paraId="435809C7" w14:textId="77777777" w:rsidTr="004C37B9">
        <w:tc>
          <w:tcPr>
            <w:tcW w:w="10065" w:type="dxa"/>
            <w:gridSpan w:val="2"/>
            <w:shd w:val="clear" w:color="auto" w:fill="000080"/>
          </w:tcPr>
          <w:p w14:paraId="347D3B4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76DD989" w14:textId="77777777" w:rsidTr="004C37B9">
        <w:tc>
          <w:tcPr>
            <w:tcW w:w="10065" w:type="dxa"/>
            <w:gridSpan w:val="2"/>
          </w:tcPr>
          <w:p w14:paraId="237C0238" w14:textId="77777777" w:rsidR="004C37B9" w:rsidRDefault="004B0C60">
            <w:r>
              <w:t>NA</w:t>
            </w:r>
          </w:p>
        </w:tc>
      </w:tr>
    </w:tbl>
    <w:p w14:paraId="7C3F49A3" w14:textId="77777777" w:rsidR="004C37B9" w:rsidRDefault="004B0C60">
      <w:pPr>
        <w:pStyle w:val="Heading3"/>
      </w:pPr>
      <w:r>
        <w:t>KU32_MASK_WORD_HIGH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3E5EC02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2F8EF7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308A996" w14:textId="77777777" w:rsidR="004C37B9" w:rsidRDefault="004B0C60">
            <w:r>
              <w:t>Value</w:t>
            </w:r>
          </w:p>
        </w:tc>
      </w:tr>
      <w:tr w:rsidR="004C37B9" w14:paraId="7800C4B5" w14:textId="77777777" w:rsidTr="004C37B9">
        <w:tc>
          <w:tcPr>
            <w:tcW w:w="6710" w:type="dxa"/>
          </w:tcPr>
          <w:p w14:paraId="53FE57C8" w14:textId="77777777" w:rsidR="004C37B9" w:rsidRDefault="004B0C60">
            <w:r>
              <w:t>KU32_MASK_WORD_HIGH</w:t>
            </w:r>
          </w:p>
        </w:tc>
        <w:tc>
          <w:tcPr>
            <w:tcW w:w="3355" w:type="dxa"/>
          </w:tcPr>
          <w:p w14:paraId="5F7A75A9" w14:textId="77777777" w:rsidR="004C37B9" w:rsidRDefault="004B0C60">
            <w:r>
              <w:t>((uint32) 0xFFFF0000uL)</w:t>
            </w:r>
          </w:p>
        </w:tc>
      </w:tr>
      <w:tr w:rsidR="004C37B9" w14:paraId="7447BD54" w14:textId="77777777" w:rsidTr="004C37B9">
        <w:tc>
          <w:tcPr>
            <w:tcW w:w="10065" w:type="dxa"/>
            <w:gridSpan w:val="2"/>
            <w:shd w:val="clear" w:color="auto" w:fill="000080"/>
          </w:tcPr>
          <w:p w14:paraId="50875EA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585E851" w14:textId="77777777" w:rsidTr="004C37B9">
        <w:tc>
          <w:tcPr>
            <w:tcW w:w="10065" w:type="dxa"/>
            <w:gridSpan w:val="2"/>
          </w:tcPr>
          <w:p w14:paraId="7F373F57" w14:textId="77777777" w:rsidR="004C37B9" w:rsidRDefault="004B0C60">
            <w:r>
              <w:t>#define KU32_MASK_WORD_HIGH ((uint32) 0xFFFF0000uL)</w:t>
            </w:r>
          </w:p>
        </w:tc>
      </w:tr>
      <w:tr w:rsidR="004C37B9" w14:paraId="6CC35CD4" w14:textId="77777777" w:rsidTr="004C37B9">
        <w:tc>
          <w:tcPr>
            <w:tcW w:w="10065" w:type="dxa"/>
            <w:gridSpan w:val="2"/>
            <w:shd w:val="clear" w:color="auto" w:fill="000080"/>
          </w:tcPr>
          <w:p w14:paraId="7D2E1AB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3F18292" w14:textId="77777777" w:rsidTr="004C37B9">
        <w:tc>
          <w:tcPr>
            <w:tcW w:w="10065" w:type="dxa"/>
            <w:gridSpan w:val="2"/>
          </w:tcPr>
          <w:p w14:paraId="1DCD3185" w14:textId="77777777" w:rsidR="004C37B9" w:rsidRDefault="004B0C60">
            <w:r>
              <w:t>NA</w:t>
            </w:r>
          </w:p>
        </w:tc>
      </w:tr>
    </w:tbl>
    <w:p w14:paraId="432B1147" w14:textId="77777777" w:rsidR="004C37B9" w:rsidRDefault="004B0C60">
      <w:pPr>
        <w:pStyle w:val="Heading3"/>
      </w:pPr>
      <w:r>
        <w:t>KU32_MASK_WORD_LOW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78C188D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429C6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76B319" w14:textId="77777777" w:rsidR="004C37B9" w:rsidRDefault="004B0C60">
            <w:r>
              <w:t>Value</w:t>
            </w:r>
          </w:p>
        </w:tc>
      </w:tr>
      <w:tr w:rsidR="004C37B9" w14:paraId="5E9EFC7F" w14:textId="77777777" w:rsidTr="004C37B9">
        <w:tc>
          <w:tcPr>
            <w:tcW w:w="6710" w:type="dxa"/>
          </w:tcPr>
          <w:p w14:paraId="33AB9A3D" w14:textId="77777777" w:rsidR="004C37B9" w:rsidRDefault="004B0C60">
            <w:r>
              <w:t>KU32_MASK_WORD_LOW</w:t>
            </w:r>
          </w:p>
        </w:tc>
        <w:tc>
          <w:tcPr>
            <w:tcW w:w="3355" w:type="dxa"/>
          </w:tcPr>
          <w:p w14:paraId="5948F2FF" w14:textId="77777777" w:rsidR="004C37B9" w:rsidRDefault="004B0C60">
            <w:r>
              <w:t>((uint32) 0x0000FFFFuL)</w:t>
            </w:r>
          </w:p>
        </w:tc>
      </w:tr>
      <w:tr w:rsidR="004C37B9" w14:paraId="640673B5" w14:textId="77777777" w:rsidTr="004C37B9">
        <w:tc>
          <w:tcPr>
            <w:tcW w:w="10065" w:type="dxa"/>
            <w:gridSpan w:val="2"/>
            <w:shd w:val="clear" w:color="auto" w:fill="000080"/>
          </w:tcPr>
          <w:p w14:paraId="1449888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61C9944" w14:textId="77777777" w:rsidTr="004C37B9">
        <w:tc>
          <w:tcPr>
            <w:tcW w:w="10065" w:type="dxa"/>
            <w:gridSpan w:val="2"/>
          </w:tcPr>
          <w:p w14:paraId="6691E575" w14:textId="77777777" w:rsidR="004C37B9" w:rsidRDefault="004B0C60">
            <w:r>
              <w:t>#define KU32_MASK_WORD_LOW ((uint32) 0x0000FFFFuL)</w:t>
            </w:r>
          </w:p>
        </w:tc>
      </w:tr>
      <w:tr w:rsidR="004C37B9" w14:paraId="696EE254" w14:textId="77777777" w:rsidTr="004C37B9">
        <w:tc>
          <w:tcPr>
            <w:tcW w:w="10065" w:type="dxa"/>
            <w:gridSpan w:val="2"/>
            <w:shd w:val="clear" w:color="auto" w:fill="000080"/>
          </w:tcPr>
          <w:p w14:paraId="12307E6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F9377B0" w14:textId="77777777" w:rsidTr="004C37B9">
        <w:tc>
          <w:tcPr>
            <w:tcW w:w="10065" w:type="dxa"/>
            <w:gridSpan w:val="2"/>
          </w:tcPr>
          <w:p w14:paraId="5DED9C56" w14:textId="77777777" w:rsidR="004C37B9" w:rsidRDefault="004B0C60">
            <w:r>
              <w:t>NA</w:t>
            </w:r>
          </w:p>
        </w:tc>
      </w:tr>
    </w:tbl>
    <w:p w14:paraId="5763A315" w14:textId="77777777" w:rsidR="004C37B9" w:rsidRDefault="004B0C60">
      <w:pPr>
        <w:pStyle w:val="Heading3"/>
      </w:pPr>
      <w:r>
        <w:t>KU32_MAX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1"/>
        <w:gridCol w:w="3314"/>
      </w:tblGrid>
      <w:tr w:rsidR="004C37B9" w14:paraId="36DF02B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74381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999A86C" w14:textId="77777777" w:rsidR="004C37B9" w:rsidRDefault="004B0C60">
            <w:r>
              <w:t>Value</w:t>
            </w:r>
          </w:p>
        </w:tc>
      </w:tr>
      <w:tr w:rsidR="004C37B9" w14:paraId="2B4C420B" w14:textId="77777777" w:rsidTr="004C37B9">
        <w:tc>
          <w:tcPr>
            <w:tcW w:w="6710" w:type="dxa"/>
          </w:tcPr>
          <w:p w14:paraId="2476F068" w14:textId="77777777" w:rsidR="004C37B9" w:rsidRDefault="004B0C60">
            <w:r>
              <w:t>KU32_MAX</w:t>
            </w:r>
          </w:p>
        </w:tc>
        <w:tc>
          <w:tcPr>
            <w:tcW w:w="3355" w:type="dxa"/>
          </w:tcPr>
          <w:p w14:paraId="01F190CA" w14:textId="77777777" w:rsidR="004C37B9" w:rsidRDefault="004B0C60">
            <w:r>
              <w:t>((uint32) 4294967295uL)</w:t>
            </w:r>
          </w:p>
        </w:tc>
      </w:tr>
      <w:tr w:rsidR="004C37B9" w14:paraId="1BA0A090" w14:textId="77777777" w:rsidTr="004C37B9">
        <w:tc>
          <w:tcPr>
            <w:tcW w:w="10065" w:type="dxa"/>
            <w:gridSpan w:val="2"/>
            <w:shd w:val="clear" w:color="auto" w:fill="000080"/>
          </w:tcPr>
          <w:p w14:paraId="278E5D5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7B0BC2A" w14:textId="77777777" w:rsidTr="004C37B9">
        <w:tc>
          <w:tcPr>
            <w:tcW w:w="10065" w:type="dxa"/>
            <w:gridSpan w:val="2"/>
          </w:tcPr>
          <w:p w14:paraId="7C3C7DBD" w14:textId="77777777" w:rsidR="004C37B9" w:rsidRDefault="004B0C60">
            <w:r>
              <w:t>#define KU32_MAX ((uint32) 4294967295uL)</w:t>
            </w:r>
          </w:p>
        </w:tc>
      </w:tr>
      <w:tr w:rsidR="004C37B9" w14:paraId="3E49BDD4" w14:textId="77777777" w:rsidTr="004C37B9">
        <w:tc>
          <w:tcPr>
            <w:tcW w:w="10065" w:type="dxa"/>
            <w:gridSpan w:val="2"/>
            <w:shd w:val="clear" w:color="auto" w:fill="000080"/>
          </w:tcPr>
          <w:p w14:paraId="122F5E8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32346CD" w14:textId="77777777" w:rsidTr="004C37B9">
        <w:tc>
          <w:tcPr>
            <w:tcW w:w="10065" w:type="dxa"/>
            <w:gridSpan w:val="2"/>
          </w:tcPr>
          <w:p w14:paraId="2E04399F" w14:textId="77777777" w:rsidR="004C37B9" w:rsidRDefault="004B0C60">
            <w:r>
              <w:t>NA</w:t>
            </w:r>
          </w:p>
        </w:tc>
      </w:tr>
    </w:tbl>
    <w:p w14:paraId="2B600F99" w14:textId="77777777" w:rsidR="004C37B9" w:rsidRDefault="004B0C60">
      <w:pPr>
        <w:pStyle w:val="Heading3"/>
      </w:pPr>
      <w:r>
        <w:lastRenderedPageBreak/>
        <w:t>KU32_MAX_U16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4052106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43346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03F1D40" w14:textId="77777777" w:rsidR="004C37B9" w:rsidRDefault="004B0C60">
            <w:r>
              <w:t>Value</w:t>
            </w:r>
          </w:p>
        </w:tc>
      </w:tr>
      <w:tr w:rsidR="004C37B9" w14:paraId="1D39DC5E" w14:textId="77777777" w:rsidTr="004C37B9">
        <w:tc>
          <w:tcPr>
            <w:tcW w:w="6710" w:type="dxa"/>
          </w:tcPr>
          <w:p w14:paraId="274CAF91" w14:textId="77777777" w:rsidR="004C37B9" w:rsidRDefault="004B0C60">
            <w:r>
              <w:t>KU32_MAX_U16</w:t>
            </w:r>
          </w:p>
        </w:tc>
        <w:tc>
          <w:tcPr>
            <w:tcW w:w="3355" w:type="dxa"/>
          </w:tcPr>
          <w:p w14:paraId="43F80739" w14:textId="77777777" w:rsidR="004C37B9" w:rsidRDefault="004B0C60">
            <w:r>
              <w:t>((uint32) 0xFFFFuL)</w:t>
            </w:r>
          </w:p>
        </w:tc>
      </w:tr>
      <w:tr w:rsidR="004C37B9" w14:paraId="3D3619C9" w14:textId="77777777" w:rsidTr="004C37B9">
        <w:tc>
          <w:tcPr>
            <w:tcW w:w="10065" w:type="dxa"/>
            <w:gridSpan w:val="2"/>
            <w:shd w:val="clear" w:color="auto" w:fill="000080"/>
          </w:tcPr>
          <w:p w14:paraId="4FC7C0A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2AAD589" w14:textId="77777777" w:rsidTr="004C37B9">
        <w:tc>
          <w:tcPr>
            <w:tcW w:w="10065" w:type="dxa"/>
            <w:gridSpan w:val="2"/>
          </w:tcPr>
          <w:p w14:paraId="5F88156D" w14:textId="77777777" w:rsidR="004C37B9" w:rsidRDefault="004B0C60">
            <w:r>
              <w:t>#define KU32_MAX_U16 ((uint32) 0xFFFFuL)</w:t>
            </w:r>
          </w:p>
        </w:tc>
      </w:tr>
      <w:tr w:rsidR="004C37B9" w14:paraId="08190562" w14:textId="77777777" w:rsidTr="004C37B9">
        <w:tc>
          <w:tcPr>
            <w:tcW w:w="10065" w:type="dxa"/>
            <w:gridSpan w:val="2"/>
            <w:shd w:val="clear" w:color="auto" w:fill="000080"/>
          </w:tcPr>
          <w:p w14:paraId="6ECEA19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3D13787" w14:textId="77777777" w:rsidTr="004C37B9">
        <w:tc>
          <w:tcPr>
            <w:tcW w:w="10065" w:type="dxa"/>
            <w:gridSpan w:val="2"/>
          </w:tcPr>
          <w:p w14:paraId="42F03294" w14:textId="77777777" w:rsidR="004C37B9" w:rsidRDefault="004B0C60">
            <w:r>
              <w:t>NA</w:t>
            </w:r>
          </w:p>
        </w:tc>
      </w:tr>
    </w:tbl>
    <w:p w14:paraId="5C4BEEC3" w14:textId="77777777" w:rsidR="004C37B9" w:rsidRDefault="004B0C60">
      <w:pPr>
        <w:pStyle w:val="Heading3"/>
      </w:pPr>
      <w:r>
        <w:t>KU32_MAX_U8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9"/>
        <w:gridCol w:w="3306"/>
      </w:tblGrid>
      <w:tr w:rsidR="004C37B9" w14:paraId="0D95A16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139BE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3520BA5" w14:textId="77777777" w:rsidR="004C37B9" w:rsidRDefault="004B0C60">
            <w:r>
              <w:t>Value</w:t>
            </w:r>
          </w:p>
        </w:tc>
      </w:tr>
      <w:tr w:rsidR="004C37B9" w14:paraId="52BE710C" w14:textId="77777777" w:rsidTr="004C37B9">
        <w:tc>
          <w:tcPr>
            <w:tcW w:w="6710" w:type="dxa"/>
          </w:tcPr>
          <w:p w14:paraId="405D5B1C" w14:textId="77777777" w:rsidR="004C37B9" w:rsidRDefault="004B0C60">
            <w:r>
              <w:t>KU32_MAX_U8</w:t>
            </w:r>
          </w:p>
        </w:tc>
        <w:tc>
          <w:tcPr>
            <w:tcW w:w="3355" w:type="dxa"/>
          </w:tcPr>
          <w:p w14:paraId="587D1C95" w14:textId="77777777" w:rsidR="004C37B9" w:rsidRDefault="004B0C60">
            <w:r>
              <w:t>((uint32) 0x000000FF)</w:t>
            </w:r>
          </w:p>
        </w:tc>
      </w:tr>
      <w:tr w:rsidR="004C37B9" w14:paraId="7A74AEEA" w14:textId="77777777" w:rsidTr="004C37B9">
        <w:tc>
          <w:tcPr>
            <w:tcW w:w="10065" w:type="dxa"/>
            <w:gridSpan w:val="2"/>
            <w:shd w:val="clear" w:color="auto" w:fill="000080"/>
          </w:tcPr>
          <w:p w14:paraId="6F03A8E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87487C3" w14:textId="77777777" w:rsidTr="004C37B9">
        <w:tc>
          <w:tcPr>
            <w:tcW w:w="10065" w:type="dxa"/>
            <w:gridSpan w:val="2"/>
          </w:tcPr>
          <w:p w14:paraId="69673BF8" w14:textId="77777777" w:rsidR="004C37B9" w:rsidRDefault="004B0C60">
            <w:r>
              <w:t>#define KU32_MAX_U8 ((uint32) 0x000000FF)</w:t>
            </w:r>
          </w:p>
        </w:tc>
      </w:tr>
      <w:tr w:rsidR="004C37B9" w14:paraId="4DE53B21" w14:textId="77777777" w:rsidTr="004C37B9">
        <w:tc>
          <w:tcPr>
            <w:tcW w:w="10065" w:type="dxa"/>
            <w:gridSpan w:val="2"/>
            <w:shd w:val="clear" w:color="auto" w:fill="000080"/>
          </w:tcPr>
          <w:p w14:paraId="6989288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1AE2D67" w14:textId="77777777" w:rsidTr="004C37B9">
        <w:tc>
          <w:tcPr>
            <w:tcW w:w="10065" w:type="dxa"/>
            <w:gridSpan w:val="2"/>
          </w:tcPr>
          <w:p w14:paraId="6E1A4AA2" w14:textId="77777777" w:rsidR="004C37B9" w:rsidRDefault="004B0C60">
            <w:r>
              <w:t>NA</w:t>
            </w:r>
          </w:p>
        </w:tc>
      </w:tr>
    </w:tbl>
    <w:p w14:paraId="12108856" w14:textId="77777777" w:rsidR="004C37B9" w:rsidRDefault="004B0C60">
      <w:pPr>
        <w:pStyle w:val="Heading3"/>
      </w:pPr>
      <w:r>
        <w:t>KU32_MIN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11F8090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4AFC6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AC1A588" w14:textId="77777777" w:rsidR="004C37B9" w:rsidRDefault="004B0C60">
            <w:r>
              <w:t>Value</w:t>
            </w:r>
          </w:p>
        </w:tc>
      </w:tr>
      <w:tr w:rsidR="004C37B9" w14:paraId="7069119A" w14:textId="77777777" w:rsidTr="004C37B9">
        <w:tc>
          <w:tcPr>
            <w:tcW w:w="6710" w:type="dxa"/>
          </w:tcPr>
          <w:p w14:paraId="737F3B57" w14:textId="77777777" w:rsidR="004C37B9" w:rsidRDefault="004B0C60">
            <w:r>
              <w:t>KU32_MIN</w:t>
            </w:r>
          </w:p>
        </w:tc>
        <w:tc>
          <w:tcPr>
            <w:tcW w:w="3355" w:type="dxa"/>
          </w:tcPr>
          <w:p w14:paraId="731464B9" w14:textId="77777777" w:rsidR="004C37B9" w:rsidRDefault="004B0C60">
            <w:r>
              <w:t>((uint32) 0)</w:t>
            </w:r>
          </w:p>
        </w:tc>
      </w:tr>
      <w:tr w:rsidR="004C37B9" w14:paraId="54F7A323" w14:textId="77777777" w:rsidTr="004C37B9">
        <w:tc>
          <w:tcPr>
            <w:tcW w:w="10065" w:type="dxa"/>
            <w:gridSpan w:val="2"/>
            <w:shd w:val="clear" w:color="auto" w:fill="000080"/>
          </w:tcPr>
          <w:p w14:paraId="09D53FA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8DF572D" w14:textId="77777777" w:rsidTr="004C37B9">
        <w:tc>
          <w:tcPr>
            <w:tcW w:w="10065" w:type="dxa"/>
            <w:gridSpan w:val="2"/>
          </w:tcPr>
          <w:p w14:paraId="3B3A5BC5" w14:textId="77777777" w:rsidR="004C37B9" w:rsidRDefault="004B0C60">
            <w:r>
              <w:t>#define KU32_MIN ((uint32) 0)</w:t>
            </w:r>
          </w:p>
        </w:tc>
      </w:tr>
      <w:tr w:rsidR="004C37B9" w14:paraId="6018CA6C" w14:textId="77777777" w:rsidTr="004C37B9">
        <w:tc>
          <w:tcPr>
            <w:tcW w:w="10065" w:type="dxa"/>
            <w:gridSpan w:val="2"/>
            <w:shd w:val="clear" w:color="auto" w:fill="000080"/>
          </w:tcPr>
          <w:p w14:paraId="3B20458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E647D37" w14:textId="77777777" w:rsidTr="004C37B9">
        <w:tc>
          <w:tcPr>
            <w:tcW w:w="10065" w:type="dxa"/>
            <w:gridSpan w:val="2"/>
          </w:tcPr>
          <w:p w14:paraId="321A84C6" w14:textId="77777777" w:rsidR="004C37B9" w:rsidRDefault="004B0C60">
            <w:r>
              <w:t>NA</w:t>
            </w:r>
          </w:p>
        </w:tc>
      </w:tr>
    </w:tbl>
    <w:p w14:paraId="3024864A" w14:textId="77777777" w:rsidR="004C37B9" w:rsidRDefault="004B0C60">
      <w:pPr>
        <w:pStyle w:val="Heading3"/>
      </w:pPr>
      <w:r>
        <w:t>KU32_ONE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3309"/>
      </w:tblGrid>
      <w:tr w:rsidR="004C37B9" w14:paraId="4160AE8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40A08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E5AEDC7" w14:textId="77777777" w:rsidR="004C37B9" w:rsidRDefault="004B0C60">
            <w:r>
              <w:t>Value</w:t>
            </w:r>
          </w:p>
        </w:tc>
      </w:tr>
      <w:tr w:rsidR="004C37B9" w14:paraId="66130807" w14:textId="77777777" w:rsidTr="004C37B9">
        <w:tc>
          <w:tcPr>
            <w:tcW w:w="6710" w:type="dxa"/>
          </w:tcPr>
          <w:p w14:paraId="35136215" w14:textId="77777777" w:rsidR="004C37B9" w:rsidRDefault="004B0C60">
            <w:r>
              <w:t>KU32_ONE</w:t>
            </w:r>
          </w:p>
        </w:tc>
        <w:tc>
          <w:tcPr>
            <w:tcW w:w="3355" w:type="dxa"/>
          </w:tcPr>
          <w:p w14:paraId="43A68397" w14:textId="77777777" w:rsidR="004C37B9" w:rsidRDefault="004B0C60">
            <w:r>
              <w:t>((uint32) 0x00000001)</w:t>
            </w:r>
          </w:p>
        </w:tc>
      </w:tr>
      <w:tr w:rsidR="004C37B9" w14:paraId="2B307FBD" w14:textId="77777777" w:rsidTr="004C37B9">
        <w:tc>
          <w:tcPr>
            <w:tcW w:w="10065" w:type="dxa"/>
            <w:gridSpan w:val="2"/>
            <w:shd w:val="clear" w:color="auto" w:fill="000080"/>
          </w:tcPr>
          <w:p w14:paraId="0327DC0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A37EF6D" w14:textId="77777777" w:rsidTr="004C37B9">
        <w:tc>
          <w:tcPr>
            <w:tcW w:w="10065" w:type="dxa"/>
            <w:gridSpan w:val="2"/>
          </w:tcPr>
          <w:p w14:paraId="7EA139EB" w14:textId="77777777" w:rsidR="004C37B9" w:rsidRDefault="004B0C60">
            <w:r>
              <w:t>#define KU32_ONE ((uint32) 0x00000001)</w:t>
            </w:r>
          </w:p>
        </w:tc>
      </w:tr>
      <w:tr w:rsidR="004C37B9" w14:paraId="64896B01" w14:textId="77777777" w:rsidTr="004C37B9">
        <w:tc>
          <w:tcPr>
            <w:tcW w:w="10065" w:type="dxa"/>
            <w:gridSpan w:val="2"/>
            <w:shd w:val="clear" w:color="auto" w:fill="000080"/>
          </w:tcPr>
          <w:p w14:paraId="1EE8D03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B37DFF0" w14:textId="77777777" w:rsidTr="004C37B9">
        <w:tc>
          <w:tcPr>
            <w:tcW w:w="10065" w:type="dxa"/>
            <w:gridSpan w:val="2"/>
          </w:tcPr>
          <w:p w14:paraId="06DB0412" w14:textId="77777777" w:rsidR="004C37B9" w:rsidRDefault="004B0C60">
            <w:r>
              <w:t>NA</w:t>
            </w:r>
          </w:p>
        </w:tc>
      </w:tr>
    </w:tbl>
    <w:p w14:paraId="4996B2E8" w14:textId="77777777" w:rsidR="004C37B9" w:rsidRDefault="004B0C60">
      <w:pPr>
        <w:pStyle w:val="Heading3"/>
      </w:pPr>
      <w:r>
        <w:t>KU32_ZERO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7FC75E1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55A5B6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6705DB2" w14:textId="77777777" w:rsidR="004C37B9" w:rsidRDefault="004B0C60">
            <w:r>
              <w:t>Value</w:t>
            </w:r>
          </w:p>
        </w:tc>
      </w:tr>
      <w:tr w:rsidR="004C37B9" w14:paraId="21A58888" w14:textId="77777777" w:rsidTr="004C37B9">
        <w:tc>
          <w:tcPr>
            <w:tcW w:w="6710" w:type="dxa"/>
          </w:tcPr>
          <w:p w14:paraId="1E726052" w14:textId="77777777" w:rsidR="004C37B9" w:rsidRDefault="004B0C60">
            <w:r>
              <w:t>KU32_ZERO</w:t>
            </w:r>
          </w:p>
        </w:tc>
        <w:tc>
          <w:tcPr>
            <w:tcW w:w="3355" w:type="dxa"/>
          </w:tcPr>
          <w:p w14:paraId="24E5DEEA" w14:textId="77777777" w:rsidR="004C37B9" w:rsidRDefault="004B0C60">
            <w:r>
              <w:t>((uint32) 0)</w:t>
            </w:r>
          </w:p>
        </w:tc>
      </w:tr>
      <w:tr w:rsidR="004C37B9" w14:paraId="7B229263" w14:textId="77777777" w:rsidTr="004C37B9">
        <w:tc>
          <w:tcPr>
            <w:tcW w:w="10065" w:type="dxa"/>
            <w:gridSpan w:val="2"/>
            <w:shd w:val="clear" w:color="auto" w:fill="000080"/>
          </w:tcPr>
          <w:p w14:paraId="667394D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5A97CFA" w14:textId="77777777" w:rsidTr="004C37B9">
        <w:tc>
          <w:tcPr>
            <w:tcW w:w="10065" w:type="dxa"/>
            <w:gridSpan w:val="2"/>
          </w:tcPr>
          <w:p w14:paraId="7856D154" w14:textId="77777777" w:rsidR="004C37B9" w:rsidRDefault="004B0C60">
            <w:r>
              <w:t>#define KU32_ZERO ((uint32) 0)</w:t>
            </w:r>
          </w:p>
        </w:tc>
      </w:tr>
      <w:tr w:rsidR="004C37B9" w14:paraId="37B5760E" w14:textId="77777777" w:rsidTr="004C37B9">
        <w:tc>
          <w:tcPr>
            <w:tcW w:w="10065" w:type="dxa"/>
            <w:gridSpan w:val="2"/>
            <w:shd w:val="clear" w:color="auto" w:fill="000080"/>
          </w:tcPr>
          <w:p w14:paraId="422C473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57878E8" w14:textId="77777777" w:rsidTr="004C37B9">
        <w:tc>
          <w:tcPr>
            <w:tcW w:w="10065" w:type="dxa"/>
            <w:gridSpan w:val="2"/>
          </w:tcPr>
          <w:p w14:paraId="477EC5D6" w14:textId="77777777" w:rsidR="004C37B9" w:rsidRDefault="004B0C60">
            <w:r>
              <w:t>NA</w:t>
            </w:r>
          </w:p>
        </w:tc>
      </w:tr>
    </w:tbl>
    <w:p w14:paraId="59C35823" w14:textId="77777777" w:rsidR="004C37B9" w:rsidRDefault="004B0C60">
      <w:pPr>
        <w:pStyle w:val="Heading3"/>
      </w:pPr>
      <w:r>
        <w:t>KU8_BIT_0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228BE4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6191A3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C0FB892" w14:textId="77777777" w:rsidR="004C37B9" w:rsidRDefault="004B0C60">
            <w:r>
              <w:t>Value</w:t>
            </w:r>
          </w:p>
        </w:tc>
      </w:tr>
      <w:tr w:rsidR="004C37B9" w14:paraId="01513243" w14:textId="77777777" w:rsidTr="004C37B9">
        <w:tc>
          <w:tcPr>
            <w:tcW w:w="6710" w:type="dxa"/>
          </w:tcPr>
          <w:p w14:paraId="7017E8AD" w14:textId="77777777" w:rsidR="004C37B9" w:rsidRDefault="004B0C60">
            <w:r>
              <w:t>KU8_BIT_0</w:t>
            </w:r>
          </w:p>
        </w:tc>
        <w:tc>
          <w:tcPr>
            <w:tcW w:w="3355" w:type="dxa"/>
          </w:tcPr>
          <w:p w14:paraId="60463AF8" w14:textId="77777777" w:rsidR="004C37B9" w:rsidRDefault="004B0C60">
            <w:r>
              <w:t>((uint8) 0)</w:t>
            </w:r>
          </w:p>
        </w:tc>
      </w:tr>
      <w:tr w:rsidR="004C37B9" w14:paraId="17F99333" w14:textId="77777777" w:rsidTr="004C37B9">
        <w:tc>
          <w:tcPr>
            <w:tcW w:w="10065" w:type="dxa"/>
            <w:gridSpan w:val="2"/>
            <w:shd w:val="clear" w:color="auto" w:fill="000080"/>
          </w:tcPr>
          <w:p w14:paraId="2301D29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BF19D73" w14:textId="77777777" w:rsidTr="004C37B9">
        <w:tc>
          <w:tcPr>
            <w:tcW w:w="10065" w:type="dxa"/>
            <w:gridSpan w:val="2"/>
          </w:tcPr>
          <w:p w14:paraId="5C90D96A" w14:textId="77777777" w:rsidR="004C37B9" w:rsidRDefault="004B0C60">
            <w:r>
              <w:t>#define KU8_BIT_0 ((uint8) 0)</w:t>
            </w:r>
          </w:p>
        </w:tc>
      </w:tr>
      <w:tr w:rsidR="004C37B9" w14:paraId="7EA29E07" w14:textId="77777777" w:rsidTr="004C37B9">
        <w:tc>
          <w:tcPr>
            <w:tcW w:w="10065" w:type="dxa"/>
            <w:gridSpan w:val="2"/>
            <w:shd w:val="clear" w:color="auto" w:fill="000080"/>
          </w:tcPr>
          <w:p w14:paraId="3F32102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1C4CD8D" w14:textId="77777777" w:rsidTr="004C37B9">
        <w:tc>
          <w:tcPr>
            <w:tcW w:w="10065" w:type="dxa"/>
            <w:gridSpan w:val="2"/>
          </w:tcPr>
          <w:p w14:paraId="3F956808" w14:textId="77777777" w:rsidR="004C37B9" w:rsidRDefault="004B0C60">
            <w:r>
              <w:t>NA</w:t>
            </w:r>
          </w:p>
        </w:tc>
      </w:tr>
    </w:tbl>
    <w:p w14:paraId="560E8179" w14:textId="77777777" w:rsidR="004C37B9" w:rsidRDefault="004B0C60">
      <w:pPr>
        <w:pStyle w:val="Heading3"/>
      </w:pPr>
      <w:r>
        <w:t>KU8_BIT_0_ZERO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06AE143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89E45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60987DE" w14:textId="77777777" w:rsidR="004C37B9" w:rsidRDefault="004B0C60">
            <w:r>
              <w:t>Value</w:t>
            </w:r>
          </w:p>
        </w:tc>
      </w:tr>
      <w:tr w:rsidR="004C37B9" w14:paraId="6D5BB974" w14:textId="77777777" w:rsidTr="004C37B9">
        <w:tc>
          <w:tcPr>
            <w:tcW w:w="6710" w:type="dxa"/>
          </w:tcPr>
          <w:p w14:paraId="5F4A16CF" w14:textId="77777777" w:rsidR="004C37B9" w:rsidRDefault="004B0C60">
            <w:r>
              <w:lastRenderedPageBreak/>
              <w:t>KU8_BIT_0_ZERO</w:t>
            </w:r>
          </w:p>
        </w:tc>
        <w:tc>
          <w:tcPr>
            <w:tcW w:w="3355" w:type="dxa"/>
          </w:tcPr>
          <w:p w14:paraId="3859F012" w14:textId="77777777" w:rsidR="004C37B9" w:rsidRDefault="004B0C60">
            <w:r>
              <w:t>((uint8) 0xFE)</w:t>
            </w:r>
          </w:p>
        </w:tc>
      </w:tr>
      <w:tr w:rsidR="004C37B9" w14:paraId="1193F060" w14:textId="77777777" w:rsidTr="004C37B9">
        <w:tc>
          <w:tcPr>
            <w:tcW w:w="10065" w:type="dxa"/>
            <w:gridSpan w:val="2"/>
            <w:shd w:val="clear" w:color="auto" w:fill="000080"/>
          </w:tcPr>
          <w:p w14:paraId="72E68BF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16C9B43" w14:textId="77777777" w:rsidTr="004C37B9">
        <w:tc>
          <w:tcPr>
            <w:tcW w:w="10065" w:type="dxa"/>
            <w:gridSpan w:val="2"/>
          </w:tcPr>
          <w:p w14:paraId="73795988" w14:textId="77777777" w:rsidR="004C37B9" w:rsidRDefault="004B0C60">
            <w:r>
              <w:t>#define KU8_BIT_0_ZERO ((uint8) 0xFE)</w:t>
            </w:r>
          </w:p>
        </w:tc>
      </w:tr>
      <w:tr w:rsidR="004C37B9" w14:paraId="5705DF02" w14:textId="77777777" w:rsidTr="004C37B9">
        <w:tc>
          <w:tcPr>
            <w:tcW w:w="10065" w:type="dxa"/>
            <w:gridSpan w:val="2"/>
            <w:shd w:val="clear" w:color="auto" w:fill="000080"/>
          </w:tcPr>
          <w:p w14:paraId="0E8D1FB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C53B6C7" w14:textId="77777777" w:rsidTr="004C37B9">
        <w:tc>
          <w:tcPr>
            <w:tcW w:w="10065" w:type="dxa"/>
            <w:gridSpan w:val="2"/>
          </w:tcPr>
          <w:p w14:paraId="1749266C" w14:textId="77777777" w:rsidR="004C37B9" w:rsidRDefault="004B0C60">
            <w:r>
              <w:t>NA</w:t>
            </w:r>
          </w:p>
        </w:tc>
      </w:tr>
    </w:tbl>
    <w:p w14:paraId="6297DD50" w14:textId="77777777" w:rsidR="004C37B9" w:rsidRDefault="004B0C60">
      <w:pPr>
        <w:pStyle w:val="Heading3"/>
      </w:pPr>
      <w:r>
        <w:t>KU8_BIT_1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45AB5C3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122AF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F081F74" w14:textId="77777777" w:rsidR="004C37B9" w:rsidRDefault="004B0C60">
            <w:r>
              <w:t>Value</w:t>
            </w:r>
          </w:p>
        </w:tc>
      </w:tr>
      <w:tr w:rsidR="004C37B9" w14:paraId="204A706C" w14:textId="77777777" w:rsidTr="004C37B9">
        <w:tc>
          <w:tcPr>
            <w:tcW w:w="6710" w:type="dxa"/>
          </w:tcPr>
          <w:p w14:paraId="59FD70DD" w14:textId="77777777" w:rsidR="004C37B9" w:rsidRDefault="004B0C60">
            <w:r>
              <w:t>KU8_BIT_1</w:t>
            </w:r>
          </w:p>
        </w:tc>
        <w:tc>
          <w:tcPr>
            <w:tcW w:w="3355" w:type="dxa"/>
          </w:tcPr>
          <w:p w14:paraId="6ADFA1AE" w14:textId="77777777" w:rsidR="004C37B9" w:rsidRDefault="004B0C60">
            <w:r>
              <w:t>((uint8) 1)</w:t>
            </w:r>
          </w:p>
        </w:tc>
      </w:tr>
      <w:tr w:rsidR="004C37B9" w14:paraId="1EA192CA" w14:textId="77777777" w:rsidTr="004C37B9">
        <w:tc>
          <w:tcPr>
            <w:tcW w:w="10065" w:type="dxa"/>
            <w:gridSpan w:val="2"/>
            <w:shd w:val="clear" w:color="auto" w:fill="000080"/>
          </w:tcPr>
          <w:p w14:paraId="62C79B6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147A0AE" w14:textId="77777777" w:rsidTr="004C37B9">
        <w:tc>
          <w:tcPr>
            <w:tcW w:w="10065" w:type="dxa"/>
            <w:gridSpan w:val="2"/>
          </w:tcPr>
          <w:p w14:paraId="37891717" w14:textId="77777777" w:rsidR="004C37B9" w:rsidRDefault="004B0C60">
            <w:r>
              <w:t>#define KU8_BIT_1 ((uint8) 1)</w:t>
            </w:r>
          </w:p>
        </w:tc>
      </w:tr>
      <w:tr w:rsidR="004C37B9" w14:paraId="1BE6C0A5" w14:textId="77777777" w:rsidTr="004C37B9">
        <w:tc>
          <w:tcPr>
            <w:tcW w:w="10065" w:type="dxa"/>
            <w:gridSpan w:val="2"/>
            <w:shd w:val="clear" w:color="auto" w:fill="000080"/>
          </w:tcPr>
          <w:p w14:paraId="53EBE61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EAFBB6B" w14:textId="77777777" w:rsidTr="004C37B9">
        <w:tc>
          <w:tcPr>
            <w:tcW w:w="10065" w:type="dxa"/>
            <w:gridSpan w:val="2"/>
          </w:tcPr>
          <w:p w14:paraId="7E794DEF" w14:textId="77777777" w:rsidR="004C37B9" w:rsidRDefault="004B0C60">
            <w:r>
              <w:t>NA</w:t>
            </w:r>
          </w:p>
        </w:tc>
      </w:tr>
    </w:tbl>
    <w:p w14:paraId="06B5B970" w14:textId="77777777" w:rsidR="004C37B9" w:rsidRDefault="004B0C60">
      <w:pPr>
        <w:pStyle w:val="Heading3"/>
      </w:pPr>
      <w:r>
        <w:t>KU8_BIT_10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7FD027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97AEB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A158E32" w14:textId="77777777" w:rsidR="004C37B9" w:rsidRDefault="004B0C60">
            <w:r>
              <w:t>Value</w:t>
            </w:r>
          </w:p>
        </w:tc>
      </w:tr>
      <w:tr w:rsidR="004C37B9" w14:paraId="434330FA" w14:textId="77777777" w:rsidTr="004C37B9">
        <w:tc>
          <w:tcPr>
            <w:tcW w:w="6710" w:type="dxa"/>
          </w:tcPr>
          <w:p w14:paraId="00542ABC" w14:textId="77777777" w:rsidR="004C37B9" w:rsidRDefault="004B0C60">
            <w:r>
              <w:t>KU8_BIT_10</w:t>
            </w:r>
          </w:p>
        </w:tc>
        <w:tc>
          <w:tcPr>
            <w:tcW w:w="3355" w:type="dxa"/>
          </w:tcPr>
          <w:p w14:paraId="37F814D0" w14:textId="77777777" w:rsidR="004C37B9" w:rsidRDefault="004B0C60">
            <w:r>
              <w:t>((uint8) 10)</w:t>
            </w:r>
          </w:p>
        </w:tc>
      </w:tr>
      <w:tr w:rsidR="004C37B9" w14:paraId="2E30488F" w14:textId="77777777" w:rsidTr="004C37B9">
        <w:tc>
          <w:tcPr>
            <w:tcW w:w="10065" w:type="dxa"/>
            <w:gridSpan w:val="2"/>
            <w:shd w:val="clear" w:color="auto" w:fill="000080"/>
          </w:tcPr>
          <w:p w14:paraId="03BABEA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D95916D" w14:textId="77777777" w:rsidTr="004C37B9">
        <w:tc>
          <w:tcPr>
            <w:tcW w:w="10065" w:type="dxa"/>
            <w:gridSpan w:val="2"/>
          </w:tcPr>
          <w:p w14:paraId="0D5C6B85" w14:textId="77777777" w:rsidR="004C37B9" w:rsidRDefault="004B0C60">
            <w:r>
              <w:t>#define KU8_BIT_10 ((uint8) 10)</w:t>
            </w:r>
          </w:p>
        </w:tc>
      </w:tr>
      <w:tr w:rsidR="004C37B9" w14:paraId="2FD15EFD" w14:textId="77777777" w:rsidTr="004C37B9">
        <w:tc>
          <w:tcPr>
            <w:tcW w:w="10065" w:type="dxa"/>
            <w:gridSpan w:val="2"/>
            <w:shd w:val="clear" w:color="auto" w:fill="000080"/>
          </w:tcPr>
          <w:p w14:paraId="5DF8E0B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48EE558" w14:textId="77777777" w:rsidTr="004C37B9">
        <w:tc>
          <w:tcPr>
            <w:tcW w:w="10065" w:type="dxa"/>
            <w:gridSpan w:val="2"/>
          </w:tcPr>
          <w:p w14:paraId="0E35E495" w14:textId="77777777" w:rsidR="004C37B9" w:rsidRDefault="004B0C60">
            <w:r>
              <w:t>NA</w:t>
            </w:r>
          </w:p>
        </w:tc>
      </w:tr>
    </w:tbl>
    <w:p w14:paraId="39014A2B" w14:textId="77777777" w:rsidR="004C37B9" w:rsidRDefault="004B0C60">
      <w:pPr>
        <w:pStyle w:val="Heading3"/>
      </w:pPr>
      <w:r>
        <w:t>KU8_BIT_11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9DE533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872E5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A0A57FD" w14:textId="77777777" w:rsidR="004C37B9" w:rsidRDefault="004B0C60">
            <w:r>
              <w:t>Value</w:t>
            </w:r>
          </w:p>
        </w:tc>
      </w:tr>
      <w:tr w:rsidR="004C37B9" w14:paraId="35F81F66" w14:textId="77777777" w:rsidTr="004C37B9">
        <w:tc>
          <w:tcPr>
            <w:tcW w:w="6710" w:type="dxa"/>
          </w:tcPr>
          <w:p w14:paraId="212B1CCE" w14:textId="77777777" w:rsidR="004C37B9" w:rsidRDefault="004B0C60">
            <w:r>
              <w:t>KU8_BIT_11</w:t>
            </w:r>
          </w:p>
        </w:tc>
        <w:tc>
          <w:tcPr>
            <w:tcW w:w="3355" w:type="dxa"/>
          </w:tcPr>
          <w:p w14:paraId="0DFCCAAE" w14:textId="77777777" w:rsidR="004C37B9" w:rsidRDefault="004B0C60">
            <w:r>
              <w:t>((uint8) 11)</w:t>
            </w:r>
          </w:p>
        </w:tc>
      </w:tr>
      <w:tr w:rsidR="004C37B9" w14:paraId="4CEB249E" w14:textId="77777777" w:rsidTr="004C37B9">
        <w:tc>
          <w:tcPr>
            <w:tcW w:w="10065" w:type="dxa"/>
            <w:gridSpan w:val="2"/>
            <w:shd w:val="clear" w:color="auto" w:fill="000080"/>
          </w:tcPr>
          <w:p w14:paraId="0AD949A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06404A1" w14:textId="77777777" w:rsidTr="004C37B9">
        <w:tc>
          <w:tcPr>
            <w:tcW w:w="10065" w:type="dxa"/>
            <w:gridSpan w:val="2"/>
          </w:tcPr>
          <w:p w14:paraId="73E8ADE4" w14:textId="77777777" w:rsidR="004C37B9" w:rsidRDefault="004B0C60">
            <w:r>
              <w:t>#define KU8_BIT_11 ((uint8) 11)</w:t>
            </w:r>
          </w:p>
        </w:tc>
      </w:tr>
      <w:tr w:rsidR="004C37B9" w14:paraId="5783CE26" w14:textId="77777777" w:rsidTr="004C37B9">
        <w:tc>
          <w:tcPr>
            <w:tcW w:w="10065" w:type="dxa"/>
            <w:gridSpan w:val="2"/>
            <w:shd w:val="clear" w:color="auto" w:fill="000080"/>
          </w:tcPr>
          <w:p w14:paraId="5812779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CEDDC62" w14:textId="77777777" w:rsidTr="004C37B9">
        <w:tc>
          <w:tcPr>
            <w:tcW w:w="10065" w:type="dxa"/>
            <w:gridSpan w:val="2"/>
          </w:tcPr>
          <w:p w14:paraId="76887B44" w14:textId="77777777" w:rsidR="004C37B9" w:rsidRDefault="004B0C60">
            <w:r>
              <w:t>NA</w:t>
            </w:r>
          </w:p>
        </w:tc>
      </w:tr>
    </w:tbl>
    <w:p w14:paraId="7C2C7F07" w14:textId="77777777" w:rsidR="004C37B9" w:rsidRDefault="004B0C60">
      <w:pPr>
        <w:pStyle w:val="Heading3"/>
      </w:pPr>
      <w:r>
        <w:t>KU8_BIT_12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2B60328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212313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EF8018D" w14:textId="77777777" w:rsidR="004C37B9" w:rsidRDefault="004B0C60">
            <w:r>
              <w:t>Value</w:t>
            </w:r>
          </w:p>
        </w:tc>
      </w:tr>
      <w:tr w:rsidR="004C37B9" w14:paraId="54B27E53" w14:textId="77777777" w:rsidTr="004C37B9">
        <w:tc>
          <w:tcPr>
            <w:tcW w:w="6710" w:type="dxa"/>
          </w:tcPr>
          <w:p w14:paraId="247F1047" w14:textId="77777777" w:rsidR="004C37B9" w:rsidRDefault="004B0C60">
            <w:r>
              <w:t>KU8_BIT_12</w:t>
            </w:r>
          </w:p>
        </w:tc>
        <w:tc>
          <w:tcPr>
            <w:tcW w:w="3355" w:type="dxa"/>
          </w:tcPr>
          <w:p w14:paraId="39A04637" w14:textId="77777777" w:rsidR="004C37B9" w:rsidRDefault="004B0C60">
            <w:r>
              <w:t>((uint8) 12)</w:t>
            </w:r>
          </w:p>
        </w:tc>
      </w:tr>
      <w:tr w:rsidR="004C37B9" w14:paraId="00F84BB2" w14:textId="77777777" w:rsidTr="004C37B9">
        <w:tc>
          <w:tcPr>
            <w:tcW w:w="10065" w:type="dxa"/>
            <w:gridSpan w:val="2"/>
            <w:shd w:val="clear" w:color="auto" w:fill="000080"/>
          </w:tcPr>
          <w:p w14:paraId="5EA527E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656EC3E" w14:textId="77777777" w:rsidTr="004C37B9">
        <w:tc>
          <w:tcPr>
            <w:tcW w:w="10065" w:type="dxa"/>
            <w:gridSpan w:val="2"/>
          </w:tcPr>
          <w:p w14:paraId="507C946D" w14:textId="77777777" w:rsidR="004C37B9" w:rsidRDefault="004B0C60">
            <w:r>
              <w:t>#define KU8_BIT_12 ((uint8) 12)</w:t>
            </w:r>
          </w:p>
        </w:tc>
      </w:tr>
      <w:tr w:rsidR="004C37B9" w14:paraId="49B37685" w14:textId="77777777" w:rsidTr="004C37B9">
        <w:tc>
          <w:tcPr>
            <w:tcW w:w="10065" w:type="dxa"/>
            <w:gridSpan w:val="2"/>
            <w:shd w:val="clear" w:color="auto" w:fill="000080"/>
          </w:tcPr>
          <w:p w14:paraId="5FB1F93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B8E48BC" w14:textId="77777777" w:rsidTr="004C37B9">
        <w:tc>
          <w:tcPr>
            <w:tcW w:w="10065" w:type="dxa"/>
            <w:gridSpan w:val="2"/>
          </w:tcPr>
          <w:p w14:paraId="04D6B299" w14:textId="77777777" w:rsidR="004C37B9" w:rsidRDefault="004B0C60">
            <w:r>
              <w:t>NA</w:t>
            </w:r>
          </w:p>
        </w:tc>
      </w:tr>
    </w:tbl>
    <w:p w14:paraId="5C893421" w14:textId="77777777" w:rsidR="004C37B9" w:rsidRDefault="004B0C60">
      <w:pPr>
        <w:pStyle w:val="Heading3"/>
      </w:pPr>
      <w:r>
        <w:t>KU8_BIT_13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03988A8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A1BC0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5B7B49B" w14:textId="77777777" w:rsidR="004C37B9" w:rsidRDefault="004B0C60">
            <w:r>
              <w:t>Value</w:t>
            </w:r>
          </w:p>
        </w:tc>
      </w:tr>
      <w:tr w:rsidR="004C37B9" w14:paraId="7D600604" w14:textId="77777777" w:rsidTr="004C37B9">
        <w:tc>
          <w:tcPr>
            <w:tcW w:w="6710" w:type="dxa"/>
          </w:tcPr>
          <w:p w14:paraId="0E065BCC" w14:textId="77777777" w:rsidR="004C37B9" w:rsidRDefault="004B0C60">
            <w:r>
              <w:t>KU8_BIT_13</w:t>
            </w:r>
          </w:p>
        </w:tc>
        <w:tc>
          <w:tcPr>
            <w:tcW w:w="3355" w:type="dxa"/>
          </w:tcPr>
          <w:p w14:paraId="24FC47ED" w14:textId="77777777" w:rsidR="004C37B9" w:rsidRDefault="004B0C60">
            <w:r>
              <w:t>((uint8) 13)</w:t>
            </w:r>
          </w:p>
        </w:tc>
      </w:tr>
      <w:tr w:rsidR="004C37B9" w14:paraId="43712043" w14:textId="77777777" w:rsidTr="004C37B9">
        <w:tc>
          <w:tcPr>
            <w:tcW w:w="10065" w:type="dxa"/>
            <w:gridSpan w:val="2"/>
            <w:shd w:val="clear" w:color="auto" w:fill="000080"/>
          </w:tcPr>
          <w:p w14:paraId="67D3CD2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18640AF" w14:textId="77777777" w:rsidTr="004C37B9">
        <w:tc>
          <w:tcPr>
            <w:tcW w:w="10065" w:type="dxa"/>
            <w:gridSpan w:val="2"/>
          </w:tcPr>
          <w:p w14:paraId="65EF89CC" w14:textId="77777777" w:rsidR="004C37B9" w:rsidRDefault="004B0C60">
            <w:r>
              <w:t>#define KU8_BIT_13 ((uint8) 13)</w:t>
            </w:r>
          </w:p>
        </w:tc>
      </w:tr>
      <w:tr w:rsidR="004C37B9" w14:paraId="04643FB6" w14:textId="77777777" w:rsidTr="004C37B9">
        <w:tc>
          <w:tcPr>
            <w:tcW w:w="10065" w:type="dxa"/>
            <w:gridSpan w:val="2"/>
            <w:shd w:val="clear" w:color="auto" w:fill="000080"/>
          </w:tcPr>
          <w:p w14:paraId="066C50C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C64B592" w14:textId="77777777" w:rsidTr="004C37B9">
        <w:tc>
          <w:tcPr>
            <w:tcW w:w="10065" w:type="dxa"/>
            <w:gridSpan w:val="2"/>
          </w:tcPr>
          <w:p w14:paraId="14ECD2EE" w14:textId="77777777" w:rsidR="004C37B9" w:rsidRDefault="004B0C60">
            <w:r>
              <w:t>NA</w:t>
            </w:r>
          </w:p>
        </w:tc>
      </w:tr>
    </w:tbl>
    <w:p w14:paraId="1E969C53" w14:textId="77777777" w:rsidR="004C37B9" w:rsidRDefault="004B0C60">
      <w:pPr>
        <w:pStyle w:val="Heading3"/>
      </w:pPr>
      <w:r>
        <w:t>KU8_BIT_14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A6C16C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2F7E06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A690831" w14:textId="77777777" w:rsidR="004C37B9" w:rsidRDefault="004B0C60">
            <w:r>
              <w:t>Value</w:t>
            </w:r>
          </w:p>
        </w:tc>
      </w:tr>
      <w:tr w:rsidR="004C37B9" w14:paraId="4329F419" w14:textId="77777777" w:rsidTr="004C37B9">
        <w:tc>
          <w:tcPr>
            <w:tcW w:w="6710" w:type="dxa"/>
          </w:tcPr>
          <w:p w14:paraId="5FB33F2A" w14:textId="77777777" w:rsidR="004C37B9" w:rsidRDefault="004B0C60">
            <w:r>
              <w:t>KU8_BIT_14</w:t>
            </w:r>
          </w:p>
        </w:tc>
        <w:tc>
          <w:tcPr>
            <w:tcW w:w="3355" w:type="dxa"/>
          </w:tcPr>
          <w:p w14:paraId="7A8B0ACA" w14:textId="77777777" w:rsidR="004C37B9" w:rsidRDefault="004B0C60">
            <w:r>
              <w:t>((uint8) 14)</w:t>
            </w:r>
          </w:p>
        </w:tc>
      </w:tr>
      <w:tr w:rsidR="004C37B9" w14:paraId="2893F322" w14:textId="77777777" w:rsidTr="004C37B9">
        <w:tc>
          <w:tcPr>
            <w:tcW w:w="10065" w:type="dxa"/>
            <w:gridSpan w:val="2"/>
            <w:shd w:val="clear" w:color="auto" w:fill="000080"/>
          </w:tcPr>
          <w:p w14:paraId="3B8641B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8FCD92F" w14:textId="77777777" w:rsidTr="004C37B9">
        <w:tc>
          <w:tcPr>
            <w:tcW w:w="10065" w:type="dxa"/>
            <w:gridSpan w:val="2"/>
          </w:tcPr>
          <w:p w14:paraId="4EE3172C" w14:textId="77777777" w:rsidR="004C37B9" w:rsidRDefault="004B0C60">
            <w:r>
              <w:lastRenderedPageBreak/>
              <w:t>#define KU8_BIT_14 ((uint8) 14)</w:t>
            </w:r>
          </w:p>
        </w:tc>
      </w:tr>
      <w:tr w:rsidR="004C37B9" w14:paraId="7B586593" w14:textId="77777777" w:rsidTr="004C37B9">
        <w:tc>
          <w:tcPr>
            <w:tcW w:w="10065" w:type="dxa"/>
            <w:gridSpan w:val="2"/>
            <w:shd w:val="clear" w:color="auto" w:fill="000080"/>
          </w:tcPr>
          <w:p w14:paraId="1724D6F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CF1A5E3" w14:textId="77777777" w:rsidTr="004C37B9">
        <w:tc>
          <w:tcPr>
            <w:tcW w:w="10065" w:type="dxa"/>
            <w:gridSpan w:val="2"/>
          </w:tcPr>
          <w:p w14:paraId="093DA50D" w14:textId="77777777" w:rsidR="004C37B9" w:rsidRDefault="004B0C60">
            <w:r>
              <w:t>NA</w:t>
            </w:r>
          </w:p>
        </w:tc>
      </w:tr>
    </w:tbl>
    <w:p w14:paraId="7D75B7D9" w14:textId="77777777" w:rsidR="004C37B9" w:rsidRDefault="004B0C60">
      <w:pPr>
        <w:pStyle w:val="Heading3"/>
      </w:pPr>
      <w:r>
        <w:t>KU8_BIT_15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506E088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81AFD7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E7B6F6A" w14:textId="77777777" w:rsidR="004C37B9" w:rsidRDefault="004B0C60">
            <w:r>
              <w:t>Value</w:t>
            </w:r>
          </w:p>
        </w:tc>
      </w:tr>
      <w:tr w:rsidR="004C37B9" w14:paraId="0A8B8DE4" w14:textId="77777777" w:rsidTr="004C37B9">
        <w:tc>
          <w:tcPr>
            <w:tcW w:w="6710" w:type="dxa"/>
          </w:tcPr>
          <w:p w14:paraId="284A06C6" w14:textId="77777777" w:rsidR="004C37B9" w:rsidRDefault="004B0C60">
            <w:r>
              <w:t>KU8_BIT_15</w:t>
            </w:r>
          </w:p>
        </w:tc>
        <w:tc>
          <w:tcPr>
            <w:tcW w:w="3355" w:type="dxa"/>
          </w:tcPr>
          <w:p w14:paraId="3AF2AAB4" w14:textId="77777777" w:rsidR="004C37B9" w:rsidRDefault="004B0C60">
            <w:r>
              <w:t>((uint8) 15)</w:t>
            </w:r>
          </w:p>
        </w:tc>
      </w:tr>
      <w:tr w:rsidR="004C37B9" w14:paraId="71A9BDE9" w14:textId="77777777" w:rsidTr="004C37B9">
        <w:tc>
          <w:tcPr>
            <w:tcW w:w="10065" w:type="dxa"/>
            <w:gridSpan w:val="2"/>
            <w:shd w:val="clear" w:color="auto" w:fill="000080"/>
          </w:tcPr>
          <w:p w14:paraId="26CF16C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8A16EDB" w14:textId="77777777" w:rsidTr="004C37B9">
        <w:tc>
          <w:tcPr>
            <w:tcW w:w="10065" w:type="dxa"/>
            <w:gridSpan w:val="2"/>
          </w:tcPr>
          <w:p w14:paraId="17E789E2" w14:textId="77777777" w:rsidR="004C37B9" w:rsidRDefault="004B0C60">
            <w:r>
              <w:t>#define KU8_BIT_15 ((uint8) 15)</w:t>
            </w:r>
          </w:p>
        </w:tc>
      </w:tr>
      <w:tr w:rsidR="004C37B9" w14:paraId="66F6CFA6" w14:textId="77777777" w:rsidTr="004C37B9">
        <w:tc>
          <w:tcPr>
            <w:tcW w:w="10065" w:type="dxa"/>
            <w:gridSpan w:val="2"/>
            <w:shd w:val="clear" w:color="auto" w:fill="000080"/>
          </w:tcPr>
          <w:p w14:paraId="5426938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5F21D15" w14:textId="77777777" w:rsidTr="004C37B9">
        <w:tc>
          <w:tcPr>
            <w:tcW w:w="10065" w:type="dxa"/>
            <w:gridSpan w:val="2"/>
          </w:tcPr>
          <w:p w14:paraId="25890E30" w14:textId="77777777" w:rsidR="004C37B9" w:rsidRDefault="004B0C60">
            <w:r>
              <w:t>NA</w:t>
            </w:r>
          </w:p>
        </w:tc>
      </w:tr>
    </w:tbl>
    <w:p w14:paraId="045279B6" w14:textId="77777777" w:rsidR="004C37B9" w:rsidRDefault="004B0C60">
      <w:pPr>
        <w:pStyle w:val="Heading3"/>
      </w:pPr>
      <w:r>
        <w:t>KU8_BIT_16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7795EDF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13EEB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6BACEA1" w14:textId="77777777" w:rsidR="004C37B9" w:rsidRDefault="004B0C60">
            <w:r>
              <w:t>Value</w:t>
            </w:r>
          </w:p>
        </w:tc>
      </w:tr>
      <w:tr w:rsidR="004C37B9" w14:paraId="646D474C" w14:textId="77777777" w:rsidTr="004C37B9">
        <w:tc>
          <w:tcPr>
            <w:tcW w:w="6710" w:type="dxa"/>
          </w:tcPr>
          <w:p w14:paraId="4DD8450D" w14:textId="77777777" w:rsidR="004C37B9" w:rsidRDefault="004B0C60">
            <w:r>
              <w:t>KU8_BIT_16</w:t>
            </w:r>
          </w:p>
        </w:tc>
        <w:tc>
          <w:tcPr>
            <w:tcW w:w="3355" w:type="dxa"/>
          </w:tcPr>
          <w:p w14:paraId="7CDDCF79" w14:textId="77777777" w:rsidR="004C37B9" w:rsidRDefault="004B0C60">
            <w:r>
              <w:t>((uint8) 16)</w:t>
            </w:r>
          </w:p>
        </w:tc>
      </w:tr>
      <w:tr w:rsidR="004C37B9" w14:paraId="0D45E90A" w14:textId="77777777" w:rsidTr="004C37B9">
        <w:tc>
          <w:tcPr>
            <w:tcW w:w="10065" w:type="dxa"/>
            <w:gridSpan w:val="2"/>
            <w:shd w:val="clear" w:color="auto" w:fill="000080"/>
          </w:tcPr>
          <w:p w14:paraId="4F550FA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8D7514F" w14:textId="77777777" w:rsidTr="004C37B9">
        <w:tc>
          <w:tcPr>
            <w:tcW w:w="10065" w:type="dxa"/>
            <w:gridSpan w:val="2"/>
          </w:tcPr>
          <w:p w14:paraId="4E09CBAC" w14:textId="77777777" w:rsidR="004C37B9" w:rsidRDefault="004B0C60">
            <w:r>
              <w:t>#define KU8_BIT_16 ((uint8) 16)</w:t>
            </w:r>
          </w:p>
        </w:tc>
      </w:tr>
      <w:tr w:rsidR="004C37B9" w14:paraId="58CC527D" w14:textId="77777777" w:rsidTr="004C37B9">
        <w:tc>
          <w:tcPr>
            <w:tcW w:w="10065" w:type="dxa"/>
            <w:gridSpan w:val="2"/>
            <w:shd w:val="clear" w:color="auto" w:fill="000080"/>
          </w:tcPr>
          <w:p w14:paraId="27573D0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3E63475" w14:textId="77777777" w:rsidTr="004C37B9">
        <w:tc>
          <w:tcPr>
            <w:tcW w:w="10065" w:type="dxa"/>
            <w:gridSpan w:val="2"/>
          </w:tcPr>
          <w:p w14:paraId="31855A4E" w14:textId="77777777" w:rsidR="004C37B9" w:rsidRDefault="004B0C60">
            <w:r>
              <w:t>NA</w:t>
            </w:r>
          </w:p>
        </w:tc>
      </w:tr>
    </w:tbl>
    <w:p w14:paraId="11774958" w14:textId="77777777" w:rsidR="004C37B9" w:rsidRDefault="004B0C60">
      <w:pPr>
        <w:pStyle w:val="Heading3"/>
      </w:pPr>
      <w:r>
        <w:t>KU8_BIT_17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7AEAE36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8456A7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A124B99" w14:textId="77777777" w:rsidR="004C37B9" w:rsidRDefault="004B0C60">
            <w:r>
              <w:t>Value</w:t>
            </w:r>
          </w:p>
        </w:tc>
      </w:tr>
      <w:tr w:rsidR="004C37B9" w14:paraId="30994CE4" w14:textId="77777777" w:rsidTr="004C37B9">
        <w:tc>
          <w:tcPr>
            <w:tcW w:w="6710" w:type="dxa"/>
          </w:tcPr>
          <w:p w14:paraId="2023CB4E" w14:textId="77777777" w:rsidR="004C37B9" w:rsidRDefault="004B0C60">
            <w:r>
              <w:t>KU8_BIT_17</w:t>
            </w:r>
          </w:p>
        </w:tc>
        <w:tc>
          <w:tcPr>
            <w:tcW w:w="3355" w:type="dxa"/>
          </w:tcPr>
          <w:p w14:paraId="183B28CF" w14:textId="77777777" w:rsidR="004C37B9" w:rsidRDefault="004B0C60">
            <w:r>
              <w:t>((uint8) 17)</w:t>
            </w:r>
          </w:p>
        </w:tc>
      </w:tr>
      <w:tr w:rsidR="004C37B9" w14:paraId="7BD079E1" w14:textId="77777777" w:rsidTr="004C37B9">
        <w:tc>
          <w:tcPr>
            <w:tcW w:w="10065" w:type="dxa"/>
            <w:gridSpan w:val="2"/>
            <w:shd w:val="clear" w:color="auto" w:fill="000080"/>
          </w:tcPr>
          <w:p w14:paraId="0427897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300D828" w14:textId="77777777" w:rsidTr="004C37B9">
        <w:tc>
          <w:tcPr>
            <w:tcW w:w="10065" w:type="dxa"/>
            <w:gridSpan w:val="2"/>
          </w:tcPr>
          <w:p w14:paraId="07E0B809" w14:textId="77777777" w:rsidR="004C37B9" w:rsidRDefault="004B0C60">
            <w:r>
              <w:t>#define KU8_BIT_17 ((uint8) 17)</w:t>
            </w:r>
          </w:p>
        </w:tc>
      </w:tr>
      <w:tr w:rsidR="004C37B9" w14:paraId="31B4AC35" w14:textId="77777777" w:rsidTr="004C37B9">
        <w:tc>
          <w:tcPr>
            <w:tcW w:w="10065" w:type="dxa"/>
            <w:gridSpan w:val="2"/>
            <w:shd w:val="clear" w:color="auto" w:fill="000080"/>
          </w:tcPr>
          <w:p w14:paraId="62715AC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5EA91A4" w14:textId="77777777" w:rsidTr="004C37B9">
        <w:tc>
          <w:tcPr>
            <w:tcW w:w="10065" w:type="dxa"/>
            <w:gridSpan w:val="2"/>
          </w:tcPr>
          <w:p w14:paraId="7B3F4943" w14:textId="77777777" w:rsidR="004C37B9" w:rsidRDefault="004B0C60">
            <w:r>
              <w:t>NA</w:t>
            </w:r>
          </w:p>
        </w:tc>
      </w:tr>
    </w:tbl>
    <w:p w14:paraId="52E2159F" w14:textId="77777777" w:rsidR="004C37B9" w:rsidRDefault="004B0C60">
      <w:pPr>
        <w:pStyle w:val="Heading3"/>
      </w:pPr>
      <w:r>
        <w:t>KU8_BIT_18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10584AB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66454D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216D0E3" w14:textId="77777777" w:rsidR="004C37B9" w:rsidRDefault="004B0C60">
            <w:r>
              <w:t>Value</w:t>
            </w:r>
          </w:p>
        </w:tc>
      </w:tr>
      <w:tr w:rsidR="004C37B9" w14:paraId="31C582D0" w14:textId="77777777" w:rsidTr="004C37B9">
        <w:tc>
          <w:tcPr>
            <w:tcW w:w="6710" w:type="dxa"/>
          </w:tcPr>
          <w:p w14:paraId="26371571" w14:textId="77777777" w:rsidR="004C37B9" w:rsidRDefault="004B0C60">
            <w:r>
              <w:t>KU8_BIT_18</w:t>
            </w:r>
          </w:p>
        </w:tc>
        <w:tc>
          <w:tcPr>
            <w:tcW w:w="3355" w:type="dxa"/>
          </w:tcPr>
          <w:p w14:paraId="2A3E440D" w14:textId="77777777" w:rsidR="004C37B9" w:rsidRDefault="004B0C60">
            <w:r>
              <w:t>((uint8) 18)</w:t>
            </w:r>
          </w:p>
        </w:tc>
      </w:tr>
      <w:tr w:rsidR="004C37B9" w14:paraId="618136A8" w14:textId="77777777" w:rsidTr="004C37B9">
        <w:tc>
          <w:tcPr>
            <w:tcW w:w="10065" w:type="dxa"/>
            <w:gridSpan w:val="2"/>
            <w:shd w:val="clear" w:color="auto" w:fill="000080"/>
          </w:tcPr>
          <w:p w14:paraId="0138221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A257CCB" w14:textId="77777777" w:rsidTr="004C37B9">
        <w:tc>
          <w:tcPr>
            <w:tcW w:w="10065" w:type="dxa"/>
            <w:gridSpan w:val="2"/>
          </w:tcPr>
          <w:p w14:paraId="351AA47F" w14:textId="77777777" w:rsidR="004C37B9" w:rsidRDefault="004B0C60">
            <w:r>
              <w:t>#define KU8_BIT_18 ((uint8) 18)</w:t>
            </w:r>
          </w:p>
        </w:tc>
      </w:tr>
      <w:tr w:rsidR="004C37B9" w14:paraId="5FE56436" w14:textId="77777777" w:rsidTr="004C37B9">
        <w:tc>
          <w:tcPr>
            <w:tcW w:w="10065" w:type="dxa"/>
            <w:gridSpan w:val="2"/>
            <w:shd w:val="clear" w:color="auto" w:fill="000080"/>
          </w:tcPr>
          <w:p w14:paraId="6B315DB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2CDC461" w14:textId="77777777" w:rsidTr="004C37B9">
        <w:tc>
          <w:tcPr>
            <w:tcW w:w="10065" w:type="dxa"/>
            <w:gridSpan w:val="2"/>
          </w:tcPr>
          <w:p w14:paraId="7E425BEE" w14:textId="77777777" w:rsidR="004C37B9" w:rsidRDefault="004B0C60">
            <w:r>
              <w:t>NA</w:t>
            </w:r>
          </w:p>
        </w:tc>
      </w:tr>
    </w:tbl>
    <w:p w14:paraId="3AF38E16" w14:textId="77777777" w:rsidR="004C37B9" w:rsidRDefault="004B0C60">
      <w:pPr>
        <w:pStyle w:val="Heading3"/>
      </w:pPr>
      <w:r>
        <w:t>KU8_BIT_19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4AD36A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C9EBB7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08A4CB2" w14:textId="77777777" w:rsidR="004C37B9" w:rsidRDefault="004B0C60">
            <w:r>
              <w:t>Value</w:t>
            </w:r>
          </w:p>
        </w:tc>
      </w:tr>
      <w:tr w:rsidR="004C37B9" w14:paraId="1406F6D1" w14:textId="77777777" w:rsidTr="004C37B9">
        <w:tc>
          <w:tcPr>
            <w:tcW w:w="6710" w:type="dxa"/>
          </w:tcPr>
          <w:p w14:paraId="7416BDBE" w14:textId="77777777" w:rsidR="004C37B9" w:rsidRDefault="004B0C60">
            <w:r>
              <w:t>KU8_BIT_19</w:t>
            </w:r>
          </w:p>
        </w:tc>
        <w:tc>
          <w:tcPr>
            <w:tcW w:w="3355" w:type="dxa"/>
          </w:tcPr>
          <w:p w14:paraId="277A25C0" w14:textId="77777777" w:rsidR="004C37B9" w:rsidRDefault="004B0C60">
            <w:r>
              <w:t>((uint8) 19)</w:t>
            </w:r>
          </w:p>
        </w:tc>
      </w:tr>
      <w:tr w:rsidR="004C37B9" w14:paraId="6BAAC40B" w14:textId="77777777" w:rsidTr="004C37B9">
        <w:tc>
          <w:tcPr>
            <w:tcW w:w="10065" w:type="dxa"/>
            <w:gridSpan w:val="2"/>
            <w:shd w:val="clear" w:color="auto" w:fill="000080"/>
          </w:tcPr>
          <w:p w14:paraId="6A376F0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004340A" w14:textId="77777777" w:rsidTr="004C37B9">
        <w:tc>
          <w:tcPr>
            <w:tcW w:w="10065" w:type="dxa"/>
            <w:gridSpan w:val="2"/>
          </w:tcPr>
          <w:p w14:paraId="112FC0CD" w14:textId="77777777" w:rsidR="004C37B9" w:rsidRDefault="004B0C60">
            <w:r>
              <w:t>#define KU8_BIT_19 ((uint8) 19)</w:t>
            </w:r>
          </w:p>
        </w:tc>
      </w:tr>
      <w:tr w:rsidR="004C37B9" w14:paraId="6C8F2202" w14:textId="77777777" w:rsidTr="004C37B9">
        <w:tc>
          <w:tcPr>
            <w:tcW w:w="10065" w:type="dxa"/>
            <w:gridSpan w:val="2"/>
            <w:shd w:val="clear" w:color="auto" w:fill="000080"/>
          </w:tcPr>
          <w:p w14:paraId="6C4D4CF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9B584AA" w14:textId="77777777" w:rsidTr="004C37B9">
        <w:tc>
          <w:tcPr>
            <w:tcW w:w="10065" w:type="dxa"/>
            <w:gridSpan w:val="2"/>
          </w:tcPr>
          <w:p w14:paraId="4A188510" w14:textId="77777777" w:rsidR="004C37B9" w:rsidRDefault="004B0C60">
            <w:r>
              <w:t>NA</w:t>
            </w:r>
          </w:p>
        </w:tc>
      </w:tr>
    </w:tbl>
    <w:p w14:paraId="33AF3D08" w14:textId="77777777" w:rsidR="004C37B9" w:rsidRDefault="004B0C60">
      <w:pPr>
        <w:pStyle w:val="Heading3"/>
      </w:pPr>
      <w:r>
        <w:t>KU8_BIT_1_ZERO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269BFD0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4C53C7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DAE666A" w14:textId="77777777" w:rsidR="004C37B9" w:rsidRDefault="004B0C60">
            <w:r>
              <w:t>Value</w:t>
            </w:r>
          </w:p>
        </w:tc>
      </w:tr>
      <w:tr w:rsidR="004C37B9" w14:paraId="6472EA4C" w14:textId="77777777" w:rsidTr="004C37B9">
        <w:tc>
          <w:tcPr>
            <w:tcW w:w="6710" w:type="dxa"/>
          </w:tcPr>
          <w:p w14:paraId="4945B2A7" w14:textId="77777777" w:rsidR="004C37B9" w:rsidRDefault="004B0C60">
            <w:r>
              <w:t>KU8_BIT_1_ZERO</w:t>
            </w:r>
          </w:p>
        </w:tc>
        <w:tc>
          <w:tcPr>
            <w:tcW w:w="3355" w:type="dxa"/>
          </w:tcPr>
          <w:p w14:paraId="11E39FB7" w14:textId="77777777" w:rsidR="004C37B9" w:rsidRDefault="004B0C60">
            <w:r>
              <w:t>((uint8) 0xFD)</w:t>
            </w:r>
          </w:p>
        </w:tc>
      </w:tr>
      <w:tr w:rsidR="004C37B9" w14:paraId="5A572985" w14:textId="77777777" w:rsidTr="004C37B9">
        <w:tc>
          <w:tcPr>
            <w:tcW w:w="10065" w:type="dxa"/>
            <w:gridSpan w:val="2"/>
            <w:shd w:val="clear" w:color="auto" w:fill="000080"/>
          </w:tcPr>
          <w:p w14:paraId="2793560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6229DE1" w14:textId="77777777" w:rsidTr="004C37B9">
        <w:tc>
          <w:tcPr>
            <w:tcW w:w="10065" w:type="dxa"/>
            <w:gridSpan w:val="2"/>
          </w:tcPr>
          <w:p w14:paraId="5CE0C641" w14:textId="77777777" w:rsidR="004C37B9" w:rsidRDefault="004B0C60">
            <w:r>
              <w:t>#define KU8_BIT_1_ZERO ((uint8) 0xFD)</w:t>
            </w:r>
          </w:p>
        </w:tc>
      </w:tr>
      <w:tr w:rsidR="004C37B9" w14:paraId="16ACD150" w14:textId="77777777" w:rsidTr="004C37B9">
        <w:tc>
          <w:tcPr>
            <w:tcW w:w="10065" w:type="dxa"/>
            <w:gridSpan w:val="2"/>
            <w:shd w:val="clear" w:color="auto" w:fill="000080"/>
          </w:tcPr>
          <w:p w14:paraId="690F9AA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F8730B1" w14:textId="77777777" w:rsidTr="004C37B9">
        <w:tc>
          <w:tcPr>
            <w:tcW w:w="10065" w:type="dxa"/>
            <w:gridSpan w:val="2"/>
          </w:tcPr>
          <w:p w14:paraId="7EE698F7" w14:textId="77777777" w:rsidR="004C37B9" w:rsidRDefault="004B0C60">
            <w:r>
              <w:lastRenderedPageBreak/>
              <w:t>NA</w:t>
            </w:r>
          </w:p>
        </w:tc>
      </w:tr>
    </w:tbl>
    <w:p w14:paraId="3063E4F9" w14:textId="77777777" w:rsidR="004C37B9" w:rsidRDefault="004B0C60">
      <w:pPr>
        <w:pStyle w:val="Heading3"/>
      </w:pPr>
      <w:r>
        <w:t>KU8_BIT_2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38DEE9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353E2E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4336A9D" w14:textId="77777777" w:rsidR="004C37B9" w:rsidRDefault="004B0C60">
            <w:r>
              <w:t>Value</w:t>
            </w:r>
          </w:p>
        </w:tc>
      </w:tr>
      <w:tr w:rsidR="004C37B9" w14:paraId="00C3860B" w14:textId="77777777" w:rsidTr="004C37B9">
        <w:tc>
          <w:tcPr>
            <w:tcW w:w="6710" w:type="dxa"/>
          </w:tcPr>
          <w:p w14:paraId="7705FFDF" w14:textId="77777777" w:rsidR="004C37B9" w:rsidRDefault="004B0C60">
            <w:r>
              <w:t>KU8_BIT_2</w:t>
            </w:r>
          </w:p>
        </w:tc>
        <w:tc>
          <w:tcPr>
            <w:tcW w:w="3355" w:type="dxa"/>
          </w:tcPr>
          <w:p w14:paraId="3C360DFD" w14:textId="77777777" w:rsidR="004C37B9" w:rsidRDefault="004B0C60">
            <w:r>
              <w:t>((uint8) 2)</w:t>
            </w:r>
          </w:p>
        </w:tc>
      </w:tr>
      <w:tr w:rsidR="004C37B9" w14:paraId="7FC68A10" w14:textId="77777777" w:rsidTr="004C37B9">
        <w:tc>
          <w:tcPr>
            <w:tcW w:w="10065" w:type="dxa"/>
            <w:gridSpan w:val="2"/>
            <w:shd w:val="clear" w:color="auto" w:fill="000080"/>
          </w:tcPr>
          <w:p w14:paraId="67FA136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6BE857F" w14:textId="77777777" w:rsidTr="004C37B9">
        <w:tc>
          <w:tcPr>
            <w:tcW w:w="10065" w:type="dxa"/>
            <w:gridSpan w:val="2"/>
          </w:tcPr>
          <w:p w14:paraId="7EAB8FF4" w14:textId="77777777" w:rsidR="004C37B9" w:rsidRDefault="004B0C60">
            <w:r>
              <w:t>#define KU8_BIT_2 ((uint8) 2)</w:t>
            </w:r>
          </w:p>
        </w:tc>
      </w:tr>
      <w:tr w:rsidR="004C37B9" w14:paraId="68F882EE" w14:textId="77777777" w:rsidTr="004C37B9">
        <w:tc>
          <w:tcPr>
            <w:tcW w:w="10065" w:type="dxa"/>
            <w:gridSpan w:val="2"/>
            <w:shd w:val="clear" w:color="auto" w:fill="000080"/>
          </w:tcPr>
          <w:p w14:paraId="2614045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508AC5D" w14:textId="77777777" w:rsidTr="004C37B9">
        <w:tc>
          <w:tcPr>
            <w:tcW w:w="10065" w:type="dxa"/>
            <w:gridSpan w:val="2"/>
          </w:tcPr>
          <w:p w14:paraId="20C3DD2C" w14:textId="77777777" w:rsidR="004C37B9" w:rsidRDefault="004B0C60">
            <w:r>
              <w:t>NA</w:t>
            </w:r>
          </w:p>
        </w:tc>
      </w:tr>
    </w:tbl>
    <w:p w14:paraId="08C93B4A" w14:textId="77777777" w:rsidR="004C37B9" w:rsidRDefault="004B0C60">
      <w:pPr>
        <w:pStyle w:val="Heading3"/>
      </w:pPr>
      <w:r>
        <w:t>KU8_BIT_20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5C3D5BB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F42EA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4AE4296" w14:textId="77777777" w:rsidR="004C37B9" w:rsidRDefault="004B0C60">
            <w:r>
              <w:t>Value</w:t>
            </w:r>
          </w:p>
        </w:tc>
      </w:tr>
      <w:tr w:rsidR="004C37B9" w14:paraId="3F8A1356" w14:textId="77777777" w:rsidTr="004C37B9">
        <w:tc>
          <w:tcPr>
            <w:tcW w:w="6710" w:type="dxa"/>
          </w:tcPr>
          <w:p w14:paraId="38F56D8D" w14:textId="77777777" w:rsidR="004C37B9" w:rsidRDefault="004B0C60">
            <w:r>
              <w:t>KU8_BIT_20</w:t>
            </w:r>
          </w:p>
        </w:tc>
        <w:tc>
          <w:tcPr>
            <w:tcW w:w="3355" w:type="dxa"/>
          </w:tcPr>
          <w:p w14:paraId="3A7898C8" w14:textId="77777777" w:rsidR="004C37B9" w:rsidRDefault="004B0C60">
            <w:r>
              <w:t>((uint8) 20)</w:t>
            </w:r>
          </w:p>
        </w:tc>
      </w:tr>
      <w:tr w:rsidR="004C37B9" w14:paraId="472C5CB0" w14:textId="77777777" w:rsidTr="004C37B9">
        <w:tc>
          <w:tcPr>
            <w:tcW w:w="10065" w:type="dxa"/>
            <w:gridSpan w:val="2"/>
            <w:shd w:val="clear" w:color="auto" w:fill="000080"/>
          </w:tcPr>
          <w:p w14:paraId="2F14AC8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FC33EED" w14:textId="77777777" w:rsidTr="004C37B9">
        <w:tc>
          <w:tcPr>
            <w:tcW w:w="10065" w:type="dxa"/>
            <w:gridSpan w:val="2"/>
          </w:tcPr>
          <w:p w14:paraId="0BECA003" w14:textId="77777777" w:rsidR="004C37B9" w:rsidRDefault="004B0C60">
            <w:r>
              <w:t>#define KU8_BIT_20 ((uint8) 20)</w:t>
            </w:r>
          </w:p>
        </w:tc>
      </w:tr>
      <w:tr w:rsidR="004C37B9" w14:paraId="6C60D0DF" w14:textId="77777777" w:rsidTr="004C37B9">
        <w:tc>
          <w:tcPr>
            <w:tcW w:w="10065" w:type="dxa"/>
            <w:gridSpan w:val="2"/>
            <w:shd w:val="clear" w:color="auto" w:fill="000080"/>
          </w:tcPr>
          <w:p w14:paraId="5051C78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EAF7297" w14:textId="77777777" w:rsidTr="004C37B9">
        <w:tc>
          <w:tcPr>
            <w:tcW w:w="10065" w:type="dxa"/>
            <w:gridSpan w:val="2"/>
          </w:tcPr>
          <w:p w14:paraId="5939EFC0" w14:textId="77777777" w:rsidR="004C37B9" w:rsidRDefault="004B0C60">
            <w:r>
              <w:t>NA</w:t>
            </w:r>
          </w:p>
        </w:tc>
      </w:tr>
    </w:tbl>
    <w:p w14:paraId="4BCBDC87" w14:textId="77777777" w:rsidR="004C37B9" w:rsidRDefault="004B0C60">
      <w:pPr>
        <w:pStyle w:val="Heading3"/>
      </w:pPr>
      <w:r>
        <w:t>KU8_BIT_21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0B0B9CF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D8006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795708E" w14:textId="77777777" w:rsidR="004C37B9" w:rsidRDefault="004B0C60">
            <w:r>
              <w:t>Value</w:t>
            </w:r>
          </w:p>
        </w:tc>
      </w:tr>
      <w:tr w:rsidR="004C37B9" w14:paraId="7D312CCA" w14:textId="77777777" w:rsidTr="004C37B9">
        <w:tc>
          <w:tcPr>
            <w:tcW w:w="6710" w:type="dxa"/>
          </w:tcPr>
          <w:p w14:paraId="5791EECC" w14:textId="77777777" w:rsidR="004C37B9" w:rsidRDefault="004B0C60">
            <w:r>
              <w:t>KU8_BIT_21</w:t>
            </w:r>
          </w:p>
        </w:tc>
        <w:tc>
          <w:tcPr>
            <w:tcW w:w="3355" w:type="dxa"/>
          </w:tcPr>
          <w:p w14:paraId="1482E8FF" w14:textId="77777777" w:rsidR="004C37B9" w:rsidRDefault="004B0C60">
            <w:r>
              <w:t>((uint8) 21)</w:t>
            </w:r>
          </w:p>
        </w:tc>
      </w:tr>
      <w:tr w:rsidR="004C37B9" w14:paraId="528FF07B" w14:textId="77777777" w:rsidTr="004C37B9">
        <w:tc>
          <w:tcPr>
            <w:tcW w:w="10065" w:type="dxa"/>
            <w:gridSpan w:val="2"/>
            <w:shd w:val="clear" w:color="auto" w:fill="000080"/>
          </w:tcPr>
          <w:p w14:paraId="62903D6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2729211" w14:textId="77777777" w:rsidTr="004C37B9">
        <w:tc>
          <w:tcPr>
            <w:tcW w:w="10065" w:type="dxa"/>
            <w:gridSpan w:val="2"/>
          </w:tcPr>
          <w:p w14:paraId="77097FA3" w14:textId="77777777" w:rsidR="004C37B9" w:rsidRDefault="004B0C60">
            <w:r>
              <w:t>#define KU8_BIT_21 ((uint8) 21)</w:t>
            </w:r>
          </w:p>
        </w:tc>
      </w:tr>
      <w:tr w:rsidR="004C37B9" w14:paraId="674BE959" w14:textId="77777777" w:rsidTr="004C37B9">
        <w:tc>
          <w:tcPr>
            <w:tcW w:w="10065" w:type="dxa"/>
            <w:gridSpan w:val="2"/>
            <w:shd w:val="clear" w:color="auto" w:fill="000080"/>
          </w:tcPr>
          <w:p w14:paraId="405A67C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7F6155F" w14:textId="77777777" w:rsidTr="004C37B9">
        <w:tc>
          <w:tcPr>
            <w:tcW w:w="10065" w:type="dxa"/>
            <w:gridSpan w:val="2"/>
          </w:tcPr>
          <w:p w14:paraId="6643F40A" w14:textId="77777777" w:rsidR="004C37B9" w:rsidRDefault="004B0C60">
            <w:r>
              <w:t>NA</w:t>
            </w:r>
          </w:p>
        </w:tc>
      </w:tr>
    </w:tbl>
    <w:p w14:paraId="169ED360" w14:textId="77777777" w:rsidR="004C37B9" w:rsidRDefault="004B0C60">
      <w:pPr>
        <w:pStyle w:val="Heading3"/>
      </w:pPr>
      <w:r>
        <w:t>KU8_BIT_22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6F304C3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1FD8F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ED4A7A5" w14:textId="77777777" w:rsidR="004C37B9" w:rsidRDefault="004B0C60">
            <w:r>
              <w:t>Value</w:t>
            </w:r>
          </w:p>
        </w:tc>
      </w:tr>
      <w:tr w:rsidR="004C37B9" w14:paraId="7CEE7D73" w14:textId="77777777" w:rsidTr="004C37B9">
        <w:tc>
          <w:tcPr>
            <w:tcW w:w="6710" w:type="dxa"/>
          </w:tcPr>
          <w:p w14:paraId="2AE7D955" w14:textId="77777777" w:rsidR="004C37B9" w:rsidRDefault="004B0C60">
            <w:r>
              <w:t>KU8_BIT_22</w:t>
            </w:r>
          </w:p>
        </w:tc>
        <w:tc>
          <w:tcPr>
            <w:tcW w:w="3355" w:type="dxa"/>
          </w:tcPr>
          <w:p w14:paraId="1B894A27" w14:textId="77777777" w:rsidR="004C37B9" w:rsidRDefault="004B0C60">
            <w:r>
              <w:t>((uint8) 22)</w:t>
            </w:r>
          </w:p>
        </w:tc>
      </w:tr>
      <w:tr w:rsidR="004C37B9" w14:paraId="5F1FBB6E" w14:textId="77777777" w:rsidTr="004C37B9">
        <w:tc>
          <w:tcPr>
            <w:tcW w:w="10065" w:type="dxa"/>
            <w:gridSpan w:val="2"/>
            <w:shd w:val="clear" w:color="auto" w:fill="000080"/>
          </w:tcPr>
          <w:p w14:paraId="644FA95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1112227" w14:textId="77777777" w:rsidTr="004C37B9">
        <w:tc>
          <w:tcPr>
            <w:tcW w:w="10065" w:type="dxa"/>
            <w:gridSpan w:val="2"/>
          </w:tcPr>
          <w:p w14:paraId="5F66427A" w14:textId="77777777" w:rsidR="004C37B9" w:rsidRDefault="004B0C60">
            <w:r>
              <w:t>#define KU8_BIT_22 ((uint8) 22)</w:t>
            </w:r>
          </w:p>
        </w:tc>
      </w:tr>
      <w:tr w:rsidR="004C37B9" w14:paraId="03A60579" w14:textId="77777777" w:rsidTr="004C37B9">
        <w:tc>
          <w:tcPr>
            <w:tcW w:w="10065" w:type="dxa"/>
            <w:gridSpan w:val="2"/>
            <w:shd w:val="clear" w:color="auto" w:fill="000080"/>
          </w:tcPr>
          <w:p w14:paraId="3958183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210EC79" w14:textId="77777777" w:rsidTr="004C37B9">
        <w:tc>
          <w:tcPr>
            <w:tcW w:w="10065" w:type="dxa"/>
            <w:gridSpan w:val="2"/>
          </w:tcPr>
          <w:p w14:paraId="132CA05E" w14:textId="77777777" w:rsidR="004C37B9" w:rsidRDefault="004B0C60">
            <w:r>
              <w:t>NA</w:t>
            </w:r>
          </w:p>
        </w:tc>
      </w:tr>
    </w:tbl>
    <w:p w14:paraId="4E4CABE2" w14:textId="77777777" w:rsidR="004C37B9" w:rsidRDefault="004B0C60">
      <w:pPr>
        <w:pStyle w:val="Heading3"/>
      </w:pPr>
      <w:r>
        <w:t>KU8_BIT_23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4E02627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6AD35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33AB36F" w14:textId="77777777" w:rsidR="004C37B9" w:rsidRDefault="004B0C60">
            <w:r>
              <w:t>Value</w:t>
            </w:r>
          </w:p>
        </w:tc>
      </w:tr>
      <w:tr w:rsidR="004C37B9" w14:paraId="48580304" w14:textId="77777777" w:rsidTr="004C37B9">
        <w:tc>
          <w:tcPr>
            <w:tcW w:w="6710" w:type="dxa"/>
          </w:tcPr>
          <w:p w14:paraId="4C896C51" w14:textId="77777777" w:rsidR="004C37B9" w:rsidRDefault="004B0C60">
            <w:r>
              <w:t>KU8_BIT_23</w:t>
            </w:r>
          </w:p>
        </w:tc>
        <w:tc>
          <w:tcPr>
            <w:tcW w:w="3355" w:type="dxa"/>
          </w:tcPr>
          <w:p w14:paraId="4F0D3285" w14:textId="77777777" w:rsidR="004C37B9" w:rsidRDefault="004B0C60">
            <w:r>
              <w:t>((uint8) 23)</w:t>
            </w:r>
          </w:p>
        </w:tc>
      </w:tr>
      <w:tr w:rsidR="004C37B9" w14:paraId="706447AD" w14:textId="77777777" w:rsidTr="004C37B9">
        <w:tc>
          <w:tcPr>
            <w:tcW w:w="10065" w:type="dxa"/>
            <w:gridSpan w:val="2"/>
            <w:shd w:val="clear" w:color="auto" w:fill="000080"/>
          </w:tcPr>
          <w:p w14:paraId="73787D1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EF22331" w14:textId="77777777" w:rsidTr="004C37B9">
        <w:tc>
          <w:tcPr>
            <w:tcW w:w="10065" w:type="dxa"/>
            <w:gridSpan w:val="2"/>
          </w:tcPr>
          <w:p w14:paraId="521EB427" w14:textId="77777777" w:rsidR="004C37B9" w:rsidRDefault="004B0C60">
            <w:r>
              <w:t>#define KU8_BIT_23 ((uint8) 23)</w:t>
            </w:r>
          </w:p>
        </w:tc>
      </w:tr>
      <w:tr w:rsidR="004C37B9" w14:paraId="020E1B5B" w14:textId="77777777" w:rsidTr="004C37B9">
        <w:tc>
          <w:tcPr>
            <w:tcW w:w="10065" w:type="dxa"/>
            <w:gridSpan w:val="2"/>
            <w:shd w:val="clear" w:color="auto" w:fill="000080"/>
          </w:tcPr>
          <w:p w14:paraId="2A3D05A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733F910" w14:textId="77777777" w:rsidTr="004C37B9">
        <w:tc>
          <w:tcPr>
            <w:tcW w:w="10065" w:type="dxa"/>
            <w:gridSpan w:val="2"/>
          </w:tcPr>
          <w:p w14:paraId="723C1D11" w14:textId="77777777" w:rsidR="004C37B9" w:rsidRDefault="004B0C60">
            <w:r>
              <w:t>NA</w:t>
            </w:r>
          </w:p>
        </w:tc>
      </w:tr>
    </w:tbl>
    <w:p w14:paraId="6FE683CC" w14:textId="77777777" w:rsidR="004C37B9" w:rsidRDefault="004B0C60">
      <w:pPr>
        <w:pStyle w:val="Heading3"/>
      </w:pPr>
      <w:r>
        <w:t>KU8_BIT_24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161FB67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95B10A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59AFE6F" w14:textId="77777777" w:rsidR="004C37B9" w:rsidRDefault="004B0C60">
            <w:r>
              <w:t>Value</w:t>
            </w:r>
          </w:p>
        </w:tc>
      </w:tr>
      <w:tr w:rsidR="004C37B9" w14:paraId="1299F6CB" w14:textId="77777777" w:rsidTr="004C37B9">
        <w:tc>
          <w:tcPr>
            <w:tcW w:w="6710" w:type="dxa"/>
          </w:tcPr>
          <w:p w14:paraId="59A82B1A" w14:textId="77777777" w:rsidR="004C37B9" w:rsidRDefault="004B0C60">
            <w:r>
              <w:t>KU8_BIT_24</w:t>
            </w:r>
          </w:p>
        </w:tc>
        <w:tc>
          <w:tcPr>
            <w:tcW w:w="3355" w:type="dxa"/>
          </w:tcPr>
          <w:p w14:paraId="238A7AE9" w14:textId="77777777" w:rsidR="004C37B9" w:rsidRDefault="004B0C60">
            <w:r>
              <w:t>((uint8) 24)</w:t>
            </w:r>
          </w:p>
        </w:tc>
      </w:tr>
      <w:tr w:rsidR="004C37B9" w14:paraId="2F94C87C" w14:textId="77777777" w:rsidTr="004C37B9">
        <w:tc>
          <w:tcPr>
            <w:tcW w:w="10065" w:type="dxa"/>
            <w:gridSpan w:val="2"/>
            <w:shd w:val="clear" w:color="auto" w:fill="000080"/>
          </w:tcPr>
          <w:p w14:paraId="379D7B6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8E8B0DA" w14:textId="77777777" w:rsidTr="004C37B9">
        <w:tc>
          <w:tcPr>
            <w:tcW w:w="10065" w:type="dxa"/>
            <w:gridSpan w:val="2"/>
          </w:tcPr>
          <w:p w14:paraId="79DC0640" w14:textId="77777777" w:rsidR="004C37B9" w:rsidRDefault="004B0C60">
            <w:r>
              <w:t>#define KU8_BIT_24 ((uint8) 24)</w:t>
            </w:r>
          </w:p>
        </w:tc>
      </w:tr>
      <w:tr w:rsidR="004C37B9" w14:paraId="4E467905" w14:textId="77777777" w:rsidTr="004C37B9">
        <w:tc>
          <w:tcPr>
            <w:tcW w:w="10065" w:type="dxa"/>
            <w:gridSpan w:val="2"/>
            <w:shd w:val="clear" w:color="auto" w:fill="000080"/>
          </w:tcPr>
          <w:p w14:paraId="61D5486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787D3EE" w14:textId="77777777" w:rsidTr="004C37B9">
        <w:tc>
          <w:tcPr>
            <w:tcW w:w="10065" w:type="dxa"/>
            <w:gridSpan w:val="2"/>
          </w:tcPr>
          <w:p w14:paraId="009D8F1C" w14:textId="77777777" w:rsidR="004C37B9" w:rsidRDefault="004B0C60">
            <w:r>
              <w:t>NA</w:t>
            </w:r>
          </w:p>
        </w:tc>
      </w:tr>
    </w:tbl>
    <w:p w14:paraId="70DA121F" w14:textId="77777777" w:rsidR="004C37B9" w:rsidRDefault="004B0C60">
      <w:pPr>
        <w:pStyle w:val="Heading3"/>
      </w:pPr>
      <w:r>
        <w:lastRenderedPageBreak/>
        <w:t>KU8_BIT_25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5CAA213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F6318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D8365C" w14:textId="77777777" w:rsidR="004C37B9" w:rsidRDefault="004B0C60">
            <w:r>
              <w:t>Value</w:t>
            </w:r>
          </w:p>
        </w:tc>
      </w:tr>
      <w:tr w:rsidR="004C37B9" w14:paraId="131FC321" w14:textId="77777777" w:rsidTr="004C37B9">
        <w:tc>
          <w:tcPr>
            <w:tcW w:w="6710" w:type="dxa"/>
          </w:tcPr>
          <w:p w14:paraId="05C8305E" w14:textId="77777777" w:rsidR="004C37B9" w:rsidRDefault="004B0C60">
            <w:r>
              <w:t>KU8_BIT_25</w:t>
            </w:r>
          </w:p>
        </w:tc>
        <w:tc>
          <w:tcPr>
            <w:tcW w:w="3355" w:type="dxa"/>
          </w:tcPr>
          <w:p w14:paraId="6BF43846" w14:textId="77777777" w:rsidR="004C37B9" w:rsidRDefault="004B0C60">
            <w:r>
              <w:t>((uint8) 25)</w:t>
            </w:r>
          </w:p>
        </w:tc>
      </w:tr>
      <w:tr w:rsidR="004C37B9" w14:paraId="0279B814" w14:textId="77777777" w:rsidTr="004C37B9">
        <w:tc>
          <w:tcPr>
            <w:tcW w:w="10065" w:type="dxa"/>
            <w:gridSpan w:val="2"/>
            <w:shd w:val="clear" w:color="auto" w:fill="000080"/>
          </w:tcPr>
          <w:p w14:paraId="448D797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C5619D1" w14:textId="77777777" w:rsidTr="004C37B9">
        <w:tc>
          <w:tcPr>
            <w:tcW w:w="10065" w:type="dxa"/>
            <w:gridSpan w:val="2"/>
          </w:tcPr>
          <w:p w14:paraId="129795AF" w14:textId="77777777" w:rsidR="004C37B9" w:rsidRDefault="004B0C60">
            <w:r>
              <w:t>#define KU8_BIT_25 ((uint8) 25)</w:t>
            </w:r>
          </w:p>
        </w:tc>
      </w:tr>
      <w:tr w:rsidR="004C37B9" w14:paraId="3F199736" w14:textId="77777777" w:rsidTr="004C37B9">
        <w:tc>
          <w:tcPr>
            <w:tcW w:w="10065" w:type="dxa"/>
            <w:gridSpan w:val="2"/>
            <w:shd w:val="clear" w:color="auto" w:fill="000080"/>
          </w:tcPr>
          <w:p w14:paraId="6E293D1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788255D" w14:textId="77777777" w:rsidTr="004C37B9">
        <w:tc>
          <w:tcPr>
            <w:tcW w:w="10065" w:type="dxa"/>
            <w:gridSpan w:val="2"/>
          </w:tcPr>
          <w:p w14:paraId="53CAD632" w14:textId="77777777" w:rsidR="004C37B9" w:rsidRDefault="004B0C60">
            <w:r>
              <w:t>NA</w:t>
            </w:r>
          </w:p>
        </w:tc>
      </w:tr>
    </w:tbl>
    <w:p w14:paraId="2D0E3B86" w14:textId="77777777" w:rsidR="004C37B9" w:rsidRDefault="004B0C60">
      <w:pPr>
        <w:pStyle w:val="Heading3"/>
      </w:pPr>
      <w:r>
        <w:t>KU8_BIT_26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4EB5232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0E5C3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FF5AB30" w14:textId="77777777" w:rsidR="004C37B9" w:rsidRDefault="004B0C60">
            <w:r>
              <w:t>Value</w:t>
            </w:r>
          </w:p>
        </w:tc>
      </w:tr>
      <w:tr w:rsidR="004C37B9" w14:paraId="5BF1C3B9" w14:textId="77777777" w:rsidTr="004C37B9">
        <w:tc>
          <w:tcPr>
            <w:tcW w:w="6710" w:type="dxa"/>
          </w:tcPr>
          <w:p w14:paraId="1612A3C1" w14:textId="77777777" w:rsidR="004C37B9" w:rsidRDefault="004B0C60">
            <w:r>
              <w:t>KU8_BIT_26</w:t>
            </w:r>
          </w:p>
        </w:tc>
        <w:tc>
          <w:tcPr>
            <w:tcW w:w="3355" w:type="dxa"/>
          </w:tcPr>
          <w:p w14:paraId="6420DE01" w14:textId="77777777" w:rsidR="004C37B9" w:rsidRDefault="004B0C60">
            <w:r>
              <w:t>((uint8) 26)</w:t>
            </w:r>
          </w:p>
        </w:tc>
      </w:tr>
      <w:tr w:rsidR="004C37B9" w14:paraId="2B6F68A0" w14:textId="77777777" w:rsidTr="004C37B9">
        <w:tc>
          <w:tcPr>
            <w:tcW w:w="10065" w:type="dxa"/>
            <w:gridSpan w:val="2"/>
            <w:shd w:val="clear" w:color="auto" w:fill="000080"/>
          </w:tcPr>
          <w:p w14:paraId="64EE779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E876289" w14:textId="77777777" w:rsidTr="004C37B9">
        <w:tc>
          <w:tcPr>
            <w:tcW w:w="10065" w:type="dxa"/>
            <w:gridSpan w:val="2"/>
          </w:tcPr>
          <w:p w14:paraId="6C0D8A81" w14:textId="77777777" w:rsidR="004C37B9" w:rsidRDefault="004B0C60">
            <w:r>
              <w:t>#define KU8_BIT_26 ((uint8) 26)</w:t>
            </w:r>
          </w:p>
        </w:tc>
      </w:tr>
      <w:tr w:rsidR="004C37B9" w14:paraId="346D200D" w14:textId="77777777" w:rsidTr="004C37B9">
        <w:tc>
          <w:tcPr>
            <w:tcW w:w="10065" w:type="dxa"/>
            <w:gridSpan w:val="2"/>
            <w:shd w:val="clear" w:color="auto" w:fill="000080"/>
          </w:tcPr>
          <w:p w14:paraId="0ADBFC5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B9A27AD" w14:textId="77777777" w:rsidTr="004C37B9">
        <w:tc>
          <w:tcPr>
            <w:tcW w:w="10065" w:type="dxa"/>
            <w:gridSpan w:val="2"/>
          </w:tcPr>
          <w:p w14:paraId="59736943" w14:textId="77777777" w:rsidR="004C37B9" w:rsidRDefault="004B0C60">
            <w:r>
              <w:t>NA</w:t>
            </w:r>
          </w:p>
        </w:tc>
      </w:tr>
    </w:tbl>
    <w:p w14:paraId="23F0E6C0" w14:textId="77777777" w:rsidR="004C37B9" w:rsidRDefault="004B0C60">
      <w:pPr>
        <w:pStyle w:val="Heading3"/>
      </w:pPr>
      <w:r>
        <w:t>KU8_BIT_27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593DB68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D1117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98DC06" w14:textId="77777777" w:rsidR="004C37B9" w:rsidRDefault="004B0C60">
            <w:r>
              <w:t>Value</w:t>
            </w:r>
          </w:p>
        </w:tc>
      </w:tr>
      <w:tr w:rsidR="004C37B9" w14:paraId="14A05C17" w14:textId="77777777" w:rsidTr="004C37B9">
        <w:tc>
          <w:tcPr>
            <w:tcW w:w="6710" w:type="dxa"/>
          </w:tcPr>
          <w:p w14:paraId="2F8F7B62" w14:textId="77777777" w:rsidR="004C37B9" w:rsidRDefault="004B0C60">
            <w:r>
              <w:t>KU8_BIT_27</w:t>
            </w:r>
          </w:p>
        </w:tc>
        <w:tc>
          <w:tcPr>
            <w:tcW w:w="3355" w:type="dxa"/>
          </w:tcPr>
          <w:p w14:paraId="2E7D367E" w14:textId="77777777" w:rsidR="004C37B9" w:rsidRDefault="004B0C60">
            <w:r>
              <w:t>((uint8) 27)</w:t>
            </w:r>
          </w:p>
        </w:tc>
      </w:tr>
      <w:tr w:rsidR="004C37B9" w14:paraId="0E1A788A" w14:textId="77777777" w:rsidTr="004C37B9">
        <w:tc>
          <w:tcPr>
            <w:tcW w:w="10065" w:type="dxa"/>
            <w:gridSpan w:val="2"/>
            <w:shd w:val="clear" w:color="auto" w:fill="000080"/>
          </w:tcPr>
          <w:p w14:paraId="66F9897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027660E" w14:textId="77777777" w:rsidTr="004C37B9">
        <w:tc>
          <w:tcPr>
            <w:tcW w:w="10065" w:type="dxa"/>
            <w:gridSpan w:val="2"/>
          </w:tcPr>
          <w:p w14:paraId="288EFA5C" w14:textId="77777777" w:rsidR="004C37B9" w:rsidRDefault="004B0C60">
            <w:r>
              <w:t>#define KU8_BIT_27 ((uint8) 27)</w:t>
            </w:r>
          </w:p>
        </w:tc>
      </w:tr>
      <w:tr w:rsidR="004C37B9" w14:paraId="00891DAE" w14:textId="77777777" w:rsidTr="004C37B9">
        <w:tc>
          <w:tcPr>
            <w:tcW w:w="10065" w:type="dxa"/>
            <w:gridSpan w:val="2"/>
            <w:shd w:val="clear" w:color="auto" w:fill="000080"/>
          </w:tcPr>
          <w:p w14:paraId="5282D74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10E377F" w14:textId="77777777" w:rsidTr="004C37B9">
        <w:tc>
          <w:tcPr>
            <w:tcW w:w="10065" w:type="dxa"/>
            <w:gridSpan w:val="2"/>
          </w:tcPr>
          <w:p w14:paraId="274444C0" w14:textId="77777777" w:rsidR="004C37B9" w:rsidRDefault="004B0C60">
            <w:r>
              <w:t>NA</w:t>
            </w:r>
          </w:p>
        </w:tc>
      </w:tr>
    </w:tbl>
    <w:p w14:paraId="1973B587" w14:textId="77777777" w:rsidR="004C37B9" w:rsidRDefault="004B0C60">
      <w:pPr>
        <w:pStyle w:val="Heading3"/>
      </w:pPr>
      <w:r>
        <w:t>KU8_BIT_28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2D6825E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707C89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0A6E33B" w14:textId="77777777" w:rsidR="004C37B9" w:rsidRDefault="004B0C60">
            <w:r>
              <w:t>Value</w:t>
            </w:r>
          </w:p>
        </w:tc>
      </w:tr>
      <w:tr w:rsidR="004C37B9" w14:paraId="28D4AE7B" w14:textId="77777777" w:rsidTr="004C37B9">
        <w:tc>
          <w:tcPr>
            <w:tcW w:w="6710" w:type="dxa"/>
          </w:tcPr>
          <w:p w14:paraId="0F81DB3E" w14:textId="77777777" w:rsidR="004C37B9" w:rsidRDefault="004B0C60">
            <w:r>
              <w:t>KU8_BIT_28</w:t>
            </w:r>
          </w:p>
        </w:tc>
        <w:tc>
          <w:tcPr>
            <w:tcW w:w="3355" w:type="dxa"/>
          </w:tcPr>
          <w:p w14:paraId="03C49D56" w14:textId="77777777" w:rsidR="004C37B9" w:rsidRDefault="004B0C60">
            <w:r>
              <w:t>((uint8) 28)</w:t>
            </w:r>
          </w:p>
        </w:tc>
      </w:tr>
      <w:tr w:rsidR="004C37B9" w14:paraId="7D2848CD" w14:textId="77777777" w:rsidTr="004C37B9">
        <w:tc>
          <w:tcPr>
            <w:tcW w:w="10065" w:type="dxa"/>
            <w:gridSpan w:val="2"/>
            <w:shd w:val="clear" w:color="auto" w:fill="000080"/>
          </w:tcPr>
          <w:p w14:paraId="02366E0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EF38E9D" w14:textId="77777777" w:rsidTr="004C37B9">
        <w:tc>
          <w:tcPr>
            <w:tcW w:w="10065" w:type="dxa"/>
            <w:gridSpan w:val="2"/>
          </w:tcPr>
          <w:p w14:paraId="0D7DD225" w14:textId="77777777" w:rsidR="004C37B9" w:rsidRDefault="004B0C60">
            <w:r>
              <w:t>#define KU8_BIT_28 ((uint8) 28)</w:t>
            </w:r>
          </w:p>
        </w:tc>
      </w:tr>
      <w:tr w:rsidR="004C37B9" w14:paraId="7A5CFC13" w14:textId="77777777" w:rsidTr="004C37B9">
        <w:tc>
          <w:tcPr>
            <w:tcW w:w="10065" w:type="dxa"/>
            <w:gridSpan w:val="2"/>
            <w:shd w:val="clear" w:color="auto" w:fill="000080"/>
          </w:tcPr>
          <w:p w14:paraId="50B2E73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3DD939A" w14:textId="77777777" w:rsidTr="004C37B9">
        <w:tc>
          <w:tcPr>
            <w:tcW w:w="10065" w:type="dxa"/>
            <w:gridSpan w:val="2"/>
          </w:tcPr>
          <w:p w14:paraId="5C3F4F99" w14:textId="77777777" w:rsidR="004C37B9" w:rsidRDefault="004B0C60">
            <w:r>
              <w:t>NA</w:t>
            </w:r>
          </w:p>
        </w:tc>
      </w:tr>
    </w:tbl>
    <w:p w14:paraId="66742773" w14:textId="77777777" w:rsidR="004C37B9" w:rsidRDefault="004B0C60">
      <w:pPr>
        <w:pStyle w:val="Heading3"/>
      </w:pPr>
      <w:r>
        <w:t>KU8_BIT_29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B0160D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11A62F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C5243D7" w14:textId="77777777" w:rsidR="004C37B9" w:rsidRDefault="004B0C60">
            <w:r>
              <w:t>Value</w:t>
            </w:r>
          </w:p>
        </w:tc>
      </w:tr>
      <w:tr w:rsidR="004C37B9" w14:paraId="0A75826E" w14:textId="77777777" w:rsidTr="004C37B9">
        <w:tc>
          <w:tcPr>
            <w:tcW w:w="6710" w:type="dxa"/>
          </w:tcPr>
          <w:p w14:paraId="3EED6B8E" w14:textId="77777777" w:rsidR="004C37B9" w:rsidRDefault="004B0C60">
            <w:r>
              <w:t>KU8_BIT_29</w:t>
            </w:r>
          </w:p>
        </w:tc>
        <w:tc>
          <w:tcPr>
            <w:tcW w:w="3355" w:type="dxa"/>
          </w:tcPr>
          <w:p w14:paraId="3543F0B1" w14:textId="77777777" w:rsidR="004C37B9" w:rsidRDefault="004B0C60">
            <w:r>
              <w:t>((uint8) 29)</w:t>
            </w:r>
          </w:p>
        </w:tc>
      </w:tr>
      <w:tr w:rsidR="004C37B9" w14:paraId="42139B26" w14:textId="77777777" w:rsidTr="004C37B9">
        <w:tc>
          <w:tcPr>
            <w:tcW w:w="10065" w:type="dxa"/>
            <w:gridSpan w:val="2"/>
            <w:shd w:val="clear" w:color="auto" w:fill="000080"/>
          </w:tcPr>
          <w:p w14:paraId="59197E6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0D38390" w14:textId="77777777" w:rsidTr="004C37B9">
        <w:tc>
          <w:tcPr>
            <w:tcW w:w="10065" w:type="dxa"/>
            <w:gridSpan w:val="2"/>
          </w:tcPr>
          <w:p w14:paraId="0533D733" w14:textId="77777777" w:rsidR="004C37B9" w:rsidRDefault="004B0C60">
            <w:r>
              <w:t>#define KU8_BIT_29 ((uint8) 29)</w:t>
            </w:r>
          </w:p>
        </w:tc>
      </w:tr>
      <w:tr w:rsidR="004C37B9" w14:paraId="4D49FF7F" w14:textId="77777777" w:rsidTr="004C37B9">
        <w:tc>
          <w:tcPr>
            <w:tcW w:w="10065" w:type="dxa"/>
            <w:gridSpan w:val="2"/>
            <w:shd w:val="clear" w:color="auto" w:fill="000080"/>
          </w:tcPr>
          <w:p w14:paraId="3D6B027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1B48610" w14:textId="77777777" w:rsidTr="004C37B9">
        <w:tc>
          <w:tcPr>
            <w:tcW w:w="10065" w:type="dxa"/>
            <w:gridSpan w:val="2"/>
          </w:tcPr>
          <w:p w14:paraId="2ADB7F6F" w14:textId="77777777" w:rsidR="004C37B9" w:rsidRDefault="004B0C60">
            <w:r>
              <w:t>NA</w:t>
            </w:r>
          </w:p>
        </w:tc>
      </w:tr>
    </w:tbl>
    <w:p w14:paraId="4587EB41" w14:textId="77777777" w:rsidR="004C37B9" w:rsidRDefault="004B0C60">
      <w:pPr>
        <w:pStyle w:val="Heading3"/>
      </w:pPr>
      <w:r>
        <w:t>KU8_BIT_2_ZERO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2E9A516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A58F57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1CE337F" w14:textId="77777777" w:rsidR="004C37B9" w:rsidRDefault="004B0C60">
            <w:r>
              <w:t>Value</w:t>
            </w:r>
          </w:p>
        </w:tc>
      </w:tr>
      <w:tr w:rsidR="004C37B9" w14:paraId="105BE8C4" w14:textId="77777777" w:rsidTr="004C37B9">
        <w:tc>
          <w:tcPr>
            <w:tcW w:w="6710" w:type="dxa"/>
          </w:tcPr>
          <w:p w14:paraId="7130993A" w14:textId="77777777" w:rsidR="004C37B9" w:rsidRDefault="004B0C60">
            <w:r>
              <w:t>KU8_BIT_2_ZERO</w:t>
            </w:r>
          </w:p>
        </w:tc>
        <w:tc>
          <w:tcPr>
            <w:tcW w:w="3355" w:type="dxa"/>
          </w:tcPr>
          <w:p w14:paraId="70733F9A" w14:textId="77777777" w:rsidR="004C37B9" w:rsidRDefault="004B0C60">
            <w:r>
              <w:t>((uint8) 0xFB)</w:t>
            </w:r>
          </w:p>
        </w:tc>
      </w:tr>
      <w:tr w:rsidR="004C37B9" w14:paraId="020E1C94" w14:textId="77777777" w:rsidTr="004C37B9">
        <w:tc>
          <w:tcPr>
            <w:tcW w:w="10065" w:type="dxa"/>
            <w:gridSpan w:val="2"/>
            <w:shd w:val="clear" w:color="auto" w:fill="000080"/>
          </w:tcPr>
          <w:p w14:paraId="30FD576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E442815" w14:textId="77777777" w:rsidTr="004C37B9">
        <w:tc>
          <w:tcPr>
            <w:tcW w:w="10065" w:type="dxa"/>
            <w:gridSpan w:val="2"/>
          </w:tcPr>
          <w:p w14:paraId="726B024D" w14:textId="77777777" w:rsidR="004C37B9" w:rsidRDefault="004B0C60">
            <w:r>
              <w:t>#define KU8_BIT_2_ZERO ((uint8) 0xFB)</w:t>
            </w:r>
          </w:p>
        </w:tc>
      </w:tr>
      <w:tr w:rsidR="004C37B9" w14:paraId="28A68860" w14:textId="77777777" w:rsidTr="004C37B9">
        <w:tc>
          <w:tcPr>
            <w:tcW w:w="10065" w:type="dxa"/>
            <w:gridSpan w:val="2"/>
            <w:shd w:val="clear" w:color="auto" w:fill="000080"/>
          </w:tcPr>
          <w:p w14:paraId="67C26B9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3D31584" w14:textId="77777777" w:rsidTr="004C37B9">
        <w:tc>
          <w:tcPr>
            <w:tcW w:w="10065" w:type="dxa"/>
            <w:gridSpan w:val="2"/>
          </w:tcPr>
          <w:p w14:paraId="17CAA2C5" w14:textId="77777777" w:rsidR="004C37B9" w:rsidRDefault="004B0C60">
            <w:r>
              <w:t>NA</w:t>
            </w:r>
          </w:p>
        </w:tc>
      </w:tr>
    </w:tbl>
    <w:p w14:paraId="63ED3A66" w14:textId="77777777" w:rsidR="004C37B9" w:rsidRDefault="004B0C60">
      <w:pPr>
        <w:pStyle w:val="Heading3"/>
      </w:pPr>
      <w:r>
        <w:t>KU8_BIT_3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45EC0AD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EE645E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3148983" w14:textId="77777777" w:rsidR="004C37B9" w:rsidRDefault="004B0C60">
            <w:r>
              <w:t>Value</w:t>
            </w:r>
          </w:p>
        </w:tc>
      </w:tr>
      <w:tr w:rsidR="004C37B9" w14:paraId="5618E511" w14:textId="77777777" w:rsidTr="004C37B9">
        <w:tc>
          <w:tcPr>
            <w:tcW w:w="6710" w:type="dxa"/>
          </w:tcPr>
          <w:p w14:paraId="0B694A1B" w14:textId="77777777" w:rsidR="004C37B9" w:rsidRDefault="004B0C60">
            <w:r>
              <w:lastRenderedPageBreak/>
              <w:t>KU8_BIT_3</w:t>
            </w:r>
          </w:p>
        </w:tc>
        <w:tc>
          <w:tcPr>
            <w:tcW w:w="3355" w:type="dxa"/>
          </w:tcPr>
          <w:p w14:paraId="614CB06B" w14:textId="77777777" w:rsidR="004C37B9" w:rsidRDefault="004B0C60">
            <w:r>
              <w:t>((uint8) 3)</w:t>
            </w:r>
          </w:p>
        </w:tc>
      </w:tr>
      <w:tr w:rsidR="004C37B9" w14:paraId="100FB2FD" w14:textId="77777777" w:rsidTr="004C37B9">
        <w:tc>
          <w:tcPr>
            <w:tcW w:w="10065" w:type="dxa"/>
            <w:gridSpan w:val="2"/>
            <w:shd w:val="clear" w:color="auto" w:fill="000080"/>
          </w:tcPr>
          <w:p w14:paraId="1418A21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10DACB1" w14:textId="77777777" w:rsidTr="004C37B9">
        <w:tc>
          <w:tcPr>
            <w:tcW w:w="10065" w:type="dxa"/>
            <w:gridSpan w:val="2"/>
          </w:tcPr>
          <w:p w14:paraId="45524AD5" w14:textId="77777777" w:rsidR="004C37B9" w:rsidRDefault="004B0C60">
            <w:r>
              <w:t>#define KU8_BIT_3 ((uint8) 3)</w:t>
            </w:r>
          </w:p>
        </w:tc>
      </w:tr>
      <w:tr w:rsidR="004C37B9" w14:paraId="0ADD61DE" w14:textId="77777777" w:rsidTr="004C37B9">
        <w:tc>
          <w:tcPr>
            <w:tcW w:w="10065" w:type="dxa"/>
            <w:gridSpan w:val="2"/>
            <w:shd w:val="clear" w:color="auto" w:fill="000080"/>
          </w:tcPr>
          <w:p w14:paraId="04A6B79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357D384" w14:textId="77777777" w:rsidTr="004C37B9">
        <w:tc>
          <w:tcPr>
            <w:tcW w:w="10065" w:type="dxa"/>
            <w:gridSpan w:val="2"/>
          </w:tcPr>
          <w:p w14:paraId="6A0029FE" w14:textId="77777777" w:rsidR="004C37B9" w:rsidRDefault="004B0C60">
            <w:r>
              <w:t>NA</w:t>
            </w:r>
          </w:p>
        </w:tc>
      </w:tr>
    </w:tbl>
    <w:p w14:paraId="7B5A3DA0" w14:textId="77777777" w:rsidR="004C37B9" w:rsidRDefault="004B0C60">
      <w:pPr>
        <w:pStyle w:val="Heading3"/>
      </w:pPr>
      <w:r>
        <w:t>KU8_BIT_30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5FB8713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FFB18B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EEEF1A0" w14:textId="77777777" w:rsidR="004C37B9" w:rsidRDefault="004B0C60">
            <w:r>
              <w:t>Value</w:t>
            </w:r>
          </w:p>
        </w:tc>
      </w:tr>
      <w:tr w:rsidR="004C37B9" w14:paraId="0BCD146E" w14:textId="77777777" w:rsidTr="004C37B9">
        <w:tc>
          <w:tcPr>
            <w:tcW w:w="6710" w:type="dxa"/>
          </w:tcPr>
          <w:p w14:paraId="41DC7957" w14:textId="77777777" w:rsidR="004C37B9" w:rsidRDefault="004B0C60">
            <w:r>
              <w:t>KU8_BIT_30</w:t>
            </w:r>
          </w:p>
        </w:tc>
        <w:tc>
          <w:tcPr>
            <w:tcW w:w="3355" w:type="dxa"/>
          </w:tcPr>
          <w:p w14:paraId="4227CC15" w14:textId="77777777" w:rsidR="004C37B9" w:rsidRDefault="004B0C60">
            <w:r>
              <w:t>((uint8) 30)</w:t>
            </w:r>
          </w:p>
        </w:tc>
      </w:tr>
      <w:tr w:rsidR="004C37B9" w14:paraId="5FD3D45E" w14:textId="77777777" w:rsidTr="004C37B9">
        <w:tc>
          <w:tcPr>
            <w:tcW w:w="10065" w:type="dxa"/>
            <w:gridSpan w:val="2"/>
            <w:shd w:val="clear" w:color="auto" w:fill="000080"/>
          </w:tcPr>
          <w:p w14:paraId="5595686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4C5EEFB" w14:textId="77777777" w:rsidTr="004C37B9">
        <w:tc>
          <w:tcPr>
            <w:tcW w:w="10065" w:type="dxa"/>
            <w:gridSpan w:val="2"/>
          </w:tcPr>
          <w:p w14:paraId="5C8711E2" w14:textId="77777777" w:rsidR="004C37B9" w:rsidRDefault="004B0C60">
            <w:r>
              <w:t>#define KU8_BIT_30 ((uint8) 30)</w:t>
            </w:r>
          </w:p>
        </w:tc>
      </w:tr>
      <w:tr w:rsidR="004C37B9" w14:paraId="2CE5A872" w14:textId="77777777" w:rsidTr="004C37B9">
        <w:tc>
          <w:tcPr>
            <w:tcW w:w="10065" w:type="dxa"/>
            <w:gridSpan w:val="2"/>
            <w:shd w:val="clear" w:color="auto" w:fill="000080"/>
          </w:tcPr>
          <w:p w14:paraId="786DF1E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BD4C9C5" w14:textId="77777777" w:rsidTr="004C37B9">
        <w:tc>
          <w:tcPr>
            <w:tcW w:w="10065" w:type="dxa"/>
            <w:gridSpan w:val="2"/>
          </w:tcPr>
          <w:p w14:paraId="017BF78F" w14:textId="77777777" w:rsidR="004C37B9" w:rsidRDefault="004B0C60">
            <w:r>
              <w:t>NA</w:t>
            </w:r>
          </w:p>
        </w:tc>
      </w:tr>
    </w:tbl>
    <w:p w14:paraId="7D4D5378" w14:textId="77777777" w:rsidR="004C37B9" w:rsidRDefault="004B0C60">
      <w:pPr>
        <w:pStyle w:val="Heading3"/>
      </w:pPr>
      <w:r>
        <w:t>KU8_BIT_31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16B491F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88242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3E0EB6C" w14:textId="77777777" w:rsidR="004C37B9" w:rsidRDefault="004B0C60">
            <w:r>
              <w:t>Value</w:t>
            </w:r>
          </w:p>
        </w:tc>
      </w:tr>
      <w:tr w:rsidR="004C37B9" w14:paraId="74DB1119" w14:textId="77777777" w:rsidTr="004C37B9">
        <w:tc>
          <w:tcPr>
            <w:tcW w:w="6710" w:type="dxa"/>
          </w:tcPr>
          <w:p w14:paraId="28504A6F" w14:textId="77777777" w:rsidR="004C37B9" w:rsidRDefault="004B0C60">
            <w:r>
              <w:t>KU8_BIT_31</w:t>
            </w:r>
          </w:p>
        </w:tc>
        <w:tc>
          <w:tcPr>
            <w:tcW w:w="3355" w:type="dxa"/>
          </w:tcPr>
          <w:p w14:paraId="2B44436A" w14:textId="77777777" w:rsidR="004C37B9" w:rsidRDefault="004B0C60">
            <w:r>
              <w:t>((uint8) 31)</w:t>
            </w:r>
          </w:p>
        </w:tc>
      </w:tr>
      <w:tr w:rsidR="004C37B9" w14:paraId="13460A09" w14:textId="77777777" w:rsidTr="004C37B9">
        <w:tc>
          <w:tcPr>
            <w:tcW w:w="10065" w:type="dxa"/>
            <w:gridSpan w:val="2"/>
            <w:shd w:val="clear" w:color="auto" w:fill="000080"/>
          </w:tcPr>
          <w:p w14:paraId="132BD2E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4BEAC4A" w14:textId="77777777" w:rsidTr="004C37B9">
        <w:tc>
          <w:tcPr>
            <w:tcW w:w="10065" w:type="dxa"/>
            <w:gridSpan w:val="2"/>
          </w:tcPr>
          <w:p w14:paraId="00FBBE42" w14:textId="77777777" w:rsidR="004C37B9" w:rsidRDefault="004B0C60">
            <w:r>
              <w:t>#define KU8_BIT_31 ((uint8) 31)</w:t>
            </w:r>
          </w:p>
        </w:tc>
      </w:tr>
      <w:tr w:rsidR="004C37B9" w14:paraId="21BEC2C5" w14:textId="77777777" w:rsidTr="004C37B9">
        <w:tc>
          <w:tcPr>
            <w:tcW w:w="10065" w:type="dxa"/>
            <w:gridSpan w:val="2"/>
            <w:shd w:val="clear" w:color="auto" w:fill="000080"/>
          </w:tcPr>
          <w:p w14:paraId="31E4633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24862BC" w14:textId="77777777" w:rsidTr="004C37B9">
        <w:tc>
          <w:tcPr>
            <w:tcW w:w="10065" w:type="dxa"/>
            <w:gridSpan w:val="2"/>
          </w:tcPr>
          <w:p w14:paraId="2E42C33A" w14:textId="77777777" w:rsidR="004C37B9" w:rsidRDefault="004B0C60">
            <w:r>
              <w:t>NA</w:t>
            </w:r>
          </w:p>
        </w:tc>
      </w:tr>
    </w:tbl>
    <w:p w14:paraId="3E0097E5" w14:textId="77777777" w:rsidR="004C37B9" w:rsidRDefault="004B0C60">
      <w:pPr>
        <w:pStyle w:val="Heading3"/>
      </w:pPr>
      <w:r>
        <w:t>KU8_BIT_3_ZERO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3F5A3DF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CFFE9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1679F62" w14:textId="77777777" w:rsidR="004C37B9" w:rsidRDefault="004B0C60">
            <w:r>
              <w:t>Value</w:t>
            </w:r>
          </w:p>
        </w:tc>
      </w:tr>
      <w:tr w:rsidR="004C37B9" w14:paraId="6F438AAC" w14:textId="77777777" w:rsidTr="004C37B9">
        <w:tc>
          <w:tcPr>
            <w:tcW w:w="6710" w:type="dxa"/>
          </w:tcPr>
          <w:p w14:paraId="040895B0" w14:textId="77777777" w:rsidR="004C37B9" w:rsidRDefault="004B0C60">
            <w:r>
              <w:t>KU8_BIT_3_ZERO</w:t>
            </w:r>
          </w:p>
        </w:tc>
        <w:tc>
          <w:tcPr>
            <w:tcW w:w="3355" w:type="dxa"/>
          </w:tcPr>
          <w:p w14:paraId="586329B3" w14:textId="77777777" w:rsidR="004C37B9" w:rsidRDefault="004B0C60">
            <w:r>
              <w:t>((uint8) 0xF7)</w:t>
            </w:r>
          </w:p>
        </w:tc>
      </w:tr>
      <w:tr w:rsidR="004C37B9" w14:paraId="64CD44D3" w14:textId="77777777" w:rsidTr="004C37B9">
        <w:tc>
          <w:tcPr>
            <w:tcW w:w="10065" w:type="dxa"/>
            <w:gridSpan w:val="2"/>
            <w:shd w:val="clear" w:color="auto" w:fill="000080"/>
          </w:tcPr>
          <w:p w14:paraId="0D2BCFB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12AC74D" w14:textId="77777777" w:rsidTr="004C37B9">
        <w:tc>
          <w:tcPr>
            <w:tcW w:w="10065" w:type="dxa"/>
            <w:gridSpan w:val="2"/>
          </w:tcPr>
          <w:p w14:paraId="31D63137" w14:textId="77777777" w:rsidR="004C37B9" w:rsidRDefault="004B0C60">
            <w:r>
              <w:t>#define KU8_BIT_3_ZERO ((uint8) 0xF7)</w:t>
            </w:r>
          </w:p>
        </w:tc>
      </w:tr>
      <w:tr w:rsidR="004C37B9" w14:paraId="05C046D7" w14:textId="77777777" w:rsidTr="004C37B9">
        <w:tc>
          <w:tcPr>
            <w:tcW w:w="10065" w:type="dxa"/>
            <w:gridSpan w:val="2"/>
            <w:shd w:val="clear" w:color="auto" w:fill="000080"/>
          </w:tcPr>
          <w:p w14:paraId="612C90E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7D5F0F9" w14:textId="77777777" w:rsidTr="004C37B9">
        <w:tc>
          <w:tcPr>
            <w:tcW w:w="10065" w:type="dxa"/>
            <w:gridSpan w:val="2"/>
          </w:tcPr>
          <w:p w14:paraId="3C6A5F47" w14:textId="77777777" w:rsidR="004C37B9" w:rsidRDefault="004B0C60">
            <w:r>
              <w:t>NA</w:t>
            </w:r>
          </w:p>
        </w:tc>
      </w:tr>
    </w:tbl>
    <w:p w14:paraId="458A538D" w14:textId="77777777" w:rsidR="004C37B9" w:rsidRDefault="004B0C60">
      <w:pPr>
        <w:pStyle w:val="Heading3"/>
      </w:pPr>
      <w:r>
        <w:t>KU8_BIT_4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1C3C2CD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B432E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A125463" w14:textId="77777777" w:rsidR="004C37B9" w:rsidRDefault="004B0C60">
            <w:r>
              <w:t>Value</w:t>
            </w:r>
          </w:p>
        </w:tc>
      </w:tr>
      <w:tr w:rsidR="004C37B9" w14:paraId="13E40BC5" w14:textId="77777777" w:rsidTr="004C37B9">
        <w:tc>
          <w:tcPr>
            <w:tcW w:w="6710" w:type="dxa"/>
          </w:tcPr>
          <w:p w14:paraId="4B90E389" w14:textId="77777777" w:rsidR="004C37B9" w:rsidRDefault="004B0C60">
            <w:r>
              <w:t>KU8_BIT_4</w:t>
            </w:r>
          </w:p>
        </w:tc>
        <w:tc>
          <w:tcPr>
            <w:tcW w:w="3355" w:type="dxa"/>
          </w:tcPr>
          <w:p w14:paraId="1075D7CA" w14:textId="77777777" w:rsidR="004C37B9" w:rsidRDefault="004B0C60">
            <w:r>
              <w:t>((uint8) 4)</w:t>
            </w:r>
          </w:p>
        </w:tc>
      </w:tr>
      <w:tr w:rsidR="004C37B9" w14:paraId="6E00E46A" w14:textId="77777777" w:rsidTr="004C37B9">
        <w:tc>
          <w:tcPr>
            <w:tcW w:w="10065" w:type="dxa"/>
            <w:gridSpan w:val="2"/>
            <w:shd w:val="clear" w:color="auto" w:fill="000080"/>
          </w:tcPr>
          <w:p w14:paraId="2EA43E9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F2B2D74" w14:textId="77777777" w:rsidTr="004C37B9">
        <w:tc>
          <w:tcPr>
            <w:tcW w:w="10065" w:type="dxa"/>
            <w:gridSpan w:val="2"/>
          </w:tcPr>
          <w:p w14:paraId="3347A900" w14:textId="77777777" w:rsidR="004C37B9" w:rsidRDefault="004B0C60">
            <w:r>
              <w:t>#define KU8_BIT_4 ((uint8) 4)</w:t>
            </w:r>
          </w:p>
        </w:tc>
      </w:tr>
      <w:tr w:rsidR="004C37B9" w14:paraId="21C6A80D" w14:textId="77777777" w:rsidTr="004C37B9">
        <w:tc>
          <w:tcPr>
            <w:tcW w:w="10065" w:type="dxa"/>
            <w:gridSpan w:val="2"/>
            <w:shd w:val="clear" w:color="auto" w:fill="000080"/>
          </w:tcPr>
          <w:p w14:paraId="167BADC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587EF9F" w14:textId="77777777" w:rsidTr="004C37B9">
        <w:tc>
          <w:tcPr>
            <w:tcW w:w="10065" w:type="dxa"/>
            <w:gridSpan w:val="2"/>
          </w:tcPr>
          <w:p w14:paraId="5D29BEC2" w14:textId="77777777" w:rsidR="004C37B9" w:rsidRDefault="004B0C60">
            <w:r>
              <w:t>NA</w:t>
            </w:r>
          </w:p>
        </w:tc>
      </w:tr>
    </w:tbl>
    <w:p w14:paraId="6B0063C0" w14:textId="77777777" w:rsidR="004C37B9" w:rsidRDefault="004B0C60">
      <w:pPr>
        <w:pStyle w:val="Heading3"/>
      </w:pPr>
      <w:r>
        <w:t>KU8_BIT_4_ZERO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12D4506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8FFB76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52BF7F5" w14:textId="77777777" w:rsidR="004C37B9" w:rsidRDefault="004B0C60">
            <w:r>
              <w:t>Value</w:t>
            </w:r>
          </w:p>
        </w:tc>
      </w:tr>
      <w:tr w:rsidR="004C37B9" w14:paraId="7BCA9356" w14:textId="77777777" w:rsidTr="004C37B9">
        <w:tc>
          <w:tcPr>
            <w:tcW w:w="6710" w:type="dxa"/>
          </w:tcPr>
          <w:p w14:paraId="761DC740" w14:textId="77777777" w:rsidR="004C37B9" w:rsidRDefault="004B0C60">
            <w:r>
              <w:t>KU8_BIT_4_ZERO</w:t>
            </w:r>
          </w:p>
        </w:tc>
        <w:tc>
          <w:tcPr>
            <w:tcW w:w="3355" w:type="dxa"/>
          </w:tcPr>
          <w:p w14:paraId="6F71CCCC" w14:textId="77777777" w:rsidR="004C37B9" w:rsidRDefault="004B0C60">
            <w:r>
              <w:t>((uint8) 0xEF)</w:t>
            </w:r>
          </w:p>
        </w:tc>
      </w:tr>
      <w:tr w:rsidR="004C37B9" w14:paraId="355670FF" w14:textId="77777777" w:rsidTr="004C37B9">
        <w:tc>
          <w:tcPr>
            <w:tcW w:w="10065" w:type="dxa"/>
            <w:gridSpan w:val="2"/>
            <w:shd w:val="clear" w:color="auto" w:fill="000080"/>
          </w:tcPr>
          <w:p w14:paraId="2583335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E52AB44" w14:textId="77777777" w:rsidTr="004C37B9">
        <w:tc>
          <w:tcPr>
            <w:tcW w:w="10065" w:type="dxa"/>
            <w:gridSpan w:val="2"/>
          </w:tcPr>
          <w:p w14:paraId="5039A3ED" w14:textId="77777777" w:rsidR="004C37B9" w:rsidRDefault="004B0C60">
            <w:r>
              <w:t>#define KU8_BIT_4_ZERO ((uint8) 0xEF)</w:t>
            </w:r>
          </w:p>
        </w:tc>
      </w:tr>
      <w:tr w:rsidR="004C37B9" w14:paraId="79A7F0BA" w14:textId="77777777" w:rsidTr="004C37B9">
        <w:tc>
          <w:tcPr>
            <w:tcW w:w="10065" w:type="dxa"/>
            <w:gridSpan w:val="2"/>
            <w:shd w:val="clear" w:color="auto" w:fill="000080"/>
          </w:tcPr>
          <w:p w14:paraId="5481265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8E72AC0" w14:textId="77777777" w:rsidTr="004C37B9">
        <w:tc>
          <w:tcPr>
            <w:tcW w:w="10065" w:type="dxa"/>
            <w:gridSpan w:val="2"/>
          </w:tcPr>
          <w:p w14:paraId="3ACB00B6" w14:textId="77777777" w:rsidR="004C37B9" w:rsidRDefault="004B0C60">
            <w:r>
              <w:t>NA</w:t>
            </w:r>
          </w:p>
        </w:tc>
      </w:tr>
    </w:tbl>
    <w:p w14:paraId="775FB90D" w14:textId="77777777" w:rsidR="004C37B9" w:rsidRDefault="004B0C60">
      <w:pPr>
        <w:pStyle w:val="Heading3"/>
      </w:pPr>
      <w:r>
        <w:t>KU8_BIT_5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1E7CFDB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4B157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18460A9" w14:textId="77777777" w:rsidR="004C37B9" w:rsidRDefault="004B0C60">
            <w:r>
              <w:t>Value</w:t>
            </w:r>
          </w:p>
        </w:tc>
      </w:tr>
      <w:tr w:rsidR="004C37B9" w14:paraId="2EB483CD" w14:textId="77777777" w:rsidTr="004C37B9">
        <w:tc>
          <w:tcPr>
            <w:tcW w:w="6710" w:type="dxa"/>
          </w:tcPr>
          <w:p w14:paraId="3C1E833D" w14:textId="77777777" w:rsidR="004C37B9" w:rsidRDefault="004B0C60">
            <w:r>
              <w:t>KU8_BIT_5</w:t>
            </w:r>
          </w:p>
        </w:tc>
        <w:tc>
          <w:tcPr>
            <w:tcW w:w="3355" w:type="dxa"/>
          </w:tcPr>
          <w:p w14:paraId="799D9D9D" w14:textId="77777777" w:rsidR="004C37B9" w:rsidRDefault="004B0C60">
            <w:r>
              <w:t>((uint8) 5)</w:t>
            </w:r>
          </w:p>
        </w:tc>
      </w:tr>
      <w:tr w:rsidR="004C37B9" w14:paraId="1CF40BCB" w14:textId="77777777" w:rsidTr="004C37B9">
        <w:tc>
          <w:tcPr>
            <w:tcW w:w="10065" w:type="dxa"/>
            <w:gridSpan w:val="2"/>
            <w:shd w:val="clear" w:color="auto" w:fill="000080"/>
          </w:tcPr>
          <w:p w14:paraId="5E311B6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CE74472" w14:textId="77777777" w:rsidTr="004C37B9">
        <w:tc>
          <w:tcPr>
            <w:tcW w:w="10065" w:type="dxa"/>
            <w:gridSpan w:val="2"/>
          </w:tcPr>
          <w:p w14:paraId="59751D06" w14:textId="77777777" w:rsidR="004C37B9" w:rsidRDefault="004B0C60">
            <w:r>
              <w:lastRenderedPageBreak/>
              <w:t>#define KU8_BIT_5 ((uint8) 5)</w:t>
            </w:r>
          </w:p>
        </w:tc>
      </w:tr>
      <w:tr w:rsidR="004C37B9" w14:paraId="7549578B" w14:textId="77777777" w:rsidTr="004C37B9">
        <w:tc>
          <w:tcPr>
            <w:tcW w:w="10065" w:type="dxa"/>
            <w:gridSpan w:val="2"/>
            <w:shd w:val="clear" w:color="auto" w:fill="000080"/>
          </w:tcPr>
          <w:p w14:paraId="4F39BE6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C9B072A" w14:textId="77777777" w:rsidTr="004C37B9">
        <w:tc>
          <w:tcPr>
            <w:tcW w:w="10065" w:type="dxa"/>
            <w:gridSpan w:val="2"/>
          </w:tcPr>
          <w:p w14:paraId="19B05434" w14:textId="77777777" w:rsidR="004C37B9" w:rsidRDefault="004B0C60">
            <w:r>
              <w:t>NA</w:t>
            </w:r>
          </w:p>
        </w:tc>
      </w:tr>
    </w:tbl>
    <w:p w14:paraId="026E998C" w14:textId="77777777" w:rsidR="004C37B9" w:rsidRDefault="004B0C60">
      <w:pPr>
        <w:pStyle w:val="Heading3"/>
      </w:pPr>
      <w:r>
        <w:t>KU8_BIT_5_ZERO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4BCAFE0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0547A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D9BC46B" w14:textId="77777777" w:rsidR="004C37B9" w:rsidRDefault="004B0C60">
            <w:r>
              <w:t>Value</w:t>
            </w:r>
          </w:p>
        </w:tc>
      </w:tr>
      <w:tr w:rsidR="004C37B9" w14:paraId="7DD1CA71" w14:textId="77777777" w:rsidTr="004C37B9">
        <w:tc>
          <w:tcPr>
            <w:tcW w:w="6710" w:type="dxa"/>
          </w:tcPr>
          <w:p w14:paraId="45816056" w14:textId="77777777" w:rsidR="004C37B9" w:rsidRDefault="004B0C60">
            <w:r>
              <w:t>KU8_BIT_5_ZERO</w:t>
            </w:r>
          </w:p>
        </w:tc>
        <w:tc>
          <w:tcPr>
            <w:tcW w:w="3355" w:type="dxa"/>
          </w:tcPr>
          <w:p w14:paraId="0F59A9BF" w14:textId="77777777" w:rsidR="004C37B9" w:rsidRDefault="004B0C60">
            <w:r>
              <w:t>((uint8) 0xDF)</w:t>
            </w:r>
          </w:p>
        </w:tc>
      </w:tr>
      <w:tr w:rsidR="004C37B9" w14:paraId="4755A76D" w14:textId="77777777" w:rsidTr="004C37B9">
        <w:tc>
          <w:tcPr>
            <w:tcW w:w="10065" w:type="dxa"/>
            <w:gridSpan w:val="2"/>
            <w:shd w:val="clear" w:color="auto" w:fill="000080"/>
          </w:tcPr>
          <w:p w14:paraId="74504AE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405AC4A" w14:textId="77777777" w:rsidTr="004C37B9">
        <w:tc>
          <w:tcPr>
            <w:tcW w:w="10065" w:type="dxa"/>
            <w:gridSpan w:val="2"/>
          </w:tcPr>
          <w:p w14:paraId="3C04ED05" w14:textId="77777777" w:rsidR="004C37B9" w:rsidRDefault="004B0C60">
            <w:r>
              <w:t>#define KU8_BIT_5_ZERO ((uint8) 0xDF)</w:t>
            </w:r>
          </w:p>
        </w:tc>
      </w:tr>
      <w:tr w:rsidR="004C37B9" w14:paraId="492AB213" w14:textId="77777777" w:rsidTr="004C37B9">
        <w:tc>
          <w:tcPr>
            <w:tcW w:w="10065" w:type="dxa"/>
            <w:gridSpan w:val="2"/>
            <w:shd w:val="clear" w:color="auto" w:fill="000080"/>
          </w:tcPr>
          <w:p w14:paraId="08AF53B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9753F7E" w14:textId="77777777" w:rsidTr="004C37B9">
        <w:tc>
          <w:tcPr>
            <w:tcW w:w="10065" w:type="dxa"/>
            <w:gridSpan w:val="2"/>
          </w:tcPr>
          <w:p w14:paraId="05FE57A6" w14:textId="77777777" w:rsidR="004C37B9" w:rsidRDefault="004B0C60">
            <w:r>
              <w:t>NA</w:t>
            </w:r>
          </w:p>
        </w:tc>
      </w:tr>
    </w:tbl>
    <w:p w14:paraId="7211837C" w14:textId="77777777" w:rsidR="004C37B9" w:rsidRDefault="004B0C60">
      <w:pPr>
        <w:pStyle w:val="Heading3"/>
      </w:pPr>
      <w:r>
        <w:t>KU8_BIT_6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41ED934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EE2D8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05542B9" w14:textId="77777777" w:rsidR="004C37B9" w:rsidRDefault="004B0C60">
            <w:r>
              <w:t>Value</w:t>
            </w:r>
          </w:p>
        </w:tc>
      </w:tr>
      <w:tr w:rsidR="004C37B9" w14:paraId="18A45DAB" w14:textId="77777777" w:rsidTr="004C37B9">
        <w:tc>
          <w:tcPr>
            <w:tcW w:w="6710" w:type="dxa"/>
          </w:tcPr>
          <w:p w14:paraId="52376C4C" w14:textId="77777777" w:rsidR="004C37B9" w:rsidRDefault="004B0C60">
            <w:r>
              <w:t>KU8_BIT_6</w:t>
            </w:r>
          </w:p>
        </w:tc>
        <w:tc>
          <w:tcPr>
            <w:tcW w:w="3355" w:type="dxa"/>
          </w:tcPr>
          <w:p w14:paraId="33427C39" w14:textId="77777777" w:rsidR="004C37B9" w:rsidRDefault="004B0C60">
            <w:r>
              <w:t>((uint8) 6)</w:t>
            </w:r>
          </w:p>
        </w:tc>
      </w:tr>
      <w:tr w:rsidR="004C37B9" w14:paraId="3D2C0A59" w14:textId="77777777" w:rsidTr="004C37B9">
        <w:tc>
          <w:tcPr>
            <w:tcW w:w="10065" w:type="dxa"/>
            <w:gridSpan w:val="2"/>
            <w:shd w:val="clear" w:color="auto" w:fill="000080"/>
          </w:tcPr>
          <w:p w14:paraId="74AA1D1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90B63E1" w14:textId="77777777" w:rsidTr="004C37B9">
        <w:tc>
          <w:tcPr>
            <w:tcW w:w="10065" w:type="dxa"/>
            <w:gridSpan w:val="2"/>
          </w:tcPr>
          <w:p w14:paraId="5D95DB50" w14:textId="77777777" w:rsidR="004C37B9" w:rsidRDefault="004B0C60">
            <w:r>
              <w:t>#define KU8_BIT_6 ((uint8) 6)</w:t>
            </w:r>
          </w:p>
        </w:tc>
      </w:tr>
      <w:tr w:rsidR="004C37B9" w14:paraId="12EEEF33" w14:textId="77777777" w:rsidTr="004C37B9">
        <w:tc>
          <w:tcPr>
            <w:tcW w:w="10065" w:type="dxa"/>
            <w:gridSpan w:val="2"/>
            <w:shd w:val="clear" w:color="auto" w:fill="000080"/>
          </w:tcPr>
          <w:p w14:paraId="2503841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E0BBA54" w14:textId="77777777" w:rsidTr="004C37B9">
        <w:tc>
          <w:tcPr>
            <w:tcW w:w="10065" w:type="dxa"/>
            <w:gridSpan w:val="2"/>
          </w:tcPr>
          <w:p w14:paraId="735B3BA2" w14:textId="77777777" w:rsidR="004C37B9" w:rsidRDefault="004B0C60">
            <w:r>
              <w:t>NA</w:t>
            </w:r>
          </w:p>
        </w:tc>
      </w:tr>
    </w:tbl>
    <w:p w14:paraId="72F7E162" w14:textId="77777777" w:rsidR="004C37B9" w:rsidRDefault="004B0C60">
      <w:pPr>
        <w:pStyle w:val="Heading3"/>
      </w:pPr>
      <w:r>
        <w:t>KU8_BIT_6_ZERO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60B945E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8E67A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42A9595" w14:textId="77777777" w:rsidR="004C37B9" w:rsidRDefault="004B0C60">
            <w:r>
              <w:t>Value</w:t>
            </w:r>
          </w:p>
        </w:tc>
      </w:tr>
      <w:tr w:rsidR="004C37B9" w14:paraId="26D39DE9" w14:textId="77777777" w:rsidTr="004C37B9">
        <w:tc>
          <w:tcPr>
            <w:tcW w:w="6710" w:type="dxa"/>
          </w:tcPr>
          <w:p w14:paraId="3EBB816A" w14:textId="77777777" w:rsidR="004C37B9" w:rsidRDefault="004B0C60">
            <w:r>
              <w:t>KU8_BIT_6_ZERO</w:t>
            </w:r>
          </w:p>
        </w:tc>
        <w:tc>
          <w:tcPr>
            <w:tcW w:w="3355" w:type="dxa"/>
          </w:tcPr>
          <w:p w14:paraId="3A6098D3" w14:textId="77777777" w:rsidR="004C37B9" w:rsidRDefault="004B0C60">
            <w:r>
              <w:t>((uint8) 0xBF)</w:t>
            </w:r>
          </w:p>
        </w:tc>
      </w:tr>
      <w:tr w:rsidR="004C37B9" w14:paraId="6B2290EB" w14:textId="77777777" w:rsidTr="004C37B9">
        <w:tc>
          <w:tcPr>
            <w:tcW w:w="10065" w:type="dxa"/>
            <w:gridSpan w:val="2"/>
            <w:shd w:val="clear" w:color="auto" w:fill="000080"/>
          </w:tcPr>
          <w:p w14:paraId="1F5DC38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219740E" w14:textId="77777777" w:rsidTr="004C37B9">
        <w:tc>
          <w:tcPr>
            <w:tcW w:w="10065" w:type="dxa"/>
            <w:gridSpan w:val="2"/>
          </w:tcPr>
          <w:p w14:paraId="281E6BC7" w14:textId="77777777" w:rsidR="004C37B9" w:rsidRDefault="004B0C60">
            <w:r>
              <w:t>#define KU8_BIT_6_ZERO ((uint8) 0xBF)</w:t>
            </w:r>
          </w:p>
        </w:tc>
      </w:tr>
      <w:tr w:rsidR="004C37B9" w14:paraId="53417E3E" w14:textId="77777777" w:rsidTr="004C37B9">
        <w:tc>
          <w:tcPr>
            <w:tcW w:w="10065" w:type="dxa"/>
            <w:gridSpan w:val="2"/>
            <w:shd w:val="clear" w:color="auto" w:fill="000080"/>
          </w:tcPr>
          <w:p w14:paraId="158610D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9E675CD" w14:textId="77777777" w:rsidTr="004C37B9">
        <w:tc>
          <w:tcPr>
            <w:tcW w:w="10065" w:type="dxa"/>
            <w:gridSpan w:val="2"/>
          </w:tcPr>
          <w:p w14:paraId="129504D1" w14:textId="77777777" w:rsidR="004C37B9" w:rsidRDefault="004B0C60">
            <w:r>
              <w:t>NA</w:t>
            </w:r>
          </w:p>
        </w:tc>
      </w:tr>
    </w:tbl>
    <w:p w14:paraId="19423C4D" w14:textId="77777777" w:rsidR="004C37B9" w:rsidRDefault="004B0C60">
      <w:pPr>
        <w:pStyle w:val="Heading3"/>
      </w:pPr>
      <w:r>
        <w:t>KU8_BIT_7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71A4ED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100F2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C21C8A0" w14:textId="77777777" w:rsidR="004C37B9" w:rsidRDefault="004B0C60">
            <w:r>
              <w:t>Value</w:t>
            </w:r>
          </w:p>
        </w:tc>
      </w:tr>
      <w:tr w:rsidR="004C37B9" w14:paraId="29AB055C" w14:textId="77777777" w:rsidTr="004C37B9">
        <w:tc>
          <w:tcPr>
            <w:tcW w:w="6710" w:type="dxa"/>
          </w:tcPr>
          <w:p w14:paraId="17501242" w14:textId="77777777" w:rsidR="004C37B9" w:rsidRDefault="004B0C60">
            <w:r>
              <w:t>KU8_BIT_7</w:t>
            </w:r>
          </w:p>
        </w:tc>
        <w:tc>
          <w:tcPr>
            <w:tcW w:w="3355" w:type="dxa"/>
          </w:tcPr>
          <w:p w14:paraId="75D93AA0" w14:textId="77777777" w:rsidR="004C37B9" w:rsidRDefault="004B0C60">
            <w:r>
              <w:t>((uint8) 7)</w:t>
            </w:r>
          </w:p>
        </w:tc>
      </w:tr>
      <w:tr w:rsidR="004C37B9" w14:paraId="1C5886BD" w14:textId="77777777" w:rsidTr="004C37B9">
        <w:tc>
          <w:tcPr>
            <w:tcW w:w="10065" w:type="dxa"/>
            <w:gridSpan w:val="2"/>
            <w:shd w:val="clear" w:color="auto" w:fill="000080"/>
          </w:tcPr>
          <w:p w14:paraId="20F9705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9998E5E" w14:textId="77777777" w:rsidTr="004C37B9">
        <w:tc>
          <w:tcPr>
            <w:tcW w:w="10065" w:type="dxa"/>
            <w:gridSpan w:val="2"/>
          </w:tcPr>
          <w:p w14:paraId="0B35CA2B" w14:textId="77777777" w:rsidR="004C37B9" w:rsidRDefault="004B0C60">
            <w:r>
              <w:t>#define KU8_BIT_7 ((uint8) 7)</w:t>
            </w:r>
          </w:p>
        </w:tc>
      </w:tr>
      <w:tr w:rsidR="004C37B9" w14:paraId="697233E5" w14:textId="77777777" w:rsidTr="004C37B9">
        <w:tc>
          <w:tcPr>
            <w:tcW w:w="10065" w:type="dxa"/>
            <w:gridSpan w:val="2"/>
            <w:shd w:val="clear" w:color="auto" w:fill="000080"/>
          </w:tcPr>
          <w:p w14:paraId="02F76F3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985AE8" w14:textId="77777777" w:rsidTr="004C37B9">
        <w:tc>
          <w:tcPr>
            <w:tcW w:w="10065" w:type="dxa"/>
            <w:gridSpan w:val="2"/>
          </w:tcPr>
          <w:p w14:paraId="5D3DCAC2" w14:textId="77777777" w:rsidR="004C37B9" w:rsidRDefault="004B0C60">
            <w:r>
              <w:t>NA</w:t>
            </w:r>
          </w:p>
        </w:tc>
      </w:tr>
    </w:tbl>
    <w:p w14:paraId="3DE4355F" w14:textId="77777777" w:rsidR="004C37B9" w:rsidRDefault="004B0C60">
      <w:pPr>
        <w:pStyle w:val="Heading3"/>
      </w:pPr>
      <w:r>
        <w:t>KU8_BIT_7_ZERO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4E5C2BD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E0551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2DAD40" w14:textId="77777777" w:rsidR="004C37B9" w:rsidRDefault="004B0C60">
            <w:r>
              <w:t>Value</w:t>
            </w:r>
          </w:p>
        </w:tc>
      </w:tr>
      <w:tr w:rsidR="004C37B9" w14:paraId="68631421" w14:textId="77777777" w:rsidTr="004C37B9">
        <w:tc>
          <w:tcPr>
            <w:tcW w:w="6710" w:type="dxa"/>
          </w:tcPr>
          <w:p w14:paraId="4109DA46" w14:textId="77777777" w:rsidR="004C37B9" w:rsidRDefault="004B0C60">
            <w:r>
              <w:t>KU8_BIT_7_ZERO</w:t>
            </w:r>
          </w:p>
        </w:tc>
        <w:tc>
          <w:tcPr>
            <w:tcW w:w="3355" w:type="dxa"/>
          </w:tcPr>
          <w:p w14:paraId="3207981B" w14:textId="77777777" w:rsidR="004C37B9" w:rsidRDefault="004B0C60">
            <w:r>
              <w:t>((uint8) 0x7F)</w:t>
            </w:r>
          </w:p>
        </w:tc>
      </w:tr>
      <w:tr w:rsidR="004C37B9" w14:paraId="2075DA19" w14:textId="77777777" w:rsidTr="004C37B9">
        <w:tc>
          <w:tcPr>
            <w:tcW w:w="10065" w:type="dxa"/>
            <w:gridSpan w:val="2"/>
            <w:shd w:val="clear" w:color="auto" w:fill="000080"/>
          </w:tcPr>
          <w:p w14:paraId="3C082B6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822755D" w14:textId="77777777" w:rsidTr="004C37B9">
        <w:tc>
          <w:tcPr>
            <w:tcW w:w="10065" w:type="dxa"/>
            <w:gridSpan w:val="2"/>
          </w:tcPr>
          <w:p w14:paraId="643CB617" w14:textId="77777777" w:rsidR="004C37B9" w:rsidRDefault="004B0C60">
            <w:r>
              <w:t>#define KU8_BIT_7_ZERO ((uint8) 0x7F)</w:t>
            </w:r>
          </w:p>
        </w:tc>
      </w:tr>
      <w:tr w:rsidR="004C37B9" w14:paraId="058A79D8" w14:textId="77777777" w:rsidTr="004C37B9">
        <w:tc>
          <w:tcPr>
            <w:tcW w:w="10065" w:type="dxa"/>
            <w:gridSpan w:val="2"/>
            <w:shd w:val="clear" w:color="auto" w:fill="000080"/>
          </w:tcPr>
          <w:p w14:paraId="2CFD1E9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8047981" w14:textId="77777777" w:rsidTr="004C37B9">
        <w:tc>
          <w:tcPr>
            <w:tcW w:w="10065" w:type="dxa"/>
            <w:gridSpan w:val="2"/>
          </w:tcPr>
          <w:p w14:paraId="2C710CCA" w14:textId="77777777" w:rsidR="004C37B9" w:rsidRDefault="004B0C60">
            <w:r>
              <w:t>NA</w:t>
            </w:r>
          </w:p>
        </w:tc>
      </w:tr>
    </w:tbl>
    <w:p w14:paraId="2EB5EE5B" w14:textId="77777777" w:rsidR="004C37B9" w:rsidRDefault="004B0C60">
      <w:pPr>
        <w:pStyle w:val="Heading3"/>
      </w:pPr>
      <w:r>
        <w:t>KU8_BIT_8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3CBD7DB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85DE2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EA7F70C" w14:textId="77777777" w:rsidR="004C37B9" w:rsidRDefault="004B0C60">
            <w:r>
              <w:t>Value</w:t>
            </w:r>
          </w:p>
        </w:tc>
      </w:tr>
      <w:tr w:rsidR="004C37B9" w14:paraId="636C56D9" w14:textId="77777777" w:rsidTr="004C37B9">
        <w:tc>
          <w:tcPr>
            <w:tcW w:w="6710" w:type="dxa"/>
          </w:tcPr>
          <w:p w14:paraId="4C8DE1ED" w14:textId="77777777" w:rsidR="004C37B9" w:rsidRDefault="004B0C60">
            <w:r>
              <w:t>KU8_BIT_8</w:t>
            </w:r>
          </w:p>
        </w:tc>
        <w:tc>
          <w:tcPr>
            <w:tcW w:w="3355" w:type="dxa"/>
          </w:tcPr>
          <w:p w14:paraId="7A211D42" w14:textId="77777777" w:rsidR="004C37B9" w:rsidRDefault="004B0C60">
            <w:r>
              <w:t>((uint8) 8)</w:t>
            </w:r>
          </w:p>
        </w:tc>
      </w:tr>
      <w:tr w:rsidR="004C37B9" w14:paraId="6FEED871" w14:textId="77777777" w:rsidTr="004C37B9">
        <w:tc>
          <w:tcPr>
            <w:tcW w:w="10065" w:type="dxa"/>
            <w:gridSpan w:val="2"/>
            <w:shd w:val="clear" w:color="auto" w:fill="000080"/>
          </w:tcPr>
          <w:p w14:paraId="4E4CB5F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4988F92" w14:textId="77777777" w:rsidTr="004C37B9">
        <w:tc>
          <w:tcPr>
            <w:tcW w:w="10065" w:type="dxa"/>
            <w:gridSpan w:val="2"/>
          </w:tcPr>
          <w:p w14:paraId="38F25AF7" w14:textId="77777777" w:rsidR="004C37B9" w:rsidRDefault="004B0C60">
            <w:r>
              <w:t>#define KU8_BIT_8 ((uint8) 8)</w:t>
            </w:r>
          </w:p>
        </w:tc>
      </w:tr>
      <w:tr w:rsidR="004C37B9" w14:paraId="4B8A1082" w14:textId="77777777" w:rsidTr="004C37B9">
        <w:tc>
          <w:tcPr>
            <w:tcW w:w="10065" w:type="dxa"/>
            <w:gridSpan w:val="2"/>
            <w:shd w:val="clear" w:color="auto" w:fill="000080"/>
          </w:tcPr>
          <w:p w14:paraId="2BC8A5B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DE542E4" w14:textId="77777777" w:rsidTr="004C37B9">
        <w:tc>
          <w:tcPr>
            <w:tcW w:w="10065" w:type="dxa"/>
            <w:gridSpan w:val="2"/>
          </w:tcPr>
          <w:p w14:paraId="0AA81975" w14:textId="77777777" w:rsidR="004C37B9" w:rsidRDefault="004B0C60">
            <w:r>
              <w:lastRenderedPageBreak/>
              <w:t>NA</w:t>
            </w:r>
          </w:p>
        </w:tc>
      </w:tr>
    </w:tbl>
    <w:p w14:paraId="0F44172C" w14:textId="77777777" w:rsidR="004C37B9" w:rsidRDefault="004B0C60">
      <w:pPr>
        <w:pStyle w:val="Heading3"/>
      </w:pPr>
      <w:r>
        <w:t>KU8_BIT_9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3F6F130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239ADA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9C7C220" w14:textId="77777777" w:rsidR="004C37B9" w:rsidRDefault="004B0C60">
            <w:r>
              <w:t>Value</w:t>
            </w:r>
          </w:p>
        </w:tc>
      </w:tr>
      <w:tr w:rsidR="004C37B9" w14:paraId="4386CF44" w14:textId="77777777" w:rsidTr="004C37B9">
        <w:tc>
          <w:tcPr>
            <w:tcW w:w="6710" w:type="dxa"/>
          </w:tcPr>
          <w:p w14:paraId="2339BF5F" w14:textId="77777777" w:rsidR="004C37B9" w:rsidRDefault="004B0C60">
            <w:r>
              <w:t>KU8_BIT_9</w:t>
            </w:r>
          </w:p>
        </w:tc>
        <w:tc>
          <w:tcPr>
            <w:tcW w:w="3355" w:type="dxa"/>
          </w:tcPr>
          <w:p w14:paraId="796F7274" w14:textId="77777777" w:rsidR="004C37B9" w:rsidRDefault="004B0C60">
            <w:r>
              <w:t>((uint8) 9)</w:t>
            </w:r>
          </w:p>
        </w:tc>
      </w:tr>
      <w:tr w:rsidR="004C37B9" w14:paraId="59EFD772" w14:textId="77777777" w:rsidTr="004C37B9">
        <w:tc>
          <w:tcPr>
            <w:tcW w:w="10065" w:type="dxa"/>
            <w:gridSpan w:val="2"/>
            <w:shd w:val="clear" w:color="auto" w:fill="000080"/>
          </w:tcPr>
          <w:p w14:paraId="25CA38C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DB1FA56" w14:textId="77777777" w:rsidTr="004C37B9">
        <w:tc>
          <w:tcPr>
            <w:tcW w:w="10065" w:type="dxa"/>
            <w:gridSpan w:val="2"/>
          </w:tcPr>
          <w:p w14:paraId="61290502" w14:textId="77777777" w:rsidR="004C37B9" w:rsidRDefault="004B0C60">
            <w:r>
              <w:t>#define KU8_BIT_9 ((uint8) 9)</w:t>
            </w:r>
          </w:p>
        </w:tc>
      </w:tr>
      <w:tr w:rsidR="004C37B9" w14:paraId="64B248C0" w14:textId="77777777" w:rsidTr="004C37B9">
        <w:tc>
          <w:tcPr>
            <w:tcW w:w="10065" w:type="dxa"/>
            <w:gridSpan w:val="2"/>
            <w:shd w:val="clear" w:color="auto" w:fill="000080"/>
          </w:tcPr>
          <w:p w14:paraId="2FDDA29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F604DA0" w14:textId="77777777" w:rsidTr="004C37B9">
        <w:tc>
          <w:tcPr>
            <w:tcW w:w="10065" w:type="dxa"/>
            <w:gridSpan w:val="2"/>
          </w:tcPr>
          <w:p w14:paraId="269DD0CF" w14:textId="77777777" w:rsidR="004C37B9" w:rsidRDefault="004B0C60">
            <w:r>
              <w:t>NA</w:t>
            </w:r>
          </w:p>
        </w:tc>
      </w:tr>
    </w:tbl>
    <w:p w14:paraId="7C8E9DFB" w14:textId="77777777" w:rsidR="004C37B9" w:rsidRDefault="004B0C60">
      <w:pPr>
        <w:pStyle w:val="Heading3"/>
      </w:pPr>
      <w:r>
        <w:t>KU8_EIGHT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44C7A52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4FA27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8197C70" w14:textId="77777777" w:rsidR="004C37B9" w:rsidRDefault="004B0C60">
            <w:r>
              <w:t>Value</w:t>
            </w:r>
          </w:p>
        </w:tc>
      </w:tr>
      <w:tr w:rsidR="004C37B9" w14:paraId="3F6EF2E4" w14:textId="77777777" w:rsidTr="004C37B9">
        <w:tc>
          <w:tcPr>
            <w:tcW w:w="6710" w:type="dxa"/>
          </w:tcPr>
          <w:p w14:paraId="3A17F2E2" w14:textId="77777777" w:rsidR="004C37B9" w:rsidRDefault="004B0C60">
            <w:r>
              <w:t>KU8_EIGHT</w:t>
            </w:r>
          </w:p>
        </w:tc>
        <w:tc>
          <w:tcPr>
            <w:tcW w:w="3355" w:type="dxa"/>
          </w:tcPr>
          <w:p w14:paraId="43CD8B8A" w14:textId="77777777" w:rsidR="004C37B9" w:rsidRDefault="004B0C60">
            <w:r>
              <w:t>((uint8) 0x08)</w:t>
            </w:r>
          </w:p>
        </w:tc>
      </w:tr>
      <w:tr w:rsidR="004C37B9" w14:paraId="3B3700AE" w14:textId="77777777" w:rsidTr="004C37B9">
        <w:tc>
          <w:tcPr>
            <w:tcW w:w="10065" w:type="dxa"/>
            <w:gridSpan w:val="2"/>
            <w:shd w:val="clear" w:color="auto" w:fill="000080"/>
          </w:tcPr>
          <w:p w14:paraId="1E68F2C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905B817" w14:textId="77777777" w:rsidTr="004C37B9">
        <w:tc>
          <w:tcPr>
            <w:tcW w:w="10065" w:type="dxa"/>
            <w:gridSpan w:val="2"/>
          </w:tcPr>
          <w:p w14:paraId="4821F01F" w14:textId="77777777" w:rsidR="004C37B9" w:rsidRDefault="004B0C60">
            <w:r>
              <w:t>#define KU8_EIGHT ((uint8) 0x08)</w:t>
            </w:r>
          </w:p>
        </w:tc>
      </w:tr>
      <w:tr w:rsidR="004C37B9" w14:paraId="44F8DD2B" w14:textId="77777777" w:rsidTr="004C37B9">
        <w:tc>
          <w:tcPr>
            <w:tcW w:w="10065" w:type="dxa"/>
            <w:gridSpan w:val="2"/>
            <w:shd w:val="clear" w:color="auto" w:fill="000080"/>
          </w:tcPr>
          <w:p w14:paraId="4B743A9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310AD35" w14:textId="77777777" w:rsidTr="004C37B9">
        <w:tc>
          <w:tcPr>
            <w:tcW w:w="10065" w:type="dxa"/>
            <w:gridSpan w:val="2"/>
          </w:tcPr>
          <w:p w14:paraId="1A498F71" w14:textId="77777777" w:rsidR="004C37B9" w:rsidRDefault="004B0C60">
            <w:r>
              <w:t>NA</w:t>
            </w:r>
          </w:p>
        </w:tc>
      </w:tr>
    </w:tbl>
    <w:p w14:paraId="01D184DA" w14:textId="77777777" w:rsidR="004C37B9" w:rsidRDefault="004B0C60">
      <w:pPr>
        <w:pStyle w:val="Heading3"/>
      </w:pPr>
      <w:r>
        <w:t>KU8_EIGHTEEN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27F1A28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DE2545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C99F50" w14:textId="77777777" w:rsidR="004C37B9" w:rsidRDefault="004B0C60">
            <w:r>
              <w:t>Value</w:t>
            </w:r>
          </w:p>
        </w:tc>
      </w:tr>
      <w:tr w:rsidR="004C37B9" w14:paraId="06CEBC6F" w14:textId="77777777" w:rsidTr="004C37B9">
        <w:tc>
          <w:tcPr>
            <w:tcW w:w="6710" w:type="dxa"/>
          </w:tcPr>
          <w:p w14:paraId="7BF495B7" w14:textId="77777777" w:rsidR="004C37B9" w:rsidRDefault="004B0C60">
            <w:r>
              <w:t>KU8_EIGHTEEN</w:t>
            </w:r>
          </w:p>
        </w:tc>
        <w:tc>
          <w:tcPr>
            <w:tcW w:w="3355" w:type="dxa"/>
          </w:tcPr>
          <w:p w14:paraId="71207FAB" w14:textId="77777777" w:rsidR="004C37B9" w:rsidRDefault="004B0C60">
            <w:r>
              <w:t>((uint8) 0x12)</w:t>
            </w:r>
          </w:p>
        </w:tc>
      </w:tr>
      <w:tr w:rsidR="004C37B9" w14:paraId="0D0201FA" w14:textId="77777777" w:rsidTr="004C37B9">
        <w:tc>
          <w:tcPr>
            <w:tcW w:w="10065" w:type="dxa"/>
            <w:gridSpan w:val="2"/>
            <w:shd w:val="clear" w:color="auto" w:fill="000080"/>
          </w:tcPr>
          <w:p w14:paraId="441FA4C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D1714B7" w14:textId="77777777" w:rsidTr="004C37B9">
        <w:tc>
          <w:tcPr>
            <w:tcW w:w="10065" w:type="dxa"/>
            <w:gridSpan w:val="2"/>
          </w:tcPr>
          <w:p w14:paraId="21127B76" w14:textId="77777777" w:rsidR="004C37B9" w:rsidRDefault="004B0C60">
            <w:r>
              <w:t>#define KU8_EIGHTEEN ((uint8) 0x12)</w:t>
            </w:r>
          </w:p>
        </w:tc>
      </w:tr>
      <w:tr w:rsidR="004C37B9" w14:paraId="7FC7C00B" w14:textId="77777777" w:rsidTr="004C37B9">
        <w:tc>
          <w:tcPr>
            <w:tcW w:w="10065" w:type="dxa"/>
            <w:gridSpan w:val="2"/>
            <w:shd w:val="clear" w:color="auto" w:fill="000080"/>
          </w:tcPr>
          <w:p w14:paraId="598288D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969BB39" w14:textId="77777777" w:rsidTr="004C37B9">
        <w:tc>
          <w:tcPr>
            <w:tcW w:w="10065" w:type="dxa"/>
            <w:gridSpan w:val="2"/>
          </w:tcPr>
          <w:p w14:paraId="2D1F6B72" w14:textId="77777777" w:rsidR="004C37B9" w:rsidRDefault="004B0C60">
            <w:r>
              <w:t>NA</w:t>
            </w:r>
          </w:p>
        </w:tc>
      </w:tr>
    </w:tbl>
    <w:p w14:paraId="58404622" w14:textId="77777777" w:rsidR="004C37B9" w:rsidRDefault="004B0C60">
      <w:pPr>
        <w:pStyle w:val="Heading3"/>
      </w:pPr>
      <w:r>
        <w:t>KU8_ELEVEN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6EBC290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4CF6AA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43C775F" w14:textId="77777777" w:rsidR="004C37B9" w:rsidRDefault="004B0C60">
            <w:r>
              <w:t>Value</w:t>
            </w:r>
          </w:p>
        </w:tc>
      </w:tr>
      <w:tr w:rsidR="004C37B9" w14:paraId="76369544" w14:textId="77777777" w:rsidTr="004C37B9">
        <w:tc>
          <w:tcPr>
            <w:tcW w:w="6710" w:type="dxa"/>
          </w:tcPr>
          <w:p w14:paraId="437F40F2" w14:textId="77777777" w:rsidR="004C37B9" w:rsidRDefault="004B0C60">
            <w:r>
              <w:t>KU8_ELEVEN</w:t>
            </w:r>
          </w:p>
        </w:tc>
        <w:tc>
          <w:tcPr>
            <w:tcW w:w="3355" w:type="dxa"/>
          </w:tcPr>
          <w:p w14:paraId="03EB555D" w14:textId="77777777" w:rsidR="004C37B9" w:rsidRDefault="004B0C60">
            <w:r>
              <w:t>((uint8) 0x0B)</w:t>
            </w:r>
          </w:p>
        </w:tc>
      </w:tr>
      <w:tr w:rsidR="004C37B9" w14:paraId="2BB4C1BC" w14:textId="77777777" w:rsidTr="004C37B9">
        <w:tc>
          <w:tcPr>
            <w:tcW w:w="10065" w:type="dxa"/>
            <w:gridSpan w:val="2"/>
            <w:shd w:val="clear" w:color="auto" w:fill="000080"/>
          </w:tcPr>
          <w:p w14:paraId="270952A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2D2A10D" w14:textId="77777777" w:rsidTr="004C37B9">
        <w:tc>
          <w:tcPr>
            <w:tcW w:w="10065" w:type="dxa"/>
            <w:gridSpan w:val="2"/>
          </w:tcPr>
          <w:p w14:paraId="507926CF" w14:textId="77777777" w:rsidR="004C37B9" w:rsidRDefault="004B0C60">
            <w:r>
              <w:t>#define KU8_ELEVEN ((uint8) 0x0B)</w:t>
            </w:r>
          </w:p>
        </w:tc>
      </w:tr>
      <w:tr w:rsidR="004C37B9" w14:paraId="47729D38" w14:textId="77777777" w:rsidTr="004C37B9">
        <w:tc>
          <w:tcPr>
            <w:tcW w:w="10065" w:type="dxa"/>
            <w:gridSpan w:val="2"/>
            <w:shd w:val="clear" w:color="auto" w:fill="000080"/>
          </w:tcPr>
          <w:p w14:paraId="75793EF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3AEDEB1" w14:textId="77777777" w:rsidTr="004C37B9">
        <w:tc>
          <w:tcPr>
            <w:tcW w:w="10065" w:type="dxa"/>
            <w:gridSpan w:val="2"/>
          </w:tcPr>
          <w:p w14:paraId="13064C6E" w14:textId="77777777" w:rsidR="004C37B9" w:rsidRDefault="004B0C60">
            <w:r>
              <w:t>NA</w:t>
            </w:r>
          </w:p>
        </w:tc>
      </w:tr>
    </w:tbl>
    <w:p w14:paraId="16A21820" w14:textId="77777777" w:rsidR="004C37B9" w:rsidRDefault="004B0C60">
      <w:pPr>
        <w:pStyle w:val="Heading3"/>
      </w:pPr>
      <w:r>
        <w:t>KU8_FALSE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2"/>
        <w:gridCol w:w="3313"/>
      </w:tblGrid>
      <w:tr w:rsidR="004C37B9" w14:paraId="21A114D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8445C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47618C4" w14:textId="77777777" w:rsidR="004C37B9" w:rsidRDefault="004B0C60">
            <w:r>
              <w:t>Value</w:t>
            </w:r>
          </w:p>
        </w:tc>
      </w:tr>
      <w:tr w:rsidR="004C37B9" w14:paraId="133149BE" w14:textId="77777777" w:rsidTr="004C37B9">
        <w:tc>
          <w:tcPr>
            <w:tcW w:w="6710" w:type="dxa"/>
          </w:tcPr>
          <w:p w14:paraId="3BAA06DA" w14:textId="77777777" w:rsidR="004C37B9" w:rsidRDefault="004B0C60">
            <w:r>
              <w:t>KU8_FALSE</w:t>
            </w:r>
          </w:p>
        </w:tc>
        <w:tc>
          <w:tcPr>
            <w:tcW w:w="3355" w:type="dxa"/>
          </w:tcPr>
          <w:p w14:paraId="04D5A540" w14:textId="77777777" w:rsidR="004C37B9" w:rsidRDefault="004B0C60">
            <w:r>
              <w:t>((boolean)0x55)</w:t>
            </w:r>
          </w:p>
        </w:tc>
      </w:tr>
      <w:tr w:rsidR="004C37B9" w14:paraId="7FCA1D77" w14:textId="77777777" w:rsidTr="004C37B9">
        <w:tc>
          <w:tcPr>
            <w:tcW w:w="10065" w:type="dxa"/>
            <w:gridSpan w:val="2"/>
            <w:shd w:val="clear" w:color="auto" w:fill="000080"/>
          </w:tcPr>
          <w:p w14:paraId="64E6A80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64B39A1" w14:textId="77777777" w:rsidTr="004C37B9">
        <w:tc>
          <w:tcPr>
            <w:tcW w:w="10065" w:type="dxa"/>
            <w:gridSpan w:val="2"/>
          </w:tcPr>
          <w:p w14:paraId="07D94C27" w14:textId="77777777" w:rsidR="004C37B9" w:rsidRDefault="004B0C60">
            <w:r>
              <w:t>#define KU8_FALSE ((boolean)0x55)</w:t>
            </w:r>
          </w:p>
        </w:tc>
      </w:tr>
      <w:tr w:rsidR="004C37B9" w14:paraId="2239C430" w14:textId="77777777" w:rsidTr="004C37B9">
        <w:tc>
          <w:tcPr>
            <w:tcW w:w="10065" w:type="dxa"/>
            <w:gridSpan w:val="2"/>
            <w:shd w:val="clear" w:color="auto" w:fill="000080"/>
          </w:tcPr>
          <w:p w14:paraId="7EEE979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8FD7D6" w14:textId="77777777" w:rsidTr="004C37B9">
        <w:tc>
          <w:tcPr>
            <w:tcW w:w="10065" w:type="dxa"/>
            <w:gridSpan w:val="2"/>
          </w:tcPr>
          <w:p w14:paraId="1D281A90" w14:textId="77777777" w:rsidR="004C37B9" w:rsidRDefault="004B0C60">
            <w:r>
              <w:t>NA</w:t>
            </w:r>
          </w:p>
        </w:tc>
      </w:tr>
    </w:tbl>
    <w:p w14:paraId="7757F831" w14:textId="77777777" w:rsidR="004C37B9" w:rsidRDefault="004B0C60">
      <w:pPr>
        <w:pStyle w:val="Heading3"/>
      </w:pPr>
      <w:r>
        <w:t>KU8_FIFTEEN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5FA25D5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4D96CA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294E02" w14:textId="77777777" w:rsidR="004C37B9" w:rsidRDefault="004B0C60">
            <w:r>
              <w:t>Value</w:t>
            </w:r>
          </w:p>
        </w:tc>
      </w:tr>
      <w:tr w:rsidR="004C37B9" w14:paraId="3DDF4DE1" w14:textId="77777777" w:rsidTr="004C37B9">
        <w:tc>
          <w:tcPr>
            <w:tcW w:w="6710" w:type="dxa"/>
          </w:tcPr>
          <w:p w14:paraId="72E2EE46" w14:textId="77777777" w:rsidR="004C37B9" w:rsidRDefault="004B0C60">
            <w:r>
              <w:t>KU8_FIFTEEN</w:t>
            </w:r>
          </w:p>
        </w:tc>
        <w:tc>
          <w:tcPr>
            <w:tcW w:w="3355" w:type="dxa"/>
          </w:tcPr>
          <w:p w14:paraId="06DBEB52" w14:textId="77777777" w:rsidR="004C37B9" w:rsidRDefault="004B0C60">
            <w:r>
              <w:t>((uint8) 0x0F)</w:t>
            </w:r>
          </w:p>
        </w:tc>
      </w:tr>
      <w:tr w:rsidR="004C37B9" w14:paraId="473EC742" w14:textId="77777777" w:rsidTr="004C37B9">
        <w:tc>
          <w:tcPr>
            <w:tcW w:w="10065" w:type="dxa"/>
            <w:gridSpan w:val="2"/>
            <w:shd w:val="clear" w:color="auto" w:fill="000080"/>
          </w:tcPr>
          <w:p w14:paraId="3ABB873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3AC775F" w14:textId="77777777" w:rsidTr="004C37B9">
        <w:tc>
          <w:tcPr>
            <w:tcW w:w="10065" w:type="dxa"/>
            <w:gridSpan w:val="2"/>
          </w:tcPr>
          <w:p w14:paraId="4E6F01FF" w14:textId="77777777" w:rsidR="004C37B9" w:rsidRDefault="004B0C60">
            <w:r>
              <w:t>#define KU8_FIFTEEN ((uint8) 0x0F)</w:t>
            </w:r>
          </w:p>
        </w:tc>
      </w:tr>
      <w:tr w:rsidR="004C37B9" w14:paraId="015E2D3C" w14:textId="77777777" w:rsidTr="004C37B9">
        <w:tc>
          <w:tcPr>
            <w:tcW w:w="10065" w:type="dxa"/>
            <w:gridSpan w:val="2"/>
            <w:shd w:val="clear" w:color="auto" w:fill="000080"/>
          </w:tcPr>
          <w:p w14:paraId="5A6C21E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754D202" w14:textId="77777777" w:rsidTr="004C37B9">
        <w:tc>
          <w:tcPr>
            <w:tcW w:w="10065" w:type="dxa"/>
            <w:gridSpan w:val="2"/>
          </w:tcPr>
          <w:p w14:paraId="14FA09C0" w14:textId="77777777" w:rsidR="004C37B9" w:rsidRDefault="004B0C60">
            <w:r>
              <w:t>NA</w:t>
            </w:r>
          </w:p>
        </w:tc>
      </w:tr>
    </w:tbl>
    <w:p w14:paraId="6C097219" w14:textId="77777777" w:rsidR="004C37B9" w:rsidRDefault="004B0C60">
      <w:pPr>
        <w:pStyle w:val="Heading3"/>
      </w:pPr>
      <w:r>
        <w:lastRenderedPageBreak/>
        <w:t>KU8_FIVE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3249EDA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16B29A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72A068B" w14:textId="77777777" w:rsidR="004C37B9" w:rsidRDefault="004B0C60">
            <w:r>
              <w:t>Value</w:t>
            </w:r>
          </w:p>
        </w:tc>
      </w:tr>
      <w:tr w:rsidR="004C37B9" w14:paraId="2280181F" w14:textId="77777777" w:rsidTr="004C37B9">
        <w:tc>
          <w:tcPr>
            <w:tcW w:w="6710" w:type="dxa"/>
          </w:tcPr>
          <w:p w14:paraId="592EA30A" w14:textId="77777777" w:rsidR="004C37B9" w:rsidRDefault="004B0C60">
            <w:r>
              <w:t>KU8_FIVE</w:t>
            </w:r>
          </w:p>
        </w:tc>
        <w:tc>
          <w:tcPr>
            <w:tcW w:w="3355" w:type="dxa"/>
          </w:tcPr>
          <w:p w14:paraId="6D319723" w14:textId="77777777" w:rsidR="004C37B9" w:rsidRDefault="004B0C60">
            <w:r>
              <w:t>((uint8) 0x05)</w:t>
            </w:r>
          </w:p>
        </w:tc>
      </w:tr>
      <w:tr w:rsidR="004C37B9" w14:paraId="164957E2" w14:textId="77777777" w:rsidTr="004C37B9">
        <w:tc>
          <w:tcPr>
            <w:tcW w:w="10065" w:type="dxa"/>
            <w:gridSpan w:val="2"/>
            <w:shd w:val="clear" w:color="auto" w:fill="000080"/>
          </w:tcPr>
          <w:p w14:paraId="272A213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46F23E6" w14:textId="77777777" w:rsidTr="004C37B9">
        <w:tc>
          <w:tcPr>
            <w:tcW w:w="10065" w:type="dxa"/>
            <w:gridSpan w:val="2"/>
          </w:tcPr>
          <w:p w14:paraId="16BD3A38" w14:textId="77777777" w:rsidR="004C37B9" w:rsidRDefault="004B0C60">
            <w:r>
              <w:t>#define KU8_FIVE ((uint8) 0x05)</w:t>
            </w:r>
          </w:p>
        </w:tc>
      </w:tr>
      <w:tr w:rsidR="004C37B9" w14:paraId="18EFBF79" w14:textId="77777777" w:rsidTr="004C37B9">
        <w:tc>
          <w:tcPr>
            <w:tcW w:w="10065" w:type="dxa"/>
            <w:gridSpan w:val="2"/>
            <w:shd w:val="clear" w:color="auto" w:fill="000080"/>
          </w:tcPr>
          <w:p w14:paraId="66C1192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ECCE4E3" w14:textId="77777777" w:rsidTr="004C37B9">
        <w:tc>
          <w:tcPr>
            <w:tcW w:w="10065" w:type="dxa"/>
            <w:gridSpan w:val="2"/>
          </w:tcPr>
          <w:p w14:paraId="40913C8E" w14:textId="77777777" w:rsidR="004C37B9" w:rsidRDefault="004B0C60">
            <w:r>
              <w:t>NA</w:t>
            </w:r>
          </w:p>
        </w:tc>
      </w:tr>
    </w:tbl>
    <w:p w14:paraId="35758F03" w14:textId="77777777" w:rsidR="004C37B9" w:rsidRDefault="004B0C60">
      <w:pPr>
        <w:pStyle w:val="Heading3"/>
      </w:pPr>
      <w:r>
        <w:t>KU8_FOUR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61A917C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9FC48E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E864F9D" w14:textId="77777777" w:rsidR="004C37B9" w:rsidRDefault="004B0C60">
            <w:r>
              <w:t>Value</w:t>
            </w:r>
          </w:p>
        </w:tc>
      </w:tr>
      <w:tr w:rsidR="004C37B9" w14:paraId="6321E984" w14:textId="77777777" w:rsidTr="004C37B9">
        <w:tc>
          <w:tcPr>
            <w:tcW w:w="6710" w:type="dxa"/>
          </w:tcPr>
          <w:p w14:paraId="2F01C353" w14:textId="77777777" w:rsidR="004C37B9" w:rsidRDefault="004B0C60">
            <w:r>
              <w:t>KU8_FOUR</w:t>
            </w:r>
          </w:p>
        </w:tc>
        <w:tc>
          <w:tcPr>
            <w:tcW w:w="3355" w:type="dxa"/>
          </w:tcPr>
          <w:p w14:paraId="71AF0A10" w14:textId="77777777" w:rsidR="004C37B9" w:rsidRDefault="004B0C60">
            <w:r>
              <w:t>((uint8) 0x04)</w:t>
            </w:r>
          </w:p>
        </w:tc>
      </w:tr>
      <w:tr w:rsidR="004C37B9" w14:paraId="08817285" w14:textId="77777777" w:rsidTr="004C37B9">
        <w:tc>
          <w:tcPr>
            <w:tcW w:w="10065" w:type="dxa"/>
            <w:gridSpan w:val="2"/>
            <w:shd w:val="clear" w:color="auto" w:fill="000080"/>
          </w:tcPr>
          <w:p w14:paraId="270867C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9200EC9" w14:textId="77777777" w:rsidTr="004C37B9">
        <w:tc>
          <w:tcPr>
            <w:tcW w:w="10065" w:type="dxa"/>
            <w:gridSpan w:val="2"/>
          </w:tcPr>
          <w:p w14:paraId="69130126" w14:textId="77777777" w:rsidR="004C37B9" w:rsidRDefault="004B0C60">
            <w:r>
              <w:t>#define KU8_FOUR ((uint8) 0x04)</w:t>
            </w:r>
          </w:p>
        </w:tc>
      </w:tr>
      <w:tr w:rsidR="004C37B9" w14:paraId="2CBF91C6" w14:textId="77777777" w:rsidTr="004C37B9">
        <w:tc>
          <w:tcPr>
            <w:tcW w:w="10065" w:type="dxa"/>
            <w:gridSpan w:val="2"/>
            <w:shd w:val="clear" w:color="auto" w:fill="000080"/>
          </w:tcPr>
          <w:p w14:paraId="7DE3F1C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6ED96F8" w14:textId="77777777" w:rsidTr="004C37B9">
        <w:tc>
          <w:tcPr>
            <w:tcW w:w="10065" w:type="dxa"/>
            <w:gridSpan w:val="2"/>
          </w:tcPr>
          <w:p w14:paraId="4C48262E" w14:textId="77777777" w:rsidR="004C37B9" w:rsidRDefault="004B0C60">
            <w:r>
              <w:t>NA</w:t>
            </w:r>
          </w:p>
        </w:tc>
      </w:tr>
    </w:tbl>
    <w:p w14:paraId="63C55CEB" w14:textId="77777777" w:rsidR="004C37B9" w:rsidRDefault="004B0C60">
      <w:pPr>
        <w:pStyle w:val="Heading3"/>
      </w:pPr>
      <w:r>
        <w:t>KU8_FOURTEEN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0545B91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8A7F6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D45AE8A" w14:textId="77777777" w:rsidR="004C37B9" w:rsidRDefault="004B0C60">
            <w:r>
              <w:t>Value</w:t>
            </w:r>
          </w:p>
        </w:tc>
      </w:tr>
      <w:tr w:rsidR="004C37B9" w14:paraId="56CF1C48" w14:textId="77777777" w:rsidTr="004C37B9">
        <w:tc>
          <w:tcPr>
            <w:tcW w:w="6710" w:type="dxa"/>
          </w:tcPr>
          <w:p w14:paraId="5EDAF389" w14:textId="77777777" w:rsidR="004C37B9" w:rsidRDefault="004B0C60">
            <w:r>
              <w:t>KU8_FOURTEEN</w:t>
            </w:r>
          </w:p>
        </w:tc>
        <w:tc>
          <w:tcPr>
            <w:tcW w:w="3355" w:type="dxa"/>
          </w:tcPr>
          <w:p w14:paraId="10BDA77D" w14:textId="77777777" w:rsidR="004C37B9" w:rsidRDefault="004B0C60">
            <w:r>
              <w:t>((uint8) 0x0E)</w:t>
            </w:r>
          </w:p>
        </w:tc>
      </w:tr>
      <w:tr w:rsidR="004C37B9" w14:paraId="6CB6B39A" w14:textId="77777777" w:rsidTr="004C37B9">
        <w:tc>
          <w:tcPr>
            <w:tcW w:w="10065" w:type="dxa"/>
            <w:gridSpan w:val="2"/>
            <w:shd w:val="clear" w:color="auto" w:fill="000080"/>
          </w:tcPr>
          <w:p w14:paraId="627CE6F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CCDB1D5" w14:textId="77777777" w:rsidTr="004C37B9">
        <w:tc>
          <w:tcPr>
            <w:tcW w:w="10065" w:type="dxa"/>
            <w:gridSpan w:val="2"/>
          </w:tcPr>
          <w:p w14:paraId="38151B86" w14:textId="77777777" w:rsidR="004C37B9" w:rsidRDefault="004B0C60">
            <w:r>
              <w:t>#define KU8_FOURTEEN ((uint8) 0x0E)</w:t>
            </w:r>
          </w:p>
        </w:tc>
      </w:tr>
      <w:tr w:rsidR="004C37B9" w14:paraId="249C045C" w14:textId="77777777" w:rsidTr="004C37B9">
        <w:tc>
          <w:tcPr>
            <w:tcW w:w="10065" w:type="dxa"/>
            <w:gridSpan w:val="2"/>
            <w:shd w:val="clear" w:color="auto" w:fill="000080"/>
          </w:tcPr>
          <w:p w14:paraId="1A2BFD2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CA94DB7" w14:textId="77777777" w:rsidTr="004C37B9">
        <w:tc>
          <w:tcPr>
            <w:tcW w:w="10065" w:type="dxa"/>
            <w:gridSpan w:val="2"/>
          </w:tcPr>
          <w:p w14:paraId="105FF792" w14:textId="77777777" w:rsidR="004C37B9" w:rsidRDefault="004B0C60">
            <w:r>
              <w:t>NA</w:t>
            </w:r>
          </w:p>
        </w:tc>
      </w:tr>
    </w:tbl>
    <w:p w14:paraId="16174FBB" w14:textId="77777777" w:rsidR="004C37B9" w:rsidRDefault="004B0C60">
      <w:pPr>
        <w:pStyle w:val="Heading3"/>
      </w:pPr>
      <w:r>
        <w:t>KU8_FOURTYSIX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48F8249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75A822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63F6451" w14:textId="77777777" w:rsidR="004C37B9" w:rsidRDefault="004B0C60">
            <w:r>
              <w:t>Value</w:t>
            </w:r>
          </w:p>
        </w:tc>
      </w:tr>
      <w:tr w:rsidR="004C37B9" w14:paraId="3FE53928" w14:textId="77777777" w:rsidTr="004C37B9">
        <w:tc>
          <w:tcPr>
            <w:tcW w:w="6710" w:type="dxa"/>
          </w:tcPr>
          <w:p w14:paraId="72A13C73" w14:textId="77777777" w:rsidR="004C37B9" w:rsidRDefault="004B0C60">
            <w:r>
              <w:t>KU8_FOURTYSIX</w:t>
            </w:r>
          </w:p>
        </w:tc>
        <w:tc>
          <w:tcPr>
            <w:tcW w:w="3355" w:type="dxa"/>
          </w:tcPr>
          <w:p w14:paraId="2E99086E" w14:textId="77777777" w:rsidR="004C37B9" w:rsidRDefault="004B0C60">
            <w:r>
              <w:t>((uint8) 0x2E)</w:t>
            </w:r>
          </w:p>
        </w:tc>
      </w:tr>
      <w:tr w:rsidR="004C37B9" w14:paraId="2757C69D" w14:textId="77777777" w:rsidTr="004C37B9">
        <w:tc>
          <w:tcPr>
            <w:tcW w:w="10065" w:type="dxa"/>
            <w:gridSpan w:val="2"/>
            <w:shd w:val="clear" w:color="auto" w:fill="000080"/>
          </w:tcPr>
          <w:p w14:paraId="57CE7B2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385152F" w14:textId="77777777" w:rsidTr="004C37B9">
        <w:tc>
          <w:tcPr>
            <w:tcW w:w="10065" w:type="dxa"/>
            <w:gridSpan w:val="2"/>
          </w:tcPr>
          <w:p w14:paraId="6D6B2C08" w14:textId="77777777" w:rsidR="004C37B9" w:rsidRDefault="004B0C60">
            <w:r>
              <w:t>#define KU8_FOURTYSIX ((uint8) 0x2E)</w:t>
            </w:r>
          </w:p>
        </w:tc>
      </w:tr>
      <w:tr w:rsidR="004C37B9" w14:paraId="53E9F78F" w14:textId="77777777" w:rsidTr="004C37B9">
        <w:tc>
          <w:tcPr>
            <w:tcW w:w="10065" w:type="dxa"/>
            <w:gridSpan w:val="2"/>
            <w:shd w:val="clear" w:color="auto" w:fill="000080"/>
          </w:tcPr>
          <w:p w14:paraId="638A83A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56D4316" w14:textId="77777777" w:rsidTr="004C37B9">
        <w:tc>
          <w:tcPr>
            <w:tcW w:w="10065" w:type="dxa"/>
            <w:gridSpan w:val="2"/>
          </w:tcPr>
          <w:p w14:paraId="51CB0AE1" w14:textId="77777777" w:rsidR="004C37B9" w:rsidRDefault="004B0C60">
            <w:r>
              <w:t>NA</w:t>
            </w:r>
          </w:p>
        </w:tc>
      </w:tr>
    </w:tbl>
    <w:p w14:paraId="7BB38BAA" w14:textId="77777777" w:rsidR="004C37B9" w:rsidRDefault="004B0C60">
      <w:pPr>
        <w:pStyle w:val="Heading3"/>
      </w:pPr>
      <w:r>
        <w:t>KU8_MASK_BITS_2_7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4C37B9" w14:paraId="551365A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201EF8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F4E976A" w14:textId="77777777" w:rsidR="004C37B9" w:rsidRDefault="004B0C60">
            <w:r>
              <w:t>Value</w:t>
            </w:r>
          </w:p>
        </w:tc>
      </w:tr>
      <w:tr w:rsidR="004C37B9" w14:paraId="2D8401E8" w14:textId="77777777" w:rsidTr="004C37B9">
        <w:tc>
          <w:tcPr>
            <w:tcW w:w="6710" w:type="dxa"/>
          </w:tcPr>
          <w:p w14:paraId="643038BF" w14:textId="77777777" w:rsidR="004C37B9" w:rsidRDefault="004B0C60">
            <w:r>
              <w:t>KU8_MASK_BITS_2_7</w:t>
            </w:r>
          </w:p>
        </w:tc>
        <w:tc>
          <w:tcPr>
            <w:tcW w:w="3355" w:type="dxa"/>
          </w:tcPr>
          <w:p w14:paraId="28FDD93F" w14:textId="77777777" w:rsidR="004C37B9" w:rsidRDefault="004B0C60">
            <w:r>
              <w:t>((uint8) 0xFC)</w:t>
            </w:r>
          </w:p>
        </w:tc>
      </w:tr>
      <w:tr w:rsidR="004C37B9" w14:paraId="7A4B276D" w14:textId="77777777" w:rsidTr="004C37B9">
        <w:tc>
          <w:tcPr>
            <w:tcW w:w="10065" w:type="dxa"/>
            <w:gridSpan w:val="2"/>
            <w:shd w:val="clear" w:color="auto" w:fill="000080"/>
          </w:tcPr>
          <w:p w14:paraId="3C49E7B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82736D6" w14:textId="77777777" w:rsidTr="004C37B9">
        <w:tc>
          <w:tcPr>
            <w:tcW w:w="10065" w:type="dxa"/>
            <w:gridSpan w:val="2"/>
          </w:tcPr>
          <w:p w14:paraId="30347989" w14:textId="77777777" w:rsidR="004C37B9" w:rsidRDefault="004B0C60">
            <w:r>
              <w:t>#define KU8_MASK_BITS_2_7 ((uint8) 0xFC)</w:t>
            </w:r>
          </w:p>
        </w:tc>
      </w:tr>
      <w:tr w:rsidR="004C37B9" w14:paraId="2D6D57B8" w14:textId="77777777" w:rsidTr="004C37B9">
        <w:tc>
          <w:tcPr>
            <w:tcW w:w="10065" w:type="dxa"/>
            <w:gridSpan w:val="2"/>
            <w:shd w:val="clear" w:color="auto" w:fill="000080"/>
          </w:tcPr>
          <w:p w14:paraId="436FA72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366139A" w14:textId="77777777" w:rsidTr="004C37B9">
        <w:tc>
          <w:tcPr>
            <w:tcW w:w="10065" w:type="dxa"/>
            <w:gridSpan w:val="2"/>
          </w:tcPr>
          <w:p w14:paraId="56CAF6AC" w14:textId="77777777" w:rsidR="004C37B9" w:rsidRDefault="004B0C60">
            <w:r>
              <w:t>NA</w:t>
            </w:r>
          </w:p>
        </w:tc>
      </w:tr>
    </w:tbl>
    <w:p w14:paraId="3E0AE319" w14:textId="77777777" w:rsidR="004C37B9" w:rsidRDefault="004B0C60">
      <w:pPr>
        <w:pStyle w:val="Heading3"/>
      </w:pPr>
      <w:r>
        <w:t>KU8_MASK_HALF_BYTE_HIGH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278"/>
      </w:tblGrid>
      <w:tr w:rsidR="004C37B9" w14:paraId="463B424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2B6FBF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0EE04D0" w14:textId="77777777" w:rsidR="004C37B9" w:rsidRDefault="004B0C60">
            <w:r>
              <w:t>Value</w:t>
            </w:r>
          </w:p>
        </w:tc>
      </w:tr>
      <w:tr w:rsidR="004C37B9" w14:paraId="16654997" w14:textId="77777777" w:rsidTr="004C37B9">
        <w:tc>
          <w:tcPr>
            <w:tcW w:w="6710" w:type="dxa"/>
          </w:tcPr>
          <w:p w14:paraId="6A699546" w14:textId="77777777" w:rsidR="004C37B9" w:rsidRDefault="004B0C60">
            <w:r>
              <w:t>KU8_MASK_HALF_BYTE_HIGH</w:t>
            </w:r>
          </w:p>
        </w:tc>
        <w:tc>
          <w:tcPr>
            <w:tcW w:w="3355" w:type="dxa"/>
          </w:tcPr>
          <w:p w14:paraId="6F9085AE" w14:textId="77777777" w:rsidR="004C37B9" w:rsidRDefault="004B0C60">
            <w:r>
              <w:t>((uint8) 0xF0)</w:t>
            </w:r>
          </w:p>
        </w:tc>
      </w:tr>
      <w:tr w:rsidR="004C37B9" w14:paraId="0D33711E" w14:textId="77777777" w:rsidTr="004C37B9">
        <w:tc>
          <w:tcPr>
            <w:tcW w:w="10065" w:type="dxa"/>
            <w:gridSpan w:val="2"/>
            <w:shd w:val="clear" w:color="auto" w:fill="000080"/>
          </w:tcPr>
          <w:p w14:paraId="46C4F68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5211157" w14:textId="77777777" w:rsidTr="004C37B9">
        <w:tc>
          <w:tcPr>
            <w:tcW w:w="10065" w:type="dxa"/>
            <w:gridSpan w:val="2"/>
          </w:tcPr>
          <w:p w14:paraId="098742F9" w14:textId="77777777" w:rsidR="004C37B9" w:rsidRDefault="004B0C60">
            <w:r>
              <w:t>#define KU8_MASK_HALF_BYTE_HIGH ((uint8) 0xF0)</w:t>
            </w:r>
          </w:p>
        </w:tc>
      </w:tr>
      <w:tr w:rsidR="004C37B9" w14:paraId="09C38236" w14:textId="77777777" w:rsidTr="004C37B9">
        <w:tc>
          <w:tcPr>
            <w:tcW w:w="10065" w:type="dxa"/>
            <w:gridSpan w:val="2"/>
            <w:shd w:val="clear" w:color="auto" w:fill="000080"/>
          </w:tcPr>
          <w:p w14:paraId="00A30A0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888B7E5" w14:textId="77777777" w:rsidTr="004C37B9">
        <w:tc>
          <w:tcPr>
            <w:tcW w:w="10065" w:type="dxa"/>
            <w:gridSpan w:val="2"/>
          </w:tcPr>
          <w:p w14:paraId="2C670DCA" w14:textId="77777777" w:rsidR="004C37B9" w:rsidRDefault="004B0C60">
            <w:r>
              <w:t>NA</w:t>
            </w:r>
          </w:p>
        </w:tc>
      </w:tr>
    </w:tbl>
    <w:p w14:paraId="00037C30" w14:textId="77777777" w:rsidR="004C37B9" w:rsidRDefault="004B0C60">
      <w:pPr>
        <w:pStyle w:val="Heading3"/>
      </w:pPr>
      <w:r>
        <w:t>KU8_MASK_HALF_BYTE_LOW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3279"/>
      </w:tblGrid>
      <w:tr w:rsidR="004C37B9" w14:paraId="7690CE5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BFEAC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D9FCD38" w14:textId="77777777" w:rsidR="004C37B9" w:rsidRDefault="004B0C60">
            <w:r>
              <w:t>Value</w:t>
            </w:r>
          </w:p>
        </w:tc>
      </w:tr>
      <w:tr w:rsidR="004C37B9" w14:paraId="60FA360B" w14:textId="77777777" w:rsidTr="004C37B9">
        <w:tc>
          <w:tcPr>
            <w:tcW w:w="6710" w:type="dxa"/>
          </w:tcPr>
          <w:p w14:paraId="2C488FC9" w14:textId="77777777" w:rsidR="004C37B9" w:rsidRDefault="004B0C60">
            <w:r>
              <w:lastRenderedPageBreak/>
              <w:t>KU8_MASK_HALF_BYTE_LOW</w:t>
            </w:r>
          </w:p>
        </w:tc>
        <w:tc>
          <w:tcPr>
            <w:tcW w:w="3355" w:type="dxa"/>
          </w:tcPr>
          <w:p w14:paraId="76C0E410" w14:textId="77777777" w:rsidR="004C37B9" w:rsidRDefault="004B0C60">
            <w:r>
              <w:t>((uint8) 0x0F)</w:t>
            </w:r>
          </w:p>
        </w:tc>
      </w:tr>
      <w:tr w:rsidR="004C37B9" w14:paraId="3F8EE18D" w14:textId="77777777" w:rsidTr="004C37B9">
        <w:tc>
          <w:tcPr>
            <w:tcW w:w="10065" w:type="dxa"/>
            <w:gridSpan w:val="2"/>
            <w:shd w:val="clear" w:color="auto" w:fill="000080"/>
          </w:tcPr>
          <w:p w14:paraId="79F8242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3C7118E" w14:textId="77777777" w:rsidTr="004C37B9">
        <w:tc>
          <w:tcPr>
            <w:tcW w:w="10065" w:type="dxa"/>
            <w:gridSpan w:val="2"/>
          </w:tcPr>
          <w:p w14:paraId="676FB6DC" w14:textId="77777777" w:rsidR="004C37B9" w:rsidRDefault="004B0C60">
            <w:r>
              <w:t>#define KU8_MASK_HALF_BYTE_LOW ((uint8) 0x0F)</w:t>
            </w:r>
          </w:p>
        </w:tc>
      </w:tr>
      <w:tr w:rsidR="004C37B9" w14:paraId="639350AB" w14:textId="77777777" w:rsidTr="004C37B9">
        <w:tc>
          <w:tcPr>
            <w:tcW w:w="10065" w:type="dxa"/>
            <w:gridSpan w:val="2"/>
            <w:shd w:val="clear" w:color="auto" w:fill="000080"/>
          </w:tcPr>
          <w:p w14:paraId="46F9433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F70ED50" w14:textId="77777777" w:rsidTr="004C37B9">
        <w:tc>
          <w:tcPr>
            <w:tcW w:w="10065" w:type="dxa"/>
            <w:gridSpan w:val="2"/>
          </w:tcPr>
          <w:p w14:paraId="258A8DDC" w14:textId="77777777" w:rsidR="004C37B9" w:rsidRDefault="004B0C60">
            <w:r>
              <w:t>NA</w:t>
            </w:r>
          </w:p>
        </w:tc>
      </w:tr>
    </w:tbl>
    <w:p w14:paraId="3A4CFF56" w14:textId="77777777" w:rsidR="004C37B9" w:rsidRDefault="004B0C60">
      <w:pPr>
        <w:pStyle w:val="Heading3"/>
      </w:pPr>
      <w:r>
        <w:t>KU8_MAX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4BE7ECE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6EC67F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65CA9B9" w14:textId="77777777" w:rsidR="004C37B9" w:rsidRDefault="004B0C60">
            <w:r>
              <w:t>Value</w:t>
            </w:r>
          </w:p>
        </w:tc>
      </w:tr>
      <w:tr w:rsidR="004C37B9" w14:paraId="21F7C5A0" w14:textId="77777777" w:rsidTr="004C37B9">
        <w:tc>
          <w:tcPr>
            <w:tcW w:w="6710" w:type="dxa"/>
          </w:tcPr>
          <w:p w14:paraId="1B77694E" w14:textId="77777777" w:rsidR="004C37B9" w:rsidRDefault="004B0C60">
            <w:r>
              <w:t>KU8_MAX</w:t>
            </w:r>
          </w:p>
        </w:tc>
        <w:tc>
          <w:tcPr>
            <w:tcW w:w="3355" w:type="dxa"/>
          </w:tcPr>
          <w:p w14:paraId="4F0F8896" w14:textId="77777777" w:rsidR="004C37B9" w:rsidRDefault="004B0C60">
            <w:r>
              <w:t>((uint8) 255)</w:t>
            </w:r>
          </w:p>
        </w:tc>
      </w:tr>
      <w:tr w:rsidR="004C37B9" w14:paraId="7DE8770D" w14:textId="77777777" w:rsidTr="004C37B9">
        <w:tc>
          <w:tcPr>
            <w:tcW w:w="10065" w:type="dxa"/>
            <w:gridSpan w:val="2"/>
            <w:shd w:val="clear" w:color="auto" w:fill="000080"/>
          </w:tcPr>
          <w:p w14:paraId="39654A8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B6394D8" w14:textId="77777777" w:rsidTr="004C37B9">
        <w:tc>
          <w:tcPr>
            <w:tcW w:w="10065" w:type="dxa"/>
            <w:gridSpan w:val="2"/>
          </w:tcPr>
          <w:p w14:paraId="5A2C2A67" w14:textId="77777777" w:rsidR="004C37B9" w:rsidRDefault="004B0C60">
            <w:r>
              <w:t>#define KU8_MAX ((uint8) 255)</w:t>
            </w:r>
          </w:p>
        </w:tc>
      </w:tr>
      <w:tr w:rsidR="004C37B9" w14:paraId="783F8FD9" w14:textId="77777777" w:rsidTr="004C37B9">
        <w:tc>
          <w:tcPr>
            <w:tcW w:w="10065" w:type="dxa"/>
            <w:gridSpan w:val="2"/>
            <w:shd w:val="clear" w:color="auto" w:fill="000080"/>
          </w:tcPr>
          <w:p w14:paraId="6652241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FD910BE" w14:textId="77777777" w:rsidTr="004C37B9">
        <w:tc>
          <w:tcPr>
            <w:tcW w:w="10065" w:type="dxa"/>
            <w:gridSpan w:val="2"/>
          </w:tcPr>
          <w:p w14:paraId="397E5D96" w14:textId="77777777" w:rsidR="004C37B9" w:rsidRDefault="004B0C60">
            <w:r>
              <w:t>NA</w:t>
            </w:r>
          </w:p>
        </w:tc>
      </w:tr>
    </w:tbl>
    <w:p w14:paraId="05642D48" w14:textId="77777777" w:rsidR="004C37B9" w:rsidRDefault="004B0C60">
      <w:pPr>
        <w:pStyle w:val="Heading3"/>
      </w:pPr>
      <w:r>
        <w:t>KU8_MIN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0EF51E1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F29D7F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34F9432" w14:textId="77777777" w:rsidR="004C37B9" w:rsidRDefault="004B0C60">
            <w:r>
              <w:t>Value</w:t>
            </w:r>
          </w:p>
        </w:tc>
      </w:tr>
      <w:tr w:rsidR="004C37B9" w14:paraId="1C035560" w14:textId="77777777" w:rsidTr="004C37B9">
        <w:tc>
          <w:tcPr>
            <w:tcW w:w="6710" w:type="dxa"/>
          </w:tcPr>
          <w:p w14:paraId="6C90A069" w14:textId="77777777" w:rsidR="004C37B9" w:rsidRDefault="004B0C60">
            <w:r>
              <w:t>KU8_MIN</w:t>
            </w:r>
          </w:p>
        </w:tc>
        <w:tc>
          <w:tcPr>
            <w:tcW w:w="3355" w:type="dxa"/>
          </w:tcPr>
          <w:p w14:paraId="0366DB9A" w14:textId="77777777" w:rsidR="004C37B9" w:rsidRDefault="004B0C60">
            <w:r>
              <w:t>((uint8) 0)</w:t>
            </w:r>
          </w:p>
        </w:tc>
      </w:tr>
      <w:tr w:rsidR="004C37B9" w14:paraId="59FB5933" w14:textId="77777777" w:rsidTr="004C37B9">
        <w:tc>
          <w:tcPr>
            <w:tcW w:w="10065" w:type="dxa"/>
            <w:gridSpan w:val="2"/>
            <w:shd w:val="clear" w:color="auto" w:fill="000080"/>
          </w:tcPr>
          <w:p w14:paraId="46EF00B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D8789B5" w14:textId="77777777" w:rsidTr="004C37B9">
        <w:tc>
          <w:tcPr>
            <w:tcW w:w="10065" w:type="dxa"/>
            <w:gridSpan w:val="2"/>
          </w:tcPr>
          <w:p w14:paraId="1A99E8E0" w14:textId="77777777" w:rsidR="004C37B9" w:rsidRDefault="004B0C60">
            <w:r>
              <w:t>#define KU8_MIN ((uint8) 0)</w:t>
            </w:r>
          </w:p>
        </w:tc>
      </w:tr>
      <w:tr w:rsidR="004C37B9" w14:paraId="5957B6A1" w14:textId="77777777" w:rsidTr="004C37B9">
        <w:tc>
          <w:tcPr>
            <w:tcW w:w="10065" w:type="dxa"/>
            <w:gridSpan w:val="2"/>
            <w:shd w:val="clear" w:color="auto" w:fill="000080"/>
          </w:tcPr>
          <w:p w14:paraId="73BA9E4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7898D0D" w14:textId="77777777" w:rsidTr="004C37B9">
        <w:tc>
          <w:tcPr>
            <w:tcW w:w="10065" w:type="dxa"/>
            <w:gridSpan w:val="2"/>
          </w:tcPr>
          <w:p w14:paraId="1506236B" w14:textId="77777777" w:rsidR="004C37B9" w:rsidRDefault="004B0C60">
            <w:r>
              <w:t>NA</w:t>
            </w:r>
          </w:p>
        </w:tc>
      </w:tr>
    </w:tbl>
    <w:p w14:paraId="62F4E2A5" w14:textId="77777777" w:rsidR="004C37B9" w:rsidRDefault="004B0C60">
      <w:pPr>
        <w:pStyle w:val="Heading3"/>
      </w:pPr>
      <w:r>
        <w:t>KU8_NINE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0614D8E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7A7B34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79479E4" w14:textId="77777777" w:rsidR="004C37B9" w:rsidRDefault="004B0C60">
            <w:r>
              <w:t>Value</w:t>
            </w:r>
          </w:p>
        </w:tc>
      </w:tr>
      <w:tr w:rsidR="004C37B9" w14:paraId="024FCB56" w14:textId="77777777" w:rsidTr="004C37B9">
        <w:tc>
          <w:tcPr>
            <w:tcW w:w="6710" w:type="dxa"/>
          </w:tcPr>
          <w:p w14:paraId="68D2BF4E" w14:textId="77777777" w:rsidR="004C37B9" w:rsidRDefault="004B0C60">
            <w:r>
              <w:t>KU8_NINE</w:t>
            </w:r>
          </w:p>
        </w:tc>
        <w:tc>
          <w:tcPr>
            <w:tcW w:w="3355" w:type="dxa"/>
          </w:tcPr>
          <w:p w14:paraId="780210EA" w14:textId="77777777" w:rsidR="004C37B9" w:rsidRDefault="004B0C60">
            <w:r>
              <w:t>((uint8) 0x09)</w:t>
            </w:r>
          </w:p>
        </w:tc>
      </w:tr>
      <w:tr w:rsidR="004C37B9" w14:paraId="6CCD5612" w14:textId="77777777" w:rsidTr="004C37B9">
        <w:tc>
          <w:tcPr>
            <w:tcW w:w="10065" w:type="dxa"/>
            <w:gridSpan w:val="2"/>
            <w:shd w:val="clear" w:color="auto" w:fill="000080"/>
          </w:tcPr>
          <w:p w14:paraId="4A384C2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0310689" w14:textId="77777777" w:rsidTr="004C37B9">
        <w:tc>
          <w:tcPr>
            <w:tcW w:w="10065" w:type="dxa"/>
            <w:gridSpan w:val="2"/>
          </w:tcPr>
          <w:p w14:paraId="1C6BD758" w14:textId="77777777" w:rsidR="004C37B9" w:rsidRDefault="004B0C60">
            <w:r>
              <w:t>#define KU8_NINE ((uint8) 0x09)</w:t>
            </w:r>
          </w:p>
        </w:tc>
      </w:tr>
      <w:tr w:rsidR="004C37B9" w14:paraId="2EE92AB9" w14:textId="77777777" w:rsidTr="004C37B9">
        <w:tc>
          <w:tcPr>
            <w:tcW w:w="10065" w:type="dxa"/>
            <w:gridSpan w:val="2"/>
            <w:shd w:val="clear" w:color="auto" w:fill="000080"/>
          </w:tcPr>
          <w:p w14:paraId="23D49F1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E5B9767" w14:textId="77777777" w:rsidTr="004C37B9">
        <w:tc>
          <w:tcPr>
            <w:tcW w:w="10065" w:type="dxa"/>
            <w:gridSpan w:val="2"/>
          </w:tcPr>
          <w:p w14:paraId="4218D978" w14:textId="77777777" w:rsidR="004C37B9" w:rsidRDefault="004B0C60">
            <w:r>
              <w:t>NA</w:t>
            </w:r>
          </w:p>
        </w:tc>
      </w:tr>
    </w:tbl>
    <w:p w14:paraId="2ACC16D9" w14:textId="77777777" w:rsidR="004C37B9" w:rsidRDefault="004B0C60">
      <w:pPr>
        <w:pStyle w:val="Heading3"/>
      </w:pPr>
      <w:r>
        <w:t>KU8_NINETEEN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54876CB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29540C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2E3B443" w14:textId="77777777" w:rsidR="004C37B9" w:rsidRDefault="004B0C60">
            <w:r>
              <w:t>Value</w:t>
            </w:r>
          </w:p>
        </w:tc>
      </w:tr>
      <w:tr w:rsidR="004C37B9" w14:paraId="1C987773" w14:textId="77777777" w:rsidTr="004C37B9">
        <w:tc>
          <w:tcPr>
            <w:tcW w:w="6710" w:type="dxa"/>
          </w:tcPr>
          <w:p w14:paraId="6A639F45" w14:textId="77777777" w:rsidR="004C37B9" w:rsidRDefault="004B0C60">
            <w:r>
              <w:t>KU8_NINETEEN</w:t>
            </w:r>
          </w:p>
        </w:tc>
        <w:tc>
          <w:tcPr>
            <w:tcW w:w="3355" w:type="dxa"/>
          </w:tcPr>
          <w:p w14:paraId="0AE209A3" w14:textId="77777777" w:rsidR="004C37B9" w:rsidRDefault="004B0C60">
            <w:r>
              <w:t>((uint8) 0x13)</w:t>
            </w:r>
          </w:p>
        </w:tc>
      </w:tr>
      <w:tr w:rsidR="004C37B9" w14:paraId="37CF19EF" w14:textId="77777777" w:rsidTr="004C37B9">
        <w:tc>
          <w:tcPr>
            <w:tcW w:w="10065" w:type="dxa"/>
            <w:gridSpan w:val="2"/>
            <w:shd w:val="clear" w:color="auto" w:fill="000080"/>
          </w:tcPr>
          <w:p w14:paraId="202B4A5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330EDA8" w14:textId="77777777" w:rsidTr="004C37B9">
        <w:tc>
          <w:tcPr>
            <w:tcW w:w="10065" w:type="dxa"/>
            <w:gridSpan w:val="2"/>
          </w:tcPr>
          <w:p w14:paraId="1F22C01D" w14:textId="77777777" w:rsidR="004C37B9" w:rsidRDefault="004B0C60">
            <w:r>
              <w:t>#define KU8_NINETEEN ((uint8) 0x13)</w:t>
            </w:r>
          </w:p>
        </w:tc>
      </w:tr>
      <w:tr w:rsidR="004C37B9" w14:paraId="1C7FAB24" w14:textId="77777777" w:rsidTr="004C37B9">
        <w:tc>
          <w:tcPr>
            <w:tcW w:w="10065" w:type="dxa"/>
            <w:gridSpan w:val="2"/>
            <w:shd w:val="clear" w:color="auto" w:fill="000080"/>
          </w:tcPr>
          <w:p w14:paraId="571A06B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739CED3" w14:textId="77777777" w:rsidTr="004C37B9">
        <w:tc>
          <w:tcPr>
            <w:tcW w:w="10065" w:type="dxa"/>
            <w:gridSpan w:val="2"/>
          </w:tcPr>
          <w:p w14:paraId="68D53AB3" w14:textId="77777777" w:rsidR="004C37B9" w:rsidRDefault="004B0C60">
            <w:r>
              <w:t>NA</w:t>
            </w:r>
          </w:p>
        </w:tc>
      </w:tr>
    </w:tbl>
    <w:p w14:paraId="5FC060C6" w14:textId="77777777" w:rsidR="004C37B9" w:rsidRDefault="004B0C60">
      <w:pPr>
        <w:pStyle w:val="Heading3"/>
      </w:pPr>
      <w:r>
        <w:t>KU8_ONE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30D7A59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24D69E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EE42121" w14:textId="77777777" w:rsidR="004C37B9" w:rsidRDefault="004B0C60">
            <w:r>
              <w:t>Value</w:t>
            </w:r>
          </w:p>
        </w:tc>
      </w:tr>
      <w:tr w:rsidR="004C37B9" w14:paraId="47EA8871" w14:textId="77777777" w:rsidTr="004C37B9">
        <w:tc>
          <w:tcPr>
            <w:tcW w:w="6710" w:type="dxa"/>
          </w:tcPr>
          <w:p w14:paraId="5BF93B78" w14:textId="77777777" w:rsidR="004C37B9" w:rsidRDefault="004B0C60">
            <w:r>
              <w:t>KU8_ONE</w:t>
            </w:r>
          </w:p>
        </w:tc>
        <w:tc>
          <w:tcPr>
            <w:tcW w:w="3355" w:type="dxa"/>
          </w:tcPr>
          <w:p w14:paraId="036B56B8" w14:textId="77777777" w:rsidR="004C37B9" w:rsidRDefault="004B0C60">
            <w:r>
              <w:t>((uint8) 0x01)</w:t>
            </w:r>
          </w:p>
        </w:tc>
      </w:tr>
      <w:tr w:rsidR="004C37B9" w14:paraId="74F5BB3D" w14:textId="77777777" w:rsidTr="004C37B9">
        <w:tc>
          <w:tcPr>
            <w:tcW w:w="10065" w:type="dxa"/>
            <w:gridSpan w:val="2"/>
            <w:shd w:val="clear" w:color="auto" w:fill="000080"/>
          </w:tcPr>
          <w:p w14:paraId="0B81285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1D59904" w14:textId="77777777" w:rsidTr="004C37B9">
        <w:tc>
          <w:tcPr>
            <w:tcW w:w="10065" w:type="dxa"/>
            <w:gridSpan w:val="2"/>
          </w:tcPr>
          <w:p w14:paraId="121D1C5B" w14:textId="77777777" w:rsidR="004C37B9" w:rsidRDefault="004B0C60">
            <w:r>
              <w:t>#define KU8_ONE ((uint8) 0x01)</w:t>
            </w:r>
          </w:p>
        </w:tc>
      </w:tr>
      <w:tr w:rsidR="004C37B9" w14:paraId="339246A5" w14:textId="77777777" w:rsidTr="004C37B9">
        <w:tc>
          <w:tcPr>
            <w:tcW w:w="10065" w:type="dxa"/>
            <w:gridSpan w:val="2"/>
            <w:shd w:val="clear" w:color="auto" w:fill="000080"/>
          </w:tcPr>
          <w:p w14:paraId="7A5BECA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CB7DA8B" w14:textId="77777777" w:rsidTr="004C37B9">
        <w:tc>
          <w:tcPr>
            <w:tcW w:w="10065" w:type="dxa"/>
            <w:gridSpan w:val="2"/>
          </w:tcPr>
          <w:p w14:paraId="0DACE41D" w14:textId="77777777" w:rsidR="004C37B9" w:rsidRDefault="004B0C60">
            <w:r>
              <w:t>NA</w:t>
            </w:r>
          </w:p>
        </w:tc>
      </w:tr>
    </w:tbl>
    <w:p w14:paraId="7447CE33" w14:textId="77777777" w:rsidR="004C37B9" w:rsidRDefault="004B0C60">
      <w:pPr>
        <w:pStyle w:val="Heading3"/>
      </w:pPr>
      <w:r>
        <w:t>KU8_ONE_HUNDRED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4C37B9" w14:paraId="1395FC3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BE743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27D14DC" w14:textId="77777777" w:rsidR="004C37B9" w:rsidRDefault="004B0C60">
            <w:r>
              <w:t>Value</w:t>
            </w:r>
          </w:p>
        </w:tc>
      </w:tr>
      <w:tr w:rsidR="004C37B9" w14:paraId="5FBAEF34" w14:textId="77777777" w:rsidTr="004C37B9">
        <w:tc>
          <w:tcPr>
            <w:tcW w:w="6710" w:type="dxa"/>
          </w:tcPr>
          <w:p w14:paraId="7BF98E9B" w14:textId="77777777" w:rsidR="004C37B9" w:rsidRDefault="004B0C60">
            <w:r>
              <w:t>KU8_ONE_HUNDRED</w:t>
            </w:r>
          </w:p>
        </w:tc>
        <w:tc>
          <w:tcPr>
            <w:tcW w:w="3355" w:type="dxa"/>
          </w:tcPr>
          <w:p w14:paraId="2FE0D793" w14:textId="77777777" w:rsidR="004C37B9" w:rsidRDefault="004B0C60">
            <w:r>
              <w:t>((uint8) 100)</w:t>
            </w:r>
          </w:p>
        </w:tc>
      </w:tr>
      <w:tr w:rsidR="004C37B9" w14:paraId="00446695" w14:textId="77777777" w:rsidTr="004C37B9">
        <w:tc>
          <w:tcPr>
            <w:tcW w:w="10065" w:type="dxa"/>
            <w:gridSpan w:val="2"/>
            <w:shd w:val="clear" w:color="auto" w:fill="000080"/>
          </w:tcPr>
          <w:p w14:paraId="21777EB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8E6CD1C" w14:textId="77777777" w:rsidTr="004C37B9">
        <w:tc>
          <w:tcPr>
            <w:tcW w:w="10065" w:type="dxa"/>
            <w:gridSpan w:val="2"/>
          </w:tcPr>
          <w:p w14:paraId="5B201587" w14:textId="77777777" w:rsidR="004C37B9" w:rsidRDefault="004B0C60">
            <w:r>
              <w:lastRenderedPageBreak/>
              <w:t>#define KU8_ONE_HUNDRED ((uint8) 100)</w:t>
            </w:r>
          </w:p>
        </w:tc>
      </w:tr>
      <w:tr w:rsidR="004C37B9" w14:paraId="404B5698" w14:textId="77777777" w:rsidTr="004C37B9">
        <w:tc>
          <w:tcPr>
            <w:tcW w:w="10065" w:type="dxa"/>
            <w:gridSpan w:val="2"/>
            <w:shd w:val="clear" w:color="auto" w:fill="000080"/>
          </w:tcPr>
          <w:p w14:paraId="4957971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51DAD88" w14:textId="77777777" w:rsidTr="004C37B9">
        <w:tc>
          <w:tcPr>
            <w:tcW w:w="10065" w:type="dxa"/>
            <w:gridSpan w:val="2"/>
          </w:tcPr>
          <w:p w14:paraId="2545E2E2" w14:textId="77777777" w:rsidR="004C37B9" w:rsidRDefault="004B0C60">
            <w:r>
              <w:t>NA</w:t>
            </w:r>
          </w:p>
        </w:tc>
      </w:tr>
    </w:tbl>
    <w:p w14:paraId="5E96DB13" w14:textId="77777777" w:rsidR="004C37B9" w:rsidRDefault="004B0C60">
      <w:pPr>
        <w:pStyle w:val="Heading3"/>
      </w:pPr>
      <w:r>
        <w:t>KU8_ONE_HUNDRED_AND_TWENTYEIGHT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3255"/>
      </w:tblGrid>
      <w:tr w:rsidR="004C37B9" w14:paraId="066BCE2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5F493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895AC3" w14:textId="77777777" w:rsidR="004C37B9" w:rsidRDefault="004B0C60">
            <w:r>
              <w:t>Value</w:t>
            </w:r>
          </w:p>
        </w:tc>
      </w:tr>
      <w:tr w:rsidR="004C37B9" w14:paraId="0AE97CA0" w14:textId="77777777" w:rsidTr="004C37B9">
        <w:tc>
          <w:tcPr>
            <w:tcW w:w="6710" w:type="dxa"/>
          </w:tcPr>
          <w:p w14:paraId="70CF4896" w14:textId="77777777" w:rsidR="004C37B9" w:rsidRDefault="004B0C60">
            <w:r>
              <w:t>KU8_ONE_HUNDRED_AND_TWENTYEIGHT</w:t>
            </w:r>
          </w:p>
        </w:tc>
        <w:tc>
          <w:tcPr>
            <w:tcW w:w="3355" w:type="dxa"/>
          </w:tcPr>
          <w:p w14:paraId="5B208DB7" w14:textId="77777777" w:rsidR="004C37B9" w:rsidRDefault="004B0C60">
            <w:r>
              <w:t>((uint8) 0x80)</w:t>
            </w:r>
          </w:p>
        </w:tc>
      </w:tr>
      <w:tr w:rsidR="004C37B9" w14:paraId="60702A31" w14:textId="77777777" w:rsidTr="004C37B9">
        <w:tc>
          <w:tcPr>
            <w:tcW w:w="10065" w:type="dxa"/>
            <w:gridSpan w:val="2"/>
            <w:shd w:val="clear" w:color="auto" w:fill="000080"/>
          </w:tcPr>
          <w:p w14:paraId="3A5EC31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FD0F55C" w14:textId="77777777" w:rsidTr="004C37B9">
        <w:tc>
          <w:tcPr>
            <w:tcW w:w="10065" w:type="dxa"/>
            <w:gridSpan w:val="2"/>
          </w:tcPr>
          <w:p w14:paraId="4A0F80E7" w14:textId="77777777" w:rsidR="004C37B9" w:rsidRDefault="004B0C60">
            <w:r>
              <w:t>#define KU8_ONE_HUNDRED_AND_TWENTYEIGHT ((uint8) 0x80)</w:t>
            </w:r>
          </w:p>
        </w:tc>
      </w:tr>
      <w:tr w:rsidR="004C37B9" w14:paraId="22C211B2" w14:textId="77777777" w:rsidTr="004C37B9">
        <w:tc>
          <w:tcPr>
            <w:tcW w:w="10065" w:type="dxa"/>
            <w:gridSpan w:val="2"/>
            <w:shd w:val="clear" w:color="auto" w:fill="000080"/>
          </w:tcPr>
          <w:p w14:paraId="1E61A34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2C2B647" w14:textId="77777777" w:rsidTr="004C37B9">
        <w:tc>
          <w:tcPr>
            <w:tcW w:w="10065" w:type="dxa"/>
            <w:gridSpan w:val="2"/>
          </w:tcPr>
          <w:p w14:paraId="0A2D9BE7" w14:textId="77777777" w:rsidR="004C37B9" w:rsidRDefault="004B0C60">
            <w:r>
              <w:t>NA</w:t>
            </w:r>
          </w:p>
        </w:tc>
      </w:tr>
    </w:tbl>
    <w:p w14:paraId="52D76E99" w14:textId="77777777" w:rsidR="004C37B9" w:rsidRDefault="004B0C60">
      <w:pPr>
        <w:pStyle w:val="Heading3"/>
      </w:pPr>
      <w:r>
        <w:t>KU8_POS_HIGH_BYTE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4C37B9" w14:paraId="06578BE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DBAD54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393C0C7" w14:textId="77777777" w:rsidR="004C37B9" w:rsidRDefault="004B0C60">
            <w:r>
              <w:t>Value</w:t>
            </w:r>
          </w:p>
        </w:tc>
      </w:tr>
      <w:tr w:rsidR="004C37B9" w14:paraId="5F0E2820" w14:textId="77777777" w:rsidTr="004C37B9">
        <w:tc>
          <w:tcPr>
            <w:tcW w:w="6710" w:type="dxa"/>
          </w:tcPr>
          <w:p w14:paraId="679EEF43" w14:textId="77777777" w:rsidR="004C37B9" w:rsidRDefault="004B0C60">
            <w:r>
              <w:t>KU8_POS_HIGH_BYTE</w:t>
            </w:r>
          </w:p>
        </w:tc>
        <w:tc>
          <w:tcPr>
            <w:tcW w:w="3355" w:type="dxa"/>
          </w:tcPr>
          <w:p w14:paraId="574DCF14" w14:textId="77777777" w:rsidR="004C37B9" w:rsidRDefault="004B0C60">
            <w:r>
              <w:t>((uint8) 8)</w:t>
            </w:r>
          </w:p>
        </w:tc>
      </w:tr>
      <w:tr w:rsidR="004C37B9" w14:paraId="00CFB02F" w14:textId="77777777" w:rsidTr="004C37B9">
        <w:tc>
          <w:tcPr>
            <w:tcW w:w="10065" w:type="dxa"/>
            <w:gridSpan w:val="2"/>
            <w:shd w:val="clear" w:color="auto" w:fill="000080"/>
          </w:tcPr>
          <w:p w14:paraId="3D26491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985B1BF" w14:textId="77777777" w:rsidTr="004C37B9">
        <w:tc>
          <w:tcPr>
            <w:tcW w:w="10065" w:type="dxa"/>
            <w:gridSpan w:val="2"/>
          </w:tcPr>
          <w:p w14:paraId="3AA6BBF6" w14:textId="77777777" w:rsidR="004C37B9" w:rsidRDefault="004B0C60">
            <w:r>
              <w:t>#define KU8_POS_HIGH_BYTE ((uint8) 8)</w:t>
            </w:r>
          </w:p>
        </w:tc>
      </w:tr>
      <w:tr w:rsidR="004C37B9" w14:paraId="7E17ACDC" w14:textId="77777777" w:rsidTr="004C37B9">
        <w:tc>
          <w:tcPr>
            <w:tcW w:w="10065" w:type="dxa"/>
            <w:gridSpan w:val="2"/>
            <w:shd w:val="clear" w:color="auto" w:fill="000080"/>
          </w:tcPr>
          <w:p w14:paraId="0900C87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ACDD0E5" w14:textId="77777777" w:rsidTr="004C37B9">
        <w:tc>
          <w:tcPr>
            <w:tcW w:w="10065" w:type="dxa"/>
            <w:gridSpan w:val="2"/>
          </w:tcPr>
          <w:p w14:paraId="6D4F6B21" w14:textId="77777777" w:rsidR="004C37B9" w:rsidRDefault="004B0C60">
            <w:r>
              <w:t>NA</w:t>
            </w:r>
          </w:p>
        </w:tc>
      </w:tr>
    </w:tbl>
    <w:p w14:paraId="64D39710" w14:textId="77777777" w:rsidR="004C37B9" w:rsidRDefault="004B0C60">
      <w:pPr>
        <w:pStyle w:val="Heading3"/>
      </w:pPr>
      <w:r>
        <w:t>KU8_POS_L_HIGH_BYTE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0"/>
        <w:gridCol w:w="3285"/>
      </w:tblGrid>
      <w:tr w:rsidR="004C37B9" w14:paraId="10EFC16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5731A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018C2A3" w14:textId="77777777" w:rsidR="004C37B9" w:rsidRDefault="004B0C60">
            <w:r>
              <w:t>Value</w:t>
            </w:r>
          </w:p>
        </w:tc>
      </w:tr>
      <w:tr w:rsidR="004C37B9" w14:paraId="50B681E3" w14:textId="77777777" w:rsidTr="004C37B9">
        <w:tc>
          <w:tcPr>
            <w:tcW w:w="6710" w:type="dxa"/>
          </w:tcPr>
          <w:p w14:paraId="58DC671C" w14:textId="77777777" w:rsidR="004C37B9" w:rsidRDefault="004B0C60">
            <w:r>
              <w:t>KU8_POS_L_HIGH_BYTE</w:t>
            </w:r>
          </w:p>
        </w:tc>
        <w:tc>
          <w:tcPr>
            <w:tcW w:w="3355" w:type="dxa"/>
          </w:tcPr>
          <w:p w14:paraId="1A6C8852" w14:textId="77777777" w:rsidR="004C37B9" w:rsidRDefault="004B0C60">
            <w:r>
              <w:t>((uint8) 24)</w:t>
            </w:r>
          </w:p>
        </w:tc>
      </w:tr>
      <w:tr w:rsidR="004C37B9" w14:paraId="4C9B457F" w14:textId="77777777" w:rsidTr="004C37B9">
        <w:tc>
          <w:tcPr>
            <w:tcW w:w="10065" w:type="dxa"/>
            <w:gridSpan w:val="2"/>
            <w:shd w:val="clear" w:color="auto" w:fill="000080"/>
          </w:tcPr>
          <w:p w14:paraId="04A1C1F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67CB62B" w14:textId="77777777" w:rsidTr="004C37B9">
        <w:tc>
          <w:tcPr>
            <w:tcW w:w="10065" w:type="dxa"/>
            <w:gridSpan w:val="2"/>
          </w:tcPr>
          <w:p w14:paraId="7BC60362" w14:textId="77777777" w:rsidR="004C37B9" w:rsidRDefault="004B0C60">
            <w:r>
              <w:t>#define KU8_POS_L_HIGH_BYTE ((uint8) 24)</w:t>
            </w:r>
          </w:p>
        </w:tc>
      </w:tr>
      <w:tr w:rsidR="004C37B9" w14:paraId="3537C6D6" w14:textId="77777777" w:rsidTr="004C37B9">
        <w:tc>
          <w:tcPr>
            <w:tcW w:w="10065" w:type="dxa"/>
            <w:gridSpan w:val="2"/>
            <w:shd w:val="clear" w:color="auto" w:fill="000080"/>
          </w:tcPr>
          <w:p w14:paraId="29657B4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307750E" w14:textId="77777777" w:rsidTr="004C37B9">
        <w:tc>
          <w:tcPr>
            <w:tcW w:w="10065" w:type="dxa"/>
            <w:gridSpan w:val="2"/>
          </w:tcPr>
          <w:p w14:paraId="37D3CA5F" w14:textId="77777777" w:rsidR="004C37B9" w:rsidRDefault="004B0C60">
            <w:r>
              <w:t>NA</w:t>
            </w:r>
          </w:p>
        </w:tc>
      </w:tr>
    </w:tbl>
    <w:p w14:paraId="60226C0E" w14:textId="77777777" w:rsidR="004C37B9" w:rsidRDefault="004B0C60">
      <w:pPr>
        <w:pStyle w:val="Heading3"/>
      </w:pPr>
      <w:r>
        <w:t>KU8_POS_L_HIGH_MIDDLE_BYTE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73"/>
      </w:tblGrid>
      <w:tr w:rsidR="004C37B9" w14:paraId="6F74C1F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3984A5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691C70" w14:textId="77777777" w:rsidR="004C37B9" w:rsidRDefault="004B0C60">
            <w:r>
              <w:t>Value</w:t>
            </w:r>
          </w:p>
        </w:tc>
      </w:tr>
      <w:tr w:rsidR="004C37B9" w14:paraId="2804D9FD" w14:textId="77777777" w:rsidTr="004C37B9">
        <w:tc>
          <w:tcPr>
            <w:tcW w:w="6710" w:type="dxa"/>
          </w:tcPr>
          <w:p w14:paraId="6D40F870" w14:textId="77777777" w:rsidR="004C37B9" w:rsidRDefault="004B0C60">
            <w:r>
              <w:t>KU8_POS_L_HIGH_MIDDLE_BYTE</w:t>
            </w:r>
          </w:p>
        </w:tc>
        <w:tc>
          <w:tcPr>
            <w:tcW w:w="3355" w:type="dxa"/>
          </w:tcPr>
          <w:p w14:paraId="7087E263" w14:textId="77777777" w:rsidR="004C37B9" w:rsidRDefault="004B0C60">
            <w:r>
              <w:t>((uint8) 16)</w:t>
            </w:r>
          </w:p>
        </w:tc>
      </w:tr>
      <w:tr w:rsidR="004C37B9" w14:paraId="6CB24DDE" w14:textId="77777777" w:rsidTr="004C37B9">
        <w:tc>
          <w:tcPr>
            <w:tcW w:w="10065" w:type="dxa"/>
            <w:gridSpan w:val="2"/>
            <w:shd w:val="clear" w:color="auto" w:fill="000080"/>
          </w:tcPr>
          <w:p w14:paraId="5D2B99A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530F9DC" w14:textId="77777777" w:rsidTr="004C37B9">
        <w:tc>
          <w:tcPr>
            <w:tcW w:w="10065" w:type="dxa"/>
            <w:gridSpan w:val="2"/>
          </w:tcPr>
          <w:p w14:paraId="0F623251" w14:textId="77777777" w:rsidR="004C37B9" w:rsidRDefault="004B0C60">
            <w:r>
              <w:t>#define KU8_POS_L_HIGH_MIDDLE_BYTE ((uint8) 16)</w:t>
            </w:r>
          </w:p>
        </w:tc>
      </w:tr>
      <w:tr w:rsidR="004C37B9" w14:paraId="0876EB87" w14:textId="77777777" w:rsidTr="004C37B9">
        <w:tc>
          <w:tcPr>
            <w:tcW w:w="10065" w:type="dxa"/>
            <w:gridSpan w:val="2"/>
            <w:shd w:val="clear" w:color="auto" w:fill="000080"/>
          </w:tcPr>
          <w:p w14:paraId="02EE3BC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E03FE99" w14:textId="77777777" w:rsidTr="004C37B9">
        <w:tc>
          <w:tcPr>
            <w:tcW w:w="10065" w:type="dxa"/>
            <w:gridSpan w:val="2"/>
          </w:tcPr>
          <w:p w14:paraId="5536450E" w14:textId="77777777" w:rsidR="004C37B9" w:rsidRDefault="004B0C60">
            <w:r>
              <w:t>NA</w:t>
            </w:r>
          </w:p>
        </w:tc>
      </w:tr>
    </w:tbl>
    <w:p w14:paraId="1A4AF9F1" w14:textId="77777777" w:rsidR="004C37B9" w:rsidRDefault="004B0C60">
      <w:pPr>
        <w:pStyle w:val="Heading3"/>
      </w:pPr>
      <w:r>
        <w:t>KU8_POS_L_LOW_BYTE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9"/>
        <w:gridCol w:w="3286"/>
      </w:tblGrid>
      <w:tr w:rsidR="004C37B9" w14:paraId="42A369F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9635B8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3BB471A" w14:textId="77777777" w:rsidR="004C37B9" w:rsidRDefault="004B0C60">
            <w:r>
              <w:t>Value</w:t>
            </w:r>
          </w:p>
        </w:tc>
      </w:tr>
      <w:tr w:rsidR="004C37B9" w14:paraId="4017EFA2" w14:textId="77777777" w:rsidTr="004C37B9">
        <w:tc>
          <w:tcPr>
            <w:tcW w:w="6710" w:type="dxa"/>
          </w:tcPr>
          <w:p w14:paraId="1225FBEF" w14:textId="77777777" w:rsidR="004C37B9" w:rsidRDefault="004B0C60">
            <w:r>
              <w:t>KU8_POS_L_LOW_BYTE</w:t>
            </w:r>
          </w:p>
        </w:tc>
        <w:tc>
          <w:tcPr>
            <w:tcW w:w="3355" w:type="dxa"/>
          </w:tcPr>
          <w:p w14:paraId="563EBE50" w14:textId="77777777" w:rsidR="004C37B9" w:rsidRDefault="004B0C60">
            <w:r>
              <w:t>((uint8) 0)</w:t>
            </w:r>
          </w:p>
        </w:tc>
      </w:tr>
      <w:tr w:rsidR="004C37B9" w14:paraId="4AC3F1E9" w14:textId="77777777" w:rsidTr="004C37B9">
        <w:tc>
          <w:tcPr>
            <w:tcW w:w="10065" w:type="dxa"/>
            <w:gridSpan w:val="2"/>
            <w:shd w:val="clear" w:color="auto" w:fill="000080"/>
          </w:tcPr>
          <w:p w14:paraId="7150FB4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F25CA68" w14:textId="77777777" w:rsidTr="004C37B9">
        <w:tc>
          <w:tcPr>
            <w:tcW w:w="10065" w:type="dxa"/>
            <w:gridSpan w:val="2"/>
          </w:tcPr>
          <w:p w14:paraId="5A2456E1" w14:textId="77777777" w:rsidR="004C37B9" w:rsidRDefault="004B0C60">
            <w:r>
              <w:t>#define KU8_POS_L_LOW_BYTE ((uint8) 0)</w:t>
            </w:r>
          </w:p>
        </w:tc>
      </w:tr>
      <w:tr w:rsidR="004C37B9" w14:paraId="5F36419F" w14:textId="77777777" w:rsidTr="004C37B9">
        <w:tc>
          <w:tcPr>
            <w:tcW w:w="10065" w:type="dxa"/>
            <w:gridSpan w:val="2"/>
            <w:shd w:val="clear" w:color="auto" w:fill="000080"/>
          </w:tcPr>
          <w:p w14:paraId="27D2DB5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7DD4611" w14:textId="77777777" w:rsidTr="004C37B9">
        <w:tc>
          <w:tcPr>
            <w:tcW w:w="10065" w:type="dxa"/>
            <w:gridSpan w:val="2"/>
          </w:tcPr>
          <w:p w14:paraId="3F804B80" w14:textId="77777777" w:rsidR="004C37B9" w:rsidRDefault="004B0C60">
            <w:r>
              <w:t>NA</w:t>
            </w:r>
          </w:p>
        </w:tc>
      </w:tr>
    </w:tbl>
    <w:p w14:paraId="3ED5C87A" w14:textId="77777777" w:rsidR="004C37B9" w:rsidRDefault="004B0C60">
      <w:pPr>
        <w:pStyle w:val="Heading3"/>
      </w:pPr>
      <w:r>
        <w:t>KU8_POS_L_LOW_MIDDLE_BYTE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3274"/>
      </w:tblGrid>
      <w:tr w:rsidR="004C37B9" w14:paraId="1161407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78C30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5DF44D9" w14:textId="77777777" w:rsidR="004C37B9" w:rsidRDefault="004B0C60">
            <w:r>
              <w:t>Value</w:t>
            </w:r>
          </w:p>
        </w:tc>
      </w:tr>
      <w:tr w:rsidR="004C37B9" w14:paraId="331D38A2" w14:textId="77777777" w:rsidTr="004C37B9">
        <w:tc>
          <w:tcPr>
            <w:tcW w:w="6710" w:type="dxa"/>
          </w:tcPr>
          <w:p w14:paraId="5AF27349" w14:textId="77777777" w:rsidR="004C37B9" w:rsidRDefault="004B0C60">
            <w:r>
              <w:t>KU8_POS_L_LOW_MIDDLE_BYTE</w:t>
            </w:r>
          </w:p>
        </w:tc>
        <w:tc>
          <w:tcPr>
            <w:tcW w:w="3355" w:type="dxa"/>
          </w:tcPr>
          <w:p w14:paraId="223DACDC" w14:textId="77777777" w:rsidR="004C37B9" w:rsidRDefault="004B0C60">
            <w:r>
              <w:t>((uint8) 8)</w:t>
            </w:r>
          </w:p>
        </w:tc>
      </w:tr>
      <w:tr w:rsidR="004C37B9" w14:paraId="742BECCF" w14:textId="77777777" w:rsidTr="004C37B9">
        <w:tc>
          <w:tcPr>
            <w:tcW w:w="10065" w:type="dxa"/>
            <w:gridSpan w:val="2"/>
            <w:shd w:val="clear" w:color="auto" w:fill="000080"/>
          </w:tcPr>
          <w:p w14:paraId="031267F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A3D18EB" w14:textId="77777777" w:rsidTr="004C37B9">
        <w:tc>
          <w:tcPr>
            <w:tcW w:w="10065" w:type="dxa"/>
            <w:gridSpan w:val="2"/>
          </w:tcPr>
          <w:p w14:paraId="5428BF3B" w14:textId="77777777" w:rsidR="004C37B9" w:rsidRDefault="004B0C60">
            <w:r>
              <w:t>#define KU8_POS_L_LOW_MIDDLE_BYTE ((uint8) 8)</w:t>
            </w:r>
          </w:p>
        </w:tc>
      </w:tr>
      <w:tr w:rsidR="004C37B9" w14:paraId="5B08CB0E" w14:textId="77777777" w:rsidTr="004C37B9">
        <w:tc>
          <w:tcPr>
            <w:tcW w:w="10065" w:type="dxa"/>
            <w:gridSpan w:val="2"/>
            <w:shd w:val="clear" w:color="auto" w:fill="000080"/>
          </w:tcPr>
          <w:p w14:paraId="54F1CB1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60E2EBA" w14:textId="77777777" w:rsidTr="004C37B9">
        <w:tc>
          <w:tcPr>
            <w:tcW w:w="10065" w:type="dxa"/>
            <w:gridSpan w:val="2"/>
          </w:tcPr>
          <w:p w14:paraId="7B62BD89" w14:textId="77777777" w:rsidR="004C37B9" w:rsidRDefault="004B0C60">
            <w:r>
              <w:lastRenderedPageBreak/>
              <w:t>NA</w:t>
            </w:r>
          </w:p>
        </w:tc>
      </w:tr>
    </w:tbl>
    <w:p w14:paraId="39235616" w14:textId="77777777" w:rsidR="004C37B9" w:rsidRDefault="004B0C60">
      <w:pPr>
        <w:pStyle w:val="Heading3"/>
      </w:pPr>
      <w:r>
        <w:t>KU8_POS_LOW_BYTE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4C37B9" w14:paraId="07B18C1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BAA4C8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F46BC45" w14:textId="77777777" w:rsidR="004C37B9" w:rsidRDefault="004B0C60">
            <w:r>
              <w:t>Value</w:t>
            </w:r>
          </w:p>
        </w:tc>
      </w:tr>
      <w:tr w:rsidR="004C37B9" w14:paraId="73825912" w14:textId="77777777" w:rsidTr="004C37B9">
        <w:tc>
          <w:tcPr>
            <w:tcW w:w="6710" w:type="dxa"/>
          </w:tcPr>
          <w:p w14:paraId="415927DA" w14:textId="77777777" w:rsidR="004C37B9" w:rsidRDefault="004B0C60">
            <w:r>
              <w:t>KU8_POS_LOW_BYTE</w:t>
            </w:r>
          </w:p>
        </w:tc>
        <w:tc>
          <w:tcPr>
            <w:tcW w:w="3355" w:type="dxa"/>
          </w:tcPr>
          <w:p w14:paraId="145A9E94" w14:textId="77777777" w:rsidR="004C37B9" w:rsidRDefault="004B0C60">
            <w:r>
              <w:t>((uint8) 0)</w:t>
            </w:r>
          </w:p>
        </w:tc>
      </w:tr>
      <w:tr w:rsidR="004C37B9" w14:paraId="186FB489" w14:textId="77777777" w:rsidTr="004C37B9">
        <w:tc>
          <w:tcPr>
            <w:tcW w:w="10065" w:type="dxa"/>
            <w:gridSpan w:val="2"/>
            <w:shd w:val="clear" w:color="auto" w:fill="000080"/>
          </w:tcPr>
          <w:p w14:paraId="6AA0086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8A2A423" w14:textId="77777777" w:rsidTr="004C37B9">
        <w:tc>
          <w:tcPr>
            <w:tcW w:w="10065" w:type="dxa"/>
            <w:gridSpan w:val="2"/>
          </w:tcPr>
          <w:p w14:paraId="106DA013" w14:textId="77777777" w:rsidR="004C37B9" w:rsidRDefault="004B0C60">
            <w:r>
              <w:t>#define KU8_POS_LOW_BYTE ((uint8) 0)</w:t>
            </w:r>
          </w:p>
        </w:tc>
      </w:tr>
      <w:tr w:rsidR="004C37B9" w14:paraId="25EF0210" w14:textId="77777777" w:rsidTr="004C37B9">
        <w:tc>
          <w:tcPr>
            <w:tcW w:w="10065" w:type="dxa"/>
            <w:gridSpan w:val="2"/>
            <w:shd w:val="clear" w:color="auto" w:fill="000080"/>
          </w:tcPr>
          <w:p w14:paraId="727FA52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C04662B" w14:textId="77777777" w:rsidTr="004C37B9">
        <w:tc>
          <w:tcPr>
            <w:tcW w:w="10065" w:type="dxa"/>
            <w:gridSpan w:val="2"/>
          </w:tcPr>
          <w:p w14:paraId="5D2EEB44" w14:textId="77777777" w:rsidR="004C37B9" w:rsidRDefault="004B0C60">
            <w:r>
              <w:t>NA</w:t>
            </w:r>
          </w:p>
        </w:tc>
      </w:tr>
    </w:tbl>
    <w:p w14:paraId="7FD070FC" w14:textId="77777777" w:rsidR="004C37B9" w:rsidRDefault="004B0C60">
      <w:pPr>
        <w:pStyle w:val="Heading3"/>
      </w:pPr>
      <w:r>
        <w:t>KU8_SEVEN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5948D46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A8B6D0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1E1AA23" w14:textId="77777777" w:rsidR="004C37B9" w:rsidRDefault="004B0C60">
            <w:r>
              <w:t>Value</w:t>
            </w:r>
          </w:p>
        </w:tc>
      </w:tr>
      <w:tr w:rsidR="004C37B9" w14:paraId="3BF0BFBF" w14:textId="77777777" w:rsidTr="004C37B9">
        <w:tc>
          <w:tcPr>
            <w:tcW w:w="6710" w:type="dxa"/>
          </w:tcPr>
          <w:p w14:paraId="5A0995DC" w14:textId="77777777" w:rsidR="004C37B9" w:rsidRDefault="004B0C60">
            <w:r>
              <w:t>KU8_SEVEN</w:t>
            </w:r>
          </w:p>
        </w:tc>
        <w:tc>
          <w:tcPr>
            <w:tcW w:w="3355" w:type="dxa"/>
          </w:tcPr>
          <w:p w14:paraId="3CC71155" w14:textId="77777777" w:rsidR="004C37B9" w:rsidRDefault="004B0C60">
            <w:r>
              <w:t>((uint8) 0x07)</w:t>
            </w:r>
          </w:p>
        </w:tc>
      </w:tr>
      <w:tr w:rsidR="004C37B9" w14:paraId="70112423" w14:textId="77777777" w:rsidTr="004C37B9">
        <w:tc>
          <w:tcPr>
            <w:tcW w:w="10065" w:type="dxa"/>
            <w:gridSpan w:val="2"/>
            <w:shd w:val="clear" w:color="auto" w:fill="000080"/>
          </w:tcPr>
          <w:p w14:paraId="1DF8E25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2568970" w14:textId="77777777" w:rsidTr="004C37B9">
        <w:tc>
          <w:tcPr>
            <w:tcW w:w="10065" w:type="dxa"/>
            <w:gridSpan w:val="2"/>
          </w:tcPr>
          <w:p w14:paraId="5CA43372" w14:textId="77777777" w:rsidR="004C37B9" w:rsidRDefault="004B0C60">
            <w:r>
              <w:t>#define KU8_SEVEN ((uint8) 0x07)</w:t>
            </w:r>
          </w:p>
        </w:tc>
      </w:tr>
      <w:tr w:rsidR="004C37B9" w14:paraId="66EE46EB" w14:textId="77777777" w:rsidTr="004C37B9">
        <w:tc>
          <w:tcPr>
            <w:tcW w:w="10065" w:type="dxa"/>
            <w:gridSpan w:val="2"/>
            <w:shd w:val="clear" w:color="auto" w:fill="000080"/>
          </w:tcPr>
          <w:p w14:paraId="6CE34C2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3F93F1A" w14:textId="77777777" w:rsidTr="004C37B9">
        <w:tc>
          <w:tcPr>
            <w:tcW w:w="10065" w:type="dxa"/>
            <w:gridSpan w:val="2"/>
          </w:tcPr>
          <w:p w14:paraId="5E2386DA" w14:textId="77777777" w:rsidR="004C37B9" w:rsidRDefault="004B0C60">
            <w:r>
              <w:t>NA</w:t>
            </w:r>
          </w:p>
        </w:tc>
      </w:tr>
    </w:tbl>
    <w:p w14:paraId="5BF67D1E" w14:textId="77777777" w:rsidR="004C37B9" w:rsidRDefault="004B0C60">
      <w:pPr>
        <w:pStyle w:val="Heading3"/>
      </w:pPr>
      <w:r>
        <w:t>KU8_SEVENTEEN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1B170A7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2ADC5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953B36B" w14:textId="77777777" w:rsidR="004C37B9" w:rsidRDefault="004B0C60">
            <w:r>
              <w:t>Value</w:t>
            </w:r>
          </w:p>
        </w:tc>
      </w:tr>
      <w:tr w:rsidR="004C37B9" w14:paraId="0E7CE4C4" w14:textId="77777777" w:rsidTr="004C37B9">
        <w:tc>
          <w:tcPr>
            <w:tcW w:w="6710" w:type="dxa"/>
          </w:tcPr>
          <w:p w14:paraId="5DF8E446" w14:textId="77777777" w:rsidR="004C37B9" w:rsidRDefault="004B0C60">
            <w:r>
              <w:t>KU8_SEVENTEEN</w:t>
            </w:r>
          </w:p>
        </w:tc>
        <w:tc>
          <w:tcPr>
            <w:tcW w:w="3355" w:type="dxa"/>
          </w:tcPr>
          <w:p w14:paraId="305A2CFE" w14:textId="77777777" w:rsidR="004C37B9" w:rsidRDefault="004B0C60">
            <w:r>
              <w:t>((uint8) 0x11)</w:t>
            </w:r>
          </w:p>
        </w:tc>
      </w:tr>
      <w:tr w:rsidR="004C37B9" w14:paraId="6B78309C" w14:textId="77777777" w:rsidTr="004C37B9">
        <w:tc>
          <w:tcPr>
            <w:tcW w:w="10065" w:type="dxa"/>
            <w:gridSpan w:val="2"/>
            <w:shd w:val="clear" w:color="auto" w:fill="000080"/>
          </w:tcPr>
          <w:p w14:paraId="6860FA8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7B2B2E2" w14:textId="77777777" w:rsidTr="004C37B9">
        <w:tc>
          <w:tcPr>
            <w:tcW w:w="10065" w:type="dxa"/>
            <w:gridSpan w:val="2"/>
          </w:tcPr>
          <w:p w14:paraId="7CEDBE83" w14:textId="77777777" w:rsidR="004C37B9" w:rsidRDefault="004B0C60">
            <w:r>
              <w:t>#define KU8_SEVENTEEN ((uint8) 0x11)</w:t>
            </w:r>
          </w:p>
        </w:tc>
      </w:tr>
      <w:tr w:rsidR="004C37B9" w14:paraId="6F2841F2" w14:textId="77777777" w:rsidTr="004C37B9">
        <w:tc>
          <w:tcPr>
            <w:tcW w:w="10065" w:type="dxa"/>
            <w:gridSpan w:val="2"/>
            <w:shd w:val="clear" w:color="auto" w:fill="000080"/>
          </w:tcPr>
          <w:p w14:paraId="2D85555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9DACB51" w14:textId="77777777" w:rsidTr="004C37B9">
        <w:tc>
          <w:tcPr>
            <w:tcW w:w="10065" w:type="dxa"/>
            <w:gridSpan w:val="2"/>
          </w:tcPr>
          <w:p w14:paraId="7676E276" w14:textId="77777777" w:rsidR="004C37B9" w:rsidRDefault="004B0C60">
            <w:r>
              <w:t>NA</w:t>
            </w:r>
          </w:p>
        </w:tc>
      </w:tr>
    </w:tbl>
    <w:p w14:paraId="69B6C567" w14:textId="77777777" w:rsidR="004C37B9" w:rsidRDefault="004B0C60">
      <w:pPr>
        <w:pStyle w:val="Heading3"/>
      </w:pPr>
      <w:r>
        <w:t>KU8_SHIFT_FOUR_BITS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3335"/>
      </w:tblGrid>
      <w:tr w:rsidR="004C37B9" w14:paraId="183E41AB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3BFFE9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9708EE" w14:textId="77777777" w:rsidR="004C37B9" w:rsidRDefault="004B0C60">
            <w:r>
              <w:t>Value</w:t>
            </w:r>
          </w:p>
        </w:tc>
      </w:tr>
      <w:tr w:rsidR="004C37B9" w14:paraId="1EDA3DBB" w14:textId="77777777" w:rsidTr="004C37B9">
        <w:tc>
          <w:tcPr>
            <w:tcW w:w="6710" w:type="dxa"/>
          </w:tcPr>
          <w:p w14:paraId="276A013C" w14:textId="77777777" w:rsidR="004C37B9" w:rsidRDefault="004B0C60">
            <w:r>
              <w:t>KU8_SHIFT_FOUR_BITS</w:t>
            </w:r>
          </w:p>
        </w:tc>
        <w:tc>
          <w:tcPr>
            <w:tcW w:w="3355" w:type="dxa"/>
          </w:tcPr>
          <w:p w14:paraId="28BE128C" w14:textId="77777777" w:rsidR="004C37B9" w:rsidRDefault="004B0C60">
            <w:r>
              <w:t>((uint8) KU8_SHIFT_HALF_BYTE)</w:t>
            </w:r>
          </w:p>
        </w:tc>
      </w:tr>
      <w:tr w:rsidR="004C37B9" w14:paraId="64BA0E86" w14:textId="77777777" w:rsidTr="004C37B9">
        <w:tc>
          <w:tcPr>
            <w:tcW w:w="10065" w:type="dxa"/>
            <w:gridSpan w:val="2"/>
            <w:shd w:val="clear" w:color="auto" w:fill="000080"/>
          </w:tcPr>
          <w:p w14:paraId="357F039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023797A" w14:textId="77777777" w:rsidTr="004C37B9">
        <w:tc>
          <w:tcPr>
            <w:tcW w:w="10065" w:type="dxa"/>
            <w:gridSpan w:val="2"/>
          </w:tcPr>
          <w:p w14:paraId="50CC13E1" w14:textId="77777777" w:rsidR="004C37B9" w:rsidRDefault="004B0C60">
            <w:r>
              <w:t>#define KU8_SHIFT_FOUR_BITS ((uint8) KU8_SHIFT_HALF_BYTE)</w:t>
            </w:r>
          </w:p>
        </w:tc>
      </w:tr>
      <w:tr w:rsidR="004C37B9" w14:paraId="676C73C3" w14:textId="77777777" w:rsidTr="004C37B9">
        <w:tc>
          <w:tcPr>
            <w:tcW w:w="10065" w:type="dxa"/>
            <w:gridSpan w:val="2"/>
            <w:shd w:val="clear" w:color="auto" w:fill="000080"/>
          </w:tcPr>
          <w:p w14:paraId="2BF815E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ED763F4" w14:textId="77777777" w:rsidTr="004C37B9">
        <w:tc>
          <w:tcPr>
            <w:tcW w:w="10065" w:type="dxa"/>
            <w:gridSpan w:val="2"/>
          </w:tcPr>
          <w:p w14:paraId="46A1F8ED" w14:textId="77777777" w:rsidR="004C37B9" w:rsidRDefault="004B0C60">
            <w:r>
              <w:t>NA</w:t>
            </w:r>
          </w:p>
        </w:tc>
      </w:tr>
    </w:tbl>
    <w:p w14:paraId="382268E6" w14:textId="77777777" w:rsidR="004C37B9" w:rsidRDefault="004B0C60">
      <w:pPr>
        <w:pStyle w:val="Heading3"/>
      </w:pPr>
      <w:r>
        <w:t>KU8_SHIFT_HALF_BYTE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9"/>
        <w:gridCol w:w="3286"/>
      </w:tblGrid>
      <w:tr w:rsidR="004C37B9" w14:paraId="2DE53F1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B1F108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1CAD8A0" w14:textId="77777777" w:rsidR="004C37B9" w:rsidRDefault="004B0C60">
            <w:r>
              <w:t>Value</w:t>
            </w:r>
          </w:p>
        </w:tc>
      </w:tr>
      <w:tr w:rsidR="004C37B9" w14:paraId="584FCC8C" w14:textId="77777777" w:rsidTr="004C37B9">
        <w:tc>
          <w:tcPr>
            <w:tcW w:w="6710" w:type="dxa"/>
          </w:tcPr>
          <w:p w14:paraId="4EB1AAA5" w14:textId="77777777" w:rsidR="004C37B9" w:rsidRDefault="004B0C60">
            <w:r>
              <w:t>KU8_SHIFT_HALF_BYTE</w:t>
            </w:r>
          </w:p>
        </w:tc>
        <w:tc>
          <w:tcPr>
            <w:tcW w:w="3355" w:type="dxa"/>
          </w:tcPr>
          <w:p w14:paraId="10EC679E" w14:textId="77777777" w:rsidR="004C37B9" w:rsidRDefault="004B0C60">
            <w:r>
              <w:t>((uint8) 4)</w:t>
            </w:r>
          </w:p>
        </w:tc>
      </w:tr>
      <w:tr w:rsidR="004C37B9" w14:paraId="7299B8C3" w14:textId="77777777" w:rsidTr="004C37B9">
        <w:tc>
          <w:tcPr>
            <w:tcW w:w="10065" w:type="dxa"/>
            <w:gridSpan w:val="2"/>
            <w:shd w:val="clear" w:color="auto" w:fill="000080"/>
          </w:tcPr>
          <w:p w14:paraId="086700E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C2872F7" w14:textId="77777777" w:rsidTr="004C37B9">
        <w:tc>
          <w:tcPr>
            <w:tcW w:w="10065" w:type="dxa"/>
            <w:gridSpan w:val="2"/>
          </w:tcPr>
          <w:p w14:paraId="0E5208CE" w14:textId="77777777" w:rsidR="004C37B9" w:rsidRDefault="004B0C60">
            <w:r>
              <w:t>#define KU8_SHIFT_HALF_BYTE ((uint8) 4)</w:t>
            </w:r>
          </w:p>
        </w:tc>
      </w:tr>
      <w:tr w:rsidR="004C37B9" w14:paraId="4EA51C67" w14:textId="77777777" w:rsidTr="004C37B9">
        <w:tc>
          <w:tcPr>
            <w:tcW w:w="10065" w:type="dxa"/>
            <w:gridSpan w:val="2"/>
            <w:shd w:val="clear" w:color="auto" w:fill="000080"/>
          </w:tcPr>
          <w:p w14:paraId="36CF6D6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F03E7DA" w14:textId="77777777" w:rsidTr="004C37B9">
        <w:tc>
          <w:tcPr>
            <w:tcW w:w="10065" w:type="dxa"/>
            <w:gridSpan w:val="2"/>
          </w:tcPr>
          <w:p w14:paraId="2F3F6B4B" w14:textId="77777777" w:rsidR="004C37B9" w:rsidRDefault="004B0C60">
            <w:r>
              <w:t>NA</w:t>
            </w:r>
          </w:p>
        </w:tc>
      </w:tr>
    </w:tbl>
    <w:p w14:paraId="43E2543C" w14:textId="77777777" w:rsidR="004C37B9" w:rsidRDefault="004B0C60">
      <w:pPr>
        <w:pStyle w:val="Heading3"/>
      </w:pPr>
      <w:r>
        <w:t>KU8_SHIFT_TWO_BITS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8"/>
        <w:gridCol w:w="3287"/>
      </w:tblGrid>
      <w:tr w:rsidR="004C37B9" w14:paraId="0CF3388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C66AE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300B381" w14:textId="77777777" w:rsidR="004C37B9" w:rsidRDefault="004B0C60">
            <w:r>
              <w:t>Value</w:t>
            </w:r>
          </w:p>
        </w:tc>
      </w:tr>
      <w:tr w:rsidR="004C37B9" w14:paraId="4991CFD2" w14:textId="77777777" w:rsidTr="004C37B9">
        <w:tc>
          <w:tcPr>
            <w:tcW w:w="6710" w:type="dxa"/>
          </w:tcPr>
          <w:p w14:paraId="69CD4725" w14:textId="77777777" w:rsidR="004C37B9" w:rsidRDefault="004B0C60">
            <w:r>
              <w:t>KU8_SHIFT_TWO_BITS</w:t>
            </w:r>
          </w:p>
        </w:tc>
        <w:tc>
          <w:tcPr>
            <w:tcW w:w="3355" w:type="dxa"/>
          </w:tcPr>
          <w:p w14:paraId="032F530D" w14:textId="77777777" w:rsidR="004C37B9" w:rsidRDefault="004B0C60">
            <w:r>
              <w:t>((uint8) 2)</w:t>
            </w:r>
          </w:p>
        </w:tc>
      </w:tr>
      <w:tr w:rsidR="004C37B9" w14:paraId="697AE217" w14:textId="77777777" w:rsidTr="004C37B9">
        <w:tc>
          <w:tcPr>
            <w:tcW w:w="10065" w:type="dxa"/>
            <w:gridSpan w:val="2"/>
            <w:shd w:val="clear" w:color="auto" w:fill="000080"/>
          </w:tcPr>
          <w:p w14:paraId="79DE8AA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83DA88F" w14:textId="77777777" w:rsidTr="004C37B9">
        <w:tc>
          <w:tcPr>
            <w:tcW w:w="10065" w:type="dxa"/>
            <w:gridSpan w:val="2"/>
          </w:tcPr>
          <w:p w14:paraId="2A408511" w14:textId="77777777" w:rsidR="004C37B9" w:rsidRDefault="004B0C60">
            <w:r>
              <w:t>#define KU8_SHIFT_TWO_BITS ((uint8) 2)</w:t>
            </w:r>
          </w:p>
        </w:tc>
      </w:tr>
      <w:tr w:rsidR="004C37B9" w14:paraId="5B4D5E1D" w14:textId="77777777" w:rsidTr="004C37B9">
        <w:tc>
          <w:tcPr>
            <w:tcW w:w="10065" w:type="dxa"/>
            <w:gridSpan w:val="2"/>
            <w:shd w:val="clear" w:color="auto" w:fill="000080"/>
          </w:tcPr>
          <w:p w14:paraId="40781F1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296F6BF" w14:textId="77777777" w:rsidTr="004C37B9">
        <w:tc>
          <w:tcPr>
            <w:tcW w:w="10065" w:type="dxa"/>
            <w:gridSpan w:val="2"/>
          </w:tcPr>
          <w:p w14:paraId="4220778B" w14:textId="77777777" w:rsidR="004C37B9" w:rsidRDefault="004B0C60">
            <w:r>
              <w:t>NA</w:t>
            </w:r>
          </w:p>
        </w:tc>
      </w:tr>
    </w:tbl>
    <w:p w14:paraId="2484E2C4" w14:textId="77777777" w:rsidR="004C37B9" w:rsidRDefault="004B0C60">
      <w:pPr>
        <w:pStyle w:val="Heading3"/>
      </w:pPr>
      <w:r>
        <w:lastRenderedPageBreak/>
        <w:t>KU8_SIX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5BE768D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FC49E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1ABEE73" w14:textId="77777777" w:rsidR="004C37B9" w:rsidRDefault="004B0C60">
            <w:r>
              <w:t>Value</w:t>
            </w:r>
          </w:p>
        </w:tc>
      </w:tr>
      <w:tr w:rsidR="004C37B9" w14:paraId="07AF079B" w14:textId="77777777" w:rsidTr="004C37B9">
        <w:tc>
          <w:tcPr>
            <w:tcW w:w="6710" w:type="dxa"/>
          </w:tcPr>
          <w:p w14:paraId="57AE3A14" w14:textId="77777777" w:rsidR="004C37B9" w:rsidRDefault="004B0C60">
            <w:r>
              <w:t>KU8_SIX</w:t>
            </w:r>
          </w:p>
        </w:tc>
        <w:tc>
          <w:tcPr>
            <w:tcW w:w="3355" w:type="dxa"/>
          </w:tcPr>
          <w:p w14:paraId="51F6E4A9" w14:textId="77777777" w:rsidR="004C37B9" w:rsidRDefault="004B0C60">
            <w:r>
              <w:t>((uint8) 0x06)</w:t>
            </w:r>
          </w:p>
        </w:tc>
      </w:tr>
      <w:tr w:rsidR="004C37B9" w14:paraId="474AF9B0" w14:textId="77777777" w:rsidTr="004C37B9">
        <w:tc>
          <w:tcPr>
            <w:tcW w:w="10065" w:type="dxa"/>
            <w:gridSpan w:val="2"/>
            <w:shd w:val="clear" w:color="auto" w:fill="000080"/>
          </w:tcPr>
          <w:p w14:paraId="60C3817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89AF70B" w14:textId="77777777" w:rsidTr="004C37B9">
        <w:tc>
          <w:tcPr>
            <w:tcW w:w="10065" w:type="dxa"/>
            <w:gridSpan w:val="2"/>
          </w:tcPr>
          <w:p w14:paraId="2259C302" w14:textId="77777777" w:rsidR="004C37B9" w:rsidRDefault="004B0C60">
            <w:r>
              <w:t>#define KU8_SIX ((uint8) 0x06)</w:t>
            </w:r>
          </w:p>
        </w:tc>
      </w:tr>
      <w:tr w:rsidR="004C37B9" w14:paraId="6EFAB43B" w14:textId="77777777" w:rsidTr="004C37B9">
        <w:tc>
          <w:tcPr>
            <w:tcW w:w="10065" w:type="dxa"/>
            <w:gridSpan w:val="2"/>
            <w:shd w:val="clear" w:color="auto" w:fill="000080"/>
          </w:tcPr>
          <w:p w14:paraId="1C04609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4D9780D" w14:textId="77777777" w:rsidTr="004C37B9">
        <w:tc>
          <w:tcPr>
            <w:tcW w:w="10065" w:type="dxa"/>
            <w:gridSpan w:val="2"/>
          </w:tcPr>
          <w:p w14:paraId="22E135CB" w14:textId="77777777" w:rsidR="004C37B9" w:rsidRDefault="004B0C60">
            <w:r>
              <w:t>NA</w:t>
            </w:r>
          </w:p>
        </w:tc>
      </w:tr>
    </w:tbl>
    <w:p w14:paraId="15DF5342" w14:textId="77777777" w:rsidR="004C37B9" w:rsidRDefault="004B0C60">
      <w:pPr>
        <w:pStyle w:val="Heading3"/>
      </w:pPr>
      <w:r>
        <w:t>KU8_SIXTEEN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72EE539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389B7D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55F4531" w14:textId="77777777" w:rsidR="004C37B9" w:rsidRDefault="004B0C60">
            <w:r>
              <w:t>Value</w:t>
            </w:r>
          </w:p>
        </w:tc>
      </w:tr>
      <w:tr w:rsidR="004C37B9" w14:paraId="3F6F76A1" w14:textId="77777777" w:rsidTr="004C37B9">
        <w:tc>
          <w:tcPr>
            <w:tcW w:w="6710" w:type="dxa"/>
          </w:tcPr>
          <w:p w14:paraId="3C090206" w14:textId="77777777" w:rsidR="004C37B9" w:rsidRDefault="004B0C60">
            <w:r>
              <w:t>KU8_SIXTEEN</w:t>
            </w:r>
          </w:p>
        </w:tc>
        <w:tc>
          <w:tcPr>
            <w:tcW w:w="3355" w:type="dxa"/>
          </w:tcPr>
          <w:p w14:paraId="409F6EEE" w14:textId="77777777" w:rsidR="004C37B9" w:rsidRDefault="004B0C60">
            <w:r>
              <w:t>((uint8) 0x10)</w:t>
            </w:r>
          </w:p>
        </w:tc>
      </w:tr>
      <w:tr w:rsidR="004C37B9" w14:paraId="169F27B1" w14:textId="77777777" w:rsidTr="004C37B9">
        <w:tc>
          <w:tcPr>
            <w:tcW w:w="10065" w:type="dxa"/>
            <w:gridSpan w:val="2"/>
            <w:shd w:val="clear" w:color="auto" w:fill="000080"/>
          </w:tcPr>
          <w:p w14:paraId="3226D3F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7E2E97B" w14:textId="77777777" w:rsidTr="004C37B9">
        <w:tc>
          <w:tcPr>
            <w:tcW w:w="10065" w:type="dxa"/>
            <w:gridSpan w:val="2"/>
          </w:tcPr>
          <w:p w14:paraId="72C26D2A" w14:textId="77777777" w:rsidR="004C37B9" w:rsidRDefault="004B0C60">
            <w:r>
              <w:t>#define KU8_SIXTEEN ((uint8) 0x10)</w:t>
            </w:r>
          </w:p>
        </w:tc>
      </w:tr>
      <w:tr w:rsidR="004C37B9" w14:paraId="482281F0" w14:textId="77777777" w:rsidTr="004C37B9">
        <w:tc>
          <w:tcPr>
            <w:tcW w:w="10065" w:type="dxa"/>
            <w:gridSpan w:val="2"/>
            <w:shd w:val="clear" w:color="auto" w:fill="000080"/>
          </w:tcPr>
          <w:p w14:paraId="4723EC0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6ED4B2A" w14:textId="77777777" w:rsidTr="004C37B9">
        <w:tc>
          <w:tcPr>
            <w:tcW w:w="10065" w:type="dxa"/>
            <w:gridSpan w:val="2"/>
          </w:tcPr>
          <w:p w14:paraId="6EDFB345" w14:textId="77777777" w:rsidR="004C37B9" w:rsidRDefault="004B0C60">
            <w:r>
              <w:t>NA</w:t>
            </w:r>
          </w:p>
        </w:tc>
      </w:tr>
    </w:tbl>
    <w:p w14:paraId="28694FB8" w14:textId="77777777" w:rsidR="004C37B9" w:rsidRDefault="004B0C60">
      <w:pPr>
        <w:pStyle w:val="Heading3"/>
      </w:pPr>
      <w:r>
        <w:t>KU8_SIXTYFOUR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21F5810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2407E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051173E" w14:textId="77777777" w:rsidR="004C37B9" w:rsidRDefault="004B0C60">
            <w:r>
              <w:t>Value</w:t>
            </w:r>
          </w:p>
        </w:tc>
      </w:tr>
      <w:tr w:rsidR="004C37B9" w14:paraId="69AF44E0" w14:textId="77777777" w:rsidTr="004C37B9">
        <w:tc>
          <w:tcPr>
            <w:tcW w:w="6710" w:type="dxa"/>
          </w:tcPr>
          <w:p w14:paraId="6263219C" w14:textId="77777777" w:rsidR="004C37B9" w:rsidRDefault="004B0C60">
            <w:r>
              <w:t>KU8_SIXTYFOUR</w:t>
            </w:r>
          </w:p>
        </w:tc>
        <w:tc>
          <w:tcPr>
            <w:tcW w:w="3355" w:type="dxa"/>
          </w:tcPr>
          <w:p w14:paraId="100D4F7E" w14:textId="77777777" w:rsidR="004C37B9" w:rsidRDefault="004B0C60">
            <w:r>
              <w:t>((uint8) 0x40)</w:t>
            </w:r>
          </w:p>
        </w:tc>
      </w:tr>
      <w:tr w:rsidR="004C37B9" w14:paraId="7E2AEA0A" w14:textId="77777777" w:rsidTr="004C37B9">
        <w:tc>
          <w:tcPr>
            <w:tcW w:w="10065" w:type="dxa"/>
            <w:gridSpan w:val="2"/>
            <w:shd w:val="clear" w:color="auto" w:fill="000080"/>
          </w:tcPr>
          <w:p w14:paraId="03F236B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C3A2F6A" w14:textId="77777777" w:rsidTr="004C37B9">
        <w:tc>
          <w:tcPr>
            <w:tcW w:w="10065" w:type="dxa"/>
            <w:gridSpan w:val="2"/>
          </w:tcPr>
          <w:p w14:paraId="4F618BBA" w14:textId="77777777" w:rsidR="004C37B9" w:rsidRDefault="004B0C60">
            <w:r>
              <w:t>#define KU8_SIXTYFOUR ((uint8) 0x40)</w:t>
            </w:r>
          </w:p>
        </w:tc>
      </w:tr>
      <w:tr w:rsidR="004C37B9" w14:paraId="3D85B996" w14:textId="77777777" w:rsidTr="004C37B9">
        <w:tc>
          <w:tcPr>
            <w:tcW w:w="10065" w:type="dxa"/>
            <w:gridSpan w:val="2"/>
            <w:shd w:val="clear" w:color="auto" w:fill="000080"/>
          </w:tcPr>
          <w:p w14:paraId="0F39F55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3567AEC" w14:textId="77777777" w:rsidTr="004C37B9">
        <w:tc>
          <w:tcPr>
            <w:tcW w:w="10065" w:type="dxa"/>
            <w:gridSpan w:val="2"/>
          </w:tcPr>
          <w:p w14:paraId="4E2D850F" w14:textId="77777777" w:rsidR="004C37B9" w:rsidRDefault="004B0C60">
            <w:r>
              <w:t>NA</w:t>
            </w:r>
          </w:p>
        </w:tc>
      </w:tr>
    </w:tbl>
    <w:p w14:paraId="67B68DD8" w14:textId="77777777" w:rsidR="004C37B9" w:rsidRDefault="004B0C60">
      <w:pPr>
        <w:pStyle w:val="Heading3"/>
      </w:pPr>
      <w:r>
        <w:t>KU8_TEN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7C5F9F0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16C76B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912AC10" w14:textId="77777777" w:rsidR="004C37B9" w:rsidRDefault="004B0C60">
            <w:r>
              <w:t>Value</w:t>
            </w:r>
          </w:p>
        </w:tc>
      </w:tr>
      <w:tr w:rsidR="004C37B9" w14:paraId="216BB07B" w14:textId="77777777" w:rsidTr="004C37B9">
        <w:tc>
          <w:tcPr>
            <w:tcW w:w="6710" w:type="dxa"/>
          </w:tcPr>
          <w:p w14:paraId="7B64B8BD" w14:textId="77777777" w:rsidR="004C37B9" w:rsidRDefault="004B0C60">
            <w:r>
              <w:t>KU8_TEN</w:t>
            </w:r>
          </w:p>
        </w:tc>
        <w:tc>
          <w:tcPr>
            <w:tcW w:w="3355" w:type="dxa"/>
          </w:tcPr>
          <w:p w14:paraId="62102BC3" w14:textId="77777777" w:rsidR="004C37B9" w:rsidRDefault="004B0C60">
            <w:r>
              <w:t>((uint8) 0x0A)</w:t>
            </w:r>
          </w:p>
        </w:tc>
      </w:tr>
      <w:tr w:rsidR="004C37B9" w14:paraId="27FBE63E" w14:textId="77777777" w:rsidTr="004C37B9">
        <w:tc>
          <w:tcPr>
            <w:tcW w:w="10065" w:type="dxa"/>
            <w:gridSpan w:val="2"/>
            <w:shd w:val="clear" w:color="auto" w:fill="000080"/>
          </w:tcPr>
          <w:p w14:paraId="3B5E33F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06FE9DA" w14:textId="77777777" w:rsidTr="004C37B9">
        <w:tc>
          <w:tcPr>
            <w:tcW w:w="10065" w:type="dxa"/>
            <w:gridSpan w:val="2"/>
          </w:tcPr>
          <w:p w14:paraId="05BCA0C2" w14:textId="77777777" w:rsidR="004C37B9" w:rsidRDefault="004B0C60">
            <w:r>
              <w:t>#define KU8_TEN ((uint8) 0x0A)</w:t>
            </w:r>
          </w:p>
        </w:tc>
      </w:tr>
      <w:tr w:rsidR="004C37B9" w14:paraId="35CEBFC4" w14:textId="77777777" w:rsidTr="004C37B9">
        <w:tc>
          <w:tcPr>
            <w:tcW w:w="10065" w:type="dxa"/>
            <w:gridSpan w:val="2"/>
            <w:shd w:val="clear" w:color="auto" w:fill="000080"/>
          </w:tcPr>
          <w:p w14:paraId="506B0C9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25FF617" w14:textId="77777777" w:rsidTr="004C37B9">
        <w:tc>
          <w:tcPr>
            <w:tcW w:w="10065" w:type="dxa"/>
            <w:gridSpan w:val="2"/>
          </w:tcPr>
          <w:p w14:paraId="579FA3E9" w14:textId="77777777" w:rsidR="004C37B9" w:rsidRDefault="004B0C60">
            <w:r>
              <w:t>NA</w:t>
            </w:r>
          </w:p>
        </w:tc>
      </w:tr>
    </w:tbl>
    <w:p w14:paraId="56709F07" w14:textId="77777777" w:rsidR="004C37B9" w:rsidRDefault="004B0C60">
      <w:pPr>
        <w:pStyle w:val="Heading3"/>
      </w:pPr>
      <w:r>
        <w:t>KU8_THIRTEEN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3F22F05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91C51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843766D" w14:textId="77777777" w:rsidR="004C37B9" w:rsidRDefault="004B0C60">
            <w:r>
              <w:t>Value</w:t>
            </w:r>
          </w:p>
        </w:tc>
      </w:tr>
      <w:tr w:rsidR="004C37B9" w14:paraId="4802701D" w14:textId="77777777" w:rsidTr="004C37B9">
        <w:tc>
          <w:tcPr>
            <w:tcW w:w="6710" w:type="dxa"/>
          </w:tcPr>
          <w:p w14:paraId="3A6C058A" w14:textId="77777777" w:rsidR="004C37B9" w:rsidRDefault="004B0C60">
            <w:r>
              <w:t>KU8_THIRTEEN</w:t>
            </w:r>
          </w:p>
        </w:tc>
        <w:tc>
          <w:tcPr>
            <w:tcW w:w="3355" w:type="dxa"/>
          </w:tcPr>
          <w:p w14:paraId="5D1D4C3C" w14:textId="77777777" w:rsidR="004C37B9" w:rsidRDefault="004B0C60">
            <w:r>
              <w:t>((uint8) 0x0D)</w:t>
            </w:r>
          </w:p>
        </w:tc>
      </w:tr>
      <w:tr w:rsidR="004C37B9" w14:paraId="65D03DFE" w14:textId="77777777" w:rsidTr="004C37B9">
        <w:tc>
          <w:tcPr>
            <w:tcW w:w="10065" w:type="dxa"/>
            <w:gridSpan w:val="2"/>
            <w:shd w:val="clear" w:color="auto" w:fill="000080"/>
          </w:tcPr>
          <w:p w14:paraId="2093EBF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D33C16E" w14:textId="77777777" w:rsidTr="004C37B9">
        <w:tc>
          <w:tcPr>
            <w:tcW w:w="10065" w:type="dxa"/>
            <w:gridSpan w:val="2"/>
          </w:tcPr>
          <w:p w14:paraId="00E71C42" w14:textId="77777777" w:rsidR="004C37B9" w:rsidRDefault="004B0C60">
            <w:r>
              <w:t>#define KU8_THIRTEEN ((uint8) 0x0D)</w:t>
            </w:r>
          </w:p>
        </w:tc>
      </w:tr>
      <w:tr w:rsidR="004C37B9" w14:paraId="10E4875F" w14:textId="77777777" w:rsidTr="004C37B9">
        <w:tc>
          <w:tcPr>
            <w:tcW w:w="10065" w:type="dxa"/>
            <w:gridSpan w:val="2"/>
            <w:shd w:val="clear" w:color="auto" w:fill="000080"/>
          </w:tcPr>
          <w:p w14:paraId="05906E4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8D91EB6" w14:textId="77777777" w:rsidTr="004C37B9">
        <w:tc>
          <w:tcPr>
            <w:tcW w:w="10065" w:type="dxa"/>
            <w:gridSpan w:val="2"/>
          </w:tcPr>
          <w:p w14:paraId="2A2A039B" w14:textId="77777777" w:rsidR="004C37B9" w:rsidRDefault="004B0C60">
            <w:r>
              <w:t>NA</w:t>
            </w:r>
          </w:p>
        </w:tc>
      </w:tr>
    </w:tbl>
    <w:p w14:paraId="2C7BF7F2" w14:textId="77777777" w:rsidR="004C37B9" w:rsidRDefault="004B0C60">
      <w:pPr>
        <w:pStyle w:val="Heading3"/>
      </w:pPr>
      <w:r>
        <w:t>KU8_THIRTYSIX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15712B7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AE3D1D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0F6C1B0" w14:textId="77777777" w:rsidR="004C37B9" w:rsidRDefault="004B0C60">
            <w:r>
              <w:t>Value</w:t>
            </w:r>
          </w:p>
        </w:tc>
      </w:tr>
      <w:tr w:rsidR="004C37B9" w14:paraId="36A08C70" w14:textId="77777777" w:rsidTr="004C37B9">
        <w:tc>
          <w:tcPr>
            <w:tcW w:w="6710" w:type="dxa"/>
          </w:tcPr>
          <w:p w14:paraId="319D6CB8" w14:textId="77777777" w:rsidR="004C37B9" w:rsidRDefault="004B0C60">
            <w:r>
              <w:t>KU8_THIRTYSIX</w:t>
            </w:r>
          </w:p>
        </w:tc>
        <w:tc>
          <w:tcPr>
            <w:tcW w:w="3355" w:type="dxa"/>
          </w:tcPr>
          <w:p w14:paraId="7F6090D1" w14:textId="77777777" w:rsidR="004C37B9" w:rsidRDefault="004B0C60">
            <w:r>
              <w:t>((uint8) 0x24)</w:t>
            </w:r>
          </w:p>
        </w:tc>
      </w:tr>
      <w:tr w:rsidR="004C37B9" w14:paraId="38A5E660" w14:textId="77777777" w:rsidTr="004C37B9">
        <w:tc>
          <w:tcPr>
            <w:tcW w:w="10065" w:type="dxa"/>
            <w:gridSpan w:val="2"/>
            <w:shd w:val="clear" w:color="auto" w:fill="000080"/>
          </w:tcPr>
          <w:p w14:paraId="4838732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A168D6C" w14:textId="77777777" w:rsidTr="004C37B9">
        <w:tc>
          <w:tcPr>
            <w:tcW w:w="10065" w:type="dxa"/>
            <w:gridSpan w:val="2"/>
          </w:tcPr>
          <w:p w14:paraId="4F83B07D" w14:textId="77777777" w:rsidR="004C37B9" w:rsidRDefault="004B0C60">
            <w:r>
              <w:t>#define KU8_THIRTYSIX ((uint8) 0x24)</w:t>
            </w:r>
          </w:p>
        </w:tc>
      </w:tr>
      <w:tr w:rsidR="004C37B9" w14:paraId="009E8236" w14:textId="77777777" w:rsidTr="004C37B9">
        <w:tc>
          <w:tcPr>
            <w:tcW w:w="10065" w:type="dxa"/>
            <w:gridSpan w:val="2"/>
            <w:shd w:val="clear" w:color="auto" w:fill="000080"/>
          </w:tcPr>
          <w:p w14:paraId="1E3C0BD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6CF8B2C" w14:textId="77777777" w:rsidTr="004C37B9">
        <w:tc>
          <w:tcPr>
            <w:tcW w:w="10065" w:type="dxa"/>
            <w:gridSpan w:val="2"/>
          </w:tcPr>
          <w:p w14:paraId="5BF5FBF3" w14:textId="77777777" w:rsidR="004C37B9" w:rsidRDefault="004B0C60">
            <w:r>
              <w:t>NA</w:t>
            </w:r>
          </w:p>
        </w:tc>
      </w:tr>
    </w:tbl>
    <w:p w14:paraId="631AD985" w14:textId="77777777" w:rsidR="004C37B9" w:rsidRDefault="004B0C60">
      <w:pPr>
        <w:pStyle w:val="Heading3"/>
      </w:pPr>
      <w:r>
        <w:t>KU8_THIRTYTWO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320C58A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17A88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EA9C58B" w14:textId="77777777" w:rsidR="004C37B9" w:rsidRDefault="004B0C60">
            <w:r>
              <w:t>Value</w:t>
            </w:r>
          </w:p>
        </w:tc>
      </w:tr>
      <w:tr w:rsidR="004C37B9" w14:paraId="78898CD0" w14:textId="77777777" w:rsidTr="004C37B9">
        <w:tc>
          <w:tcPr>
            <w:tcW w:w="6710" w:type="dxa"/>
          </w:tcPr>
          <w:p w14:paraId="1EB22C34" w14:textId="77777777" w:rsidR="004C37B9" w:rsidRDefault="004B0C60">
            <w:r>
              <w:lastRenderedPageBreak/>
              <w:t>KU8_THIRTYTWO</w:t>
            </w:r>
          </w:p>
        </w:tc>
        <w:tc>
          <w:tcPr>
            <w:tcW w:w="3355" w:type="dxa"/>
          </w:tcPr>
          <w:p w14:paraId="34569471" w14:textId="77777777" w:rsidR="004C37B9" w:rsidRDefault="004B0C60">
            <w:r>
              <w:t>((uint8) 0x20)</w:t>
            </w:r>
          </w:p>
        </w:tc>
      </w:tr>
      <w:tr w:rsidR="004C37B9" w14:paraId="2AAE1613" w14:textId="77777777" w:rsidTr="004C37B9">
        <w:tc>
          <w:tcPr>
            <w:tcW w:w="10065" w:type="dxa"/>
            <w:gridSpan w:val="2"/>
            <w:shd w:val="clear" w:color="auto" w:fill="000080"/>
          </w:tcPr>
          <w:p w14:paraId="4FEBF8A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675A35C" w14:textId="77777777" w:rsidTr="004C37B9">
        <w:tc>
          <w:tcPr>
            <w:tcW w:w="10065" w:type="dxa"/>
            <w:gridSpan w:val="2"/>
          </w:tcPr>
          <w:p w14:paraId="7391ABB8" w14:textId="77777777" w:rsidR="004C37B9" w:rsidRDefault="004B0C60">
            <w:r>
              <w:t>#define KU8_THIRTYTWO ((uint8) 0x20)</w:t>
            </w:r>
          </w:p>
        </w:tc>
      </w:tr>
      <w:tr w:rsidR="004C37B9" w14:paraId="21BE0199" w14:textId="77777777" w:rsidTr="004C37B9">
        <w:tc>
          <w:tcPr>
            <w:tcW w:w="10065" w:type="dxa"/>
            <w:gridSpan w:val="2"/>
            <w:shd w:val="clear" w:color="auto" w:fill="000080"/>
          </w:tcPr>
          <w:p w14:paraId="5A08E17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8B4EA60" w14:textId="77777777" w:rsidTr="004C37B9">
        <w:tc>
          <w:tcPr>
            <w:tcW w:w="10065" w:type="dxa"/>
            <w:gridSpan w:val="2"/>
          </w:tcPr>
          <w:p w14:paraId="115017FC" w14:textId="77777777" w:rsidR="004C37B9" w:rsidRDefault="004B0C60">
            <w:r>
              <w:t>NA</w:t>
            </w:r>
          </w:p>
        </w:tc>
      </w:tr>
    </w:tbl>
    <w:p w14:paraId="5F9037D2" w14:textId="77777777" w:rsidR="004C37B9" w:rsidRDefault="004B0C60">
      <w:pPr>
        <w:pStyle w:val="Heading3"/>
      </w:pPr>
      <w:r>
        <w:t>KU8_THREE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7A659A8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ABA500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89DD79F" w14:textId="77777777" w:rsidR="004C37B9" w:rsidRDefault="004B0C60">
            <w:r>
              <w:t>Value</w:t>
            </w:r>
          </w:p>
        </w:tc>
      </w:tr>
      <w:tr w:rsidR="004C37B9" w14:paraId="617EA9C7" w14:textId="77777777" w:rsidTr="004C37B9">
        <w:tc>
          <w:tcPr>
            <w:tcW w:w="6710" w:type="dxa"/>
          </w:tcPr>
          <w:p w14:paraId="26E5BD28" w14:textId="77777777" w:rsidR="004C37B9" w:rsidRDefault="004B0C60">
            <w:r>
              <w:t>KU8_THREE</w:t>
            </w:r>
          </w:p>
        </w:tc>
        <w:tc>
          <w:tcPr>
            <w:tcW w:w="3355" w:type="dxa"/>
          </w:tcPr>
          <w:p w14:paraId="56965D1B" w14:textId="77777777" w:rsidR="004C37B9" w:rsidRDefault="004B0C60">
            <w:r>
              <w:t>((uint8) 0x03)</w:t>
            </w:r>
          </w:p>
        </w:tc>
      </w:tr>
      <w:tr w:rsidR="004C37B9" w14:paraId="75355850" w14:textId="77777777" w:rsidTr="004C37B9">
        <w:tc>
          <w:tcPr>
            <w:tcW w:w="10065" w:type="dxa"/>
            <w:gridSpan w:val="2"/>
            <w:shd w:val="clear" w:color="auto" w:fill="000080"/>
          </w:tcPr>
          <w:p w14:paraId="5344106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9EEFF50" w14:textId="77777777" w:rsidTr="004C37B9">
        <w:tc>
          <w:tcPr>
            <w:tcW w:w="10065" w:type="dxa"/>
            <w:gridSpan w:val="2"/>
          </w:tcPr>
          <w:p w14:paraId="1A89F7AA" w14:textId="77777777" w:rsidR="004C37B9" w:rsidRDefault="004B0C60">
            <w:r>
              <w:t>#define KU8_THREE ((uint8) 0x03)</w:t>
            </w:r>
          </w:p>
        </w:tc>
      </w:tr>
      <w:tr w:rsidR="004C37B9" w14:paraId="5158964F" w14:textId="77777777" w:rsidTr="004C37B9">
        <w:tc>
          <w:tcPr>
            <w:tcW w:w="10065" w:type="dxa"/>
            <w:gridSpan w:val="2"/>
            <w:shd w:val="clear" w:color="auto" w:fill="000080"/>
          </w:tcPr>
          <w:p w14:paraId="20C56FA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AD32955" w14:textId="77777777" w:rsidTr="004C37B9">
        <w:tc>
          <w:tcPr>
            <w:tcW w:w="10065" w:type="dxa"/>
            <w:gridSpan w:val="2"/>
          </w:tcPr>
          <w:p w14:paraId="4E8B2339" w14:textId="77777777" w:rsidR="004C37B9" w:rsidRDefault="004B0C60">
            <w:r>
              <w:t>NA</w:t>
            </w:r>
          </w:p>
        </w:tc>
      </w:tr>
    </w:tbl>
    <w:p w14:paraId="21E583BD" w14:textId="77777777" w:rsidR="004C37B9" w:rsidRDefault="004B0C60">
      <w:pPr>
        <w:pStyle w:val="Heading3"/>
      </w:pPr>
      <w:r>
        <w:t>KU8_TRUE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0"/>
        <w:gridCol w:w="3315"/>
      </w:tblGrid>
      <w:tr w:rsidR="004C37B9" w14:paraId="41DDEBE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FBA5A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D0FCAA4" w14:textId="77777777" w:rsidR="004C37B9" w:rsidRDefault="004B0C60">
            <w:r>
              <w:t>Value</w:t>
            </w:r>
          </w:p>
        </w:tc>
      </w:tr>
      <w:tr w:rsidR="004C37B9" w14:paraId="4805EDD1" w14:textId="77777777" w:rsidTr="004C37B9">
        <w:tc>
          <w:tcPr>
            <w:tcW w:w="6710" w:type="dxa"/>
          </w:tcPr>
          <w:p w14:paraId="79AF5C65" w14:textId="77777777" w:rsidR="004C37B9" w:rsidRDefault="004B0C60">
            <w:r>
              <w:t>KU8_TRUE</w:t>
            </w:r>
          </w:p>
        </w:tc>
        <w:tc>
          <w:tcPr>
            <w:tcW w:w="3355" w:type="dxa"/>
          </w:tcPr>
          <w:p w14:paraId="57789556" w14:textId="77777777" w:rsidR="004C37B9" w:rsidRDefault="004B0C60">
            <w:r>
              <w:t>((boolean)0xAA)</w:t>
            </w:r>
          </w:p>
        </w:tc>
      </w:tr>
      <w:tr w:rsidR="004C37B9" w14:paraId="47D34967" w14:textId="77777777" w:rsidTr="004C37B9">
        <w:tc>
          <w:tcPr>
            <w:tcW w:w="10065" w:type="dxa"/>
            <w:gridSpan w:val="2"/>
            <w:shd w:val="clear" w:color="auto" w:fill="000080"/>
          </w:tcPr>
          <w:p w14:paraId="2681422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E89BC54" w14:textId="77777777" w:rsidTr="004C37B9">
        <w:tc>
          <w:tcPr>
            <w:tcW w:w="10065" w:type="dxa"/>
            <w:gridSpan w:val="2"/>
          </w:tcPr>
          <w:p w14:paraId="0FB3C498" w14:textId="77777777" w:rsidR="004C37B9" w:rsidRDefault="004B0C60">
            <w:r>
              <w:t>#define KU8_TRUE ((boolean)0xAA)</w:t>
            </w:r>
          </w:p>
        </w:tc>
      </w:tr>
      <w:tr w:rsidR="004C37B9" w14:paraId="0CC568BC" w14:textId="77777777" w:rsidTr="004C37B9">
        <w:tc>
          <w:tcPr>
            <w:tcW w:w="10065" w:type="dxa"/>
            <w:gridSpan w:val="2"/>
            <w:shd w:val="clear" w:color="auto" w:fill="000080"/>
          </w:tcPr>
          <w:p w14:paraId="050ADCC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99EA92C" w14:textId="77777777" w:rsidTr="004C37B9">
        <w:tc>
          <w:tcPr>
            <w:tcW w:w="10065" w:type="dxa"/>
            <w:gridSpan w:val="2"/>
          </w:tcPr>
          <w:p w14:paraId="0C4FB9FC" w14:textId="77777777" w:rsidR="004C37B9" w:rsidRDefault="004B0C60">
            <w:r>
              <w:t>NA</w:t>
            </w:r>
          </w:p>
        </w:tc>
      </w:tr>
    </w:tbl>
    <w:p w14:paraId="06CCF8C5" w14:textId="77777777" w:rsidR="004C37B9" w:rsidRDefault="004B0C60">
      <w:pPr>
        <w:pStyle w:val="Heading3"/>
      </w:pPr>
      <w:r>
        <w:t>KU8_TWELVE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49F5319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07053B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0496002" w14:textId="77777777" w:rsidR="004C37B9" w:rsidRDefault="004B0C60">
            <w:r>
              <w:t>Value</w:t>
            </w:r>
          </w:p>
        </w:tc>
      </w:tr>
      <w:tr w:rsidR="004C37B9" w14:paraId="145895E0" w14:textId="77777777" w:rsidTr="004C37B9">
        <w:tc>
          <w:tcPr>
            <w:tcW w:w="6710" w:type="dxa"/>
          </w:tcPr>
          <w:p w14:paraId="5E7BBBBA" w14:textId="77777777" w:rsidR="004C37B9" w:rsidRDefault="004B0C60">
            <w:r>
              <w:t>KU8_TWELVE</w:t>
            </w:r>
          </w:p>
        </w:tc>
        <w:tc>
          <w:tcPr>
            <w:tcW w:w="3355" w:type="dxa"/>
          </w:tcPr>
          <w:p w14:paraId="4BDDBAEB" w14:textId="77777777" w:rsidR="004C37B9" w:rsidRDefault="004B0C60">
            <w:r>
              <w:t>((uint8) 0x0C)</w:t>
            </w:r>
          </w:p>
        </w:tc>
      </w:tr>
      <w:tr w:rsidR="004C37B9" w14:paraId="663FEFBB" w14:textId="77777777" w:rsidTr="004C37B9">
        <w:tc>
          <w:tcPr>
            <w:tcW w:w="10065" w:type="dxa"/>
            <w:gridSpan w:val="2"/>
            <w:shd w:val="clear" w:color="auto" w:fill="000080"/>
          </w:tcPr>
          <w:p w14:paraId="257A775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C46881A" w14:textId="77777777" w:rsidTr="004C37B9">
        <w:tc>
          <w:tcPr>
            <w:tcW w:w="10065" w:type="dxa"/>
            <w:gridSpan w:val="2"/>
          </w:tcPr>
          <w:p w14:paraId="3DDCD790" w14:textId="77777777" w:rsidR="004C37B9" w:rsidRDefault="004B0C60">
            <w:r>
              <w:t>#define KU8_TWELVE ((uint8) 0x0C)</w:t>
            </w:r>
          </w:p>
        </w:tc>
      </w:tr>
      <w:tr w:rsidR="004C37B9" w14:paraId="6BB73D06" w14:textId="77777777" w:rsidTr="004C37B9">
        <w:tc>
          <w:tcPr>
            <w:tcW w:w="10065" w:type="dxa"/>
            <w:gridSpan w:val="2"/>
            <w:shd w:val="clear" w:color="auto" w:fill="000080"/>
          </w:tcPr>
          <w:p w14:paraId="18E030A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AAD3185" w14:textId="77777777" w:rsidTr="004C37B9">
        <w:tc>
          <w:tcPr>
            <w:tcW w:w="10065" w:type="dxa"/>
            <w:gridSpan w:val="2"/>
          </w:tcPr>
          <w:p w14:paraId="6FACFE85" w14:textId="77777777" w:rsidR="004C37B9" w:rsidRDefault="004B0C60">
            <w:r>
              <w:t>NA</w:t>
            </w:r>
          </w:p>
        </w:tc>
      </w:tr>
    </w:tbl>
    <w:p w14:paraId="4151A93D" w14:textId="77777777" w:rsidR="004C37B9" w:rsidRDefault="004B0C60">
      <w:pPr>
        <w:pStyle w:val="Heading3"/>
      </w:pPr>
      <w:r>
        <w:t>KU8_TWENTY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1D285BC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D64E8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C900BFA" w14:textId="77777777" w:rsidR="004C37B9" w:rsidRDefault="004B0C60">
            <w:r>
              <w:t>Value</w:t>
            </w:r>
          </w:p>
        </w:tc>
      </w:tr>
      <w:tr w:rsidR="004C37B9" w14:paraId="10C892C1" w14:textId="77777777" w:rsidTr="004C37B9">
        <w:tc>
          <w:tcPr>
            <w:tcW w:w="6710" w:type="dxa"/>
          </w:tcPr>
          <w:p w14:paraId="3056831E" w14:textId="77777777" w:rsidR="004C37B9" w:rsidRDefault="004B0C60">
            <w:r>
              <w:t>KU8_TWENTY</w:t>
            </w:r>
          </w:p>
        </w:tc>
        <w:tc>
          <w:tcPr>
            <w:tcW w:w="3355" w:type="dxa"/>
          </w:tcPr>
          <w:p w14:paraId="01F0DFDB" w14:textId="77777777" w:rsidR="004C37B9" w:rsidRDefault="004B0C60">
            <w:r>
              <w:t>((uint8) 0x14)</w:t>
            </w:r>
          </w:p>
        </w:tc>
      </w:tr>
      <w:tr w:rsidR="004C37B9" w14:paraId="54C23E4F" w14:textId="77777777" w:rsidTr="004C37B9">
        <w:tc>
          <w:tcPr>
            <w:tcW w:w="10065" w:type="dxa"/>
            <w:gridSpan w:val="2"/>
            <w:shd w:val="clear" w:color="auto" w:fill="000080"/>
          </w:tcPr>
          <w:p w14:paraId="79B2A07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2B3271E" w14:textId="77777777" w:rsidTr="004C37B9">
        <w:tc>
          <w:tcPr>
            <w:tcW w:w="10065" w:type="dxa"/>
            <w:gridSpan w:val="2"/>
          </w:tcPr>
          <w:p w14:paraId="3ADD3125" w14:textId="77777777" w:rsidR="004C37B9" w:rsidRDefault="004B0C60">
            <w:r>
              <w:t>#define KU8_TWENTY ((uint8) 0x14)</w:t>
            </w:r>
          </w:p>
        </w:tc>
      </w:tr>
      <w:tr w:rsidR="004C37B9" w14:paraId="4D628DB2" w14:textId="77777777" w:rsidTr="004C37B9">
        <w:tc>
          <w:tcPr>
            <w:tcW w:w="10065" w:type="dxa"/>
            <w:gridSpan w:val="2"/>
            <w:shd w:val="clear" w:color="auto" w:fill="000080"/>
          </w:tcPr>
          <w:p w14:paraId="3DF0791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F3DF981" w14:textId="77777777" w:rsidTr="004C37B9">
        <w:tc>
          <w:tcPr>
            <w:tcW w:w="10065" w:type="dxa"/>
            <w:gridSpan w:val="2"/>
          </w:tcPr>
          <w:p w14:paraId="58E2C8CB" w14:textId="77777777" w:rsidR="004C37B9" w:rsidRDefault="004B0C60">
            <w:r>
              <w:t>NA</w:t>
            </w:r>
          </w:p>
        </w:tc>
      </w:tr>
    </w:tbl>
    <w:p w14:paraId="5799709A" w14:textId="77777777" w:rsidR="004C37B9" w:rsidRDefault="004B0C60">
      <w:pPr>
        <w:pStyle w:val="Heading3"/>
      </w:pPr>
      <w:r>
        <w:t>KU8_TWENTYFIVE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4C37B9" w14:paraId="282063D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4819A4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B07DFC4" w14:textId="77777777" w:rsidR="004C37B9" w:rsidRDefault="004B0C60">
            <w:r>
              <w:t>Value</w:t>
            </w:r>
          </w:p>
        </w:tc>
      </w:tr>
      <w:tr w:rsidR="004C37B9" w14:paraId="029F2F6B" w14:textId="77777777" w:rsidTr="004C37B9">
        <w:tc>
          <w:tcPr>
            <w:tcW w:w="6710" w:type="dxa"/>
          </w:tcPr>
          <w:p w14:paraId="7DA29F24" w14:textId="77777777" w:rsidR="004C37B9" w:rsidRDefault="004B0C60">
            <w:r>
              <w:t>KU8_TWENTYFIVE</w:t>
            </w:r>
          </w:p>
        </w:tc>
        <w:tc>
          <w:tcPr>
            <w:tcW w:w="3355" w:type="dxa"/>
          </w:tcPr>
          <w:p w14:paraId="62C03431" w14:textId="77777777" w:rsidR="004C37B9" w:rsidRDefault="004B0C60">
            <w:r>
              <w:t>((uint8) 0x19)</w:t>
            </w:r>
          </w:p>
        </w:tc>
      </w:tr>
      <w:tr w:rsidR="004C37B9" w14:paraId="5FB0E907" w14:textId="77777777" w:rsidTr="004C37B9">
        <w:tc>
          <w:tcPr>
            <w:tcW w:w="10065" w:type="dxa"/>
            <w:gridSpan w:val="2"/>
            <w:shd w:val="clear" w:color="auto" w:fill="000080"/>
          </w:tcPr>
          <w:p w14:paraId="2FEAD9C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7FDD4D3" w14:textId="77777777" w:rsidTr="004C37B9">
        <w:tc>
          <w:tcPr>
            <w:tcW w:w="10065" w:type="dxa"/>
            <w:gridSpan w:val="2"/>
          </w:tcPr>
          <w:p w14:paraId="20E8A48F" w14:textId="77777777" w:rsidR="004C37B9" w:rsidRDefault="004B0C60">
            <w:r>
              <w:t>#define KU8_TWENTYFIVE ((uint8) 0x19)</w:t>
            </w:r>
          </w:p>
        </w:tc>
      </w:tr>
      <w:tr w:rsidR="004C37B9" w14:paraId="758BC8A4" w14:textId="77777777" w:rsidTr="004C37B9">
        <w:tc>
          <w:tcPr>
            <w:tcW w:w="10065" w:type="dxa"/>
            <w:gridSpan w:val="2"/>
            <w:shd w:val="clear" w:color="auto" w:fill="000080"/>
          </w:tcPr>
          <w:p w14:paraId="7FDA521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FD4C75F" w14:textId="77777777" w:rsidTr="004C37B9">
        <w:tc>
          <w:tcPr>
            <w:tcW w:w="10065" w:type="dxa"/>
            <w:gridSpan w:val="2"/>
          </w:tcPr>
          <w:p w14:paraId="0E9D33B1" w14:textId="77777777" w:rsidR="004C37B9" w:rsidRDefault="004B0C60">
            <w:r>
              <w:t>NA</w:t>
            </w:r>
          </w:p>
        </w:tc>
      </w:tr>
    </w:tbl>
    <w:p w14:paraId="60F15895" w14:textId="77777777" w:rsidR="004C37B9" w:rsidRDefault="004B0C60">
      <w:pPr>
        <w:pStyle w:val="Heading3"/>
      </w:pPr>
      <w:r>
        <w:t>KU8_TWENTYFOUR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4C37B9" w14:paraId="423FCAA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E03A8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6310955" w14:textId="77777777" w:rsidR="004C37B9" w:rsidRDefault="004B0C60">
            <w:r>
              <w:t>Value</w:t>
            </w:r>
          </w:p>
        </w:tc>
      </w:tr>
      <w:tr w:rsidR="004C37B9" w14:paraId="4DC4D7F6" w14:textId="77777777" w:rsidTr="004C37B9">
        <w:tc>
          <w:tcPr>
            <w:tcW w:w="6710" w:type="dxa"/>
          </w:tcPr>
          <w:p w14:paraId="244D9101" w14:textId="77777777" w:rsidR="004C37B9" w:rsidRDefault="004B0C60">
            <w:r>
              <w:t>KU8_TWENTYFOUR</w:t>
            </w:r>
          </w:p>
        </w:tc>
        <w:tc>
          <w:tcPr>
            <w:tcW w:w="3355" w:type="dxa"/>
          </w:tcPr>
          <w:p w14:paraId="4EC09945" w14:textId="77777777" w:rsidR="004C37B9" w:rsidRDefault="004B0C60">
            <w:r>
              <w:t>((uint8) 0x18)</w:t>
            </w:r>
          </w:p>
        </w:tc>
      </w:tr>
      <w:tr w:rsidR="004C37B9" w14:paraId="2BD1E7AE" w14:textId="77777777" w:rsidTr="004C37B9">
        <w:tc>
          <w:tcPr>
            <w:tcW w:w="10065" w:type="dxa"/>
            <w:gridSpan w:val="2"/>
            <w:shd w:val="clear" w:color="auto" w:fill="000080"/>
          </w:tcPr>
          <w:p w14:paraId="139DE7C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804F907" w14:textId="77777777" w:rsidTr="004C37B9">
        <w:tc>
          <w:tcPr>
            <w:tcW w:w="10065" w:type="dxa"/>
            <w:gridSpan w:val="2"/>
          </w:tcPr>
          <w:p w14:paraId="2EB1DA00" w14:textId="77777777" w:rsidR="004C37B9" w:rsidRDefault="004B0C60">
            <w:r>
              <w:lastRenderedPageBreak/>
              <w:t>#define KU8_TWENTYFOUR ((uint8) 0x18)</w:t>
            </w:r>
          </w:p>
        </w:tc>
      </w:tr>
      <w:tr w:rsidR="004C37B9" w14:paraId="34E7C134" w14:textId="77777777" w:rsidTr="004C37B9">
        <w:tc>
          <w:tcPr>
            <w:tcW w:w="10065" w:type="dxa"/>
            <w:gridSpan w:val="2"/>
            <w:shd w:val="clear" w:color="auto" w:fill="000080"/>
          </w:tcPr>
          <w:p w14:paraId="71D2893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12C9A5F" w14:textId="77777777" w:rsidTr="004C37B9">
        <w:tc>
          <w:tcPr>
            <w:tcW w:w="10065" w:type="dxa"/>
            <w:gridSpan w:val="2"/>
          </w:tcPr>
          <w:p w14:paraId="39EBABDA" w14:textId="77777777" w:rsidR="004C37B9" w:rsidRDefault="004B0C60">
            <w:r>
              <w:t>NA</w:t>
            </w:r>
          </w:p>
        </w:tc>
      </w:tr>
    </w:tbl>
    <w:p w14:paraId="472AEFA0" w14:textId="77777777" w:rsidR="004C37B9" w:rsidRDefault="004B0C60">
      <w:pPr>
        <w:pStyle w:val="Heading3"/>
      </w:pPr>
      <w:r>
        <w:t>KU8_TWENTYONE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4C37B9" w14:paraId="3259527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537A10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22A0D9E" w14:textId="77777777" w:rsidR="004C37B9" w:rsidRDefault="004B0C60">
            <w:r>
              <w:t>Value</w:t>
            </w:r>
          </w:p>
        </w:tc>
      </w:tr>
      <w:tr w:rsidR="004C37B9" w14:paraId="7BD2460F" w14:textId="77777777" w:rsidTr="004C37B9">
        <w:tc>
          <w:tcPr>
            <w:tcW w:w="6710" w:type="dxa"/>
          </w:tcPr>
          <w:p w14:paraId="27BCB668" w14:textId="77777777" w:rsidR="004C37B9" w:rsidRDefault="004B0C60">
            <w:r>
              <w:t>KU8_TWENTYONE</w:t>
            </w:r>
          </w:p>
        </w:tc>
        <w:tc>
          <w:tcPr>
            <w:tcW w:w="3355" w:type="dxa"/>
          </w:tcPr>
          <w:p w14:paraId="0DAE8934" w14:textId="77777777" w:rsidR="004C37B9" w:rsidRDefault="004B0C60">
            <w:r>
              <w:t>((uint8) 0x15)</w:t>
            </w:r>
          </w:p>
        </w:tc>
      </w:tr>
      <w:tr w:rsidR="004C37B9" w14:paraId="64B0BBE4" w14:textId="77777777" w:rsidTr="004C37B9">
        <w:tc>
          <w:tcPr>
            <w:tcW w:w="10065" w:type="dxa"/>
            <w:gridSpan w:val="2"/>
            <w:shd w:val="clear" w:color="auto" w:fill="000080"/>
          </w:tcPr>
          <w:p w14:paraId="4CD6BA2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6033D82" w14:textId="77777777" w:rsidTr="004C37B9">
        <w:tc>
          <w:tcPr>
            <w:tcW w:w="10065" w:type="dxa"/>
            <w:gridSpan w:val="2"/>
          </w:tcPr>
          <w:p w14:paraId="6B25037A" w14:textId="77777777" w:rsidR="004C37B9" w:rsidRDefault="004B0C60">
            <w:r>
              <w:t>#define KU8_TWENTYONE ((uint8) 0x15)</w:t>
            </w:r>
          </w:p>
        </w:tc>
      </w:tr>
      <w:tr w:rsidR="004C37B9" w14:paraId="5E1D9098" w14:textId="77777777" w:rsidTr="004C37B9">
        <w:tc>
          <w:tcPr>
            <w:tcW w:w="10065" w:type="dxa"/>
            <w:gridSpan w:val="2"/>
            <w:shd w:val="clear" w:color="auto" w:fill="000080"/>
          </w:tcPr>
          <w:p w14:paraId="455B642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A5293C6" w14:textId="77777777" w:rsidTr="004C37B9">
        <w:tc>
          <w:tcPr>
            <w:tcW w:w="10065" w:type="dxa"/>
            <w:gridSpan w:val="2"/>
          </w:tcPr>
          <w:p w14:paraId="2F40F70E" w14:textId="77777777" w:rsidR="004C37B9" w:rsidRDefault="004B0C60">
            <w:r>
              <w:t>NA</w:t>
            </w:r>
          </w:p>
        </w:tc>
      </w:tr>
    </w:tbl>
    <w:p w14:paraId="7CFBFBE7" w14:textId="77777777" w:rsidR="004C37B9" w:rsidRDefault="004B0C60">
      <w:pPr>
        <w:pStyle w:val="Heading3"/>
      </w:pPr>
      <w:r>
        <w:t>KU8_TWENTYSIX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2"/>
        <w:gridCol w:w="3293"/>
      </w:tblGrid>
      <w:tr w:rsidR="004C37B9" w14:paraId="14A90C6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9FBB91D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8F97276" w14:textId="77777777" w:rsidR="004C37B9" w:rsidRDefault="004B0C60">
            <w:r>
              <w:t>Value</w:t>
            </w:r>
          </w:p>
        </w:tc>
      </w:tr>
      <w:tr w:rsidR="004C37B9" w14:paraId="0A12AA78" w14:textId="77777777" w:rsidTr="004C37B9">
        <w:tc>
          <w:tcPr>
            <w:tcW w:w="6710" w:type="dxa"/>
          </w:tcPr>
          <w:p w14:paraId="344DCF38" w14:textId="77777777" w:rsidR="004C37B9" w:rsidRDefault="004B0C60">
            <w:r>
              <w:t>KU8_TWENTYSIX</w:t>
            </w:r>
          </w:p>
        </w:tc>
        <w:tc>
          <w:tcPr>
            <w:tcW w:w="3355" w:type="dxa"/>
          </w:tcPr>
          <w:p w14:paraId="28135E3A" w14:textId="77777777" w:rsidR="004C37B9" w:rsidRDefault="004B0C60">
            <w:r>
              <w:t>((uint8) 0x1A)</w:t>
            </w:r>
          </w:p>
        </w:tc>
      </w:tr>
      <w:tr w:rsidR="004C37B9" w14:paraId="0A4CE639" w14:textId="77777777" w:rsidTr="004C37B9">
        <w:tc>
          <w:tcPr>
            <w:tcW w:w="10065" w:type="dxa"/>
            <w:gridSpan w:val="2"/>
            <w:shd w:val="clear" w:color="auto" w:fill="000080"/>
          </w:tcPr>
          <w:p w14:paraId="0922777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E5C2231" w14:textId="77777777" w:rsidTr="004C37B9">
        <w:tc>
          <w:tcPr>
            <w:tcW w:w="10065" w:type="dxa"/>
            <w:gridSpan w:val="2"/>
          </w:tcPr>
          <w:p w14:paraId="4328C6B7" w14:textId="77777777" w:rsidR="004C37B9" w:rsidRDefault="004B0C60">
            <w:r>
              <w:t>#define KU8_TWENTYSIX ((uint8) 0x1A)</w:t>
            </w:r>
          </w:p>
        </w:tc>
      </w:tr>
      <w:tr w:rsidR="004C37B9" w14:paraId="137811B8" w14:textId="77777777" w:rsidTr="004C37B9">
        <w:tc>
          <w:tcPr>
            <w:tcW w:w="10065" w:type="dxa"/>
            <w:gridSpan w:val="2"/>
            <w:shd w:val="clear" w:color="auto" w:fill="000080"/>
          </w:tcPr>
          <w:p w14:paraId="7F985EC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1DF4C38" w14:textId="77777777" w:rsidTr="004C37B9">
        <w:tc>
          <w:tcPr>
            <w:tcW w:w="10065" w:type="dxa"/>
            <w:gridSpan w:val="2"/>
          </w:tcPr>
          <w:p w14:paraId="004C8036" w14:textId="77777777" w:rsidR="004C37B9" w:rsidRDefault="004B0C60">
            <w:r>
              <w:t>NA</w:t>
            </w:r>
          </w:p>
        </w:tc>
      </w:tr>
    </w:tbl>
    <w:p w14:paraId="3E7BC774" w14:textId="77777777" w:rsidR="004C37B9" w:rsidRDefault="004B0C60">
      <w:pPr>
        <w:pStyle w:val="Heading3"/>
      </w:pPr>
      <w:r>
        <w:t>KU8_TWENTYTHREE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4C37B9" w14:paraId="3A826C5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D9F7D7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A9C5554" w14:textId="77777777" w:rsidR="004C37B9" w:rsidRDefault="004B0C60">
            <w:r>
              <w:t>Value</w:t>
            </w:r>
          </w:p>
        </w:tc>
      </w:tr>
      <w:tr w:rsidR="004C37B9" w14:paraId="3F99B360" w14:textId="77777777" w:rsidTr="004C37B9">
        <w:tc>
          <w:tcPr>
            <w:tcW w:w="6710" w:type="dxa"/>
          </w:tcPr>
          <w:p w14:paraId="3882B32D" w14:textId="77777777" w:rsidR="004C37B9" w:rsidRDefault="004B0C60">
            <w:r>
              <w:t>KU8_TWENTYTHREE</w:t>
            </w:r>
          </w:p>
        </w:tc>
        <w:tc>
          <w:tcPr>
            <w:tcW w:w="3355" w:type="dxa"/>
          </w:tcPr>
          <w:p w14:paraId="092084F7" w14:textId="77777777" w:rsidR="004C37B9" w:rsidRDefault="004B0C60">
            <w:r>
              <w:t>((uint8) 0x17)</w:t>
            </w:r>
          </w:p>
        </w:tc>
      </w:tr>
      <w:tr w:rsidR="004C37B9" w14:paraId="72683091" w14:textId="77777777" w:rsidTr="004C37B9">
        <w:tc>
          <w:tcPr>
            <w:tcW w:w="10065" w:type="dxa"/>
            <w:gridSpan w:val="2"/>
            <w:shd w:val="clear" w:color="auto" w:fill="000080"/>
          </w:tcPr>
          <w:p w14:paraId="068333D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C471B44" w14:textId="77777777" w:rsidTr="004C37B9">
        <w:tc>
          <w:tcPr>
            <w:tcW w:w="10065" w:type="dxa"/>
            <w:gridSpan w:val="2"/>
          </w:tcPr>
          <w:p w14:paraId="221C21BD" w14:textId="77777777" w:rsidR="004C37B9" w:rsidRDefault="004B0C60">
            <w:r>
              <w:t>#define KU8_TWENTYTHREE ((uint8) 0x17)</w:t>
            </w:r>
          </w:p>
        </w:tc>
      </w:tr>
      <w:tr w:rsidR="004C37B9" w14:paraId="41950B26" w14:textId="77777777" w:rsidTr="004C37B9">
        <w:tc>
          <w:tcPr>
            <w:tcW w:w="10065" w:type="dxa"/>
            <w:gridSpan w:val="2"/>
            <w:shd w:val="clear" w:color="auto" w:fill="000080"/>
          </w:tcPr>
          <w:p w14:paraId="3EEDBDB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CBFD816" w14:textId="77777777" w:rsidTr="004C37B9">
        <w:tc>
          <w:tcPr>
            <w:tcW w:w="10065" w:type="dxa"/>
            <w:gridSpan w:val="2"/>
          </w:tcPr>
          <w:p w14:paraId="0DD98494" w14:textId="77777777" w:rsidR="004C37B9" w:rsidRDefault="004B0C60">
            <w:r>
              <w:t>NA</w:t>
            </w:r>
          </w:p>
        </w:tc>
      </w:tr>
    </w:tbl>
    <w:p w14:paraId="16D1B849" w14:textId="77777777" w:rsidR="004C37B9" w:rsidRDefault="004B0C60">
      <w:pPr>
        <w:pStyle w:val="Heading3"/>
      </w:pPr>
      <w:r>
        <w:t>KU8_TWENTYTWO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3"/>
        <w:gridCol w:w="3292"/>
      </w:tblGrid>
      <w:tr w:rsidR="004C37B9" w14:paraId="2A5D505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97786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BF2BD83" w14:textId="77777777" w:rsidR="004C37B9" w:rsidRDefault="004B0C60">
            <w:r>
              <w:t>Value</w:t>
            </w:r>
          </w:p>
        </w:tc>
      </w:tr>
      <w:tr w:rsidR="004C37B9" w14:paraId="1814E277" w14:textId="77777777" w:rsidTr="004C37B9">
        <w:tc>
          <w:tcPr>
            <w:tcW w:w="6710" w:type="dxa"/>
          </w:tcPr>
          <w:p w14:paraId="58DFD5EC" w14:textId="77777777" w:rsidR="004C37B9" w:rsidRDefault="004B0C60">
            <w:r>
              <w:t>KU8_TWENTYTWO</w:t>
            </w:r>
          </w:p>
        </w:tc>
        <w:tc>
          <w:tcPr>
            <w:tcW w:w="3355" w:type="dxa"/>
          </w:tcPr>
          <w:p w14:paraId="1E1EA10B" w14:textId="77777777" w:rsidR="004C37B9" w:rsidRDefault="004B0C60">
            <w:r>
              <w:t>((uint8) 0x16)</w:t>
            </w:r>
          </w:p>
        </w:tc>
      </w:tr>
      <w:tr w:rsidR="004C37B9" w14:paraId="6DD17562" w14:textId="77777777" w:rsidTr="004C37B9">
        <w:tc>
          <w:tcPr>
            <w:tcW w:w="10065" w:type="dxa"/>
            <w:gridSpan w:val="2"/>
            <w:shd w:val="clear" w:color="auto" w:fill="000080"/>
          </w:tcPr>
          <w:p w14:paraId="74409CE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3CB9178" w14:textId="77777777" w:rsidTr="004C37B9">
        <w:tc>
          <w:tcPr>
            <w:tcW w:w="10065" w:type="dxa"/>
            <w:gridSpan w:val="2"/>
          </w:tcPr>
          <w:p w14:paraId="1791147C" w14:textId="77777777" w:rsidR="004C37B9" w:rsidRDefault="004B0C60">
            <w:r>
              <w:t>#define KU8_TWENTYTWO ((uint8) 0x16)</w:t>
            </w:r>
          </w:p>
        </w:tc>
      </w:tr>
      <w:tr w:rsidR="004C37B9" w14:paraId="2B861CDF" w14:textId="77777777" w:rsidTr="004C37B9">
        <w:tc>
          <w:tcPr>
            <w:tcW w:w="10065" w:type="dxa"/>
            <w:gridSpan w:val="2"/>
            <w:shd w:val="clear" w:color="auto" w:fill="000080"/>
          </w:tcPr>
          <w:p w14:paraId="239879D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8437873" w14:textId="77777777" w:rsidTr="004C37B9">
        <w:tc>
          <w:tcPr>
            <w:tcW w:w="10065" w:type="dxa"/>
            <w:gridSpan w:val="2"/>
          </w:tcPr>
          <w:p w14:paraId="530E5799" w14:textId="77777777" w:rsidR="004C37B9" w:rsidRDefault="004B0C60">
            <w:r>
              <w:t>NA</w:t>
            </w:r>
          </w:p>
        </w:tc>
      </w:tr>
    </w:tbl>
    <w:p w14:paraId="7F70B4E2" w14:textId="77777777" w:rsidR="004C37B9" w:rsidRDefault="004B0C60">
      <w:pPr>
        <w:pStyle w:val="Heading3"/>
      </w:pPr>
      <w:r>
        <w:t>KU8_TWO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  <w:gridCol w:w="3299"/>
      </w:tblGrid>
      <w:tr w:rsidR="004C37B9" w14:paraId="1C2B533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1D82B8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D0AA365" w14:textId="77777777" w:rsidR="004C37B9" w:rsidRDefault="004B0C60">
            <w:r>
              <w:t>Value</w:t>
            </w:r>
          </w:p>
        </w:tc>
      </w:tr>
      <w:tr w:rsidR="004C37B9" w14:paraId="4C04D6CF" w14:textId="77777777" w:rsidTr="004C37B9">
        <w:tc>
          <w:tcPr>
            <w:tcW w:w="6710" w:type="dxa"/>
          </w:tcPr>
          <w:p w14:paraId="4524A386" w14:textId="77777777" w:rsidR="004C37B9" w:rsidRDefault="004B0C60">
            <w:r>
              <w:t>KU8_TWO</w:t>
            </w:r>
          </w:p>
        </w:tc>
        <w:tc>
          <w:tcPr>
            <w:tcW w:w="3355" w:type="dxa"/>
          </w:tcPr>
          <w:p w14:paraId="29A22226" w14:textId="77777777" w:rsidR="004C37B9" w:rsidRDefault="004B0C60">
            <w:r>
              <w:t>((uint8) 0x02)</w:t>
            </w:r>
          </w:p>
        </w:tc>
      </w:tr>
      <w:tr w:rsidR="004C37B9" w14:paraId="67DCC612" w14:textId="77777777" w:rsidTr="004C37B9">
        <w:tc>
          <w:tcPr>
            <w:tcW w:w="10065" w:type="dxa"/>
            <w:gridSpan w:val="2"/>
            <w:shd w:val="clear" w:color="auto" w:fill="000080"/>
          </w:tcPr>
          <w:p w14:paraId="70B19638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7757A38" w14:textId="77777777" w:rsidTr="004C37B9">
        <w:tc>
          <w:tcPr>
            <w:tcW w:w="10065" w:type="dxa"/>
            <w:gridSpan w:val="2"/>
          </w:tcPr>
          <w:p w14:paraId="1BA797C1" w14:textId="77777777" w:rsidR="004C37B9" w:rsidRDefault="004B0C60">
            <w:r>
              <w:t>#define KU8_TWO ((uint8) 0x02)</w:t>
            </w:r>
          </w:p>
        </w:tc>
      </w:tr>
      <w:tr w:rsidR="004C37B9" w14:paraId="2EDC36FB" w14:textId="77777777" w:rsidTr="004C37B9">
        <w:tc>
          <w:tcPr>
            <w:tcW w:w="10065" w:type="dxa"/>
            <w:gridSpan w:val="2"/>
            <w:shd w:val="clear" w:color="auto" w:fill="000080"/>
          </w:tcPr>
          <w:p w14:paraId="40DE652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0CBF022" w14:textId="77777777" w:rsidTr="004C37B9">
        <w:tc>
          <w:tcPr>
            <w:tcW w:w="10065" w:type="dxa"/>
            <w:gridSpan w:val="2"/>
          </w:tcPr>
          <w:p w14:paraId="51360789" w14:textId="77777777" w:rsidR="004C37B9" w:rsidRDefault="004B0C60">
            <w:r>
              <w:t>NA</w:t>
            </w:r>
          </w:p>
        </w:tc>
      </w:tr>
    </w:tbl>
    <w:p w14:paraId="4AC80844" w14:textId="77777777" w:rsidR="004C37B9" w:rsidRDefault="004B0C60">
      <w:pPr>
        <w:pStyle w:val="Heading3"/>
      </w:pPr>
      <w:r>
        <w:t>KU8_ZERO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2C0AC87A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6F1F03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A99742D" w14:textId="77777777" w:rsidR="004C37B9" w:rsidRDefault="004B0C60">
            <w:r>
              <w:t>Value</w:t>
            </w:r>
          </w:p>
        </w:tc>
      </w:tr>
      <w:tr w:rsidR="004C37B9" w14:paraId="0DDBC9CB" w14:textId="77777777" w:rsidTr="004C37B9">
        <w:tc>
          <w:tcPr>
            <w:tcW w:w="6710" w:type="dxa"/>
          </w:tcPr>
          <w:p w14:paraId="34B9B9E7" w14:textId="77777777" w:rsidR="004C37B9" w:rsidRDefault="004B0C60">
            <w:r>
              <w:t>KU8_ZERO</w:t>
            </w:r>
          </w:p>
        </w:tc>
        <w:tc>
          <w:tcPr>
            <w:tcW w:w="3355" w:type="dxa"/>
          </w:tcPr>
          <w:p w14:paraId="541D94A1" w14:textId="77777777" w:rsidR="004C37B9" w:rsidRDefault="004B0C60">
            <w:r>
              <w:t>((uint8) 0x00)</w:t>
            </w:r>
          </w:p>
        </w:tc>
      </w:tr>
      <w:tr w:rsidR="004C37B9" w14:paraId="7FA24A18" w14:textId="77777777" w:rsidTr="004C37B9">
        <w:tc>
          <w:tcPr>
            <w:tcW w:w="10065" w:type="dxa"/>
            <w:gridSpan w:val="2"/>
            <w:shd w:val="clear" w:color="auto" w:fill="000080"/>
          </w:tcPr>
          <w:p w14:paraId="43D93A6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4EF34CF" w14:textId="77777777" w:rsidTr="004C37B9">
        <w:tc>
          <w:tcPr>
            <w:tcW w:w="10065" w:type="dxa"/>
            <w:gridSpan w:val="2"/>
          </w:tcPr>
          <w:p w14:paraId="10018244" w14:textId="77777777" w:rsidR="004C37B9" w:rsidRDefault="004B0C60">
            <w:r>
              <w:t>#define KU8_ZERO ((uint8) 0x00)</w:t>
            </w:r>
          </w:p>
        </w:tc>
      </w:tr>
      <w:tr w:rsidR="004C37B9" w14:paraId="603E1FF8" w14:textId="77777777" w:rsidTr="004C37B9">
        <w:tc>
          <w:tcPr>
            <w:tcW w:w="10065" w:type="dxa"/>
            <w:gridSpan w:val="2"/>
            <w:shd w:val="clear" w:color="auto" w:fill="000080"/>
          </w:tcPr>
          <w:p w14:paraId="07C9B55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B2E85B0" w14:textId="77777777" w:rsidTr="004C37B9">
        <w:tc>
          <w:tcPr>
            <w:tcW w:w="10065" w:type="dxa"/>
            <w:gridSpan w:val="2"/>
          </w:tcPr>
          <w:p w14:paraId="4A5D5FBC" w14:textId="77777777" w:rsidR="004C37B9" w:rsidRDefault="004B0C60">
            <w:r>
              <w:lastRenderedPageBreak/>
              <w:t>NA</w:t>
            </w:r>
          </w:p>
        </w:tc>
      </w:tr>
    </w:tbl>
    <w:p w14:paraId="42CB9B56" w14:textId="77777777" w:rsidR="004C37B9" w:rsidRDefault="004B0C60">
      <w:pPr>
        <w:pStyle w:val="Heading3"/>
      </w:pPr>
      <w:r>
        <w:t>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3778A64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813096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D5BD7F5" w14:textId="77777777" w:rsidR="004C37B9" w:rsidRDefault="004B0C60">
            <w:r>
              <w:t>Value</w:t>
            </w:r>
          </w:p>
        </w:tc>
      </w:tr>
      <w:tr w:rsidR="004C37B9" w14:paraId="00C227D1" w14:textId="77777777" w:rsidTr="004C37B9">
        <w:tc>
          <w:tcPr>
            <w:tcW w:w="6710" w:type="dxa"/>
          </w:tcPr>
          <w:p w14:paraId="2A9098B6" w14:textId="77777777" w:rsidR="004C37B9" w:rsidRDefault="004B0C60">
            <w:r>
              <w:t>LOCAL</w:t>
            </w:r>
          </w:p>
        </w:tc>
        <w:tc>
          <w:tcPr>
            <w:tcW w:w="3355" w:type="dxa"/>
          </w:tcPr>
          <w:p w14:paraId="083F5590" w14:textId="77777777" w:rsidR="004C37B9" w:rsidRDefault="004B0C60">
            <w:r>
              <w:t xml:space="preserve"> static</w:t>
            </w:r>
          </w:p>
        </w:tc>
      </w:tr>
      <w:tr w:rsidR="004C37B9" w14:paraId="0D8654E7" w14:textId="77777777" w:rsidTr="004C37B9">
        <w:tc>
          <w:tcPr>
            <w:tcW w:w="10065" w:type="dxa"/>
            <w:gridSpan w:val="2"/>
            <w:shd w:val="clear" w:color="auto" w:fill="000080"/>
          </w:tcPr>
          <w:p w14:paraId="337E40B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70F2DF6" w14:textId="77777777" w:rsidTr="004C37B9">
        <w:tc>
          <w:tcPr>
            <w:tcW w:w="10065" w:type="dxa"/>
            <w:gridSpan w:val="2"/>
          </w:tcPr>
          <w:p w14:paraId="7573D068" w14:textId="77777777" w:rsidR="004C37B9" w:rsidRDefault="004B0C60">
            <w:r>
              <w:t>#define LOCAL static</w:t>
            </w:r>
          </w:p>
        </w:tc>
      </w:tr>
      <w:tr w:rsidR="004C37B9" w14:paraId="2314E91A" w14:textId="77777777" w:rsidTr="004C37B9">
        <w:tc>
          <w:tcPr>
            <w:tcW w:w="10065" w:type="dxa"/>
            <w:gridSpan w:val="2"/>
            <w:shd w:val="clear" w:color="auto" w:fill="000080"/>
          </w:tcPr>
          <w:p w14:paraId="1C63287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B50E039" w14:textId="77777777" w:rsidTr="004C37B9">
        <w:tc>
          <w:tcPr>
            <w:tcW w:w="10065" w:type="dxa"/>
            <w:gridSpan w:val="2"/>
          </w:tcPr>
          <w:p w14:paraId="743F4BEE" w14:textId="77777777" w:rsidR="004C37B9" w:rsidRDefault="004B0C60">
            <w:r>
              <w:t>NA</w:t>
            </w:r>
          </w:p>
        </w:tc>
      </w:tr>
    </w:tbl>
    <w:p w14:paraId="28B6C0CD" w14:textId="77777777" w:rsidR="004C37B9" w:rsidRDefault="004B0C60">
      <w:pPr>
        <w:pStyle w:val="Heading3"/>
      </w:pPr>
      <w:r>
        <w:t>U16_BIT_CLEAR(reg,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3337"/>
      </w:tblGrid>
      <w:tr w:rsidR="004C37B9" w14:paraId="55C8C83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0F470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3238C44" w14:textId="77777777" w:rsidR="004C37B9" w:rsidRDefault="004B0C60">
            <w:r>
              <w:t>Value</w:t>
            </w:r>
          </w:p>
        </w:tc>
      </w:tr>
      <w:tr w:rsidR="004C37B9" w14:paraId="480C7232" w14:textId="77777777" w:rsidTr="004C37B9">
        <w:tc>
          <w:tcPr>
            <w:tcW w:w="6710" w:type="dxa"/>
          </w:tcPr>
          <w:p w14:paraId="12B5088C" w14:textId="77777777" w:rsidR="004C37B9" w:rsidRDefault="004B0C60">
            <w:r>
              <w:t>U16_BIT_CLEAR(reg,</w:t>
            </w:r>
          </w:p>
        </w:tc>
        <w:tc>
          <w:tcPr>
            <w:tcW w:w="3355" w:type="dxa"/>
          </w:tcPr>
          <w:p w14:paraId="4615A94B" w14:textId="77777777" w:rsidR="004C37B9" w:rsidRDefault="004B0C60">
            <w:r>
              <w:t>(reg, mask) ((reg) &amp;= ((mask)^((uint16)0xFFFF)))</w:t>
            </w:r>
          </w:p>
        </w:tc>
      </w:tr>
      <w:tr w:rsidR="004C37B9" w14:paraId="45599E94" w14:textId="77777777" w:rsidTr="004C37B9">
        <w:tc>
          <w:tcPr>
            <w:tcW w:w="10065" w:type="dxa"/>
            <w:gridSpan w:val="2"/>
            <w:shd w:val="clear" w:color="auto" w:fill="000080"/>
          </w:tcPr>
          <w:p w14:paraId="2085BAB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B4369F4" w14:textId="77777777" w:rsidTr="004C37B9">
        <w:tc>
          <w:tcPr>
            <w:tcW w:w="10065" w:type="dxa"/>
            <w:gridSpan w:val="2"/>
          </w:tcPr>
          <w:p w14:paraId="1A257D44" w14:textId="77777777" w:rsidR="004C37B9" w:rsidRDefault="004B0C60">
            <w:r>
              <w:t>#define U16_BIT_CLEAR(reg, mask) ((reg) &amp;= ((mask)^((uint16)0xFFFF)))</w:t>
            </w:r>
          </w:p>
        </w:tc>
      </w:tr>
      <w:tr w:rsidR="004C37B9" w14:paraId="6297F201" w14:textId="77777777" w:rsidTr="004C37B9">
        <w:tc>
          <w:tcPr>
            <w:tcW w:w="10065" w:type="dxa"/>
            <w:gridSpan w:val="2"/>
            <w:shd w:val="clear" w:color="auto" w:fill="000080"/>
          </w:tcPr>
          <w:p w14:paraId="54447DB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456E0F3" w14:textId="77777777" w:rsidTr="004C37B9">
        <w:tc>
          <w:tcPr>
            <w:tcW w:w="10065" w:type="dxa"/>
            <w:gridSpan w:val="2"/>
          </w:tcPr>
          <w:p w14:paraId="7A2BFB5C" w14:textId="77777777" w:rsidR="004C37B9" w:rsidRDefault="004B0C60">
            <w:r>
              <w:t>NA</w:t>
            </w:r>
          </w:p>
        </w:tc>
      </w:tr>
    </w:tbl>
    <w:p w14:paraId="14008CBE" w14:textId="77777777" w:rsidR="004C37B9" w:rsidRDefault="004B0C60">
      <w:pPr>
        <w:pStyle w:val="Heading3"/>
      </w:pPr>
      <w:r>
        <w:t>U16_BIT_SET(reg,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622020F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4240CE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610808B" w14:textId="77777777" w:rsidR="004C37B9" w:rsidRDefault="004B0C60">
            <w:r>
              <w:t>Value</w:t>
            </w:r>
          </w:p>
        </w:tc>
      </w:tr>
      <w:tr w:rsidR="004C37B9" w14:paraId="52D38F30" w14:textId="77777777" w:rsidTr="004C37B9">
        <w:tc>
          <w:tcPr>
            <w:tcW w:w="6710" w:type="dxa"/>
          </w:tcPr>
          <w:p w14:paraId="059EC1F0" w14:textId="77777777" w:rsidR="004C37B9" w:rsidRDefault="004B0C60">
            <w:r>
              <w:t>U16_BIT_SET(reg,</w:t>
            </w:r>
          </w:p>
        </w:tc>
        <w:tc>
          <w:tcPr>
            <w:tcW w:w="3355" w:type="dxa"/>
          </w:tcPr>
          <w:p w14:paraId="3682CBDC" w14:textId="77777777" w:rsidR="004C37B9" w:rsidRDefault="004B0C60">
            <w:r>
              <w:t>(reg, mask) ((reg) |= (mask))</w:t>
            </w:r>
          </w:p>
        </w:tc>
      </w:tr>
      <w:tr w:rsidR="004C37B9" w14:paraId="54877D46" w14:textId="77777777" w:rsidTr="004C37B9">
        <w:tc>
          <w:tcPr>
            <w:tcW w:w="10065" w:type="dxa"/>
            <w:gridSpan w:val="2"/>
            <w:shd w:val="clear" w:color="auto" w:fill="000080"/>
          </w:tcPr>
          <w:p w14:paraId="1928FD3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4FA4827" w14:textId="77777777" w:rsidTr="004C37B9">
        <w:tc>
          <w:tcPr>
            <w:tcW w:w="10065" w:type="dxa"/>
            <w:gridSpan w:val="2"/>
          </w:tcPr>
          <w:p w14:paraId="6CDDD326" w14:textId="77777777" w:rsidR="004C37B9" w:rsidRDefault="004B0C60">
            <w:r>
              <w:t>#define U16_BIT_SET(reg, mask) ((reg) |= (mask))</w:t>
            </w:r>
          </w:p>
        </w:tc>
      </w:tr>
      <w:tr w:rsidR="004C37B9" w14:paraId="28BB97CA" w14:textId="77777777" w:rsidTr="004C37B9">
        <w:tc>
          <w:tcPr>
            <w:tcW w:w="10065" w:type="dxa"/>
            <w:gridSpan w:val="2"/>
            <w:shd w:val="clear" w:color="auto" w:fill="000080"/>
          </w:tcPr>
          <w:p w14:paraId="60AEB0A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F021DB5" w14:textId="77777777" w:rsidTr="004C37B9">
        <w:tc>
          <w:tcPr>
            <w:tcW w:w="10065" w:type="dxa"/>
            <w:gridSpan w:val="2"/>
          </w:tcPr>
          <w:p w14:paraId="3FBADECC" w14:textId="77777777" w:rsidR="004C37B9" w:rsidRDefault="004B0C60">
            <w:r>
              <w:t>NA</w:t>
            </w:r>
          </w:p>
        </w:tc>
      </w:tr>
    </w:tbl>
    <w:p w14:paraId="0F3AB4A6" w14:textId="77777777" w:rsidR="004C37B9" w:rsidRDefault="004B0C60">
      <w:pPr>
        <w:pStyle w:val="Heading3"/>
      </w:pPr>
      <w:r>
        <w:t>U16_COMPLEMENT(val)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7"/>
        <w:gridCol w:w="3308"/>
      </w:tblGrid>
      <w:tr w:rsidR="004C37B9" w14:paraId="250839E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30FC9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567D0E" w14:textId="77777777" w:rsidR="004C37B9" w:rsidRDefault="004B0C60">
            <w:r>
              <w:t>Value</w:t>
            </w:r>
          </w:p>
        </w:tc>
      </w:tr>
      <w:tr w:rsidR="004C37B9" w14:paraId="1E28F32D" w14:textId="77777777" w:rsidTr="004C37B9">
        <w:tc>
          <w:tcPr>
            <w:tcW w:w="6710" w:type="dxa"/>
          </w:tcPr>
          <w:p w14:paraId="47A25F7C" w14:textId="77777777" w:rsidR="004C37B9" w:rsidRDefault="004B0C60">
            <w:r>
              <w:t>U16_COMPLEMENT(val)</w:t>
            </w:r>
          </w:p>
        </w:tc>
        <w:tc>
          <w:tcPr>
            <w:tcW w:w="3355" w:type="dxa"/>
          </w:tcPr>
          <w:p w14:paraId="3B35E898" w14:textId="77777777" w:rsidR="004C37B9" w:rsidRDefault="004B0C60">
            <w:r>
              <w:t>(val) ((val) ^ ((uint16)0xFFFF))</w:t>
            </w:r>
          </w:p>
        </w:tc>
      </w:tr>
      <w:tr w:rsidR="004C37B9" w14:paraId="0C5673E5" w14:textId="77777777" w:rsidTr="004C37B9">
        <w:tc>
          <w:tcPr>
            <w:tcW w:w="10065" w:type="dxa"/>
            <w:gridSpan w:val="2"/>
            <w:shd w:val="clear" w:color="auto" w:fill="000080"/>
          </w:tcPr>
          <w:p w14:paraId="2405C4A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5B12FC2" w14:textId="77777777" w:rsidTr="004C37B9">
        <w:tc>
          <w:tcPr>
            <w:tcW w:w="10065" w:type="dxa"/>
            <w:gridSpan w:val="2"/>
          </w:tcPr>
          <w:p w14:paraId="6BA8CC44" w14:textId="77777777" w:rsidR="004C37B9" w:rsidRDefault="004B0C60">
            <w:r>
              <w:t>#define U16_COMPLEMENT(val) ((val) ^ ((uint16)0xFFFF))</w:t>
            </w:r>
          </w:p>
        </w:tc>
      </w:tr>
      <w:tr w:rsidR="004C37B9" w14:paraId="4BF00F4E" w14:textId="77777777" w:rsidTr="004C37B9">
        <w:tc>
          <w:tcPr>
            <w:tcW w:w="10065" w:type="dxa"/>
            <w:gridSpan w:val="2"/>
            <w:shd w:val="clear" w:color="auto" w:fill="000080"/>
          </w:tcPr>
          <w:p w14:paraId="3982046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136CDF9" w14:textId="77777777" w:rsidTr="004C37B9">
        <w:tc>
          <w:tcPr>
            <w:tcW w:w="10065" w:type="dxa"/>
            <w:gridSpan w:val="2"/>
          </w:tcPr>
          <w:p w14:paraId="5387F109" w14:textId="77777777" w:rsidR="004C37B9" w:rsidRDefault="004B0C60">
            <w:r>
              <w:t>NA</w:t>
            </w:r>
          </w:p>
        </w:tc>
      </w:tr>
    </w:tbl>
    <w:p w14:paraId="4E888BEB" w14:textId="77777777" w:rsidR="004C37B9" w:rsidRDefault="004B0C60">
      <w:pPr>
        <w:pStyle w:val="Heading3"/>
      </w:pPr>
      <w:r>
        <w:t>U16_GET_ABSOLUTE_VALUE_FROM_S16(value)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4"/>
        <w:gridCol w:w="3401"/>
      </w:tblGrid>
      <w:tr w:rsidR="004C37B9" w14:paraId="410E0CD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76C94A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B8ED1A9" w14:textId="77777777" w:rsidR="004C37B9" w:rsidRDefault="004B0C60">
            <w:r>
              <w:t>Value</w:t>
            </w:r>
          </w:p>
        </w:tc>
      </w:tr>
      <w:tr w:rsidR="004C37B9" w14:paraId="410A8A7A" w14:textId="77777777" w:rsidTr="004C37B9">
        <w:tc>
          <w:tcPr>
            <w:tcW w:w="6710" w:type="dxa"/>
          </w:tcPr>
          <w:p w14:paraId="530EB89E" w14:textId="77777777" w:rsidR="004C37B9" w:rsidRDefault="004B0C60">
            <w:r>
              <w:t>U16_GET_ABSOLUTE_VALUE_FROM_S16(value)</w:t>
            </w:r>
          </w:p>
        </w:tc>
        <w:tc>
          <w:tcPr>
            <w:tcW w:w="3355" w:type="dxa"/>
          </w:tcPr>
          <w:p w14:paraId="76CD678D" w14:textId="77777777" w:rsidR="004C37B9" w:rsidRDefault="004B0C60">
            <w:r>
              <w:t>(value) (((value)&lt;((sint16)(0)))?((uint16)-(value)):((uint16)(value)) /* PRQA S 3491 */)</w:t>
            </w:r>
          </w:p>
        </w:tc>
      </w:tr>
      <w:tr w:rsidR="004C37B9" w14:paraId="63F8662B" w14:textId="77777777" w:rsidTr="004C37B9">
        <w:tc>
          <w:tcPr>
            <w:tcW w:w="10065" w:type="dxa"/>
            <w:gridSpan w:val="2"/>
            <w:shd w:val="clear" w:color="auto" w:fill="000080"/>
          </w:tcPr>
          <w:p w14:paraId="4C6F46B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B873F4B" w14:textId="77777777" w:rsidTr="004C37B9">
        <w:tc>
          <w:tcPr>
            <w:tcW w:w="10065" w:type="dxa"/>
            <w:gridSpan w:val="2"/>
          </w:tcPr>
          <w:p w14:paraId="4B746659" w14:textId="77777777" w:rsidR="004C37B9" w:rsidRDefault="004B0C60">
            <w:r>
              <w:t>#define U16_GET_ABSOLUTE_VALUE_FROM_S16(value) (((value)&lt;((sint16)(0)))?((uint16)-(value)):((uint16)(value)) /* PRQA S 3491 */)</w:t>
            </w:r>
          </w:p>
        </w:tc>
      </w:tr>
      <w:tr w:rsidR="004C37B9" w14:paraId="30DF0DC8" w14:textId="77777777" w:rsidTr="004C37B9">
        <w:tc>
          <w:tcPr>
            <w:tcW w:w="10065" w:type="dxa"/>
            <w:gridSpan w:val="2"/>
            <w:shd w:val="clear" w:color="auto" w:fill="000080"/>
          </w:tcPr>
          <w:p w14:paraId="1E940DB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2AE6328" w14:textId="77777777" w:rsidTr="004C37B9">
        <w:tc>
          <w:tcPr>
            <w:tcW w:w="10065" w:type="dxa"/>
            <w:gridSpan w:val="2"/>
          </w:tcPr>
          <w:p w14:paraId="7820857F" w14:textId="77777777" w:rsidR="004C37B9" w:rsidRDefault="004B0C60">
            <w:r>
              <w:t>NA</w:t>
            </w:r>
          </w:p>
        </w:tc>
      </w:tr>
    </w:tbl>
    <w:p w14:paraId="471EBF7C" w14:textId="77777777" w:rsidR="004C37B9" w:rsidRDefault="004B0C60">
      <w:pPr>
        <w:pStyle w:val="Heading3"/>
      </w:pPr>
      <w:r>
        <w:t>U16_GET_HIGH_BYTE(_word)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4C37B9" w14:paraId="6FE4157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A4DC9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CAFD0A5" w14:textId="77777777" w:rsidR="004C37B9" w:rsidRDefault="004B0C60">
            <w:r>
              <w:t>Value</w:t>
            </w:r>
          </w:p>
        </w:tc>
      </w:tr>
      <w:tr w:rsidR="004C37B9" w14:paraId="48BB25CD" w14:textId="77777777" w:rsidTr="004C37B9">
        <w:tc>
          <w:tcPr>
            <w:tcW w:w="6710" w:type="dxa"/>
          </w:tcPr>
          <w:p w14:paraId="1C188589" w14:textId="77777777" w:rsidR="004C37B9" w:rsidRDefault="004B0C60">
            <w:r>
              <w:lastRenderedPageBreak/>
              <w:t>U16_GET_HIGH_BYTE(_word)</w:t>
            </w:r>
          </w:p>
        </w:tc>
        <w:tc>
          <w:tcPr>
            <w:tcW w:w="3355" w:type="dxa"/>
          </w:tcPr>
          <w:p w14:paraId="73C7880C" w14:textId="77777777" w:rsidR="004C37B9" w:rsidRDefault="004B0C60">
            <w:r>
              <w:t>(_word) /* */ ((uint8)(((_word) &amp; KU16_MASK_BYTE_HIGH) &gt;&gt; KU8_POS_HIGH_BYTE))</w:t>
            </w:r>
          </w:p>
        </w:tc>
      </w:tr>
      <w:tr w:rsidR="004C37B9" w14:paraId="51E56537" w14:textId="77777777" w:rsidTr="004C37B9">
        <w:tc>
          <w:tcPr>
            <w:tcW w:w="10065" w:type="dxa"/>
            <w:gridSpan w:val="2"/>
            <w:shd w:val="clear" w:color="auto" w:fill="000080"/>
          </w:tcPr>
          <w:p w14:paraId="4EA6039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A230CFA" w14:textId="77777777" w:rsidTr="004C37B9">
        <w:tc>
          <w:tcPr>
            <w:tcW w:w="10065" w:type="dxa"/>
            <w:gridSpan w:val="2"/>
          </w:tcPr>
          <w:p w14:paraId="6868DE3F" w14:textId="77777777" w:rsidR="004C37B9" w:rsidRDefault="004B0C60">
            <w:r>
              <w:t>#define U16_GET_HIGH_BYTE(_word) /* */ ((uint8)(((_word) &amp; KU16_MASK_BYTE_HIGH) &gt;&gt; KU8_POS_HIGH_BYTE))</w:t>
            </w:r>
          </w:p>
        </w:tc>
      </w:tr>
      <w:tr w:rsidR="004C37B9" w14:paraId="4974D1B1" w14:textId="77777777" w:rsidTr="004C37B9">
        <w:tc>
          <w:tcPr>
            <w:tcW w:w="10065" w:type="dxa"/>
            <w:gridSpan w:val="2"/>
            <w:shd w:val="clear" w:color="auto" w:fill="000080"/>
          </w:tcPr>
          <w:p w14:paraId="4DB5907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CD2D6AA" w14:textId="77777777" w:rsidTr="004C37B9">
        <w:tc>
          <w:tcPr>
            <w:tcW w:w="10065" w:type="dxa"/>
            <w:gridSpan w:val="2"/>
          </w:tcPr>
          <w:p w14:paraId="219D5BAE" w14:textId="77777777" w:rsidR="004C37B9" w:rsidRDefault="004B0C60">
            <w:r>
              <w:t>NA</w:t>
            </w:r>
          </w:p>
        </w:tc>
      </w:tr>
    </w:tbl>
    <w:p w14:paraId="2F81F0EE" w14:textId="77777777" w:rsidR="004C37B9" w:rsidRDefault="004B0C60">
      <w:pPr>
        <w:pStyle w:val="Heading3"/>
      </w:pPr>
      <w:r>
        <w:t>U16_GET_LOW_BYTE(_word)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  <w:gridCol w:w="3331"/>
      </w:tblGrid>
      <w:tr w:rsidR="004C37B9" w14:paraId="7099832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704A4A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82CFAAC" w14:textId="77777777" w:rsidR="004C37B9" w:rsidRDefault="004B0C60">
            <w:r>
              <w:t>Value</w:t>
            </w:r>
          </w:p>
        </w:tc>
      </w:tr>
      <w:tr w:rsidR="004C37B9" w14:paraId="6EFBACB6" w14:textId="77777777" w:rsidTr="004C37B9">
        <w:tc>
          <w:tcPr>
            <w:tcW w:w="6710" w:type="dxa"/>
          </w:tcPr>
          <w:p w14:paraId="4C4A6EBA" w14:textId="77777777" w:rsidR="004C37B9" w:rsidRDefault="004B0C60">
            <w:r>
              <w:t>U16_GET_LOW_BYTE(_word)</w:t>
            </w:r>
          </w:p>
        </w:tc>
        <w:tc>
          <w:tcPr>
            <w:tcW w:w="3355" w:type="dxa"/>
          </w:tcPr>
          <w:p w14:paraId="5E86A884" w14:textId="77777777" w:rsidR="004C37B9" w:rsidRDefault="004B0C60">
            <w:r>
              <w:t>(_word) ((uint8)(((_word) &amp; KU16_MASK_BYTE_LOW ) &gt;&gt; KU8_POS_LOW_BYTE ))</w:t>
            </w:r>
          </w:p>
        </w:tc>
      </w:tr>
      <w:tr w:rsidR="004C37B9" w14:paraId="37F6DE12" w14:textId="77777777" w:rsidTr="004C37B9">
        <w:tc>
          <w:tcPr>
            <w:tcW w:w="10065" w:type="dxa"/>
            <w:gridSpan w:val="2"/>
            <w:shd w:val="clear" w:color="auto" w:fill="000080"/>
          </w:tcPr>
          <w:p w14:paraId="481DBD6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4C1D3B6" w14:textId="77777777" w:rsidTr="004C37B9">
        <w:tc>
          <w:tcPr>
            <w:tcW w:w="10065" w:type="dxa"/>
            <w:gridSpan w:val="2"/>
          </w:tcPr>
          <w:p w14:paraId="14B23C59" w14:textId="77777777" w:rsidR="004C37B9" w:rsidRDefault="004B0C60">
            <w:r>
              <w:t>#define U16_GET_LOW_BYTE(_word) ((uint8)(((_word) &amp; KU16_MASK_BYTE_LOW ) &gt;&gt; KU8_POS_LOW_BYTE ))</w:t>
            </w:r>
          </w:p>
        </w:tc>
      </w:tr>
      <w:tr w:rsidR="004C37B9" w14:paraId="3D9CAA77" w14:textId="77777777" w:rsidTr="004C37B9">
        <w:tc>
          <w:tcPr>
            <w:tcW w:w="10065" w:type="dxa"/>
            <w:gridSpan w:val="2"/>
            <w:shd w:val="clear" w:color="auto" w:fill="000080"/>
          </w:tcPr>
          <w:p w14:paraId="6AE3BB7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5F65773B" w14:textId="77777777" w:rsidTr="004C37B9">
        <w:tc>
          <w:tcPr>
            <w:tcW w:w="10065" w:type="dxa"/>
            <w:gridSpan w:val="2"/>
          </w:tcPr>
          <w:p w14:paraId="3E445B0A" w14:textId="77777777" w:rsidR="004C37B9" w:rsidRDefault="004B0C60">
            <w:r>
              <w:t>NA</w:t>
            </w:r>
          </w:p>
        </w:tc>
      </w:tr>
    </w:tbl>
    <w:p w14:paraId="529C0227" w14:textId="77777777" w:rsidR="004C37B9" w:rsidRDefault="004B0C60">
      <w:pPr>
        <w:pStyle w:val="Heading3"/>
      </w:pPr>
      <w:r>
        <w:t>U16_GET_SATURATED_VALUE_FROM_U32(value)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6"/>
        <w:gridCol w:w="5619"/>
      </w:tblGrid>
      <w:tr w:rsidR="004C37B9" w14:paraId="0C8D042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60B655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E3B85E9" w14:textId="77777777" w:rsidR="004C37B9" w:rsidRDefault="004B0C60">
            <w:r>
              <w:t>Value</w:t>
            </w:r>
          </w:p>
        </w:tc>
      </w:tr>
      <w:tr w:rsidR="004C37B9" w14:paraId="590F282F" w14:textId="77777777" w:rsidTr="004C37B9">
        <w:tc>
          <w:tcPr>
            <w:tcW w:w="6710" w:type="dxa"/>
          </w:tcPr>
          <w:p w14:paraId="18E60598" w14:textId="77777777" w:rsidR="004C37B9" w:rsidRDefault="004B0C60">
            <w:r>
              <w:t>U16_GET_SATURATED_VALUE_FROM_U32(value)</w:t>
            </w:r>
          </w:p>
        </w:tc>
        <w:tc>
          <w:tcPr>
            <w:tcW w:w="3355" w:type="dxa"/>
          </w:tcPr>
          <w:p w14:paraId="4B716A7D" w14:textId="77777777" w:rsidR="004C37B9" w:rsidRDefault="004B0C60">
            <w:r>
              <w:t>(value) (((value)&gt;((uint32)(KU16_MAX)))?((uint16)KU16_MAX):((uint16)(value)) /* PRQA S 3491 */)</w:t>
            </w:r>
          </w:p>
        </w:tc>
      </w:tr>
      <w:tr w:rsidR="004C37B9" w14:paraId="59C1896A" w14:textId="77777777" w:rsidTr="004C37B9">
        <w:tc>
          <w:tcPr>
            <w:tcW w:w="10065" w:type="dxa"/>
            <w:gridSpan w:val="2"/>
            <w:shd w:val="clear" w:color="auto" w:fill="000080"/>
          </w:tcPr>
          <w:p w14:paraId="358566B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9FF2B57" w14:textId="77777777" w:rsidTr="004C37B9">
        <w:tc>
          <w:tcPr>
            <w:tcW w:w="10065" w:type="dxa"/>
            <w:gridSpan w:val="2"/>
          </w:tcPr>
          <w:p w14:paraId="70C17DAC" w14:textId="77777777" w:rsidR="004C37B9" w:rsidRDefault="004B0C60">
            <w:r>
              <w:t>#define U16_GET_SATURATED_VALUE_FROM_U32(value) (((value)&gt;((uint32)(KU16_MAX)))?((uint16)KU16_MAX):((uint16)(value)) /* PRQA S 3491 */)</w:t>
            </w:r>
          </w:p>
        </w:tc>
      </w:tr>
      <w:tr w:rsidR="004C37B9" w14:paraId="5DC4D046" w14:textId="77777777" w:rsidTr="004C37B9">
        <w:tc>
          <w:tcPr>
            <w:tcW w:w="10065" w:type="dxa"/>
            <w:gridSpan w:val="2"/>
            <w:shd w:val="clear" w:color="auto" w:fill="000080"/>
          </w:tcPr>
          <w:p w14:paraId="5D2E8C2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6B59231" w14:textId="77777777" w:rsidTr="004C37B9">
        <w:tc>
          <w:tcPr>
            <w:tcW w:w="10065" w:type="dxa"/>
            <w:gridSpan w:val="2"/>
          </w:tcPr>
          <w:p w14:paraId="6276E82B" w14:textId="77777777" w:rsidR="004C37B9" w:rsidRDefault="004B0C60">
            <w:r>
              <w:t>NA</w:t>
            </w:r>
          </w:p>
        </w:tc>
      </w:tr>
    </w:tbl>
    <w:p w14:paraId="7EB609BC" w14:textId="77777777" w:rsidR="004C37B9" w:rsidRDefault="004B0C60">
      <w:pPr>
        <w:pStyle w:val="Heading3"/>
      </w:pPr>
      <w:r>
        <w:t>U16_SWAP_BYTE_ORDER(u16ToSwap)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4C37B9" w14:paraId="71F7DEC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8A06A6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D1DF976" w14:textId="77777777" w:rsidR="004C37B9" w:rsidRDefault="004B0C60">
            <w:r>
              <w:t>Value</w:t>
            </w:r>
          </w:p>
        </w:tc>
      </w:tr>
      <w:tr w:rsidR="004C37B9" w14:paraId="144F1444" w14:textId="77777777" w:rsidTr="004C37B9">
        <w:tc>
          <w:tcPr>
            <w:tcW w:w="6710" w:type="dxa"/>
          </w:tcPr>
          <w:p w14:paraId="4D29AFD6" w14:textId="77777777" w:rsidR="004C37B9" w:rsidRDefault="004B0C60">
            <w:r>
              <w:t>U16_SWAP_BYTE_ORDER(u16ToSwap)</w:t>
            </w:r>
          </w:p>
        </w:tc>
        <w:tc>
          <w:tcPr>
            <w:tcW w:w="3355" w:type="dxa"/>
          </w:tcPr>
          <w:p w14:paraId="534B8C38" w14:textId="77777777" w:rsidR="004C37B9" w:rsidRDefault="004B0C60">
            <w:r>
              <w:t>(u16ToSwap)</w:t>
            </w:r>
          </w:p>
        </w:tc>
      </w:tr>
      <w:tr w:rsidR="004C37B9" w14:paraId="1A9B216B" w14:textId="77777777" w:rsidTr="004C37B9">
        <w:tc>
          <w:tcPr>
            <w:tcW w:w="10065" w:type="dxa"/>
            <w:gridSpan w:val="2"/>
            <w:shd w:val="clear" w:color="auto" w:fill="000080"/>
          </w:tcPr>
          <w:p w14:paraId="38C938F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22F21EB" w14:textId="77777777" w:rsidTr="004C37B9">
        <w:tc>
          <w:tcPr>
            <w:tcW w:w="10065" w:type="dxa"/>
            <w:gridSpan w:val="2"/>
          </w:tcPr>
          <w:p w14:paraId="4C5DB680" w14:textId="77777777" w:rsidR="004C37B9" w:rsidRDefault="004B0C60">
            <w:r>
              <w:t>#define U16_SWAP_BYTE_ORDER(u16ToSwap)</w:t>
            </w:r>
          </w:p>
        </w:tc>
      </w:tr>
      <w:tr w:rsidR="004C37B9" w14:paraId="7FD67AA1" w14:textId="77777777" w:rsidTr="004C37B9">
        <w:tc>
          <w:tcPr>
            <w:tcW w:w="10065" w:type="dxa"/>
            <w:gridSpan w:val="2"/>
            <w:shd w:val="clear" w:color="auto" w:fill="000080"/>
          </w:tcPr>
          <w:p w14:paraId="253510E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88DFA08" w14:textId="77777777" w:rsidTr="004C37B9">
        <w:tc>
          <w:tcPr>
            <w:tcW w:w="10065" w:type="dxa"/>
            <w:gridSpan w:val="2"/>
          </w:tcPr>
          <w:p w14:paraId="622B7756" w14:textId="77777777" w:rsidR="004C37B9" w:rsidRDefault="004B0C60">
            <w:r>
              <w:t>NA</w:t>
            </w:r>
          </w:p>
        </w:tc>
      </w:tr>
    </w:tbl>
    <w:p w14:paraId="39BDCBF0" w14:textId="77777777" w:rsidR="004C37B9" w:rsidRDefault="004B0C60">
      <w:pPr>
        <w:pStyle w:val="Heading3"/>
      </w:pPr>
      <w:r>
        <w:t>U32_BIT_CLEAR(reg,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9"/>
        <w:gridCol w:w="3656"/>
      </w:tblGrid>
      <w:tr w:rsidR="004C37B9" w14:paraId="1C822A7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145978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5D2A149" w14:textId="77777777" w:rsidR="004C37B9" w:rsidRDefault="004B0C60">
            <w:r>
              <w:t>Value</w:t>
            </w:r>
          </w:p>
        </w:tc>
      </w:tr>
      <w:tr w:rsidR="004C37B9" w14:paraId="543B9221" w14:textId="77777777" w:rsidTr="004C37B9">
        <w:tc>
          <w:tcPr>
            <w:tcW w:w="6710" w:type="dxa"/>
          </w:tcPr>
          <w:p w14:paraId="48A2D803" w14:textId="77777777" w:rsidR="004C37B9" w:rsidRDefault="004B0C60">
            <w:r>
              <w:t>U32_BIT_CLEAR(reg,</w:t>
            </w:r>
          </w:p>
        </w:tc>
        <w:tc>
          <w:tcPr>
            <w:tcW w:w="3355" w:type="dxa"/>
          </w:tcPr>
          <w:p w14:paraId="2A45D650" w14:textId="77777777" w:rsidR="004C37B9" w:rsidRDefault="004B0C60">
            <w:r>
              <w:t>(reg, mask) ((reg) &amp;= ((mask)^((uint32)0xFFFFFFFFuL)))</w:t>
            </w:r>
          </w:p>
        </w:tc>
      </w:tr>
      <w:tr w:rsidR="004C37B9" w14:paraId="20B6B34B" w14:textId="77777777" w:rsidTr="004C37B9">
        <w:tc>
          <w:tcPr>
            <w:tcW w:w="10065" w:type="dxa"/>
            <w:gridSpan w:val="2"/>
            <w:shd w:val="clear" w:color="auto" w:fill="000080"/>
          </w:tcPr>
          <w:p w14:paraId="0C61D86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102AFA3" w14:textId="77777777" w:rsidTr="004C37B9">
        <w:tc>
          <w:tcPr>
            <w:tcW w:w="10065" w:type="dxa"/>
            <w:gridSpan w:val="2"/>
          </w:tcPr>
          <w:p w14:paraId="1C09049D" w14:textId="77777777" w:rsidR="004C37B9" w:rsidRDefault="004B0C60">
            <w:r>
              <w:t>#define U32_BIT_CLEAR(reg, mask) ((reg) &amp;= ((mask)^((uint32)0xFFFFFFFFuL)))</w:t>
            </w:r>
          </w:p>
        </w:tc>
      </w:tr>
      <w:tr w:rsidR="004C37B9" w14:paraId="74A37D16" w14:textId="77777777" w:rsidTr="004C37B9">
        <w:tc>
          <w:tcPr>
            <w:tcW w:w="10065" w:type="dxa"/>
            <w:gridSpan w:val="2"/>
            <w:shd w:val="clear" w:color="auto" w:fill="000080"/>
          </w:tcPr>
          <w:p w14:paraId="7F18C75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5081B41" w14:textId="77777777" w:rsidTr="004C37B9">
        <w:tc>
          <w:tcPr>
            <w:tcW w:w="10065" w:type="dxa"/>
            <w:gridSpan w:val="2"/>
          </w:tcPr>
          <w:p w14:paraId="3F02AF33" w14:textId="77777777" w:rsidR="004C37B9" w:rsidRDefault="004B0C60">
            <w:r>
              <w:t>NA</w:t>
            </w:r>
          </w:p>
        </w:tc>
      </w:tr>
    </w:tbl>
    <w:p w14:paraId="030A83C1" w14:textId="77777777" w:rsidR="004C37B9" w:rsidRDefault="004B0C60">
      <w:pPr>
        <w:pStyle w:val="Heading3"/>
      </w:pPr>
      <w:r>
        <w:t>U32_BIT_SET(reg,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7096722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56D2F3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8BA5D35" w14:textId="77777777" w:rsidR="004C37B9" w:rsidRDefault="004B0C60">
            <w:r>
              <w:t>Value</w:t>
            </w:r>
          </w:p>
        </w:tc>
      </w:tr>
      <w:tr w:rsidR="004C37B9" w14:paraId="0691D417" w14:textId="77777777" w:rsidTr="004C37B9">
        <w:tc>
          <w:tcPr>
            <w:tcW w:w="6710" w:type="dxa"/>
          </w:tcPr>
          <w:p w14:paraId="56A608F9" w14:textId="77777777" w:rsidR="004C37B9" w:rsidRDefault="004B0C60">
            <w:r>
              <w:t>U32_BIT_SET(reg,</w:t>
            </w:r>
          </w:p>
        </w:tc>
        <w:tc>
          <w:tcPr>
            <w:tcW w:w="3355" w:type="dxa"/>
          </w:tcPr>
          <w:p w14:paraId="3AB32B53" w14:textId="77777777" w:rsidR="004C37B9" w:rsidRDefault="004B0C60">
            <w:r>
              <w:t>(reg, mask) ((reg) |= (mask))</w:t>
            </w:r>
          </w:p>
        </w:tc>
      </w:tr>
      <w:tr w:rsidR="004C37B9" w14:paraId="542C9ACF" w14:textId="77777777" w:rsidTr="004C37B9">
        <w:tc>
          <w:tcPr>
            <w:tcW w:w="10065" w:type="dxa"/>
            <w:gridSpan w:val="2"/>
            <w:shd w:val="clear" w:color="auto" w:fill="000080"/>
          </w:tcPr>
          <w:p w14:paraId="23822E07" w14:textId="77777777" w:rsidR="004C37B9" w:rsidRDefault="004B0C60">
            <w:r>
              <w:rPr>
                <w:b/>
              </w:rPr>
              <w:lastRenderedPageBreak/>
              <w:t>Definition</w:t>
            </w:r>
          </w:p>
        </w:tc>
      </w:tr>
      <w:tr w:rsidR="004C37B9" w14:paraId="67A7001D" w14:textId="77777777" w:rsidTr="004C37B9">
        <w:tc>
          <w:tcPr>
            <w:tcW w:w="10065" w:type="dxa"/>
            <w:gridSpan w:val="2"/>
          </w:tcPr>
          <w:p w14:paraId="4E3BCFFD" w14:textId="77777777" w:rsidR="004C37B9" w:rsidRDefault="004B0C60">
            <w:r>
              <w:t>#define U32_BIT_SET(reg, mask) ((reg) |= (mask))</w:t>
            </w:r>
          </w:p>
        </w:tc>
      </w:tr>
      <w:tr w:rsidR="004C37B9" w14:paraId="2DB9BDF5" w14:textId="77777777" w:rsidTr="004C37B9">
        <w:tc>
          <w:tcPr>
            <w:tcW w:w="10065" w:type="dxa"/>
            <w:gridSpan w:val="2"/>
            <w:shd w:val="clear" w:color="auto" w:fill="000080"/>
          </w:tcPr>
          <w:p w14:paraId="0CBC454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1742A92" w14:textId="77777777" w:rsidTr="004C37B9">
        <w:tc>
          <w:tcPr>
            <w:tcW w:w="10065" w:type="dxa"/>
            <w:gridSpan w:val="2"/>
          </w:tcPr>
          <w:p w14:paraId="49B936B2" w14:textId="77777777" w:rsidR="004C37B9" w:rsidRDefault="004B0C60">
            <w:r>
              <w:t>NA</w:t>
            </w:r>
          </w:p>
        </w:tc>
      </w:tr>
    </w:tbl>
    <w:p w14:paraId="4092100F" w14:textId="77777777" w:rsidR="004C37B9" w:rsidRDefault="004B0C60">
      <w:pPr>
        <w:pStyle w:val="Heading3"/>
      </w:pPr>
      <w:r>
        <w:t>U32_COMPLEMENT(val)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1"/>
        <w:gridCol w:w="3354"/>
      </w:tblGrid>
      <w:tr w:rsidR="004C37B9" w14:paraId="6C5A27E7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E7EF44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76F1A8C" w14:textId="77777777" w:rsidR="004C37B9" w:rsidRDefault="004B0C60">
            <w:r>
              <w:t>Value</w:t>
            </w:r>
          </w:p>
        </w:tc>
      </w:tr>
      <w:tr w:rsidR="004C37B9" w14:paraId="593391A1" w14:textId="77777777" w:rsidTr="004C37B9">
        <w:tc>
          <w:tcPr>
            <w:tcW w:w="6710" w:type="dxa"/>
          </w:tcPr>
          <w:p w14:paraId="59B9A7DA" w14:textId="77777777" w:rsidR="004C37B9" w:rsidRDefault="004B0C60">
            <w:r>
              <w:t>U32_COMPLEMENT(val)</w:t>
            </w:r>
          </w:p>
        </w:tc>
        <w:tc>
          <w:tcPr>
            <w:tcW w:w="3355" w:type="dxa"/>
          </w:tcPr>
          <w:p w14:paraId="4269356E" w14:textId="77777777" w:rsidR="004C37B9" w:rsidRDefault="004B0C60">
            <w:r>
              <w:t>(val) ((val)^((uint32)0xFFFFFFFFuL))</w:t>
            </w:r>
          </w:p>
        </w:tc>
      </w:tr>
      <w:tr w:rsidR="004C37B9" w14:paraId="40A3C260" w14:textId="77777777" w:rsidTr="004C37B9">
        <w:tc>
          <w:tcPr>
            <w:tcW w:w="10065" w:type="dxa"/>
            <w:gridSpan w:val="2"/>
            <w:shd w:val="clear" w:color="auto" w:fill="000080"/>
          </w:tcPr>
          <w:p w14:paraId="2A66B11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3E4DA99" w14:textId="77777777" w:rsidTr="004C37B9">
        <w:tc>
          <w:tcPr>
            <w:tcW w:w="10065" w:type="dxa"/>
            <w:gridSpan w:val="2"/>
          </w:tcPr>
          <w:p w14:paraId="6564B79C" w14:textId="77777777" w:rsidR="004C37B9" w:rsidRDefault="004B0C60">
            <w:r>
              <w:t>#define U32_COMPLEMENT(val) ((val)^((uint32)0xFFFFFFFFuL))</w:t>
            </w:r>
          </w:p>
        </w:tc>
      </w:tr>
      <w:tr w:rsidR="004C37B9" w14:paraId="544C879B" w14:textId="77777777" w:rsidTr="004C37B9">
        <w:tc>
          <w:tcPr>
            <w:tcW w:w="10065" w:type="dxa"/>
            <w:gridSpan w:val="2"/>
            <w:shd w:val="clear" w:color="auto" w:fill="000080"/>
          </w:tcPr>
          <w:p w14:paraId="5DA3143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DF4A34D" w14:textId="77777777" w:rsidTr="004C37B9">
        <w:tc>
          <w:tcPr>
            <w:tcW w:w="10065" w:type="dxa"/>
            <w:gridSpan w:val="2"/>
          </w:tcPr>
          <w:p w14:paraId="16FB3388" w14:textId="77777777" w:rsidR="004C37B9" w:rsidRDefault="004B0C60">
            <w:r>
              <w:t>NA</w:t>
            </w:r>
          </w:p>
        </w:tc>
      </w:tr>
    </w:tbl>
    <w:p w14:paraId="6D2991F8" w14:textId="77777777" w:rsidR="004C37B9" w:rsidRDefault="004B0C60">
      <w:pPr>
        <w:pStyle w:val="Heading3"/>
      </w:pPr>
      <w:r>
        <w:t>U32_GET_ABSOLUTE_VALUE_FROM_S32(value)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4"/>
        <w:gridCol w:w="3401"/>
      </w:tblGrid>
      <w:tr w:rsidR="004C37B9" w14:paraId="4D32C9D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ED1BE7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F85DB16" w14:textId="77777777" w:rsidR="004C37B9" w:rsidRDefault="004B0C60">
            <w:r>
              <w:t>Value</w:t>
            </w:r>
          </w:p>
        </w:tc>
      </w:tr>
      <w:tr w:rsidR="004C37B9" w14:paraId="06BE4E6E" w14:textId="77777777" w:rsidTr="004C37B9">
        <w:tc>
          <w:tcPr>
            <w:tcW w:w="6710" w:type="dxa"/>
          </w:tcPr>
          <w:p w14:paraId="3074FCEA" w14:textId="77777777" w:rsidR="004C37B9" w:rsidRDefault="004B0C60">
            <w:r>
              <w:t>U32_GET_ABSOLUTE_VALUE_FROM_S32(value)</w:t>
            </w:r>
          </w:p>
        </w:tc>
        <w:tc>
          <w:tcPr>
            <w:tcW w:w="3355" w:type="dxa"/>
          </w:tcPr>
          <w:p w14:paraId="13177A5F" w14:textId="77777777" w:rsidR="004C37B9" w:rsidRDefault="004B0C60">
            <w:r>
              <w:t>(value) (((value)&lt;((sint32)(0)))?((uint32)-(value)):((uint32)(value)) /* PRQA S 3491 */)</w:t>
            </w:r>
          </w:p>
        </w:tc>
      </w:tr>
      <w:tr w:rsidR="004C37B9" w14:paraId="4659CF5E" w14:textId="77777777" w:rsidTr="004C37B9">
        <w:tc>
          <w:tcPr>
            <w:tcW w:w="10065" w:type="dxa"/>
            <w:gridSpan w:val="2"/>
            <w:shd w:val="clear" w:color="auto" w:fill="000080"/>
          </w:tcPr>
          <w:p w14:paraId="4DD3831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0A0A080" w14:textId="77777777" w:rsidTr="004C37B9">
        <w:tc>
          <w:tcPr>
            <w:tcW w:w="10065" w:type="dxa"/>
            <w:gridSpan w:val="2"/>
          </w:tcPr>
          <w:p w14:paraId="7E752F33" w14:textId="77777777" w:rsidR="004C37B9" w:rsidRDefault="004B0C60">
            <w:r>
              <w:t>#define U32_GET_ABSOLUTE_VALUE_FROM_S32(value) (((value)&lt;((sint32)(0)))?((uint32)-(value)):((uint32)(value)) /* PRQA S 3491 */)</w:t>
            </w:r>
          </w:p>
        </w:tc>
      </w:tr>
      <w:tr w:rsidR="004C37B9" w14:paraId="1DED838A" w14:textId="77777777" w:rsidTr="004C37B9">
        <w:tc>
          <w:tcPr>
            <w:tcW w:w="10065" w:type="dxa"/>
            <w:gridSpan w:val="2"/>
            <w:shd w:val="clear" w:color="auto" w:fill="000080"/>
          </w:tcPr>
          <w:p w14:paraId="5D3A3AC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5247913" w14:textId="77777777" w:rsidTr="004C37B9">
        <w:tc>
          <w:tcPr>
            <w:tcW w:w="10065" w:type="dxa"/>
            <w:gridSpan w:val="2"/>
          </w:tcPr>
          <w:p w14:paraId="3BDC1528" w14:textId="77777777" w:rsidR="004C37B9" w:rsidRDefault="004B0C60">
            <w:r>
              <w:t>NA</w:t>
            </w:r>
          </w:p>
        </w:tc>
      </w:tr>
    </w:tbl>
    <w:p w14:paraId="634583B3" w14:textId="77777777" w:rsidR="004C37B9" w:rsidRDefault="004B0C60">
      <w:pPr>
        <w:pStyle w:val="Heading3"/>
      </w:pPr>
      <w:r>
        <w:t>U32_GET_HIGH_BYTE(_long)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4C37B9" w14:paraId="28CD40C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DA53E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ED191A5" w14:textId="77777777" w:rsidR="004C37B9" w:rsidRDefault="004B0C60">
            <w:r>
              <w:t>Value</w:t>
            </w:r>
          </w:p>
        </w:tc>
      </w:tr>
      <w:tr w:rsidR="004C37B9" w14:paraId="41A3BF82" w14:textId="77777777" w:rsidTr="004C37B9">
        <w:tc>
          <w:tcPr>
            <w:tcW w:w="6710" w:type="dxa"/>
          </w:tcPr>
          <w:p w14:paraId="653B0A53" w14:textId="77777777" w:rsidR="004C37B9" w:rsidRDefault="004B0C60">
            <w:r>
              <w:t>U32_GET_HIGH_BYTE(_long)</w:t>
            </w:r>
          </w:p>
        </w:tc>
        <w:tc>
          <w:tcPr>
            <w:tcW w:w="3355" w:type="dxa"/>
          </w:tcPr>
          <w:p w14:paraId="250811E8" w14:textId="77777777" w:rsidR="004C37B9" w:rsidRDefault="004B0C60">
            <w:r>
              <w:t>(_long) ((uint8)(( (_long) &amp; KU32_MASK_BYTE_HIGH) &gt;&gt; KU8_POS_L_HIGH_BYTE))</w:t>
            </w:r>
          </w:p>
        </w:tc>
      </w:tr>
      <w:tr w:rsidR="004C37B9" w14:paraId="2EE3CE2A" w14:textId="77777777" w:rsidTr="004C37B9">
        <w:tc>
          <w:tcPr>
            <w:tcW w:w="10065" w:type="dxa"/>
            <w:gridSpan w:val="2"/>
            <w:shd w:val="clear" w:color="auto" w:fill="000080"/>
          </w:tcPr>
          <w:p w14:paraId="41F6A9F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5C435CF" w14:textId="77777777" w:rsidTr="004C37B9">
        <w:tc>
          <w:tcPr>
            <w:tcW w:w="10065" w:type="dxa"/>
            <w:gridSpan w:val="2"/>
          </w:tcPr>
          <w:p w14:paraId="7468DBC6" w14:textId="77777777" w:rsidR="004C37B9" w:rsidRDefault="004B0C60">
            <w:r>
              <w:t>#define U32_GET_HIGH_BYTE(_long) ((uint8)(( (_long) &amp; KU32_MASK_BYTE_HIGH) &gt;&gt; KU8_POS_L_HIGH_BYTE))</w:t>
            </w:r>
          </w:p>
        </w:tc>
      </w:tr>
      <w:tr w:rsidR="004C37B9" w14:paraId="5F65B668" w14:textId="77777777" w:rsidTr="004C37B9">
        <w:tc>
          <w:tcPr>
            <w:tcW w:w="10065" w:type="dxa"/>
            <w:gridSpan w:val="2"/>
            <w:shd w:val="clear" w:color="auto" w:fill="000080"/>
          </w:tcPr>
          <w:p w14:paraId="0351423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63E0926" w14:textId="77777777" w:rsidTr="004C37B9">
        <w:tc>
          <w:tcPr>
            <w:tcW w:w="10065" w:type="dxa"/>
            <w:gridSpan w:val="2"/>
          </w:tcPr>
          <w:p w14:paraId="5C1394BD" w14:textId="77777777" w:rsidR="004C37B9" w:rsidRDefault="004B0C60">
            <w:r>
              <w:t>NA</w:t>
            </w:r>
          </w:p>
        </w:tc>
      </w:tr>
    </w:tbl>
    <w:p w14:paraId="44F1E5A0" w14:textId="77777777" w:rsidR="004C37B9" w:rsidRDefault="004B0C60">
      <w:pPr>
        <w:pStyle w:val="Heading3"/>
      </w:pPr>
      <w:r>
        <w:t>U32_GET_HIGH_MIDDLE_BYTE(_long)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9"/>
        <w:gridCol w:w="3946"/>
      </w:tblGrid>
      <w:tr w:rsidR="004C37B9" w14:paraId="57A4597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F02F77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FDCE0AD" w14:textId="77777777" w:rsidR="004C37B9" w:rsidRDefault="004B0C60">
            <w:r>
              <w:t>Value</w:t>
            </w:r>
          </w:p>
        </w:tc>
      </w:tr>
      <w:tr w:rsidR="004C37B9" w14:paraId="180E5068" w14:textId="77777777" w:rsidTr="004C37B9">
        <w:tc>
          <w:tcPr>
            <w:tcW w:w="6710" w:type="dxa"/>
          </w:tcPr>
          <w:p w14:paraId="5709E800" w14:textId="77777777" w:rsidR="004C37B9" w:rsidRDefault="004B0C60">
            <w:r>
              <w:t>U32_GET_HIGH_MIDDLE_BYTE(_long)</w:t>
            </w:r>
          </w:p>
        </w:tc>
        <w:tc>
          <w:tcPr>
            <w:tcW w:w="3355" w:type="dxa"/>
          </w:tcPr>
          <w:p w14:paraId="32162ECE" w14:textId="77777777" w:rsidR="004C37B9" w:rsidRDefault="004B0C60">
            <w:r>
              <w:t>(_long) ((uint8)(( (_long) &amp; KU32_MASK_BYTE_HIGH_MIDDLE) &gt;&gt; KU8_POS_L_HIGH_MIDDLE_BYTE))</w:t>
            </w:r>
          </w:p>
        </w:tc>
      </w:tr>
      <w:tr w:rsidR="004C37B9" w14:paraId="4DD30FE1" w14:textId="77777777" w:rsidTr="004C37B9">
        <w:tc>
          <w:tcPr>
            <w:tcW w:w="10065" w:type="dxa"/>
            <w:gridSpan w:val="2"/>
            <w:shd w:val="clear" w:color="auto" w:fill="000080"/>
          </w:tcPr>
          <w:p w14:paraId="782F68C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0F343BD" w14:textId="77777777" w:rsidTr="004C37B9">
        <w:tc>
          <w:tcPr>
            <w:tcW w:w="10065" w:type="dxa"/>
            <w:gridSpan w:val="2"/>
          </w:tcPr>
          <w:p w14:paraId="3514FB23" w14:textId="77777777" w:rsidR="004C37B9" w:rsidRDefault="004B0C60">
            <w:r>
              <w:t>#define U32_GET_HIGH_MIDDLE_BYTE(_long) ((uint8)(( (_long) &amp; KU32_MASK_BYTE_HIGH_MIDDLE) &gt;&gt; KU8_POS_L_HIGH_MIDDLE_BYTE))</w:t>
            </w:r>
          </w:p>
        </w:tc>
      </w:tr>
      <w:tr w:rsidR="004C37B9" w14:paraId="619678F1" w14:textId="77777777" w:rsidTr="004C37B9">
        <w:tc>
          <w:tcPr>
            <w:tcW w:w="10065" w:type="dxa"/>
            <w:gridSpan w:val="2"/>
            <w:shd w:val="clear" w:color="auto" w:fill="000080"/>
          </w:tcPr>
          <w:p w14:paraId="0F7A4AD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12A3000" w14:textId="77777777" w:rsidTr="004C37B9">
        <w:tc>
          <w:tcPr>
            <w:tcW w:w="10065" w:type="dxa"/>
            <w:gridSpan w:val="2"/>
          </w:tcPr>
          <w:p w14:paraId="64AAA288" w14:textId="77777777" w:rsidR="004C37B9" w:rsidRDefault="004B0C60">
            <w:r>
              <w:t>NA</w:t>
            </w:r>
          </w:p>
        </w:tc>
      </w:tr>
    </w:tbl>
    <w:p w14:paraId="4A801564" w14:textId="77777777" w:rsidR="004C37B9" w:rsidRDefault="004B0C60">
      <w:pPr>
        <w:pStyle w:val="Heading3"/>
      </w:pPr>
      <w:r>
        <w:t>U32_GET_LOW_BYTE(_long)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7"/>
        <w:gridCol w:w="3338"/>
      </w:tblGrid>
      <w:tr w:rsidR="004C37B9" w14:paraId="71A0231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EC1694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CF1C1AF" w14:textId="77777777" w:rsidR="004C37B9" w:rsidRDefault="004B0C60">
            <w:r>
              <w:t>Value</w:t>
            </w:r>
          </w:p>
        </w:tc>
      </w:tr>
      <w:tr w:rsidR="004C37B9" w14:paraId="486F3994" w14:textId="77777777" w:rsidTr="004C37B9">
        <w:tc>
          <w:tcPr>
            <w:tcW w:w="6710" w:type="dxa"/>
          </w:tcPr>
          <w:p w14:paraId="276E7B34" w14:textId="77777777" w:rsidR="004C37B9" w:rsidRDefault="004B0C60">
            <w:r>
              <w:lastRenderedPageBreak/>
              <w:t>U32_GET_LOW_BYTE(_long)</w:t>
            </w:r>
          </w:p>
        </w:tc>
        <w:tc>
          <w:tcPr>
            <w:tcW w:w="3355" w:type="dxa"/>
          </w:tcPr>
          <w:p w14:paraId="54793190" w14:textId="77777777" w:rsidR="004C37B9" w:rsidRDefault="004B0C60">
            <w:r>
              <w:t>(_long) ((uint8)( (_long) &amp; KU32_MASK_BYTE_LOW))</w:t>
            </w:r>
          </w:p>
        </w:tc>
      </w:tr>
      <w:tr w:rsidR="004C37B9" w14:paraId="2D2819CB" w14:textId="77777777" w:rsidTr="004C37B9">
        <w:tc>
          <w:tcPr>
            <w:tcW w:w="10065" w:type="dxa"/>
            <w:gridSpan w:val="2"/>
            <w:shd w:val="clear" w:color="auto" w:fill="000080"/>
          </w:tcPr>
          <w:p w14:paraId="6E00BB8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91E9FCB" w14:textId="77777777" w:rsidTr="004C37B9">
        <w:tc>
          <w:tcPr>
            <w:tcW w:w="10065" w:type="dxa"/>
            <w:gridSpan w:val="2"/>
          </w:tcPr>
          <w:p w14:paraId="7672471A" w14:textId="77777777" w:rsidR="004C37B9" w:rsidRDefault="004B0C60">
            <w:r>
              <w:t>#define U32_GET_LOW_BYTE(_long) ((uint8)( (_long) &amp; KU32_MASK_BYTE_LOW))</w:t>
            </w:r>
          </w:p>
        </w:tc>
      </w:tr>
      <w:tr w:rsidR="004C37B9" w14:paraId="55547B8D" w14:textId="77777777" w:rsidTr="004C37B9">
        <w:tc>
          <w:tcPr>
            <w:tcW w:w="10065" w:type="dxa"/>
            <w:gridSpan w:val="2"/>
            <w:shd w:val="clear" w:color="auto" w:fill="000080"/>
          </w:tcPr>
          <w:p w14:paraId="46E4DF3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70A69B" w14:textId="77777777" w:rsidTr="004C37B9">
        <w:tc>
          <w:tcPr>
            <w:tcW w:w="10065" w:type="dxa"/>
            <w:gridSpan w:val="2"/>
          </w:tcPr>
          <w:p w14:paraId="2514B501" w14:textId="77777777" w:rsidR="004C37B9" w:rsidRDefault="004B0C60">
            <w:r>
              <w:t>NA</w:t>
            </w:r>
          </w:p>
        </w:tc>
      </w:tr>
    </w:tbl>
    <w:p w14:paraId="4AB44779" w14:textId="77777777" w:rsidR="004C37B9" w:rsidRDefault="004B0C60">
      <w:pPr>
        <w:pStyle w:val="Heading3"/>
      </w:pPr>
      <w:r>
        <w:t>U32_GET_LOW_MIDDLE_BYTE(_long)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8"/>
        <w:gridCol w:w="3897"/>
      </w:tblGrid>
      <w:tr w:rsidR="004C37B9" w14:paraId="4F934E2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126CB8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85A69A2" w14:textId="77777777" w:rsidR="004C37B9" w:rsidRDefault="004B0C60">
            <w:r>
              <w:t>Value</w:t>
            </w:r>
          </w:p>
        </w:tc>
      </w:tr>
      <w:tr w:rsidR="004C37B9" w14:paraId="0C27903F" w14:textId="77777777" w:rsidTr="004C37B9">
        <w:tc>
          <w:tcPr>
            <w:tcW w:w="6710" w:type="dxa"/>
          </w:tcPr>
          <w:p w14:paraId="612A45D2" w14:textId="77777777" w:rsidR="004C37B9" w:rsidRDefault="004B0C60">
            <w:r>
              <w:t>U32_GET_LOW_MIDDLE_BYTE(_long)</w:t>
            </w:r>
          </w:p>
        </w:tc>
        <w:tc>
          <w:tcPr>
            <w:tcW w:w="3355" w:type="dxa"/>
          </w:tcPr>
          <w:p w14:paraId="2DC57BB5" w14:textId="77777777" w:rsidR="004C37B9" w:rsidRDefault="004B0C60">
            <w:r>
              <w:t>(_long) ((uint8)(( (_long) &amp; KU32_MASK_BYTE_LOW_MIDDLE) &gt;&gt; KU8_POS_L_LOW_MIDDLE_BYTE))</w:t>
            </w:r>
          </w:p>
        </w:tc>
      </w:tr>
      <w:tr w:rsidR="004C37B9" w14:paraId="6A73B5C0" w14:textId="77777777" w:rsidTr="004C37B9">
        <w:tc>
          <w:tcPr>
            <w:tcW w:w="10065" w:type="dxa"/>
            <w:gridSpan w:val="2"/>
            <w:shd w:val="clear" w:color="auto" w:fill="000080"/>
          </w:tcPr>
          <w:p w14:paraId="64D56AE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658AFDE" w14:textId="77777777" w:rsidTr="004C37B9">
        <w:tc>
          <w:tcPr>
            <w:tcW w:w="10065" w:type="dxa"/>
            <w:gridSpan w:val="2"/>
          </w:tcPr>
          <w:p w14:paraId="741074AB" w14:textId="77777777" w:rsidR="004C37B9" w:rsidRDefault="004B0C60">
            <w:r>
              <w:t>#define U32_GET_LOW_MIDDLE_BYTE(_long) ((uint8)(( (_long) &amp; KU32_MASK_BYTE_LOW_MIDDLE) &gt;&gt; KU8_POS_L_LOW_MIDDLE_BYTE))</w:t>
            </w:r>
          </w:p>
        </w:tc>
      </w:tr>
      <w:tr w:rsidR="004C37B9" w14:paraId="0A53CCA3" w14:textId="77777777" w:rsidTr="004C37B9">
        <w:tc>
          <w:tcPr>
            <w:tcW w:w="10065" w:type="dxa"/>
            <w:gridSpan w:val="2"/>
            <w:shd w:val="clear" w:color="auto" w:fill="000080"/>
          </w:tcPr>
          <w:p w14:paraId="035FB94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6BCF022" w14:textId="77777777" w:rsidTr="004C37B9">
        <w:tc>
          <w:tcPr>
            <w:tcW w:w="10065" w:type="dxa"/>
            <w:gridSpan w:val="2"/>
          </w:tcPr>
          <w:p w14:paraId="4BDE35A6" w14:textId="77777777" w:rsidR="004C37B9" w:rsidRDefault="004B0C60">
            <w:r>
              <w:t>NA</w:t>
            </w:r>
          </w:p>
        </w:tc>
      </w:tr>
    </w:tbl>
    <w:p w14:paraId="3954FF20" w14:textId="77777777" w:rsidR="004C37B9" w:rsidRDefault="004B0C60">
      <w:pPr>
        <w:pStyle w:val="Heading3"/>
      </w:pPr>
      <w:r>
        <w:t>U32_SWAP_BYTE_ORDER(u32ToSwap)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4C37B9" w14:paraId="6A6D8FA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CC400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2BFFD85" w14:textId="77777777" w:rsidR="004C37B9" w:rsidRDefault="004B0C60">
            <w:r>
              <w:t>Value</w:t>
            </w:r>
          </w:p>
        </w:tc>
      </w:tr>
      <w:tr w:rsidR="004C37B9" w14:paraId="3E70E6BF" w14:textId="77777777" w:rsidTr="004C37B9">
        <w:tc>
          <w:tcPr>
            <w:tcW w:w="6710" w:type="dxa"/>
          </w:tcPr>
          <w:p w14:paraId="082D3704" w14:textId="77777777" w:rsidR="004C37B9" w:rsidRDefault="004B0C60">
            <w:r>
              <w:t>U32_SWAP_BYTE_ORDER(u32ToSwap)</w:t>
            </w:r>
          </w:p>
        </w:tc>
        <w:tc>
          <w:tcPr>
            <w:tcW w:w="3355" w:type="dxa"/>
          </w:tcPr>
          <w:p w14:paraId="49A44827" w14:textId="77777777" w:rsidR="004C37B9" w:rsidRDefault="004B0C60">
            <w:r>
              <w:t>(u32ToSwap)</w:t>
            </w:r>
          </w:p>
        </w:tc>
      </w:tr>
      <w:tr w:rsidR="004C37B9" w14:paraId="19A383DC" w14:textId="77777777" w:rsidTr="004C37B9">
        <w:tc>
          <w:tcPr>
            <w:tcW w:w="10065" w:type="dxa"/>
            <w:gridSpan w:val="2"/>
            <w:shd w:val="clear" w:color="auto" w:fill="000080"/>
          </w:tcPr>
          <w:p w14:paraId="0C50FA6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A3C1D0F" w14:textId="77777777" w:rsidTr="004C37B9">
        <w:tc>
          <w:tcPr>
            <w:tcW w:w="10065" w:type="dxa"/>
            <w:gridSpan w:val="2"/>
          </w:tcPr>
          <w:p w14:paraId="3106501C" w14:textId="77777777" w:rsidR="004C37B9" w:rsidRDefault="004B0C60">
            <w:r>
              <w:t>#define U32_SWAP_BYTE_ORDER(u32ToSwap)</w:t>
            </w:r>
          </w:p>
        </w:tc>
      </w:tr>
      <w:tr w:rsidR="004C37B9" w14:paraId="0CCB8CB4" w14:textId="77777777" w:rsidTr="004C37B9">
        <w:tc>
          <w:tcPr>
            <w:tcW w:w="10065" w:type="dxa"/>
            <w:gridSpan w:val="2"/>
            <w:shd w:val="clear" w:color="auto" w:fill="000080"/>
          </w:tcPr>
          <w:p w14:paraId="4F33AEF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1582951" w14:textId="77777777" w:rsidTr="004C37B9">
        <w:tc>
          <w:tcPr>
            <w:tcW w:w="10065" w:type="dxa"/>
            <w:gridSpan w:val="2"/>
          </w:tcPr>
          <w:p w14:paraId="77E1827F" w14:textId="77777777" w:rsidR="004C37B9" w:rsidRDefault="004B0C60">
            <w:r>
              <w:t>NA</w:t>
            </w:r>
          </w:p>
        </w:tc>
      </w:tr>
    </w:tbl>
    <w:p w14:paraId="4E35C08C" w14:textId="77777777" w:rsidR="004C37B9" w:rsidRDefault="004B0C60">
      <w:pPr>
        <w:pStyle w:val="Heading3"/>
      </w:pPr>
      <w:r>
        <w:t>U8_BIT_CLEAR(reg,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  <w:gridCol w:w="3325"/>
      </w:tblGrid>
      <w:tr w:rsidR="004C37B9" w14:paraId="57E6CBC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F28969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3254577" w14:textId="77777777" w:rsidR="004C37B9" w:rsidRDefault="004B0C60">
            <w:r>
              <w:t>Value</w:t>
            </w:r>
          </w:p>
        </w:tc>
      </w:tr>
      <w:tr w:rsidR="004C37B9" w14:paraId="7D13EB94" w14:textId="77777777" w:rsidTr="004C37B9">
        <w:tc>
          <w:tcPr>
            <w:tcW w:w="6710" w:type="dxa"/>
          </w:tcPr>
          <w:p w14:paraId="4C23B009" w14:textId="77777777" w:rsidR="004C37B9" w:rsidRDefault="004B0C60">
            <w:r>
              <w:t>U8_BIT_CLEAR(reg,</w:t>
            </w:r>
          </w:p>
        </w:tc>
        <w:tc>
          <w:tcPr>
            <w:tcW w:w="3355" w:type="dxa"/>
          </w:tcPr>
          <w:p w14:paraId="10252BF4" w14:textId="77777777" w:rsidR="004C37B9" w:rsidRDefault="004B0C60">
            <w:r>
              <w:t>(reg, mask) ((reg) &amp;= ((mask)^((uint8)0xFF)))</w:t>
            </w:r>
          </w:p>
        </w:tc>
      </w:tr>
      <w:tr w:rsidR="004C37B9" w14:paraId="6F95C325" w14:textId="77777777" w:rsidTr="004C37B9">
        <w:tc>
          <w:tcPr>
            <w:tcW w:w="10065" w:type="dxa"/>
            <w:gridSpan w:val="2"/>
            <w:shd w:val="clear" w:color="auto" w:fill="000080"/>
          </w:tcPr>
          <w:p w14:paraId="004198F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BF75529" w14:textId="77777777" w:rsidTr="004C37B9">
        <w:tc>
          <w:tcPr>
            <w:tcW w:w="10065" w:type="dxa"/>
            <w:gridSpan w:val="2"/>
          </w:tcPr>
          <w:p w14:paraId="5F6C61F8" w14:textId="77777777" w:rsidR="004C37B9" w:rsidRDefault="004B0C60">
            <w:r>
              <w:t>#define U8_BIT_CLEAR(reg, mask) ((reg) &amp;= ((mask)^((uint8)0xFF)))</w:t>
            </w:r>
          </w:p>
        </w:tc>
      </w:tr>
      <w:tr w:rsidR="004C37B9" w14:paraId="017BAA02" w14:textId="77777777" w:rsidTr="004C37B9">
        <w:tc>
          <w:tcPr>
            <w:tcW w:w="10065" w:type="dxa"/>
            <w:gridSpan w:val="2"/>
            <w:shd w:val="clear" w:color="auto" w:fill="000080"/>
          </w:tcPr>
          <w:p w14:paraId="3A8AFF9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B53A073" w14:textId="77777777" w:rsidTr="004C37B9">
        <w:tc>
          <w:tcPr>
            <w:tcW w:w="10065" w:type="dxa"/>
            <w:gridSpan w:val="2"/>
          </w:tcPr>
          <w:p w14:paraId="0035CF05" w14:textId="77777777" w:rsidR="004C37B9" w:rsidRDefault="004B0C60">
            <w:r>
              <w:t>NA</w:t>
            </w:r>
          </w:p>
        </w:tc>
      </w:tr>
    </w:tbl>
    <w:p w14:paraId="423F3281" w14:textId="77777777" w:rsidR="004C37B9" w:rsidRDefault="004B0C60">
      <w:pPr>
        <w:pStyle w:val="Heading3"/>
      </w:pPr>
      <w:r>
        <w:t>U8_BIT_SET(reg,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2ACDA7A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81615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77F5431" w14:textId="77777777" w:rsidR="004C37B9" w:rsidRDefault="004B0C60">
            <w:r>
              <w:t>Value</w:t>
            </w:r>
          </w:p>
        </w:tc>
      </w:tr>
      <w:tr w:rsidR="004C37B9" w14:paraId="5F8751E2" w14:textId="77777777" w:rsidTr="004C37B9">
        <w:tc>
          <w:tcPr>
            <w:tcW w:w="6710" w:type="dxa"/>
          </w:tcPr>
          <w:p w14:paraId="2EA49E6F" w14:textId="77777777" w:rsidR="004C37B9" w:rsidRDefault="004B0C60">
            <w:r>
              <w:t>U8_BIT_SET(reg,</w:t>
            </w:r>
          </w:p>
        </w:tc>
        <w:tc>
          <w:tcPr>
            <w:tcW w:w="3355" w:type="dxa"/>
          </w:tcPr>
          <w:p w14:paraId="7C5EE515" w14:textId="77777777" w:rsidR="004C37B9" w:rsidRDefault="004B0C60">
            <w:r>
              <w:t>(reg, mask) ((reg) |= (mask))</w:t>
            </w:r>
          </w:p>
        </w:tc>
      </w:tr>
      <w:tr w:rsidR="004C37B9" w14:paraId="45F98E33" w14:textId="77777777" w:rsidTr="004C37B9">
        <w:tc>
          <w:tcPr>
            <w:tcW w:w="10065" w:type="dxa"/>
            <w:gridSpan w:val="2"/>
            <w:shd w:val="clear" w:color="auto" w:fill="000080"/>
          </w:tcPr>
          <w:p w14:paraId="655D43A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CB6AF72" w14:textId="77777777" w:rsidTr="004C37B9">
        <w:tc>
          <w:tcPr>
            <w:tcW w:w="10065" w:type="dxa"/>
            <w:gridSpan w:val="2"/>
          </w:tcPr>
          <w:p w14:paraId="11D11246" w14:textId="77777777" w:rsidR="004C37B9" w:rsidRDefault="004B0C60">
            <w:r>
              <w:t>#define U8_BIT_SET(reg, mask) ((reg) |= (mask))</w:t>
            </w:r>
          </w:p>
        </w:tc>
      </w:tr>
      <w:tr w:rsidR="004C37B9" w14:paraId="5C4D4BC2" w14:textId="77777777" w:rsidTr="004C37B9">
        <w:tc>
          <w:tcPr>
            <w:tcW w:w="10065" w:type="dxa"/>
            <w:gridSpan w:val="2"/>
            <w:shd w:val="clear" w:color="auto" w:fill="000080"/>
          </w:tcPr>
          <w:p w14:paraId="27755BB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19586A6" w14:textId="77777777" w:rsidTr="004C37B9">
        <w:tc>
          <w:tcPr>
            <w:tcW w:w="10065" w:type="dxa"/>
            <w:gridSpan w:val="2"/>
          </w:tcPr>
          <w:p w14:paraId="1C60331C" w14:textId="77777777" w:rsidR="004C37B9" w:rsidRDefault="004B0C60">
            <w:r>
              <w:t>NA</w:t>
            </w:r>
          </w:p>
        </w:tc>
      </w:tr>
    </w:tbl>
    <w:p w14:paraId="505B611A" w14:textId="77777777" w:rsidR="004C37B9" w:rsidRDefault="004B0C60">
      <w:pPr>
        <w:pStyle w:val="Heading3"/>
      </w:pPr>
      <w:r>
        <w:t>U8_GET_ABSOLUTE_VALUE_FROM_S8(value)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9"/>
        <w:gridCol w:w="3336"/>
      </w:tblGrid>
      <w:tr w:rsidR="004C37B9" w14:paraId="2DCCB94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A8F14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83CC133" w14:textId="77777777" w:rsidR="004C37B9" w:rsidRDefault="004B0C60">
            <w:r>
              <w:t>Value</w:t>
            </w:r>
          </w:p>
        </w:tc>
      </w:tr>
      <w:tr w:rsidR="004C37B9" w14:paraId="2EF8B557" w14:textId="77777777" w:rsidTr="004C37B9">
        <w:tc>
          <w:tcPr>
            <w:tcW w:w="6710" w:type="dxa"/>
          </w:tcPr>
          <w:p w14:paraId="21EC2339" w14:textId="77777777" w:rsidR="004C37B9" w:rsidRDefault="004B0C60">
            <w:r>
              <w:t>U8_GET_ABSOLUTE_VALUE_FROM_S8(value)</w:t>
            </w:r>
          </w:p>
        </w:tc>
        <w:tc>
          <w:tcPr>
            <w:tcW w:w="3355" w:type="dxa"/>
          </w:tcPr>
          <w:p w14:paraId="7B0FFA0D" w14:textId="77777777" w:rsidR="004C37B9" w:rsidRDefault="004B0C60">
            <w:r>
              <w:t>(value) (((value)&lt;((sint8)(0)))?((uint8)-(value)):((uint8)(value)) /* PRQA S 3491 */)</w:t>
            </w:r>
          </w:p>
        </w:tc>
      </w:tr>
      <w:tr w:rsidR="004C37B9" w14:paraId="5529FA91" w14:textId="77777777" w:rsidTr="004C37B9">
        <w:tc>
          <w:tcPr>
            <w:tcW w:w="10065" w:type="dxa"/>
            <w:gridSpan w:val="2"/>
            <w:shd w:val="clear" w:color="auto" w:fill="000080"/>
          </w:tcPr>
          <w:p w14:paraId="1651A4BF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D65C2A2" w14:textId="77777777" w:rsidTr="004C37B9">
        <w:tc>
          <w:tcPr>
            <w:tcW w:w="10065" w:type="dxa"/>
            <w:gridSpan w:val="2"/>
          </w:tcPr>
          <w:p w14:paraId="467E7BF2" w14:textId="77777777" w:rsidR="004C37B9" w:rsidRDefault="004B0C60">
            <w:r>
              <w:lastRenderedPageBreak/>
              <w:t>#define U8_GET_ABSOLUTE_VALUE_FROM_S8(value) (((value)&lt;((sint8)(0)))?((uint8)-(value)):((uint8)(value)) /* PRQA S 3491 */)</w:t>
            </w:r>
          </w:p>
        </w:tc>
      </w:tr>
      <w:tr w:rsidR="004C37B9" w14:paraId="54C9F63E" w14:textId="77777777" w:rsidTr="004C37B9">
        <w:tc>
          <w:tcPr>
            <w:tcW w:w="10065" w:type="dxa"/>
            <w:gridSpan w:val="2"/>
            <w:shd w:val="clear" w:color="auto" w:fill="000080"/>
          </w:tcPr>
          <w:p w14:paraId="43E8CB3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5E6F656" w14:textId="77777777" w:rsidTr="004C37B9">
        <w:tc>
          <w:tcPr>
            <w:tcW w:w="10065" w:type="dxa"/>
            <w:gridSpan w:val="2"/>
          </w:tcPr>
          <w:p w14:paraId="62F897DD" w14:textId="77777777" w:rsidR="004C37B9" w:rsidRDefault="004B0C60">
            <w:r>
              <w:t>NA</w:t>
            </w:r>
          </w:p>
        </w:tc>
      </w:tr>
    </w:tbl>
    <w:p w14:paraId="38854784" w14:textId="77777777" w:rsidR="004C37B9" w:rsidRDefault="004B0C60">
      <w:pPr>
        <w:pStyle w:val="Heading3"/>
      </w:pPr>
      <w:r>
        <w:t>DisableAllInterrupt()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1"/>
        <w:gridCol w:w="3324"/>
      </w:tblGrid>
      <w:tr w:rsidR="004C37B9" w14:paraId="6003F36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C15599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A1B9A87" w14:textId="77777777" w:rsidR="004C37B9" w:rsidRDefault="004B0C60">
            <w:r>
              <w:t>Value</w:t>
            </w:r>
          </w:p>
        </w:tc>
      </w:tr>
      <w:tr w:rsidR="004C37B9" w14:paraId="4666794B" w14:textId="77777777" w:rsidTr="004C37B9">
        <w:tc>
          <w:tcPr>
            <w:tcW w:w="6710" w:type="dxa"/>
          </w:tcPr>
          <w:p w14:paraId="129D7F67" w14:textId="77777777" w:rsidR="004C37B9" w:rsidRDefault="004B0C60">
            <w:r>
              <w:t>DisableAllInterrupt()</w:t>
            </w:r>
          </w:p>
        </w:tc>
        <w:tc>
          <w:tcPr>
            <w:tcW w:w="3355" w:type="dxa"/>
          </w:tcPr>
          <w:p w14:paraId="3F2D42BF" w14:textId="77777777" w:rsidR="004C37B9" w:rsidRDefault="004B0C60">
            <w:r>
              <w:t>() SuspendAllInterrupts()</w:t>
            </w:r>
          </w:p>
        </w:tc>
      </w:tr>
      <w:tr w:rsidR="004C37B9" w14:paraId="3DE4588F" w14:textId="77777777" w:rsidTr="004C37B9">
        <w:tc>
          <w:tcPr>
            <w:tcW w:w="10065" w:type="dxa"/>
            <w:gridSpan w:val="2"/>
            <w:shd w:val="clear" w:color="auto" w:fill="000080"/>
          </w:tcPr>
          <w:p w14:paraId="64481F44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F78DBF0" w14:textId="77777777" w:rsidTr="004C37B9">
        <w:tc>
          <w:tcPr>
            <w:tcW w:w="10065" w:type="dxa"/>
            <w:gridSpan w:val="2"/>
          </w:tcPr>
          <w:p w14:paraId="7C262C27" w14:textId="77777777" w:rsidR="004C37B9" w:rsidRDefault="004B0C60">
            <w:r>
              <w:t>#define DisableAllInterrupt() SuspendAllInterrupts()</w:t>
            </w:r>
          </w:p>
        </w:tc>
      </w:tr>
      <w:tr w:rsidR="004C37B9" w14:paraId="5026356C" w14:textId="77777777" w:rsidTr="004C37B9">
        <w:tc>
          <w:tcPr>
            <w:tcW w:w="10065" w:type="dxa"/>
            <w:gridSpan w:val="2"/>
            <w:shd w:val="clear" w:color="auto" w:fill="000080"/>
          </w:tcPr>
          <w:p w14:paraId="3A9A651F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040E186" w14:textId="77777777" w:rsidTr="004C37B9">
        <w:tc>
          <w:tcPr>
            <w:tcW w:w="10065" w:type="dxa"/>
            <w:gridSpan w:val="2"/>
          </w:tcPr>
          <w:p w14:paraId="64DC3DEF" w14:textId="77777777" w:rsidR="004C37B9" w:rsidRDefault="004B0C60">
            <w:r>
              <w:t>NA</w:t>
            </w:r>
          </w:p>
        </w:tc>
      </w:tr>
    </w:tbl>
    <w:p w14:paraId="0418BA82" w14:textId="77777777" w:rsidR="004C37B9" w:rsidRDefault="004B0C60">
      <w:pPr>
        <w:pStyle w:val="Heading3"/>
      </w:pPr>
      <w:r>
        <w:t>EnableAllInterrupt()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2"/>
        <w:gridCol w:w="3323"/>
      </w:tblGrid>
      <w:tr w:rsidR="004C37B9" w14:paraId="4D2C8FA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B7C53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C15034D" w14:textId="77777777" w:rsidR="004C37B9" w:rsidRDefault="004B0C60">
            <w:r>
              <w:t>Value</w:t>
            </w:r>
          </w:p>
        </w:tc>
      </w:tr>
      <w:tr w:rsidR="004C37B9" w14:paraId="1493A3ED" w14:textId="77777777" w:rsidTr="004C37B9">
        <w:tc>
          <w:tcPr>
            <w:tcW w:w="6710" w:type="dxa"/>
          </w:tcPr>
          <w:p w14:paraId="418F6B5B" w14:textId="77777777" w:rsidR="004C37B9" w:rsidRDefault="004B0C60">
            <w:r>
              <w:t>EnableAllInterrupt()</w:t>
            </w:r>
          </w:p>
        </w:tc>
        <w:tc>
          <w:tcPr>
            <w:tcW w:w="3355" w:type="dxa"/>
          </w:tcPr>
          <w:p w14:paraId="361667AA" w14:textId="77777777" w:rsidR="004C37B9" w:rsidRDefault="004B0C60">
            <w:r>
              <w:t>() ResumeAllInterrupts()</w:t>
            </w:r>
          </w:p>
        </w:tc>
      </w:tr>
      <w:tr w:rsidR="004C37B9" w14:paraId="68C7E6ED" w14:textId="77777777" w:rsidTr="004C37B9">
        <w:tc>
          <w:tcPr>
            <w:tcW w:w="10065" w:type="dxa"/>
            <w:gridSpan w:val="2"/>
            <w:shd w:val="clear" w:color="auto" w:fill="000080"/>
          </w:tcPr>
          <w:p w14:paraId="7F04734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E99D91E" w14:textId="77777777" w:rsidTr="004C37B9">
        <w:tc>
          <w:tcPr>
            <w:tcW w:w="10065" w:type="dxa"/>
            <w:gridSpan w:val="2"/>
          </w:tcPr>
          <w:p w14:paraId="57F2F47A" w14:textId="77777777" w:rsidR="004C37B9" w:rsidRDefault="004B0C60">
            <w:r>
              <w:t>#define EnableAllInterrupt() ResumeAllInterrupts()</w:t>
            </w:r>
          </w:p>
        </w:tc>
      </w:tr>
      <w:tr w:rsidR="004C37B9" w14:paraId="050B0E68" w14:textId="77777777" w:rsidTr="004C37B9">
        <w:tc>
          <w:tcPr>
            <w:tcW w:w="10065" w:type="dxa"/>
            <w:gridSpan w:val="2"/>
            <w:shd w:val="clear" w:color="auto" w:fill="000080"/>
          </w:tcPr>
          <w:p w14:paraId="0F2B23D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92E6D87" w14:textId="77777777" w:rsidTr="004C37B9">
        <w:tc>
          <w:tcPr>
            <w:tcW w:w="10065" w:type="dxa"/>
            <w:gridSpan w:val="2"/>
          </w:tcPr>
          <w:p w14:paraId="143465B4" w14:textId="77777777" w:rsidR="004C37B9" w:rsidRDefault="004B0C60">
            <w:r>
              <w:t>NA</w:t>
            </w:r>
          </w:p>
        </w:tc>
      </w:tr>
    </w:tbl>
    <w:p w14:paraId="452CA44B" w14:textId="77777777" w:rsidR="004C37B9" w:rsidRDefault="004B0C60">
      <w:pPr>
        <w:pStyle w:val="Heading3"/>
      </w:pPr>
      <w:r>
        <w:t>MCU_TYPE_S32K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4C37B9" w14:paraId="5B03170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CA7995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4B1FB51" w14:textId="77777777" w:rsidR="004C37B9" w:rsidRDefault="004B0C60">
            <w:r>
              <w:t>Value</w:t>
            </w:r>
          </w:p>
        </w:tc>
      </w:tr>
      <w:tr w:rsidR="004C37B9" w14:paraId="1E818F8C" w14:textId="77777777" w:rsidTr="004C37B9">
        <w:tc>
          <w:tcPr>
            <w:tcW w:w="6710" w:type="dxa"/>
          </w:tcPr>
          <w:p w14:paraId="209882FA" w14:textId="77777777" w:rsidR="004C37B9" w:rsidRDefault="004B0C60">
            <w:r>
              <w:t>MCU_TYPE_S32K</w:t>
            </w:r>
          </w:p>
        </w:tc>
        <w:tc>
          <w:tcPr>
            <w:tcW w:w="3355" w:type="dxa"/>
          </w:tcPr>
          <w:p w14:paraId="15E57336" w14:textId="77777777" w:rsidR="004C37B9" w:rsidRDefault="004B0C60">
            <w:r>
              <w:t>NA</w:t>
            </w:r>
          </w:p>
        </w:tc>
      </w:tr>
      <w:tr w:rsidR="004C37B9" w14:paraId="44F9E96F" w14:textId="77777777" w:rsidTr="004C37B9">
        <w:tc>
          <w:tcPr>
            <w:tcW w:w="10065" w:type="dxa"/>
            <w:gridSpan w:val="2"/>
            <w:shd w:val="clear" w:color="auto" w:fill="000080"/>
          </w:tcPr>
          <w:p w14:paraId="6B6CB8C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78A819E" w14:textId="77777777" w:rsidTr="004C37B9">
        <w:tc>
          <w:tcPr>
            <w:tcW w:w="10065" w:type="dxa"/>
            <w:gridSpan w:val="2"/>
          </w:tcPr>
          <w:p w14:paraId="427D2F40" w14:textId="77777777" w:rsidR="004C37B9" w:rsidRDefault="004B0C60">
            <w:r>
              <w:t>#define MCU_TYPE_S32K</w:t>
            </w:r>
          </w:p>
        </w:tc>
      </w:tr>
      <w:tr w:rsidR="004C37B9" w14:paraId="1E30978B" w14:textId="77777777" w:rsidTr="004C37B9">
        <w:tc>
          <w:tcPr>
            <w:tcW w:w="10065" w:type="dxa"/>
            <w:gridSpan w:val="2"/>
            <w:shd w:val="clear" w:color="auto" w:fill="000080"/>
          </w:tcPr>
          <w:p w14:paraId="779B5C4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F33A34D" w14:textId="77777777" w:rsidTr="004C37B9">
        <w:tc>
          <w:tcPr>
            <w:tcW w:w="10065" w:type="dxa"/>
            <w:gridSpan w:val="2"/>
          </w:tcPr>
          <w:p w14:paraId="4932715C" w14:textId="77777777" w:rsidR="004C37B9" w:rsidRDefault="004B0C60">
            <w:r>
              <w:t>NA</w:t>
            </w:r>
          </w:p>
        </w:tc>
      </w:tr>
    </w:tbl>
    <w:p w14:paraId="6B0C8262" w14:textId="77777777" w:rsidR="004C37B9" w:rsidRDefault="004B0C60">
      <w:pPr>
        <w:pStyle w:val="Heading3"/>
      </w:pPr>
      <w:r>
        <w:t>APP_START_ADDR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6CA09F8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F2D96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48AD1D4" w14:textId="77777777" w:rsidR="004C37B9" w:rsidRDefault="004B0C60">
            <w:r>
              <w:t>Value</w:t>
            </w:r>
          </w:p>
        </w:tc>
      </w:tr>
      <w:tr w:rsidR="004C37B9" w14:paraId="4F7D5413" w14:textId="77777777" w:rsidTr="004C37B9">
        <w:tc>
          <w:tcPr>
            <w:tcW w:w="6710" w:type="dxa"/>
          </w:tcPr>
          <w:p w14:paraId="69162037" w14:textId="77777777" w:rsidR="004C37B9" w:rsidRDefault="004B0C60">
            <w:r>
              <w:t>APP_START_ADDR</w:t>
            </w:r>
          </w:p>
        </w:tc>
        <w:tc>
          <w:tcPr>
            <w:tcW w:w="3355" w:type="dxa"/>
          </w:tcPr>
          <w:p w14:paraId="10DED425" w14:textId="77777777" w:rsidR="004C37B9" w:rsidRDefault="004B0C60">
            <w:r>
              <w:t>((uint8) 0x00020004)</w:t>
            </w:r>
          </w:p>
        </w:tc>
      </w:tr>
      <w:tr w:rsidR="004C37B9" w14:paraId="62E74F58" w14:textId="77777777" w:rsidTr="004C37B9">
        <w:tc>
          <w:tcPr>
            <w:tcW w:w="10065" w:type="dxa"/>
            <w:gridSpan w:val="2"/>
            <w:shd w:val="clear" w:color="auto" w:fill="000080"/>
          </w:tcPr>
          <w:p w14:paraId="160F456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445250E" w14:textId="77777777" w:rsidTr="004C37B9">
        <w:tc>
          <w:tcPr>
            <w:tcW w:w="10065" w:type="dxa"/>
            <w:gridSpan w:val="2"/>
          </w:tcPr>
          <w:p w14:paraId="5EDBE09F" w14:textId="77777777" w:rsidR="004C37B9" w:rsidRDefault="004B0C60">
            <w:r>
              <w:t>#define APP_START_ADDR ((uint8) 0x00020004)</w:t>
            </w:r>
          </w:p>
        </w:tc>
      </w:tr>
      <w:tr w:rsidR="004C37B9" w14:paraId="57146490" w14:textId="77777777" w:rsidTr="004C37B9">
        <w:tc>
          <w:tcPr>
            <w:tcW w:w="10065" w:type="dxa"/>
            <w:gridSpan w:val="2"/>
            <w:shd w:val="clear" w:color="auto" w:fill="000080"/>
          </w:tcPr>
          <w:p w14:paraId="5BAB562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014B1EC" w14:textId="77777777" w:rsidTr="004C37B9">
        <w:tc>
          <w:tcPr>
            <w:tcW w:w="10065" w:type="dxa"/>
            <w:gridSpan w:val="2"/>
          </w:tcPr>
          <w:p w14:paraId="4462DF13" w14:textId="12EE237F" w:rsidR="004C37B9" w:rsidRDefault="00CC2435">
            <w:r>
              <w:t xml:space="preserve">bootloader updater </w:t>
            </w:r>
            <w:r w:rsidR="004B0C60">
              <w:t>address.</w:t>
            </w:r>
          </w:p>
        </w:tc>
      </w:tr>
    </w:tbl>
    <w:p w14:paraId="54FA724A" w14:textId="77777777" w:rsidR="004C37B9" w:rsidRDefault="004B0C60">
      <w:pPr>
        <w:pStyle w:val="Heading3"/>
      </w:pPr>
      <w:r>
        <w:t>BOOTLOADER_ADDR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3B1138F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6FF6CA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FF73DF9" w14:textId="77777777" w:rsidR="004C37B9" w:rsidRDefault="004B0C60">
            <w:r>
              <w:t>Value</w:t>
            </w:r>
          </w:p>
        </w:tc>
      </w:tr>
      <w:tr w:rsidR="004C37B9" w14:paraId="389944EA" w14:textId="77777777" w:rsidTr="004C37B9">
        <w:tc>
          <w:tcPr>
            <w:tcW w:w="6710" w:type="dxa"/>
          </w:tcPr>
          <w:p w14:paraId="1EC469AD" w14:textId="77777777" w:rsidR="004C37B9" w:rsidRDefault="004B0C60">
            <w:r>
              <w:t>BOOTLOADER_ADDR</w:t>
            </w:r>
          </w:p>
        </w:tc>
        <w:tc>
          <w:tcPr>
            <w:tcW w:w="3355" w:type="dxa"/>
          </w:tcPr>
          <w:p w14:paraId="7016DFEC" w14:textId="77777777" w:rsidR="004C37B9" w:rsidRDefault="004B0C60">
            <w:r>
              <w:t>((uint8) 0x00001004)</w:t>
            </w:r>
          </w:p>
        </w:tc>
      </w:tr>
      <w:tr w:rsidR="004C37B9" w14:paraId="6B070612" w14:textId="77777777" w:rsidTr="004C37B9">
        <w:tc>
          <w:tcPr>
            <w:tcW w:w="10065" w:type="dxa"/>
            <w:gridSpan w:val="2"/>
            <w:shd w:val="clear" w:color="auto" w:fill="000080"/>
          </w:tcPr>
          <w:p w14:paraId="6AF5994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5DEAEE8" w14:textId="77777777" w:rsidTr="004C37B9">
        <w:tc>
          <w:tcPr>
            <w:tcW w:w="10065" w:type="dxa"/>
            <w:gridSpan w:val="2"/>
          </w:tcPr>
          <w:p w14:paraId="0780DE59" w14:textId="77777777" w:rsidR="004C37B9" w:rsidRDefault="004B0C60">
            <w:r>
              <w:t>#define BOOTLOADER_ADDR ((uint8) 0x00001004)</w:t>
            </w:r>
          </w:p>
        </w:tc>
      </w:tr>
      <w:tr w:rsidR="004C37B9" w14:paraId="549C72DD" w14:textId="77777777" w:rsidTr="004C37B9">
        <w:tc>
          <w:tcPr>
            <w:tcW w:w="10065" w:type="dxa"/>
            <w:gridSpan w:val="2"/>
            <w:shd w:val="clear" w:color="auto" w:fill="000080"/>
          </w:tcPr>
          <w:p w14:paraId="7AE8EB6B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A43BAEB" w14:textId="77777777" w:rsidTr="004C37B9">
        <w:tc>
          <w:tcPr>
            <w:tcW w:w="10065" w:type="dxa"/>
            <w:gridSpan w:val="2"/>
          </w:tcPr>
          <w:p w14:paraId="10EF6008" w14:textId="77777777" w:rsidR="004C37B9" w:rsidRDefault="004B0C60">
            <w:r>
              <w:t>Bootloader address.</w:t>
            </w:r>
          </w:p>
        </w:tc>
      </w:tr>
    </w:tbl>
    <w:p w14:paraId="2366A310" w14:textId="77777777" w:rsidR="004C37B9" w:rsidRDefault="004B0C60">
      <w:pPr>
        <w:pStyle w:val="Heading3"/>
      </w:pPr>
      <w:r>
        <w:t>BTL_ADDR_FLAG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7"/>
        <w:gridCol w:w="3298"/>
      </w:tblGrid>
      <w:tr w:rsidR="004C37B9" w14:paraId="3D99FB4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38A608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EA6BC7D" w14:textId="77777777" w:rsidR="004C37B9" w:rsidRDefault="004B0C60">
            <w:r>
              <w:t>Value</w:t>
            </w:r>
          </w:p>
        </w:tc>
      </w:tr>
      <w:tr w:rsidR="004C37B9" w14:paraId="62595835" w14:textId="77777777" w:rsidTr="004C37B9">
        <w:tc>
          <w:tcPr>
            <w:tcW w:w="6710" w:type="dxa"/>
          </w:tcPr>
          <w:p w14:paraId="5748990B" w14:textId="77777777" w:rsidR="004C37B9" w:rsidRDefault="004B0C60">
            <w:r>
              <w:t>BTL_ADDR_FLAG</w:t>
            </w:r>
          </w:p>
        </w:tc>
        <w:tc>
          <w:tcPr>
            <w:tcW w:w="3355" w:type="dxa"/>
          </w:tcPr>
          <w:p w14:paraId="17243030" w14:textId="77777777" w:rsidR="004C37B9" w:rsidRDefault="004B0C60">
            <w:r>
              <w:t>((uint8) 0x1FFF0u )</w:t>
            </w:r>
          </w:p>
        </w:tc>
      </w:tr>
      <w:tr w:rsidR="004C37B9" w14:paraId="62592DCA" w14:textId="77777777" w:rsidTr="004C37B9">
        <w:tc>
          <w:tcPr>
            <w:tcW w:w="10065" w:type="dxa"/>
            <w:gridSpan w:val="2"/>
            <w:shd w:val="clear" w:color="auto" w:fill="000080"/>
          </w:tcPr>
          <w:p w14:paraId="1899E0FE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251CBFA" w14:textId="77777777" w:rsidTr="004C37B9">
        <w:tc>
          <w:tcPr>
            <w:tcW w:w="10065" w:type="dxa"/>
            <w:gridSpan w:val="2"/>
          </w:tcPr>
          <w:p w14:paraId="123E7D18" w14:textId="77777777" w:rsidR="004C37B9" w:rsidRDefault="004B0C60">
            <w:r>
              <w:t>#define BTL_ADDR_FLAG ((uint8) 0x1FFF0u )</w:t>
            </w:r>
          </w:p>
        </w:tc>
      </w:tr>
      <w:tr w:rsidR="004C37B9" w14:paraId="18AD79E6" w14:textId="77777777" w:rsidTr="004C37B9">
        <w:tc>
          <w:tcPr>
            <w:tcW w:w="10065" w:type="dxa"/>
            <w:gridSpan w:val="2"/>
            <w:shd w:val="clear" w:color="auto" w:fill="000080"/>
          </w:tcPr>
          <w:p w14:paraId="170AE986" w14:textId="77777777" w:rsidR="004C37B9" w:rsidRDefault="004B0C60">
            <w:r>
              <w:rPr>
                <w:b/>
              </w:rPr>
              <w:lastRenderedPageBreak/>
              <w:t>Description</w:t>
            </w:r>
          </w:p>
        </w:tc>
      </w:tr>
      <w:tr w:rsidR="004C37B9" w14:paraId="36A292FE" w14:textId="77777777" w:rsidTr="004C37B9">
        <w:tc>
          <w:tcPr>
            <w:tcW w:w="10065" w:type="dxa"/>
            <w:gridSpan w:val="2"/>
          </w:tcPr>
          <w:p w14:paraId="522A2A38" w14:textId="77777777" w:rsidR="004C37B9" w:rsidRDefault="004B0C60">
            <w:r>
              <w:t>NA</w:t>
            </w:r>
          </w:p>
        </w:tc>
      </w:tr>
    </w:tbl>
    <w:p w14:paraId="15EDDC4A" w14:textId="77777777" w:rsidR="004C37B9" w:rsidRDefault="004B0C60">
      <w:pPr>
        <w:pStyle w:val="Heading3"/>
      </w:pPr>
      <w:r>
        <w:t>BASE_DBG_ENABLE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21A507B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128B75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20E1769" w14:textId="77777777" w:rsidR="004C37B9" w:rsidRDefault="004B0C60">
            <w:r>
              <w:t>Value</w:t>
            </w:r>
          </w:p>
        </w:tc>
      </w:tr>
      <w:tr w:rsidR="004C37B9" w14:paraId="0E3E91BF" w14:textId="77777777" w:rsidTr="004C37B9">
        <w:tc>
          <w:tcPr>
            <w:tcW w:w="6710" w:type="dxa"/>
          </w:tcPr>
          <w:p w14:paraId="5324BE2F" w14:textId="77777777" w:rsidR="004C37B9" w:rsidRDefault="004B0C60">
            <w:r>
              <w:t>BASE_DBG_ENABLE</w:t>
            </w:r>
          </w:p>
        </w:tc>
        <w:tc>
          <w:tcPr>
            <w:tcW w:w="3355" w:type="dxa"/>
          </w:tcPr>
          <w:p w14:paraId="43A0E358" w14:textId="77777777" w:rsidR="004C37B9" w:rsidRDefault="004B0C60">
            <w:r>
              <w:t xml:space="preserve"> STD_OFF</w:t>
            </w:r>
          </w:p>
        </w:tc>
      </w:tr>
      <w:tr w:rsidR="004C37B9" w14:paraId="299AFDB1" w14:textId="77777777" w:rsidTr="004C37B9">
        <w:tc>
          <w:tcPr>
            <w:tcW w:w="10065" w:type="dxa"/>
            <w:gridSpan w:val="2"/>
            <w:shd w:val="clear" w:color="auto" w:fill="000080"/>
          </w:tcPr>
          <w:p w14:paraId="1169F9A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A8CE217" w14:textId="77777777" w:rsidTr="004C37B9">
        <w:tc>
          <w:tcPr>
            <w:tcW w:w="10065" w:type="dxa"/>
            <w:gridSpan w:val="2"/>
          </w:tcPr>
          <w:p w14:paraId="3A034578" w14:textId="77777777" w:rsidR="004C37B9" w:rsidRDefault="004B0C60">
            <w:r>
              <w:t>#define BASE_DBG_ENABLE STD_OFF</w:t>
            </w:r>
          </w:p>
        </w:tc>
      </w:tr>
      <w:tr w:rsidR="004C37B9" w14:paraId="60726F5E" w14:textId="77777777" w:rsidTr="004C37B9">
        <w:tc>
          <w:tcPr>
            <w:tcW w:w="10065" w:type="dxa"/>
            <w:gridSpan w:val="2"/>
            <w:shd w:val="clear" w:color="auto" w:fill="000080"/>
          </w:tcPr>
          <w:p w14:paraId="79CA497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B052CC9" w14:textId="77777777" w:rsidTr="004C37B9">
        <w:tc>
          <w:tcPr>
            <w:tcW w:w="10065" w:type="dxa"/>
            <w:gridSpan w:val="2"/>
          </w:tcPr>
          <w:p w14:paraId="21274816" w14:textId="312A9C59" w:rsidR="004C37B9" w:rsidRDefault="004277AE">
            <w:r w:rsidRPr="004277AE">
              <w:t>Bootloader flag address.</w:t>
            </w:r>
          </w:p>
        </w:tc>
      </w:tr>
    </w:tbl>
    <w:p w14:paraId="10940F16" w14:textId="77777777" w:rsidR="004C37B9" w:rsidRDefault="004B0C60">
      <w:pPr>
        <w:pStyle w:val="Heading3"/>
      </w:pPr>
      <w:r>
        <w:t>CPU_BIT_ORDER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3"/>
        <w:gridCol w:w="3302"/>
      </w:tblGrid>
      <w:tr w:rsidR="004C37B9" w14:paraId="524CF4C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B13806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631DF36" w14:textId="77777777" w:rsidR="004C37B9" w:rsidRDefault="004B0C60">
            <w:r>
              <w:t>Value</w:t>
            </w:r>
          </w:p>
        </w:tc>
      </w:tr>
      <w:tr w:rsidR="004C37B9" w14:paraId="1649AAC6" w14:textId="77777777" w:rsidTr="004C37B9">
        <w:tc>
          <w:tcPr>
            <w:tcW w:w="6710" w:type="dxa"/>
          </w:tcPr>
          <w:p w14:paraId="6D567DA8" w14:textId="77777777" w:rsidR="004C37B9" w:rsidRDefault="004B0C60">
            <w:r>
              <w:t>CPU_BIT_ORDER</w:t>
            </w:r>
          </w:p>
        </w:tc>
        <w:tc>
          <w:tcPr>
            <w:tcW w:w="3355" w:type="dxa"/>
          </w:tcPr>
          <w:p w14:paraId="2A1F854D" w14:textId="77777777" w:rsidR="004C37B9" w:rsidRDefault="004B0C60">
            <w:r>
              <w:t xml:space="preserve"> LSB_FIRST</w:t>
            </w:r>
          </w:p>
        </w:tc>
      </w:tr>
      <w:tr w:rsidR="004C37B9" w14:paraId="7E85A6D5" w14:textId="77777777" w:rsidTr="004C37B9">
        <w:tc>
          <w:tcPr>
            <w:tcW w:w="10065" w:type="dxa"/>
            <w:gridSpan w:val="2"/>
            <w:shd w:val="clear" w:color="auto" w:fill="000080"/>
          </w:tcPr>
          <w:p w14:paraId="2329329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40FE138" w14:textId="77777777" w:rsidTr="004C37B9">
        <w:tc>
          <w:tcPr>
            <w:tcW w:w="10065" w:type="dxa"/>
            <w:gridSpan w:val="2"/>
          </w:tcPr>
          <w:p w14:paraId="685E487D" w14:textId="77777777" w:rsidR="004C37B9" w:rsidRDefault="004B0C60">
            <w:r>
              <w:t>#define CPU_BIT_ORDER LSB_FIRST</w:t>
            </w:r>
          </w:p>
        </w:tc>
      </w:tr>
      <w:tr w:rsidR="004C37B9" w14:paraId="5BAEEFA4" w14:textId="77777777" w:rsidTr="004C37B9">
        <w:tc>
          <w:tcPr>
            <w:tcW w:w="10065" w:type="dxa"/>
            <w:gridSpan w:val="2"/>
            <w:shd w:val="clear" w:color="auto" w:fill="000080"/>
          </w:tcPr>
          <w:p w14:paraId="703FD3D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BE940EF" w14:textId="77777777" w:rsidTr="004C37B9">
        <w:tc>
          <w:tcPr>
            <w:tcW w:w="10065" w:type="dxa"/>
            <w:gridSpan w:val="2"/>
          </w:tcPr>
          <w:p w14:paraId="612C4F40" w14:textId="77777777" w:rsidR="004C37B9" w:rsidRDefault="004B0C60">
            <w:r>
              <w:t>NA</w:t>
            </w:r>
          </w:p>
        </w:tc>
      </w:tr>
    </w:tbl>
    <w:p w14:paraId="3E6D063D" w14:textId="77777777" w:rsidR="004C37B9" w:rsidRDefault="004B0C60">
      <w:pPr>
        <w:pStyle w:val="Heading3"/>
      </w:pPr>
      <w:r>
        <w:t>CPU_BYTE_ORDER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3317"/>
      </w:tblGrid>
      <w:tr w:rsidR="004C37B9" w14:paraId="33BA5595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951DE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EA965FD" w14:textId="77777777" w:rsidR="004C37B9" w:rsidRDefault="004B0C60">
            <w:r>
              <w:t>Value</w:t>
            </w:r>
          </w:p>
        </w:tc>
      </w:tr>
      <w:tr w:rsidR="004C37B9" w14:paraId="62452EFF" w14:textId="77777777" w:rsidTr="004C37B9">
        <w:tc>
          <w:tcPr>
            <w:tcW w:w="6710" w:type="dxa"/>
          </w:tcPr>
          <w:p w14:paraId="0E71F13A" w14:textId="77777777" w:rsidR="004C37B9" w:rsidRDefault="004B0C60">
            <w:r>
              <w:t>CPU_BYTE_ORDER</w:t>
            </w:r>
          </w:p>
        </w:tc>
        <w:tc>
          <w:tcPr>
            <w:tcW w:w="3355" w:type="dxa"/>
          </w:tcPr>
          <w:p w14:paraId="443FE51C" w14:textId="77777777" w:rsidR="004C37B9" w:rsidRDefault="004B0C60">
            <w:r>
              <w:t xml:space="preserve"> LOW_BYTE_FIRST</w:t>
            </w:r>
          </w:p>
        </w:tc>
      </w:tr>
      <w:tr w:rsidR="004C37B9" w14:paraId="230A51AD" w14:textId="77777777" w:rsidTr="004C37B9">
        <w:tc>
          <w:tcPr>
            <w:tcW w:w="10065" w:type="dxa"/>
            <w:gridSpan w:val="2"/>
            <w:shd w:val="clear" w:color="auto" w:fill="000080"/>
          </w:tcPr>
          <w:p w14:paraId="1328E5F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8CA0125" w14:textId="77777777" w:rsidTr="004C37B9">
        <w:tc>
          <w:tcPr>
            <w:tcW w:w="10065" w:type="dxa"/>
            <w:gridSpan w:val="2"/>
          </w:tcPr>
          <w:p w14:paraId="5DEC2EBD" w14:textId="77777777" w:rsidR="004C37B9" w:rsidRDefault="004B0C60">
            <w:r>
              <w:t>#define CPU_BYTE_ORDER LOW_BYTE_FIRST</w:t>
            </w:r>
          </w:p>
        </w:tc>
      </w:tr>
      <w:tr w:rsidR="004C37B9" w14:paraId="348F10A8" w14:textId="77777777" w:rsidTr="004C37B9">
        <w:tc>
          <w:tcPr>
            <w:tcW w:w="10065" w:type="dxa"/>
            <w:gridSpan w:val="2"/>
            <w:shd w:val="clear" w:color="auto" w:fill="000080"/>
          </w:tcPr>
          <w:p w14:paraId="089AC54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E3FCF1D" w14:textId="77777777" w:rsidTr="004C37B9">
        <w:tc>
          <w:tcPr>
            <w:tcW w:w="10065" w:type="dxa"/>
            <w:gridSpan w:val="2"/>
          </w:tcPr>
          <w:p w14:paraId="6F7ECB07" w14:textId="77777777" w:rsidR="004C37B9" w:rsidRDefault="004B0C60">
            <w:r>
              <w:t>NA</w:t>
            </w:r>
          </w:p>
        </w:tc>
      </w:tr>
    </w:tbl>
    <w:p w14:paraId="20F98A3E" w14:textId="77777777" w:rsidR="004C37B9" w:rsidRDefault="004B0C60">
      <w:pPr>
        <w:pStyle w:val="Heading3"/>
      </w:pPr>
      <w:r>
        <w:t>CPU_TYPE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2"/>
        <w:gridCol w:w="3313"/>
      </w:tblGrid>
      <w:tr w:rsidR="004C37B9" w14:paraId="254FC421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03925F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B736753" w14:textId="77777777" w:rsidR="004C37B9" w:rsidRDefault="004B0C60">
            <w:r>
              <w:t>Value</w:t>
            </w:r>
          </w:p>
        </w:tc>
      </w:tr>
      <w:tr w:rsidR="004C37B9" w14:paraId="05B37D86" w14:textId="77777777" w:rsidTr="004C37B9">
        <w:tc>
          <w:tcPr>
            <w:tcW w:w="6710" w:type="dxa"/>
          </w:tcPr>
          <w:p w14:paraId="0023EBD3" w14:textId="77777777" w:rsidR="004C37B9" w:rsidRDefault="004B0C60">
            <w:r>
              <w:t>CPU_TYPE</w:t>
            </w:r>
          </w:p>
        </w:tc>
        <w:tc>
          <w:tcPr>
            <w:tcW w:w="3355" w:type="dxa"/>
          </w:tcPr>
          <w:p w14:paraId="7D1ABC37" w14:textId="77777777" w:rsidR="004C37B9" w:rsidRDefault="004B0C60">
            <w:r>
              <w:t xml:space="preserve"> CPU_TYPE_32</w:t>
            </w:r>
          </w:p>
        </w:tc>
      </w:tr>
      <w:tr w:rsidR="004C37B9" w14:paraId="168DBE6D" w14:textId="77777777" w:rsidTr="004C37B9">
        <w:tc>
          <w:tcPr>
            <w:tcW w:w="10065" w:type="dxa"/>
            <w:gridSpan w:val="2"/>
            <w:shd w:val="clear" w:color="auto" w:fill="000080"/>
          </w:tcPr>
          <w:p w14:paraId="51E342F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2EF01A3" w14:textId="77777777" w:rsidTr="004C37B9">
        <w:tc>
          <w:tcPr>
            <w:tcW w:w="10065" w:type="dxa"/>
            <w:gridSpan w:val="2"/>
          </w:tcPr>
          <w:p w14:paraId="56CF1F42" w14:textId="77777777" w:rsidR="004C37B9" w:rsidRDefault="004B0C60">
            <w:r>
              <w:t>#define CPU_TYPE CPU_TYPE_32</w:t>
            </w:r>
          </w:p>
        </w:tc>
      </w:tr>
      <w:tr w:rsidR="004C37B9" w14:paraId="650C0AC4" w14:textId="77777777" w:rsidTr="004C37B9">
        <w:tc>
          <w:tcPr>
            <w:tcW w:w="10065" w:type="dxa"/>
            <w:gridSpan w:val="2"/>
            <w:shd w:val="clear" w:color="auto" w:fill="000080"/>
          </w:tcPr>
          <w:p w14:paraId="061EC22E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2515162" w14:textId="77777777" w:rsidTr="004C37B9">
        <w:tc>
          <w:tcPr>
            <w:tcW w:w="10065" w:type="dxa"/>
            <w:gridSpan w:val="2"/>
          </w:tcPr>
          <w:p w14:paraId="1A05F9EA" w14:textId="77777777" w:rsidR="004C37B9" w:rsidRDefault="004B0C60">
            <w:r>
              <w:t>NA</w:t>
            </w:r>
          </w:p>
        </w:tc>
      </w:tr>
    </w:tbl>
    <w:p w14:paraId="34AC1277" w14:textId="77777777" w:rsidR="004C37B9" w:rsidRDefault="004B0C60">
      <w:pPr>
        <w:pStyle w:val="Heading3"/>
      </w:pPr>
      <w:r>
        <w:t>CPU_TYPE_16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60F7E988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4D2E6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3FB0B93" w14:textId="77777777" w:rsidR="004C37B9" w:rsidRDefault="004B0C60">
            <w:r>
              <w:t>Value</w:t>
            </w:r>
          </w:p>
        </w:tc>
      </w:tr>
      <w:tr w:rsidR="004C37B9" w14:paraId="3645E5F4" w14:textId="77777777" w:rsidTr="004C37B9">
        <w:tc>
          <w:tcPr>
            <w:tcW w:w="6710" w:type="dxa"/>
          </w:tcPr>
          <w:p w14:paraId="21C6EC29" w14:textId="77777777" w:rsidR="004C37B9" w:rsidRDefault="004B0C60">
            <w:r>
              <w:t>CPU_TYPE_16</w:t>
            </w:r>
          </w:p>
        </w:tc>
        <w:tc>
          <w:tcPr>
            <w:tcW w:w="3355" w:type="dxa"/>
          </w:tcPr>
          <w:p w14:paraId="675EADFE" w14:textId="77777777" w:rsidR="004C37B9" w:rsidRDefault="004B0C60">
            <w:r>
              <w:t xml:space="preserve"> 16U</w:t>
            </w:r>
          </w:p>
        </w:tc>
      </w:tr>
      <w:tr w:rsidR="004C37B9" w14:paraId="65307ECD" w14:textId="77777777" w:rsidTr="004C37B9">
        <w:tc>
          <w:tcPr>
            <w:tcW w:w="10065" w:type="dxa"/>
            <w:gridSpan w:val="2"/>
            <w:shd w:val="clear" w:color="auto" w:fill="000080"/>
          </w:tcPr>
          <w:p w14:paraId="3293A51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51076F5" w14:textId="77777777" w:rsidTr="004C37B9">
        <w:tc>
          <w:tcPr>
            <w:tcW w:w="10065" w:type="dxa"/>
            <w:gridSpan w:val="2"/>
          </w:tcPr>
          <w:p w14:paraId="107D6175" w14:textId="77777777" w:rsidR="004C37B9" w:rsidRDefault="004B0C60">
            <w:r>
              <w:t>#define CPU_TYPE_16 16U</w:t>
            </w:r>
          </w:p>
        </w:tc>
      </w:tr>
      <w:tr w:rsidR="004C37B9" w14:paraId="31ECADE7" w14:textId="77777777" w:rsidTr="004C37B9">
        <w:tc>
          <w:tcPr>
            <w:tcW w:w="10065" w:type="dxa"/>
            <w:gridSpan w:val="2"/>
            <w:shd w:val="clear" w:color="auto" w:fill="000080"/>
          </w:tcPr>
          <w:p w14:paraId="53B06A59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55D59A8" w14:textId="77777777" w:rsidTr="004C37B9">
        <w:tc>
          <w:tcPr>
            <w:tcW w:w="10065" w:type="dxa"/>
            <w:gridSpan w:val="2"/>
          </w:tcPr>
          <w:p w14:paraId="5FD83B07" w14:textId="77777777" w:rsidR="004C37B9" w:rsidRDefault="004B0C60">
            <w:r>
              <w:t>cpu identifier for 8-bit CPUs</w:t>
            </w:r>
          </w:p>
        </w:tc>
      </w:tr>
    </w:tbl>
    <w:p w14:paraId="69453AE6" w14:textId="77777777" w:rsidR="004C37B9" w:rsidRDefault="004B0C60">
      <w:pPr>
        <w:pStyle w:val="Heading3"/>
      </w:pPr>
      <w:r>
        <w:t>CPU_TYPE_32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15F165B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F18497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0F785213" w14:textId="77777777" w:rsidR="004C37B9" w:rsidRDefault="004B0C60">
            <w:r>
              <w:t>Value</w:t>
            </w:r>
          </w:p>
        </w:tc>
      </w:tr>
      <w:tr w:rsidR="004C37B9" w14:paraId="316EED10" w14:textId="77777777" w:rsidTr="004C37B9">
        <w:tc>
          <w:tcPr>
            <w:tcW w:w="6710" w:type="dxa"/>
          </w:tcPr>
          <w:p w14:paraId="68D8DE65" w14:textId="77777777" w:rsidR="004C37B9" w:rsidRDefault="004B0C60">
            <w:r>
              <w:t>CPU_TYPE_32</w:t>
            </w:r>
          </w:p>
        </w:tc>
        <w:tc>
          <w:tcPr>
            <w:tcW w:w="3355" w:type="dxa"/>
          </w:tcPr>
          <w:p w14:paraId="62D8C79E" w14:textId="77777777" w:rsidR="004C37B9" w:rsidRDefault="004B0C60">
            <w:r>
              <w:t xml:space="preserve"> 32U</w:t>
            </w:r>
          </w:p>
        </w:tc>
      </w:tr>
      <w:tr w:rsidR="004C37B9" w14:paraId="3A09BCA0" w14:textId="77777777" w:rsidTr="004C37B9">
        <w:tc>
          <w:tcPr>
            <w:tcW w:w="10065" w:type="dxa"/>
            <w:gridSpan w:val="2"/>
            <w:shd w:val="clear" w:color="auto" w:fill="000080"/>
          </w:tcPr>
          <w:p w14:paraId="07895189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571AB99" w14:textId="77777777" w:rsidTr="004C37B9">
        <w:tc>
          <w:tcPr>
            <w:tcW w:w="10065" w:type="dxa"/>
            <w:gridSpan w:val="2"/>
          </w:tcPr>
          <w:p w14:paraId="22962762" w14:textId="77777777" w:rsidR="004C37B9" w:rsidRDefault="004B0C60">
            <w:r>
              <w:t>#define CPU_TYPE_32 32U</w:t>
            </w:r>
          </w:p>
        </w:tc>
      </w:tr>
      <w:tr w:rsidR="004C37B9" w14:paraId="7F2CD77F" w14:textId="77777777" w:rsidTr="004C37B9">
        <w:tc>
          <w:tcPr>
            <w:tcW w:w="10065" w:type="dxa"/>
            <w:gridSpan w:val="2"/>
            <w:shd w:val="clear" w:color="auto" w:fill="000080"/>
          </w:tcPr>
          <w:p w14:paraId="24D0F3FC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23ED090" w14:textId="77777777" w:rsidTr="004C37B9">
        <w:tc>
          <w:tcPr>
            <w:tcW w:w="10065" w:type="dxa"/>
            <w:gridSpan w:val="2"/>
          </w:tcPr>
          <w:p w14:paraId="765411E1" w14:textId="77777777" w:rsidR="004C37B9" w:rsidRDefault="004B0C60">
            <w:r>
              <w:t>cpu identifier for 32-bit CPUs</w:t>
            </w:r>
          </w:p>
        </w:tc>
      </w:tr>
    </w:tbl>
    <w:p w14:paraId="0ED3E67A" w14:textId="77777777" w:rsidR="004C37B9" w:rsidRDefault="004B0C60">
      <w:pPr>
        <w:pStyle w:val="Heading3"/>
      </w:pPr>
      <w:r>
        <w:lastRenderedPageBreak/>
        <w:t>CPU_TYPE_64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4C37B9" w14:paraId="7AD1AA5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23D98B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0182F0C" w14:textId="77777777" w:rsidR="004C37B9" w:rsidRDefault="004B0C60">
            <w:r>
              <w:t>Value</w:t>
            </w:r>
          </w:p>
        </w:tc>
      </w:tr>
      <w:tr w:rsidR="004C37B9" w14:paraId="10F8A974" w14:textId="77777777" w:rsidTr="004C37B9">
        <w:tc>
          <w:tcPr>
            <w:tcW w:w="6710" w:type="dxa"/>
          </w:tcPr>
          <w:p w14:paraId="588184CE" w14:textId="77777777" w:rsidR="004C37B9" w:rsidRDefault="004B0C60">
            <w:r>
              <w:t>CPU_TYPE_64</w:t>
            </w:r>
          </w:p>
        </w:tc>
        <w:tc>
          <w:tcPr>
            <w:tcW w:w="3355" w:type="dxa"/>
          </w:tcPr>
          <w:p w14:paraId="7BD0B690" w14:textId="77777777" w:rsidR="004C37B9" w:rsidRDefault="004B0C60">
            <w:r>
              <w:t xml:space="preserve"> 64U</w:t>
            </w:r>
          </w:p>
        </w:tc>
      </w:tr>
      <w:tr w:rsidR="004C37B9" w14:paraId="6A1DDD7C" w14:textId="77777777" w:rsidTr="004C37B9">
        <w:tc>
          <w:tcPr>
            <w:tcW w:w="10065" w:type="dxa"/>
            <w:gridSpan w:val="2"/>
            <w:shd w:val="clear" w:color="auto" w:fill="000080"/>
          </w:tcPr>
          <w:p w14:paraId="2E89736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243FD38" w14:textId="77777777" w:rsidTr="004C37B9">
        <w:tc>
          <w:tcPr>
            <w:tcW w:w="10065" w:type="dxa"/>
            <w:gridSpan w:val="2"/>
          </w:tcPr>
          <w:p w14:paraId="16C6C36D" w14:textId="77777777" w:rsidR="004C37B9" w:rsidRDefault="004B0C60">
            <w:r>
              <w:t>#define CPU_TYPE_64 64U</w:t>
            </w:r>
          </w:p>
        </w:tc>
      </w:tr>
      <w:tr w:rsidR="004C37B9" w14:paraId="37B96A43" w14:textId="77777777" w:rsidTr="004C37B9">
        <w:tc>
          <w:tcPr>
            <w:tcW w:w="10065" w:type="dxa"/>
            <w:gridSpan w:val="2"/>
            <w:shd w:val="clear" w:color="auto" w:fill="000080"/>
          </w:tcPr>
          <w:p w14:paraId="6556384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F2D25C1" w14:textId="77777777" w:rsidTr="004C37B9">
        <w:tc>
          <w:tcPr>
            <w:tcW w:w="10065" w:type="dxa"/>
            <w:gridSpan w:val="2"/>
          </w:tcPr>
          <w:p w14:paraId="5F2E52D9" w14:textId="77777777" w:rsidR="004C37B9" w:rsidRDefault="004B0C60">
            <w:r>
              <w:t>cpu identifier for 64-bit CPUs</w:t>
            </w:r>
          </w:p>
        </w:tc>
      </w:tr>
    </w:tbl>
    <w:p w14:paraId="520E0533" w14:textId="77777777" w:rsidR="004C37B9" w:rsidRDefault="004B0C60">
      <w:pPr>
        <w:pStyle w:val="Heading3"/>
      </w:pPr>
      <w:r>
        <w:t>CPU_TYPE_8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4C37B9" w14:paraId="388EE7C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EEA562E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EF92F0C" w14:textId="77777777" w:rsidR="004C37B9" w:rsidRDefault="004B0C60">
            <w:r>
              <w:t>Value</w:t>
            </w:r>
          </w:p>
        </w:tc>
      </w:tr>
      <w:tr w:rsidR="004C37B9" w14:paraId="6C60F99B" w14:textId="77777777" w:rsidTr="004C37B9">
        <w:tc>
          <w:tcPr>
            <w:tcW w:w="6710" w:type="dxa"/>
          </w:tcPr>
          <w:p w14:paraId="5D5F9AD5" w14:textId="77777777" w:rsidR="004C37B9" w:rsidRDefault="004B0C60">
            <w:r>
              <w:t>CPU_TYPE_8</w:t>
            </w:r>
          </w:p>
        </w:tc>
        <w:tc>
          <w:tcPr>
            <w:tcW w:w="3355" w:type="dxa"/>
          </w:tcPr>
          <w:p w14:paraId="37C3C4C8" w14:textId="77777777" w:rsidR="004C37B9" w:rsidRDefault="004B0C60">
            <w:r>
              <w:t xml:space="preserve"> 8U</w:t>
            </w:r>
          </w:p>
        </w:tc>
      </w:tr>
      <w:tr w:rsidR="004C37B9" w14:paraId="4C40448B" w14:textId="77777777" w:rsidTr="004C37B9">
        <w:tc>
          <w:tcPr>
            <w:tcW w:w="10065" w:type="dxa"/>
            <w:gridSpan w:val="2"/>
            <w:shd w:val="clear" w:color="auto" w:fill="000080"/>
          </w:tcPr>
          <w:p w14:paraId="5F549E0D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503D5B3" w14:textId="77777777" w:rsidTr="004C37B9">
        <w:tc>
          <w:tcPr>
            <w:tcW w:w="10065" w:type="dxa"/>
            <w:gridSpan w:val="2"/>
          </w:tcPr>
          <w:p w14:paraId="589270F2" w14:textId="77777777" w:rsidR="004C37B9" w:rsidRDefault="004B0C60">
            <w:r>
              <w:t>#define CPU_TYPE_8 8U</w:t>
            </w:r>
          </w:p>
        </w:tc>
      </w:tr>
      <w:tr w:rsidR="004C37B9" w14:paraId="05DF6ED3" w14:textId="77777777" w:rsidTr="004C37B9">
        <w:tc>
          <w:tcPr>
            <w:tcW w:w="10065" w:type="dxa"/>
            <w:gridSpan w:val="2"/>
            <w:shd w:val="clear" w:color="auto" w:fill="000080"/>
          </w:tcPr>
          <w:p w14:paraId="7F29E91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F73FD40" w14:textId="77777777" w:rsidTr="004C37B9">
        <w:tc>
          <w:tcPr>
            <w:tcW w:w="10065" w:type="dxa"/>
            <w:gridSpan w:val="2"/>
          </w:tcPr>
          <w:p w14:paraId="67AB3DF0" w14:textId="77777777" w:rsidR="004C37B9" w:rsidRDefault="004B0C60">
            <w:r>
              <w:t>cpu identifier for 8-bit CPUs</w:t>
            </w:r>
          </w:p>
        </w:tc>
      </w:tr>
    </w:tbl>
    <w:p w14:paraId="0FC74AA8" w14:textId="77777777" w:rsidR="004C37B9" w:rsidRDefault="004B0C60">
      <w:pPr>
        <w:pStyle w:val="Heading3"/>
      </w:pP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4C37B9" w14:paraId="11006C5C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B87D0AB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545D0E74" w14:textId="77777777" w:rsidR="004C37B9" w:rsidRDefault="004B0C60">
            <w:r>
              <w:t>Value</w:t>
            </w:r>
          </w:p>
        </w:tc>
      </w:tr>
      <w:tr w:rsidR="004C37B9" w14:paraId="4A0A34E0" w14:textId="77777777" w:rsidTr="004C37B9">
        <w:tc>
          <w:tcPr>
            <w:tcW w:w="6710" w:type="dxa"/>
          </w:tcPr>
          <w:p w14:paraId="5849AE55" w14:textId="77777777" w:rsidR="004C37B9" w:rsidRDefault="004B0C60">
            <w:r>
              <w:t>FALSE</w:t>
            </w:r>
          </w:p>
        </w:tc>
        <w:tc>
          <w:tcPr>
            <w:tcW w:w="3355" w:type="dxa"/>
          </w:tcPr>
          <w:p w14:paraId="1DB1D377" w14:textId="77777777" w:rsidR="004C37B9" w:rsidRDefault="004B0C60">
            <w:r>
              <w:t xml:space="preserve"> 0U</w:t>
            </w:r>
          </w:p>
        </w:tc>
      </w:tr>
      <w:tr w:rsidR="004C37B9" w14:paraId="57122D71" w14:textId="77777777" w:rsidTr="004C37B9">
        <w:tc>
          <w:tcPr>
            <w:tcW w:w="10065" w:type="dxa"/>
            <w:gridSpan w:val="2"/>
            <w:shd w:val="clear" w:color="auto" w:fill="000080"/>
          </w:tcPr>
          <w:p w14:paraId="049B5B82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E5120EE" w14:textId="77777777" w:rsidTr="004C37B9">
        <w:tc>
          <w:tcPr>
            <w:tcW w:w="10065" w:type="dxa"/>
            <w:gridSpan w:val="2"/>
          </w:tcPr>
          <w:p w14:paraId="6F663020" w14:textId="77777777" w:rsidR="004C37B9" w:rsidRDefault="004B0C60">
            <w:r>
              <w:t>#define FALSE 0U</w:t>
            </w:r>
          </w:p>
        </w:tc>
      </w:tr>
      <w:tr w:rsidR="004C37B9" w14:paraId="5F358B94" w14:textId="77777777" w:rsidTr="004C37B9">
        <w:tc>
          <w:tcPr>
            <w:tcW w:w="10065" w:type="dxa"/>
            <w:gridSpan w:val="2"/>
            <w:shd w:val="clear" w:color="auto" w:fill="000080"/>
          </w:tcPr>
          <w:p w14:paraId="4969141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8AA6D4F" w14:textId="77777777" w:rsidTr="004C37B9">
        <w:tc>
          <w:tcPr>
            <w:tcW w:w="10065" w:type="dxa"/>
            <w:gridSpan w:val="2"/>
          </w:tcPr>
          <w:p w14:paraId="24388DF3" w14:textId="77777777" w:rsidR="004C37B9" w:rsidRDefault="004B0C60">
            <w:r>
              <w:t>false value for boolean type</w:t>
            </w:r>
          </w:p>
        </w:tc>
      </w:tr>
    </w:tbl>
    <w:p w14:paraId="2D3034DC" w14:textId="77777777" w:rsidR="004C37B9" w:rsidRDefault="004B0C60">
      <w:pPr>
        <w:pStyle w:val="Heading3"/>
      </w:pPr>
      <w:r>
        <w:t>HIGH_BYTE_FIRST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4C37B9" w14:paraId="780A035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D68A880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23150268" w14:textId="77777777" w:rsidR="004C37B9" w:rsidRDefault="004B0C60">
            <w:r>
              <w:t>Value</w:t>
            </w:r>
          </w:p>
        </w:tc>
      </w:tr>
      <w:tr w:rsidR="004C37B9" w14:paraId="4BA00BF6" w14:textId="77777777" w:rsidTr="004C37B9">
        <w:tc>
          <w:tcPr>
            <w:tcW w:w="6710" w:type="dxa"/>
          </w:tcPr>
          <w:p w14:paraId="332EAC85" w14:textId="77777777" w:rsidR="004C37B9" w:rsidRDefault="004B0C60">
            <w:r>
              <w:t>HIGH_BYTE_FIRST</w:t>
            </w:r>
          </w:p>
        </w:tc>
        <w:tc>
          <w:tcPr>
            <w:tcW w:w="3355" w:type="dxa"/>
          </w:tcPr>
          <w:p w14:paraId="209D3FA9" w14:textId="77777777" w:rsidR="004C37B9" w:rsidRDefault="004B0C60">
            <w:r>
              <w:t xml:space="preserve"> 0U</w:t>
            </w:r>
          </w:p>
        </w:tc>
      </w:tr>
      <w:tr w:rsidR="004C37B9" w14:paraId="1D940438" w14:textId="77777777" w:rsidTr="004C37B9">
        <w:tc>
          <w:tcPr>
            <w:tcW w:w="10065" w:type="dxa"/>
            <w:gridSpan w:val="2"/>
            <w:shd w:val="clear" w:color="auto" w:fill="000080"/>
          </w:tcPr>
          <w:p w14:paraId="55F7C6D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039BFA7" w14:textId="77777777" w:rsidTr="004C37B9">
        <w:tc>
          <w:tcPr>
            <w:tcW w:w="10065" w:type="dxa"/>
            <w:gridSpan w:val="2"/>
          </w:tcPr>
          <w:p w14:paraId="52729137" w14:textId="77777777" w:rsidR="004C37B9" w:rsidRDefault="004B0C60">
            <w:r>
              <w:t>#define HIGH_BYTE_FIRST 0U</w:t>
            </w:r>
          </w:p>
        </w:tc>
      </w:tr>
      <w:tr w:rsidR="004C37B9" w14:paraId="7332954C" w14:textId="77777777" w:rsidTr="004C37B9">
        <w:tc>
          <w:tcPr>
            <w:tcW w:w="10065" w:type="dxa"/>
            <w:gridSpan w:val="2"/>
            <w:shd w:val="clear" w:color="auto" w:fill="000080"/>
          </w:tcPr>
          <w:p w14:paraId="127A26E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7946FC3" w14:textId="77777777" w:rsidTr="004C37B9">
        <w:tc>
          <w:tcPr>
            <w:tcW w:w="10065" w:type="dxa"/>
            <w:gridSpan w:val="2"/>
          </w:tcPr>
          <w:p w14:paraId="769685B5" w14:textId="77777777" w:rsidR="004C37B9" w:rsidRDefault="004B0C60">
            <w:r>
              <w:t>identifier for 'high byte first'</w:t>
            </w:r>
          </w:p>
        </w:tc>
      </w:tr>
    </w:tbl>
    <w:p w14:paraId="64903AD1" w14:textId="77777777" w:rsidR="004C37B9" w:rsidRDefault="004B0C60">
      <w:pPr>
        <w:pStyle w:val="Heading3"/>
      </w:pPr>
      <w:r>
        <w:t>LOW_BYTE_FIRST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290"/>
      </w:tblGrid>
      <w:tr w:rsidR="004C37B9" w14:paraId="3455F404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C2D5FDC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3C33F08" w14:textId="77777777" w:rsidR="004C37B9" w:rsidRDefault="004B0C60">
            <w:r>
              <w:t>Value</w:t>
            </w:r>
          </w:p>
        </w:tc>
      </w:tr>
      <w:tr w:rsidR="004C37B9" w14:paraId="4992FDE3" w14:textId="77777777" w:rsidTr="004C37B9">
        <w:tc>
          <w:tcPr>
            <w:tcW w:w="6710" w:type="dxa"/>
          </w:tcPr>
          <w:p w14:paraId="607F1CAF" w14:textId="77777777" w:rsidR="004C37B9" w:rsidRDefault="004B0C60">
            <w:r>
              <w:t>LOW_BYTE_FIRST</w:t>
            </w:r>
          </w:p>
        </w:tc>
        <w:tc>
          <w:tcPr>
            <w:tcW w:w="3355" w:type="dxa"/>
          </w:tcPr>
          <w:p w14:paraId="077C609C" w14:textId="77777777" w:rsidR="004C37B9" w:rsidRDefault="004B0C60">
            <w:r>
              <w:t xml:space="preserve"> 1U</w:t>
            </w:r>
          </w:p>
        </w:tc>
      </w:tr>
      <w:tr w:rsidR="004C37B9" w14:paraId="7E92127E" w14:textId="77777777" w:rsidTr="004C37B9">
        <w:tc>
          <w:tcPr>
            <w:tcW w:w="10065" w:type="dxa"/>
            <w:gridSpan w:val="2"/>
            <w:shd w:val="clear" w:color="auto" w:fill="000080"/>
          </w:tcPr>
          <w:p w14:paraId="2722D6AA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6F649D7" w14:textId="77777777" w:rsidTr="004C37B9">
        <w:tc>
          <w:tcPr>
            <w:tcW w:w="10065" w:type="dxa"/>
            <w:gridSpan w:val="2"/>
          </w:tcPr>
          <w:p w14:paraId="44DC6AB4" w14:textId="77777777" w:rsidR="004C37B9" w:rsidRDefault="004B0C60">
            <w:r>
              <w:t>#define LOW_BYTE_FIRST 1U</w:t>
            </w:r>
          </w:p>
        </w:tc>
      </w:tr>
      <w:tr w:rsidR="004C37B9" w14:paraId="3E6027D1" w14:textId="77777777" w:rsidTr="004C37B9">
        <w:tc>
          <w:tcPr>
            <w:tcW w:w="10065" w:type="dxa"/>
            <w:gridSpan w:val="2"/>
            <w:shd w:val="clear" w:color="auto" w:fill="000080"/>
          </w:tcPr>
          <w:p w14:paraId="417B9DC3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91AC0C8" w14:textId="77777777" w:rsidTr="004C37B9">
        <w:tc>
          <w:tcPr>
            <w:tcW w:w="10065" w:type="dxa"/>
            <w:gridSpan w:val="2"/>
          </w:tcPr>
          <w:p w14:paraId="09E45EF0" w14:textId="77777777" w:rsidR="004C37B9" w:rsidRDefault="004B0C60">
            <w:r>
              <w:t>cpu identifier for 8-bit CPUs</w:t>
            </w:r>
          </w:p>
        </w:tc>
      </w:tr>
    </w:tbl>
    <w:p w14:paraId="326276D9" w14:textId="77777777" w:rsidR="004C37B9" w:rsidRDefault="004B0C60">
      <w:pPr>
        <w:pStyle w:val="Heading3"/>
      </w:pPr>
      <w:r>
        <w:t>LSB_FIRST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463AB54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676338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FA3B3EE" w14:textId="77777777" w:rsidR="004C37B9" w:rsidRDefault="004B0C60">
            <w:r>
              <w:t>Value</w:t>
            </w:r>
          </w:p>
        </w:tc>
      </w:tr>
      <w:tr w:rsidR="004C37B9" w14:paraId="03D2F78C" w14:textId="77777777" w:rsidTr="004C37B9">
        <w:tc>
          <w:tcPr>
            <w:tcW w:w="6710" w:type="dxa"/>
          </w:tcPr>
          <w:p w14:paraId="5548924C" w14:textId="77777777" w:rsidR="004C37B9" w:rsidRDefault="004B0C60">
            <w:r>
              <w:t>LSB_FIRST</w:t>
            </w:r>
          </w:p>
        </w:tc>
        <w:tc>
          <w:tcPr>
            <w:tcW w:w="3355" w:type="dxa"/>
          </w:tcPr>
          <w:p w14:paraId="5C2147F9" w14:textId="77777777" w:rsidR="004C37B9" w:rsidRDefault="004B0C60">
            <w:r>
              <w:t xml:space="preserve"> 1U</w:t>
            </w:r>
          </w:p>
        </w:tc>
      </w:tr>
      <w:tr w:rsidR="004C37B9" w14:paraId="0184AA45" w14:textId="77777777" w:rsidTr="004C37B9">
        <w:tc>
          <w:tcPr>
            <w:tcW w:w="10065" w:type="dxa"/>
            <w:gridSpan w:val="2"/>
            <w:shd w:val="clear" w:color="auto" w:fill="000080"/>
          </w:tcPr>
          <w:p w14:paraId="4F6F726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569962D1" w14:textId="77777777" w:rsidTr="004C37B9">
        <w:tc>
          <w:tcPr>
            <w:tcW w:w="10065" w:type="dxa"/>
            <w:gridSpan w:val="2"/>
          </w:tcPr>
          <w:p w14:paraId="5984CC2B" w14:textId="77777777" w:rsidR="004C37B9" w:rsidRDefault="004B0C60">
            <w:r>
              <w:t>#define LSB_FIRST 1U</w:t>
            </w:r>
          </w:p>
        </w:tc>
      </w:tr>
      <w:tr w:rsidR="004C37B9" w14:paraId="615D0D83" w14:textId="77777777" w:rsidTr="004C37B9">
        <w:tc>
          <w:tcPr>
            <w:tcW w:w="10065" w:type="dxa"/>
            <w:gridSpan w:val="2"/>
            <w:shd w:val="clear" w:color="auto" w:fill="000080"/>
          </w:tcPr>
          <w:p w14:paraId="5570BF05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39A062E" w14:textId="77777777" w:rsidTr="004C37B9">
        <w:tc>
          <w:tcPr>
            <w:tcW w:w="10065" w:type="dxa"/>
            <w:gridSpan w:val="2"/>
          </w:tcPr>
          <w:p w14:paraId="49DC4D9B" w14:textId="77777777" w:rsidR="004C37B9" w:rsidRDefault="004B0C60">
            <w:r>
              <w:t>identifier for 'little endian'</w:t>
            </w:r>
          </w:p>
        </w:tc>
      </w:tr>
    </w:tbl>
    <w:p w14:paraId="66EBE880" w14:textId="77777777" w:rsidR="004C37B9" w:rsidRDefault="004B0C60">
      <w:pPr>
        <w:pStyle w:val="Heading3"/>
      </w:pPr>
      <w:r>
        <w:t>MSB_FIRST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4C37B9" w14:paraId="0BB5176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34375E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E0E0A7C" w14:textId="77777777" w:rsidR="004C37B9" w:rsidRDefault="004B0C60">
            <w:r>
              <w:t>Value</w:t>
            </w:r>
          </w:p>
        </w:tc>
      </w:tr>
      <w:tr w:rsidR="004C37B9" w14:paraId="7261261B" w14:textId="77777777" w:rsidTr="004C37B9">
        <w:tc>
          <w:tcPr>
            <w:tcW w:w="6710" w:type="dxa"/>
          </w:tcPr>
          <w:p w14:paraId="3D4FD1E4" w14:textId="77777777" w:rsidR="004C37B9" w:rsidRDefault="004B0C60">
            <w:r>
              <w:lastRenderedPageBreak/>
              <w:t>MSB_FIRST</w:t>
            </w:r>
          </w:p>
        </w:tc>
        <w:tc>
          <w:tcPr>
            <w:tcW w:w="3355" w:type="dxa"/>
          </w:tcPr>
          <w:p w14:paraId="3A33DAE4" w14:textId="77777777" w:rsidR="004C37B9" w:rsidRDefault="004B0C60">
            <w:r>
              <w:t xml:space="preserve"> 0U</w:t>
            </w:r>
          </w:p>
        </w:tc>
      </w:tr>
      <w:tr w:rsidR="004C37B9" w14:paraId="57504E5F" w14:textId="77777777" w:rsidTr="004C37B9">
        <w:tc>
          <w:tcPr>
            <w:tcW w:w="10065" w:type="dxa"/>
            <w:gridSpan w:val="2"/>
            <w:shd w:val="clear" w:color="auto" w:fill="000080"/>
          </w:tcPr>
          <w:p w14:paraId="13FFCC6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6FD3AA6" w14:textId="77777777" w:rsidTr="004C37B9">
        <w:tc>
          <w:tcPr>
            <w:tcW w:w="10065" w:type="dxa"/>
            <w:gridSpan w:val="2"/>
          </w:tcPr>
          <w:p w14:paraId="3EDB8800" w14:textId="77777777" w:rsidR="004C37B9" w:rsidRDefault="004B0C60">
            <w:r>
              <w:t>#define MSB_FIRST 0U</w:t>
            </w:r>
          </w:p>
        </w:tc>
      </w:tr>
      <w:tr w:rsidR="004C37B9" w14:paraId="444A442E" w14:textId="77777777" w:rsidTr="004C37B9">
        <w:tc>
          <w:tcPr>
            <w:tcW w:w="10065" w:type="dxa"/>
            <w:gridSpan w:val="2"/>
            <w:shd w:val="clear" w:color="auto" w:fill="000080"/>
          </w:tcPr>
          <w:p w14:paraId="3BBFB331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CA3CCCE" w14:textId="77777777" w:rsidTr="004C37B9">
        <w:tc>
          <w:tcPr>
            <w:tcW w:w="10065" w:type="dxa"/>
            <w:gridSpan w:val="2"/>
          </w:tcPr>
          <w:p w14:paraId="70266955" w14:textId="77777777" w:rsidR="004C37B9" w:rsidRDefault="004B0C60">
            <w:r>
              <w:t>identifier for 'high byte first'</w:t>
            </w:r>
          </w:p>
        </w:tc>
      </w:tr>
    </w:tbl>
    <w:p w14:paraId="02F4B61C" w14:textId="77777777" w:rsidR="004C37B9" w:rsidRDefault="004B0C60">
      <w:pPr>
        <w:pStyle w:val="Heading3"/>
      </w:pPr>
      <w:r>
        <w:t>PLATFORM_AR_RELEASE_MAJOR_VERSION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  <w:gridCol w:w="3248"/>
      </w:tblGrid>
      <w:tr w:rsidR="004C37B9" w14:paraId="5013CF3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0FAF74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6ED7E52" w14:textId="77777777" w:rsidR="004C37B9" w:rsidRDefault="004B0C60">
            <w:r>
              <w:t>Value</w:t>
            </w:r>
          </w:p>
        </w:tc>
      </w:tr>
      <w:tr w:rsidR="004C37B9" w14:paraId="22E40A3C" w14:textId="77777777" w:rsidTr="004C37B9">
        <w:tc>
          <w:tcPr>
            <w:tcW w:w="6710" w:type="dxa"/>
          </w:tcPr>
          <w:p w14:paraId="23028B37" w14:textId="77777777" w:rsidR="004C37B9" w:rsidRDefault="004B0C60">
            <w:r>
              <w:t>PLATFORM_AR_RELEASE_MAJOR_VERSION</w:t>
            </w:r>
          </w:p>
        </w:tc>
        <w:tc>
          <w:tcPr>
            <w:tcW w:w="3355" w:type="dxa"/>
          </w:tcPr>
          <w:p w14:paraId="33A382F7" w14:textId="77777777" w:rsidR="004C37B9" w:rsidRDefault="004B0C60">
            <w:r>
              <w:t xml:space="preserve"> 4U</w:t>
            </w:r>
          </w:p>
        </w:tc>
      </w:tr>
      <w:tr w:rsidR="004C37B9" w14:paraId="634A37F7" w14:textId="77777777" w:rsidTr="004C37B9">
        <w:tc>
          <w:tcPr>
            <w:tcW w:w="10065" w:type="dxa"/>
            <w:gridSpan w:val="2"/>
            <w:shd w:val="clear" w:color="auto" w:fill="000080"/>
          </w:tcPr>
          <w:p w14:paraId="216964B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1718B37" w14:textId="77777777" w:rsidTr="004C37B9">
        <w:tc>
          <w:tcPr>
            <w:tcW w:w="10065" w:type="dxa"/>
            <w:gridSpan w:val="2"/>
          </w:tcPr>
          <w:p w14:paraId="3151FD5C" w14:textId="77777777" w:rsidR="004C37B9" w:rsidRDefault="004B0C60">
            <w:r>
              <w:t>#define PLATFORM_AR_RELEASE_MAJOR_VERSION 4U</w:t>
            </w:r>
          </w:p>
        </w:tc>
      </w:tr>
      <w:tr w:rsidR="004C37B9" w14:paraId="69AC5A02" w14:textId="77777777" w:rsidTr="004C37B9">
        <w:tc>
          <w:tcPr>
            <w:tcW w:w="10065" w:type="dxa"/>
            <w:gridSpan w:val="2"/>
            <w:shd w:val="clear" w:color="auto" w:fill="000080"/>
          </w:tcPr>
          <w:p w14:paraId="6BF679D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428DDF1A" w14:textId="77777777" w:rsidTr="004C37B9">
        <w:tc>
          <w:tcPr>
            <w:tcW w:w="10065" w:type="dxa"/>
            <w:gridSpan w:val="2"/>
          </w:tcPr>
          <w:p w14:paraId="1405EE26" w14:textId="77777777" w:rsidR="004C37B9" w:rsidRDefault="004B0C60">
            <w:r>
              <w:t>AUTOSAR release major version.</w:t>
            </w:r>
          </w:p>
        </w:tc>
      </w:tr>
    </w:tbl>
    <w:p w14:paraId="57B4C43B" w14:textId="77777777" w:rsidR="004C37B9" w:rsidRDefault="004B0C60">
      <w:pPr>
        <w:pStyle w:val="Heading3"/>
      </w:pPr>
      <w:r>
        <w:t>PLATFORM_AR_RELEASE_MINOR_VERSION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6"/>
        <w:gridCol w:w="3249"/>
      </w:tblGrid>
      <w:tr w:rsidR="004C37B9" w14:paraId="2869344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CD8F8D4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ACEBE59" w14:textId="77777777" w:rsidR="004C37B9" w:rsidRDefault="004B0C60">
            <w:r>
              <w:t>Value</w:t>
            </w:r>
          </w:p>
        </w:tc>
      </w:tr>
      <w:tr w:rsidR="004C37B9" w14:paraId="365DD564" w14:textId="77777777" w:rsidTr="004C37B9">
        <w:tc>
          <w:tcPr>
            <w:tcW w:w="6710" w:type="dxa"/>
          </w:tcPr>
          <w:p w14:paraId="67082AE3" w14:textId="77777777" w:rsidR="004C37B9" w:rsidRDefault="004B0C60">
            <w:r>
              <w:t>PLATFORM_AR_RELEASE_MINOR_VERSION</w:t>
            </w:r>
          </w:p>
        </w:tc>
        <w:tc>
          <w:tcPr>
            <w:tcW w:w="3355" w:type="dxa"/>
          </w:tcPr>
          <w:p w14:paraId="3F623A28" w14:textId="77777777" w:rsidR="004C37B9" w:rsidRDefault="004B0C60">
            <w:r>
              <w:t xml:space="preserve"> 0U</w:t>
            </w:r>
          </w:p>
        </w:tc>
      </w:tr>
      <w:tr w:rsidR="004C37B9" w14:paraId="7676E313" w14:textId="77777777" w:rsidTr="004C37B9">
        <w:tc>
          <w:tcPr>
            <w:tcW w:w="10065" w:type="dxa"/>
            <w:gridSpan w:val="2"/>
            <w:shd w:val="clear" w:color="auto" w:fill="000080"/>
          </w:tcPr>
          <w:p w14:paraId="48D0346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6FC14FEF" w14:textId="77777777" w:rsidTr="004C37B9">
        <w:tc>
          <w:tcPr>
            <w:tcW w:w="10065" w:type="dxa"/>
            <w:gridSpan w:val="2"/>
          </w:tcPr>
          <w:p w14:paraId="49F24EAE" w14:textId="77777777" w:rsidR="004C37B9" w:rsidRDefault="004B0C60">
            <w:r>
              <w:t>#define PLATFORM_AR_RELEASE_MINOR_VERSION 0U</w:t>
            </w:r>
          </w:p>
        </w:tc>
      </w:tr>
      <w:tr w:rsidR="004C37B9" w14:paraId="2214F06D" w14:textId="77777777" w:rsidTr="004C37B9">
        <w:tc>
          <w:tcPr>
            <w:tcW w:w="10065" w:type="dxa"/>
            <w:gridSpan w:val="2"/>
            <w:shd w:val="clear" w:color="auto" w:fill="000080"/>
          </w:tcPr>
          <w:p w14:paraId="6624852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FD3CE90" w14:textId="77777777" w:rsidTr="004C37B9">
        <w:tc>
          <w:tcPr>
            <w:tcW w:w="10065" w:type="dxa"/>
            <w:gridSpan w:val="2"/>
          </w:tcPr>
          <w:p w14:paraId="18585579" w14:textId="77777777" w:rsidR="004C37B9" w:rsidRDefault="004B0C60">
            <w:r>
              <w:t>AUTOSAR release minor version.</w:t>
            </w:r>
          </w:p>
        </w:tc>
      </w:tr>
    </w:tbl>
    <w:p w14:paraId="4BA8285A" w14:textId="77777777" w:rsidR="004C37B9" w:rsidRDefault="004B0C60">
      <w:pPr>
        <w:pStyle w:val="Heading3"/>
      </w:pPr>
      <w:r>
        <w:t>PLATFORM_AR_RELEASE_REVISION_VERSION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5"/>
        <w:gridCol w:w="3240"/>
      </w:tblGrid>
      <w:tr w:rsidR="004C37B9" w14:paraId="7E41CD22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20EDD3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350650F" w14:textId="77777777" w:rsidR="004C37B9" w:rsidRDefault="004B0C60">
            <w:r>
              <w:t>Value</w:t>
            </w:r>
          </w:p>
        </w:tc>
      </w:tr>
      <w:tr w:rsidR="004C37B9" w14:paraId="63D1E6C0" w14:textId="77777777" w:rsidTr="004C37B9">
        <w:tc>
          <w:tcPr>
            <w:tcW w:w="6710" w:type="dxa"/>
          </w:tcPr>
          <w:p w14:paraId="3D6785A4" w14:textId="77777777" w:rsidR="004C37B9" w:rsidRDefault="004B0C60">
            <w:r>
              <w:t>PLATFORM_AR_RELEASE_REVISION_VERSION</w:t>
            </w:r>
          </w:p>
        </w:tc>
        <w:tc>
          <w:tcPr>
            <w:tcW w:w="3355" w:type="dxa"/>
          </w:tcPr>
          <w:p w14:paraId="477EBAD2" w14:textId="77777777" w:rsidR="004C37B9" w:rsidRDefault="004B0C60">
            <w:r>
              <w:t xml:space="preserve"> 3U</w:t>
            </w:r>
          </w:p>
        </w:tc>
      </w:tr>
      <w:tr w:rsidR="004C37B9" w14:paraId="184C81F6" w14:textId="77777777" w:rsidTr="004C37B9">
        <w:tc>
          <w:tcPr>
            <w:tcW w:w="10065" w:type="dxa"/>
            <w:gridSpan w:val="2"/>
            <w:shd w:val="clear" w:color="auto" w:fill="000080"/>
          </w:tcPr>
          <w:p w14:paraId="068E332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616468E" w14:textId="77777777" w:rsidTr="004C37B9">
        <w:tc>
          <w:tcPr>
            <w:tcW w:w="10065" w:type="dxa"/>
            <w:gridSpan w:val="2"/>
          </w:tcPr>
          <w:p w14:paraId="4A226F57" w14:textId="77777777" w:rsidR="004C37B9" w:rsidRDefault="004B0C60">
            <w:r>
              <w:t>#define PLATFORM_AR_RELEASE_REVISION_VERSION 3U</w:t>
            </w:r>
          </w:p>
        </w:tc>
      </w:tr>
      <w:tr w:rsidR="004C37B9" w14:paraId="19A864E0" w14:textId="77777777" w:rsidTr="004C37B9">
        <w:tc>
          <w:tcPr>
            <w:tcW w:w="10065" w:type="dxa"/>
            <w:gridSpan w:val="2"/>
            <w:shd w:val="clear" w:color="auto" w:fill="000080"/>
          </w:tcPr>
          <w:p w14:paraId="3F9D8948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0B38019" w14:textId="77777777" w:rsidTr="004C37B9">
        <w:tc>
          <w:tcPr>
            <w:tcW w:w="10065" w:type="dxa"/>
            <w:gridSpan w:val="2"/>
          </w:tcPr>
          <w:p w14:paraId="6C32B76B" w14:textId="77777777" w:rsidR="004C37B9" w:rsidRDefault="004B0C60">
            <w:r>
              <w:t>AUTOSAR release revision version.</w:t>
            </w:r>
          </w:p>
        </w:tc>
      </w:tr>
    </w:tbl>
    <w:p w14:paraId="31464594" w14:textId="77777777" w:rsidR="004C37B9" w:rsidRDefault="004B0C60">
      <w:pPr>
        <w:pStyle w:val="Heading3"/>
      </w:pPr>
      <w:r>
        <w:t>PLATFORM_MODULE_ID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4C37B9" w14:paraId="46793B1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FE81A66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3649C0E1" w14:textId="77777777" w:rsidR="004C37B9" w:rsidRDefault="004B0C60">
            <w:r>
              <w:t>Value</w:t>
            </w:r>
          </w:p>
        </w:tc>
      </w:tr>
      <w:tr w:rsidR="004C37B9" w14:paraId="4DD576A9" w14:textId="77777777" w:rsidTr="004C37B9">
        <w:tc>
          <w:tcPr>
            <w:tcW w:w="6710" w:type="dxa"/>
          </w:tcPr>
          <w:p w14:paraId="33DD133C" w14:textId="77777777" w:rsidR="004C37B9" w:rsidRDefault="004B0C60">
            <w:r>
              <w:t>PLATFORM_MODULE_ID</w:t>
            </w:r>
          </w:p>
        </w:tc>
        <w:tc>
          <w:tcPr>
            <w:tcW w:w="3355" w:type="dxa"/>
          </w:tcPr>
          <w:p w14:paraId="4337C6E1" w14:textId="77777777" w:rsidR="004C37B9" w:rsidRDefault="004B0C60">
            <w:r>
              <w:t xml:space="preserve"> 199U</w:t>
            </w:r>
          </w:p>
        </w:tc>
      </w:tr>
      <w:tr w:rsidR="004C37B9" w14:paraId="6256C316" w14:textId="77777777" w:rsidTr="004C37B9">
        <w:tc>
          <w:tcPr>
            <w:tcW w:w="10065" w:type="dxa"/>
            <w:gridSpan w:val="2"/>
            <w:shd w:val="clear" w:color="auto" w:fill="000080"/>
          </w:tcPr>
          <w:p w14:paraId="113611D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9B1E59E" w14:textId="77777777" w:rsidTr="004C37B9">
        <w:tc>
          <w:tcPr>
            <w:tcW w:w="10065" w:type="dxa"/>
            <w:gridSpan w:val="2"/>
          </w:tcPr>
          <w:p w14:paraId="3587115D" w14:textId="77777777" w:rsidR="004C37B9" w:rsidRDefault="004B0C60">
            <w:r>
              <w:t>#define PLATFORM_MODULE_ID 199U</w:t>
            </w:r>
          </w:p>
        </w:tc>
      </w:tr>
      <w:tr w:rsidR="004C37B9" w14:paraId="3E936B52" w14:textId="77777777" w:rsidTr="004C37B9">
        <w:tc>
          <w:tcPr>
            <w:tcW w:w="10065" w:type="dxa"/>
            <w:gridSpan w:val="2"/>
            <w:shd w:val="clear" w:color="auto" w:fill="000080"/>
          </w:tcPr>
          <w:p w14:paraId="58C2A727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83A0E8F" w14:textId="77777777" w:rsidTr="004C37B9">
        <w:tc>
          <w:tcPr>
            <w:tcW w:w="10065" w:type="dxa"/>
            <w:gridSpan w:val="2"/>
          </w:tcPr>
          <w:p w14:paraId="3888EEB3" w14:textId="77777777" w:rsidR="004C37B9" w:rsidRDefault="004B0C60">
            <w:r>
              <w:t>AUTOSAR module identification.</w:t>
            </w:r>
          </w:p>
        </w:tc>
      </w:tr>
    </w:tbl>
    <w:p w14:paraId="664D735E" w14:textId="77777777" w:rsidR="004C37B9" w:rsidRDefault="004B0C60">
      <w:pPr>
        <w:pStyle w:val="Heading3"/>
      </w:pPr>
      <w:r>
        <w:t>PLATFORM_SW_MAJOR_VERSION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3269"/>
      </w:tblGrid>
      <w:tr w:rsidR="004C37B9" w14:paraId="309484D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44FBAE2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1C152DB" w14:textId="77777777" w:rsidR="004C37B9" w:rsidRDefault="004B0C60">
            <w:r>
              <w:t>Value</w:t>
            </w:r>
          </w:p>
        </w:tc>
      </w:tr>
      <w:tr w:rsidR="004C37B9" w14:paraId="7745C05C" w14:textId="77777777" w:rsidTr="004C37B9">
        <w:tc>
          <w:tcPr>
            <w:tcW w:w="6710" w:type="dxa"/>
          </w:tcPr>
          <w:p w14:paraId="4CB8C116" w14:textId="77777777" w:rsidR="004C37B9" w:rsidRDefault="004B0C60">
            <w:r>
              <w:t>PLATFORM_SW_MAJOR_VERSION</w:t>
            </w:r>
          </w:p>
        </w:tc>
        <w:tc>
          <w:tcPr>
            <w:tcW w:w="3355" w:type="dxa"/>
          </w:tcPr>
          <w:p w14:paraId="66D43D6F" w14:textId="77777777" w:rsidR="004C37B9" w:rsidRDefault="004B0C60">
            <w:r>
              <w:t xml:space="preserve"> 2U</w:t>
            </w:r>
          </w:p>
        </w:tc>
      </w:tr>
      <w:tr w:rsidR="004C37B9" w14:paraId="50A1633C" w14:textId="77777777" w:rsidTr="004C37B9">
        <w:tc>
          <w:tcPr>
            <w:tcW w:w="10065" w:type="dxa"/>
            <w:gridSpan w:val="2"/>
            <w:shd w:val="clear" w:color="auto" w:fill="000080"/>
          </w:tcPr>
          <w:p w14:paraId="49F17EFC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43BD8D4" w14:textId="77777777" w:rsidTr="004C37B9">
        <w:tc>
          <w:tcPr>
            <w:tcW w:w="10065" w:type="dxa"/>
            <w:gridSpan w:val="2"/>
          </w:tcPr>
          <w:p w14:paraId="5A68DEE5" w14:textId="77777777" w:rsidR="004C37B9" w:rsidRDefault="004B0C60">
            <w:r>
              <w:t>#define PLATFORM_SW_MAJOR_VERSION 2U</w:t>
            </w:r>
          </w:p>
        </w:tc>
      </w:tr>
      <w:tr w:rsidR="004C37B9" w14:paraId="3BB198C9" w14:textId="77777777" w:rsidTr="004C37B9">
        <w:tc>
          <w:tcPr>
            <w:tcW w:w="10065" w:type="dxa"/>
            <w:gridSpan w:val="2"/>
            <w:shd w:val="clear" w:color="auto" w:fill="000080"/>
          </w:tcPr>
          <w:p w14:paraId="06F9E422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3C9BAC9B" w14:textId="77777777" w:rsidTr="004C37B9">
        <w:tc>
          <w:tcPr>
            <w:tcW w:w="10065" w:type="dxa"/>
            <w:gridSpan w:val="2"/>
          </w:tcPr>
          <w:p w14:paraId="273F25D9" w14:textId="77777777" w:rsidR="004C37B9" w:rsidRDefault="004B0C60">
            <w:r>
              <w:t>AUTOSAR module major version.</w:t>
            </w:r>
          </w:p>
        </w:tc>
      </w:tr>
    </w:tbl>
    <w:p w14:paraId="3B3987AE" w14:textId="77777777" w:rsidR="004C37B9" w:rsidRDefault="004B0C60">
      <w:pPr>
        <w:pStyle w:val="Heading3"/>
      </w:pPr>
      <w:r>
        <w:t>PLATFORM_SW_MINOR_VERSION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4C37B9" w14:paraId="198D556F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917021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72B80B10" w14:textId="77777777" w:rsidR="004C37B9" w:rsidRDefault="004B0C60">
            <w:r>
              <w:t>Value</w:t>
            </w:r>
          </w:p>
        </w:tc>
      </w:tr>
      <w:tr w:rsidR="004C37B9" w14:paraId="7F6C9464" w14:textId="77777777" w:rsidTr="004C37B9">
        <w:tc>
          <w:tcPr>
            <w:tcW w:w="6710" w:type="dxa"/>
          </w:tcPr>
          <w:p w14:paraId="5E133719" w14:textId="77777777" w:rsidR="004C37B9" w:rsidRDefault="004B0C60">
            <w:r>
              <w:t>PLATFORM_SW_MINOR_VERSION</w:t>
            </w:r>
          </w:p>
        </w:tc>
        <w:tc>
          <w:tcPr>
            <w:tcW w:w="3355" w:type="dxa"/>
          </w:tcPr>
          <w:p w14:paraId="2235A7A1" w14:textId="77777777" w:rsidR="004C37B9" w:rsidRDefault="004B0C60">
            <w:r>
              <w:t xml:space="preserve"> 5U</w:t>
            </w:r>
          </w:p>
        </w:tc>
      </w:tr>
      <w:tr w:rsidR="004C37B9" w14:paraId="3BB3E48A" w14:textId="77777777" w:rsidTr="004C37B9">
        <w:tc>
          <w:tcPr>
            <w:tcW w:w="10065" w:type="dxa"/>
            <w:gridSpan w:val="2"/>
            <w:shd w:val="clear" w:color="auto" w:fill="000080"/>
          </w:tcPr>
          <w:p w14:paraId="0385B66B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390DF2E2" w14:textId="77777777" w:rsidTr="004C37B9">
        <w:tc>
          <w:tcPr>
            <w:tcW w:w="10065" w:type="dxa"/>
            <w:gridSpan w:val="2"/>
          </w:tcPr>
          <w:p w14:paraId="7F534869" w14:textId="77777777" w:rsidR="004C37B9" w:rsidRDefault="004B0C60">
            <w:r>
              <w:lastRenderedPageBreak/>
              <w:t>#define PLATFORM_SW_MINOR_VERSION 5U</w:t>
            </w:r>
          </w:p>
        </w:tc>
      </w:tr>
      <w:tr w:rsidR="004C37B9" w14:paraId="1018AA6A" w14:textId="77777777" w:rsidTr="004C37B9">
        <w:tc>
          <w:tcPr>
            <w:tcW w:w="10065" w:type="dxa"/>
            <w:gridSpan w:val="2"/>
            <w:shd w:val="clear" w:color="auto" w:fill="000080"/>
          </w:tcPr>
          <w:p w14:paraId="672BA2F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45B1025" w14:textId="77777777" w:rsidTr="004C37B9">
        <w:tc>
          <w:tcPr>
            <w:tcW w:w="10065" w:type="dxa"/>
            <w:gridSpan w:val="2"/>
          </w:tcPr>
          <w:p w14:paraId="1D4E6A91" w14:textId="77777777" w:rsidR="004C37B9" w:rsidRDefault="004B0C60">
            <w:r>
              <w:t>AUTOSAR module minor version.</w:t>
            </w:r>
          </w:p>
        </w:tc>
      </w:tr>
    </w:tbl>
    <w:p w14:paraId="1487429F" w14:textId="77777777" w:rsidR="004C37B9" w:rsidRDefault="004B0C60">
      <w:pPr>
        <w:pStyle w:val="Heading3"/>
      </w:pPr>
      <w:r>
        <w:t>PLATFORM_SW_PATCH_VERSION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4C37B9" w14:paraId="73D94A19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1385CF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C012AF2" w14:textId="77777777" w:rsidR="004C37B9" w:rsidRDefault="004B0C60">
            <w:r>
              <w:t>Value</w:t>
            </w:r>
          </w:p>
        </w:tc>
      </w:tr>
      <w:tr w:rsidR="004C37B9" w14:paraId="2B2A37B8" w14:textId="77777777" w:rsidTr="004C37B9">
        <w:tc>
          <w:tcPr>
            <w:tcW w:w="6710" w:type="dxa"/>
          </w:tcPr>
          <w:p w14:paraId="71FC8628" w14:textId="77777777" w:rsidR="004C37B9" w:rsidRDefault="004B0C60">
            <w:r>
              <w:t>PLATFORM_SW_PATCH_VERSION</w:t>
            </w:r>
          </w:p>
        </w:tc>
        <w:tc>
          <w:tcPr>
            <w:tcW w:w="3355" w:type="dxa"/>
          </w:tcPr>
          <w:p w14:paraId="7FB3AE14" w14:textId="77777777" w:rsidR="004C37B9" w:rsidRDefault="004B0C60">
            <w:r>
              <w:t xml:space="preserve"> 0U</w:t>
            </w:r>
          </w:p>
        </w:tc>
      </w:tr>
      <w:tr w:rsidR="004C37B9" w14:paraId="0C3D68B0" w14:textId="77777777" w:rsidTr="004C37B9">
        <w:tc>
          <w:tcPr>
            <w:tcW w:w="10065" w:type="dxa"/>
            <w:gridSpan w:val="2"/>
            <w:shd w:val="clear" w:color="auto" w:fill="000080"/>
          </w:tcPr>
          <w:p w14:paraId="0DA84A77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4E72CAF0" w14:textId="77777777" w:rsidTr="004C37B9">
        <w:tc>
          <w:tcPr>
            <w:tcW w:w="10065" w:type="dxa"/>
            <w:gridSpan w:val="2"/>
          </w:tcPr>
          <w:p w14:paraId="2AE5D6EB" w14:textId="77777777" w:rsidR="004C37B9" w:rsidRDefault="004B0C60">
            <w:r>
              <w:t>#define PLATFORM_SW_PATCH_VERSION 0U</w:t>
            </w:r>
          </w:p>
        </w:tc>
      </w:tr>
      <w:tr w:rsidR="004C37B9" w14:paraId="4A908881" w14:textId="77777777" w:rsidTr="004C37B9">
        <w:tc>
          <w:tcPr>
            <w:tcW w:w="10065" w:type="dxa"/>
            <w:gridSpan w:val="2"/>
            <w:shd w:val="clear" w:color="auto" w:fill="000080"/>
          </w:tcPr>
          <w:p w14:paraId="24E043AA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755E3FC0" w14:textId="77777777" w:rsidTr="004C37B9">
        <w:tc>
          <w:tcPr>
            <w:tcW w:w="10065" w:type="dxa"/>
            <w:gridSpan w:val="2"/>
          </w:tcPr>
          <w:p w14:paraId="25D19C19" w14:textId="77777777" w:rsidR="004C37B9" w:rsidRDefault="004B0C60">
            <w:r>
              <w:t>AUTOSAR module patch version.</w:t>
            </w:r>
          </w:p>
        </w:tc>
      </w:tr>
    </w:tbl>
    <w:p w14:paraId="3BC08C55" w14:textId="77777777" w:rsidR="004C37B9" w:rsidRDefault="004B0C60">
      <w:pPr>
        <w:pStyle w:val="Heading3"/>
      </w:pPr>
      <w:r>
        <w:t>PLATFORM_VENDOR_API_INFIX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73"/>
      </w:tblGrid>
      <w:tr w:rsidR="004C37B9" w14:paraId="3871E4CD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4D45BCA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1D23617" w14:textId="77777777" w:rsidR="004C37B9" w:rsidRDefault="004B0C60">
            <w:r>
              <w:t>Value</w:t>
            </w:r>
          </w:p>
        </w:tc>
      </w:tr>
      <w:tr w:rsidR="004C37B9" w14:paraId="611D4FFA" w14:textId="77777777" w:rsidTr="004C37B9">
        <w:tc>
          <w:tcPr>
            <w:tcW w:w="6710" w:type="dxa"/>
          </w:tcPr>
          <w:p w14:paraId="04635B27" w14:textId="77777777" w:rsidR="004C37B9" w:rsidRDefault="004B0C60">
            <w:r>
              <w:t>PLATFORM_VENDOR_API_INFIX</w:t>
            </w:r>
          </w:p>
        </w:tc>
        <w:tc>
          <w:tcPr>
            <w:tcW w:w="3355" w:type="dxa"/>
          </w:tcPr>
          <w:p w14:paraId="72AC9000" w14:textId="77777777" w:rsidR="004C37B9" w:rsidRDefault="004B0C60">
            <w:r>
              <w:t>NA</w:t>
            </w:r>
          </w:p>
        </w:tc>
      </w:tr>
      <w:tr w:rsidR="004C37B9" w14:paraId="4A07AC08" w14:textId="77777777" w:rsidTr="004C37B9">
        <w:tc>
          <w:tcPr>
            <w:tcW w:w="10065" w:type="dxa"/>
            <w:gridSpan w:val="2"/>
            <w:shd w:val="clear" w:color="auto" w:fill="000080"/>
          </w:tcPr>
          <w:p w14:paraId="3C920CF3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1252F0C" w14:textId="77777777" w:rsidTr="004C37B9">
        <w:tc>
          <w:tcPr>
            <w:tcW w:w="10065" w:type="dxa"/>
            <w:gridSpan w:val="2"/>
          </w:tcPr>
          <w:p w14:paraId="235F7C02" w14:textId="77777777" w:rsidR="004C37B9" w:rsidRDefault="004B0C60">
            <w:r>
              <w:t>#define PLATFORM_VENDOR_API_INFIX</w:t>
            </w:r>
          </w:p>
        </w:tc>
      </w:tr>
      <w:tr w:rsidR="004C37B9" w14:paraId="229FDCDD" w14:textId="77777777" w:rsidTr="004C37B9">
        <w:tc>
          <w:tcPr>
            <w:tcW w:w="10065" w:type="dxa"/>
            <w:gridSpan w:val="2"/>
            <w:shd w:val="clear" w:color="auto" w:fill="000080"/>
          </w:tcPr>
          <w:p w14:paraId="2A8A9C6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22363BC" w14:textId="77777777" w:rsidTr="004C37B9">
        <w:tc>
          <w:tcPr>
            <w:tcW w:w="10065" w:type="dxa"/>
            <w:gridSpan w:val="2"/>
          </w:tcPr>
          <w:p w14:paraId="69E8C6E6" w14:textId="77777777" w:rsidR="004C37B9" w:rsidRDefault="004B0C60">
            <w:r>
              <w:t>Vendor API infix. Left empty as this header does not belong to any module</w:t>
            </w:r>
          </w:p>
        </w:tc>
      </w:tr>
    </w:tbl>
    <w:p w14:paraId="42B5F8A4" w14:textId="77777777" w:rsidR="004C37B9" w:rsidRDefault="004B0C60">
      <w:pPr>
        <w:pStyle w:val="Heading3"/>
      </w:pPr>
      <w:r>
        <w:t>PLATFORM_VENDOR_ID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4C37B9" w14:paraId="5374B91E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A108125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463752EA" w14:textId="77777777" w:rsidR="004C37B9" w:rsidRDefault="004B0C60">
            <w:r>
              <w:t>Value</w:t>
            </w:r>
          </w:p>
        </w:tc>
      </w:tr>
      <w:tr w:rsidR="004C37B9" w14:paraId="1B972766" w14:textId="77777777" w:rsidTr="004C37B9">
        <w:tc>
          <w:tcPr>
            <w:tcW w:w="6710" w:type="dxa"/>
          </w:tcPr>
          <w:p w14:paraId="3FEE9322" w14:textId="77777777" w:rsidR="004C37B9" w:rsidRDefault="004B0C60">
            <w:r>
              <w:t>PLATFORM_VENDOR_ID</w:t>
            </w:r>
          </w:p>
        </w:tc>
        <w:tc>
          <w:tcPr>
            <w:tcW w:w="3355" w:type="dxa"/>
          </w:tcPr>
          <w:p w14:paraId="3E8F5405" w14:textId="77777777" w:rsidR="004C37B9" w:rsidRDefault="004B0C60">
            <w:r>
              <w:t xml:space="preserve"> 1U</w:t>
            </w:r>
          </w:p>
        </w:tc>
      </w:tr>
      <w:tr w:rsidR="004C37B9" w14:paraId="7879A390" w14:textId="77777777" w:rsidTr="004C37B9">
        <w:tc>
          <w:tcPr>
            <w:tcW w:w="10065" w:type="dxa"/>
            <w:gridSpan w:val="2"/>
            <w:shd w:val="clear" w:color="auto" w:fill="000080"/>
          </w:tcPr>
          <w:p w14:paraId="10CF36E5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1A4F7AFA" w14:textId="77777777" w:rsidTr="004C37B9">
        <w:tc>
          <w:tcPr>
            <w:tcW w:w="10065" w:type="dxa"/>
            <w:gridSpan w:val="2"/>
          </w:tcPr>
          <w:p w14:paraId="6D84CA3D" w14:textId="77777777" w:rsidR="004C37B9" w:rsidRDefault="004B0C60">
            <w:r>
              <w:t>#define PLATFORM_VENDOR_ID 1U</w:t>
            </w:r>
          </w:p>
        </w:tc>
      </w:tr>
      <w:tr w:rsidR="004C37B9" w14:paraId="4B0EB562" w14:textId="77777777" w:rsidTr="004C37B9">
        <w:tc>
          <w:tcPr>
            <w:tcW w:w="10065" w:type="dxa"/>
            <w:gridSpan w:val="2"/>
            <w:shd w:val="clear" w:color="auto" w:fill="000080"/>
          </w:tcPr>
          <w:p w14:paraId="762D8330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60429B7B" w14:textId="77777777" w:rsidTr="004C37B9">
        <w:tc>
          <w:tcPr>
            <w:tcW w:w="10065" w:type="dxa"/>
            <w:gridSpan w:val="2"/>
          </w:tcPr>
          <w:p w14:paraId="0E514EA4" w14:textId="77777777" w:rsidR="004C37B9" w:rsidRDefault="004B0C60">
            <w:r>
              <w:t>AUTOSAR vendor identification: Elektrobit Automotive GmbH.</w:t>
            </w:r>
          </w:p>
        </w:tc>
      </w:tr>
    </w:tbl>
    <w:p w14:paraId="76539678" w14:textId="77777777" w:rsidR="004C37B9" w:rsidRDefault="004B0C60">
      <w:pPr>
        <w:pStyle w:val="Heading3"/>
      </w:pPr>
      <w: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3301"/>
      </w:tblGrid>
      <w:tr w:rsidR="004C37B9" w14:paraId="71757E73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FC08329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1774A89E" w14:textId="77777777" w:rsidR="004C37B9" w:rsidRDefault="004B0C60">
            <w:r>
              <w:t>Value</w:t>
            </w:r>
          </w:p>
        </w:tc>
      </w:tr>
      <w:tr w:rsidR="004C37B9" w14:paraId="6DE7421C" w14:textId="77777777" w:rsidTr="004C37B9">
        <w:tc>
          <w:tcPr>
            <w:tcW w:w="6710" w:type="dxa"/>
          </w:tcPr>
          <w:p w14:paraId="438105CD" w14:textId="77777777" w:rsidR="004C37B9" w:rsidRDefault="004B0C60">
            <w:r>
              <w:t>TRUE</w:t>
            </w:r>
          </w:p>
        </w:tc>
        <w:tc>
          <w:tcPr>
            <w:tcW w:w="3355" w:type="dxa"/>
          </w:tcPr>
          <w:p w14:paraId="47C86569" w14:textId="77777777" w:rsidR="004C37B9" w:rsidRDefault="004B0C60">
            <w:r>
              <w:t xml:space="preserve"> 1U</w:t>
            </w:r>
          </w:p>
        </w:tc>
      </w:tr>
      <w:tr w:rsidR="004C37B9" w14:paraId="41F671EA" w14:textId="77777777" w:rsidTr="004C37B9">
        <w:tc>
          <w:tcPr>
            <w:tcW w:w="10065" w:type="dxa"/>
            <w:gridSpan w:val="2"/>
            <w:shd w:val="clear" w:color="auto" w:fill="000080"/>
          </w:tcPr>
          <w:p w14:paraId="5BE02BA0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24A46157" w14:textId="77777777" w:rsidTr="004C37B9">
        <w:tc>
          <w:tcPr>
            <w:tcW w:w="10065" w:type="dxa"/>
            <w:gridSpan w:val="2"/>
          </w:tcPr>
          <w:p w14:paraId="267D0137" w14:textId="77777777" w:rsidR="004C37B9" w:rsidRDefault="004B0C60">
            <w:r>
              <w:t>#define TRUE 1U</w:t>
            </w:r>
          </w:p>
        </w:tc>
      </w:tr>
      <w:tr w:rsidR="004C37B9" w14:paraId="485DC42F" w14:textId="77777777" w:rsidTr="004C37B9">
        <w:tc>
          <w:tcPr>
            <w:tcW w:w="10065" w:type="dxa"/>
            <w:gridSpan w:val="2"/>
            <w:shd w:val="clear" w:color="auto" w:fill="000080"/>
          </w:tcPr>
          <w:p w14:paraId="51370F96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2D7D7035" w14:textId="77777777" w:rsidTr="004C37B9">
        <w:tc>
          <w:tcPr>
            <w:tcW w:w="10065" w:type="dxa"/>
            <w:gridSpan w:val="2"/>
          </w:tcPr>
          <w:p w14:paraId="503C1EFB" w14:textId="77777777" w:rsidR="004C37B9" w:rsidRDefault="004B0C60">
            <w:r>
              <w:t>true value for boolean type</w:t>
            </w:r>
          </w:p>
        </w:tc>
      </w:tr>
    </w:tbl>
    <w:p w14:paraId="40465FBF" w14:textId="77777777" w:rsidR="004C37B9" w:rsidRDefault="004B0C60">
      <w:pPr>
        <w:pStyle w:val="Heading3"/>
      </w:pPr>
      <w:r>
        <w:t>TS_MEMCPY_CUSTOM_OVERRIDE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4C37B9" w14:paraId="08B20910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6D3E898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A8EF0A0" w14:textId="77777777" w:rsidR="004C37B9" w:rsidRDefault="004B0C60">
            <w:r>
              <w:t>Value</w:t>
            </w:r>
          </w:p>
        </w:tc>
      </w:tr>
      <w:tr w:rsidR="004C37B9" w14:paraId="4D9A9536" w14:textId="77777777" w:rsidTr="004C37B9">
        <w:tc>
          <w:tcPr>
            <w:tcW w:w="6710" w:type="dxa"/>
          </w:tcPr>
          <w:p w14:paraId="3112639C" w14:textId="77777777" w:rsidR="004C37B9" w:rsidRDefault="004B0C60">
            <w:r>
              <w:t>TS_MEMCPY_CUSTOM_OVERRIDE</w:t>
            </w:r>
          </w:p>
        </w:tc>
        <w:tc>
          <w:tcPr>
            <w:tcW w:w="3355" w:type="dxa"/>
          </w:tcPr>
          <w:p w14:paraId="29842560" w14:textId="77777777" w:rsidR="004C37B9" w:rsidRDefault="004B0C60">
            <w:r>
              <w:t xml:space="preserve"> STD_OFF</w:t>
            </w:r>
          </w:p>
        </w:tc>
      </w:tr>
      <w:tr w:rsidR="004C37B9" w14:paraId="491ECA4F" w14:textId="77777777" w:rsidTr="004C37B9">
        <w:tc>
          <w:tcPr>
            <w:tcW w:w="10065" w:type="dxa"/>
            <w:gridSpan w:val="2"/>
            <w:shd w:val="clear" w:color="auto" w:fill="000080"/>
          </w:tcPr>
          <w:p w14:paraId="3E5B2171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7A6DA86F" w14:textId="77777777" w:rsidTr="004C37B9">
        <w:tc>
          <w:tcPr>
            <w:tcW w:w="10065" w:type="dxa"/>
            <w:gridSpan w:val="2"/>
          </w:tcPr>
          <w:p w14:paraId="3D4425DF" w14:textId="77777777" w:rsidR="004C37B9" w:rsidRDefault="004B0C60">
            <w:r>
              <w:t>#define TS_MEMCPY_CUSTOM_OVERRIDE STD_OFF</w:t>
            </w:r>
          </w:p>
        </w:tc>
      </w:tr>
      <w:tr w:rsidR="004C37B9" w14:paraId="49A43CAF" w14:textId="77777777" w:rsidTr="004C37B9">
        <w:tc>
          <w:tcPr>
            <w:tcW w:w="10065" w:type="dxa"/>
            <w:gridSpan w:val="2"/>
            <w:shd w:val="clear" w:color="auto" w:fill="000080"/>
          </w:tcPr>
          <w:p w14:paraId="5BE3B504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1C204E84" w14:textId="77777777" w:rsidTr="004C37B9">
        <w:tc>
          <w:tcPr>
            <w:tcW w:w="10065" w:type="dxa"/>
            <w:gridSpan w:val="2"/>
          </w:tcPr>
          <w:p w14:paraId="3CB8E46F" w14:textId="77777777" w:rsidR="004C37B9" w:rsidRDefault="004B0C60">
            <w:r>
              <w:t>NA</w:t>
            </w:r>
          </w:p>
        </w:tc>
      </w:tr>
    </w:tbl>
    <w:p w14:paraId="1E70EFC7" w14:textId="77777777" w:rsidR="004C37B9" w:rsidRDefault="004B0C60">
      <w:pPr>
        <w:pStyle w:val="Heading3"/>
      </w:pPr>
      <w:r>
        <w:t>USIZE_C(x)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4C37B9" w14:paraId="0F642506" w14:textId="77777777" w:rsidTr="004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DAB6641" w14:textId="77777777" w:rsidR="004C37B9" w:rsidRDefault="004B0C60">
            <w:r>
              <w:t>Name</w:t>
            </w:r>
          </w:p>
        </w:tc>
        <w:tc>
          <w:tcPr>
            <w:tcW w:w="3355" w:type="dxa"/>
          </w:tcPr>
          <w:p w14:paraId="637EB7F5" w14:textId="77777777" w:rsidR="004C37B9" w:rsidRDefault="004B0C60">
            <w:r>
              <w:t>Value</w:t>
            </w:r>
          </w:p>
        </w:tc>
      </w:tr>
      <w:tr w:rsidR="004C37B9" w14:paraId="03937AF4" w14:textId="77777777" w:rsidTr="004C37B9">
        <w:tc>
          <w:tcPr>
            <w:tcW w:w="6710" w:type="dxa"/>
          </w:tcPr>
          <w:p w14:paraId="0FED03B1" w14:textId="77777777" w:rsidR="004C37B9" w:rsidRDefault="004B0C60">
            <w:r>
              <w:t>USIZE_C(x)</w:t>
            </w:r>
          </w:p>
        </w:tc>
        <w:tc>
          <w:tcPr>
            <w:tcW w:w="3355" w:type="dxa"/>
          </w:tcPr>
          <w:p w14:paraId="12B34CBC" w14:textId="77777777" w:rsidR="004C37B9" w:rsidRDefault="004B0C60">
            <w:r>
              <w:t>(x) (x ## UL)</w:t>
            </w:r>
          </w:p>
        </w:tc>
      </w:tr>
      <w:tr w:rsidR="004C37B9" w14:paraId="00B55C8B" w14:textId="77777777" w:rsidTr="004C37B9">
        <w:tc>
          <w:tcPr>
            <w:tcW w:w="10065" w:type="dxa"/>
            <w:gridSpan w:val="2"/>
            <w:shd w:val="clear" w:color="auto" w:fill="000080"/>
          </w:tcPr>
          <w:p w14:paraId="4BE08E06" w14:textId="77777777" w:rsidR="004C37B9" w:rsidRDefault="004B0C60">
            <w:r>
              <w:rPr>
                <w:b/>
              </w:rPr>
              <w:t>Definition</w:t>
            </w:r>
          </w:p>
        </w:tc>
      </w:tr>
      <w:tr w:rsidR="004C37B9" w14:paraId="055FC44B" w14:textId="77777777" w:rsidTr="004C37B9">
        <w:tc>
          <w:tcPr>
            <w:tcW w:w="10065" w:type="dxa"/>
            <w:gridSpan w:val="2"/>
          </w:tcPr>
          <w:p w14:paraId="48ABE43D" w14:textId="77777777" w:rsidR="004C37B9" w:rsidRDefault="004B0C60">
            <w:r>
              <w:t>#define USIZE_C(x) (x ## UL)</w:t>
            </w:r>
          </w:p>
        </w:tc>
      </w:tr>
      <w:tr w:rsidR="004C37B9" w14:paraId="277C8919" w14:textId="77777777" w:rsidTr="004C37B9">
        <w:tc>
          <w:tcPr>
            <w:tcW w:w="10065" w:type="dxa"/>
            <w:gridSpan w:val="2"/>
            <w:shd w:val="clear" w:color="auto" w:fill="000080"/>
          </w:tcPr>
          <w:p w14:paraId="45FA1ECD" w14:textId="77777777" w:rsidR="004C37B9" w:rsidRDefault="004B0C60">
            <w:r>
              <w:rPr>
                <w:b/>
              </w:rPr>
              <w:t>Description</w:t>
            </w:r>
          </w:p>
        </w:tc>
      </w:tr>
      <w:tr w:rsidR="004C37B9" w14:paraId="0CAEBB33" w14:textId="77777777" w:rsidTr="004C37B9">
        <w:tc>
          <w:tcPr>
            <w:tcW w:w="10065" w:type="dxa"/>
            <w:gridSpan w:val="2"/>
          </w:tcPr>
          <w:p w14:paraId="6FA449C3" w14:textId="77777777" w:rsidR="004C37B9" w:rsidRDefault="004B0C60">
            <w:r>
              <w:lastRenderedPageBreak/>
              <w:t>Macro to define a constant of platform specific type usize (generated, depending on parameter 'Cpu.Type')</w:t>
            </w:r>
          </w:p>
        </w:tc>
      </w:tr>
    </w:tbl>
    <w:p w14:paraId="265042A9" w14:textId="77777777" w:rsidR="004C37B9" w:rsidRDefault="004B0C60">
      <w:r>
        <w:t xml:space="preserve"> </w:t>
      </w:r>
    </w:p>
    <w:p w14:paraId="701A0A89" w14:textId="77777777" w:rsidR="004C37B9" w:rsidRDefault="004B0C60">
      <w:pPr>
        <w:pStyle w:val="Heading1"/>
      </w:pPr>
      <w:r>
        <w:t>EEPROM</w:t>
      </w:r>
    </w:p>
    <w:p w14:paraId="32130C00" w14:textId="77777777" w:rsidR="004C37B9" w:rsidRDefault="004B0C60">
      <w:r>
        <w:t xml:space="preserve"> </w:t>
      </w:r>
    </w:p>
    <w:p w14:paraId="1FC03AF0" w14:textId="77777777" w:rsidR="004C37B9" w:rsidRDefault="004B0C60">
      <w:pPr>
        <w:pStyle w:val="Heading1"/>
      </w:pPr>
      <w:r>
        <w:t>Configuration</w:t>
      </w:r>
    </w:p>
    <w:p w14:paraId="2CA1C1FC" w14:textId="77777777" w:rsidR="004C37B9" w:rsidRDefault="004B0C60">
      <w:r>
        <w:t xml:space="preserve"> </w:t>
      </w:r>
    </w:p>
    <w:p w14:paraId="549BAE3F" w14:textId="77777777" w:rsidR="004C37B9" w:rsidRDefault="004B0C60">
      <w:pPr>
        <w:pStyle w:val="Heading1"/>
      </w:pPr>
      <w:r>
        <w:t>Compilation Options</w:t>
      </w:r>
    </w:p>
    <w:p w14:paraId="73788E96" w14:textId="77777777" w:rsidR="004C37B9" w:rsidRDefault="004B0C60">
      <w:r>
        <w:t xml:space="preserve"> </w:t>
      </w:r>
    </w:p>
    <w:sectPr w:rsidR="004C37B9" w:rsidSect="00B36BB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42C9" w14:textId="77777777" w:rsidR="00486F23" w:rsidRDefault="00486F23">
      <w:r>
        <w:separator/>
      </w:r>
    </w:p>
  </w:endnote>
  <w:endnote w:type="continuationSeparator" w:id="0">
    <w:p w14:paraId="153F8D51" w14:textId="77777777" w:rsidR="00486F23" w:rsidRDefault="0048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6702" w14:textId="77777777" w:rsidR="007F7E48" w:rsidRDefault="007F7E48">
    <w:pPr>
      <w:pStyle w:val="Footer"/>
    </w:pPr>
  </w:p>
  <w:p w14:paraId="2B607804" w14:textId="77777777" w:rsidR="007F7E48" w:rsidRDefault="007F7E48"/>
  <w:p w14:paraId="2EE90573" w14:textId="77777777" w:rsidR="007F7E48" w:rsidRDefault="007F7E48"/>
  <w:p w14:paraId="3C82D802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9C40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3ED8FED2" w14:textId="77777777" w:rsidTr="00B06A7D">
      <w:trPr>
        <w:trHeight w:val="20"/>
      </w:trPr>
      <w:tc>
        <w:tcPr>
          <w:tcW w:w="4956" w:type="dxa"/>
        </w:tcPr>
        <w:p w14:paraId="42001526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183831BE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25B48BFE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1B74C244" w14:textId="77777777" w:rsidTr="001043EF">
      <w:trPr>
        <w:jc w:val="center"/>
      </w:trPr>
      <w:tc>
        <w:tcPr>
          <w:tcW w:w="10200" w:type="dxa"/>
        </w:tcPr>
        <w:p w14:paraId="08F789F9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694D7601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4BFC" w14:textId="77777777" w:rsidR="00486F23" w:rsidRDefault="00486F23">
      <w:r>
        <w:separator/>
      </w:r>
    </w:p>
  </w:footnote>
  <w:footnote w:type="continuationSeparator" w:id="0">
    <w:p w14:paraId="1ABCFE6E" w14:textId="77777777" w:rsidR="00486F23" w:rsidRDefault="0048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8F35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0A7E56E6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B32BAF3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36F9A2FB" wp14:editId="21EE3B98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43AB5D2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B5E264F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15F0898E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7D9D2F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6C85D714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BD865E3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7C96F03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5B48CBF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2A88603E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CE0F0E1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63E22D5F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599175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D2084C6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3926D8F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381C15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1D0FBAF9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6F37365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49EDA61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D2CC2A3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933A363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7F84AA29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5980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B7109D7" wp14:editId="4A934BDB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0FD1E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75pt;height:35.25pt" o:ole="" fillcolor="window">
          <v:imagedata r:id="rId2" o:title=""/>
        </v:shape>
        <o:OLEObject Type="Embed" ProgID="PBrush" ShapeID="_x0000_i1026" DrawAspect="Content" ObjectID="_1736924731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08143172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2763B67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CD17EDE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BFCB0B7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7D083DA8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9B985DC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D50F92D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6740C4A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0022A04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403260E0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67BB3B2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4DA2A55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096B175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5891E35D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6BCEA2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1E30CF3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E747DF2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10AB8B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6FCC47E4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14011">
    <w:abstractNumId w:val="5"/>
  </w:num>
  <w:num w:numId="2" w16cid:durableId="979768412">
    <w:abstractNumId w:val="11"/>
  </w:num>
  <w:num w:numId="3" w16cid:durableId="1529030679">
    <w:abstractNumId w:val="6"/>
  </w:num>
  <w:num w:numId="4" w16cid:durableId="571279324">
    <w:abstractNumId w:val="12"/>
  </w:num>
  <w:num w:numId="5" w16cid:durableId="1563179363">
    <w:abstractNumId w:val="7"/>
  </w:num>
  <w:num w:numId="6" w16cid:durableId="303388486">
    <w:abstractNumId w:val="1"/>
  </w:num>
  <w:num w:numId="7" w16cid:durableId="918949243">
    <w:abstractNumId w:val="3"/>
  </w:num>
  <w:num w:numId="8" w16cid:durableId="1131896289">
    <w:abstractNumId w:val="8"/>
  </w:num>
  <w:num w:numId="9" w16cid:durableId="230309373">
    <w:abstractNumId w:val="13"/>
  </w:num>
  <w:num w:numId="10" w16cid:durableId="306740456">
    <w:abstractNumId w:val="4"/>
  </w:num>
  <w:num w:numId="11" w16cid:durableId="691762548">
    <w:abstractNumId w:val="10"/>
  </w:num>
  <w:num w:numId="12" w16cid:durableId="1238520858">
    <w:abstractNumId w:val="2"/>
  </w:num>
  <w:num w:numId="13" w16cid:durableId="1174687334">
    <w:abstractNumId w:val="9"/>
  </w:num>
  <w:num w:numId="14" w16cid:durableId="1532953140">
    <w:abstractNumId w:val="0"/>
  </w:num>
  <w:num w:numId="15" w16cid:durableId="104532989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0715"/>
    <w:rsid w:val="0004125B"/>
    <w:rsid w:val="000533B8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E6EAC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5AE0"/>
    <w:rsid w:val="00286BA4"/>
    <w:rsid w:val="0029335B"/>
    <w:rsid w:val="00296B9F"/>
    <w:rsid w:val="002C3971"/>
    <w:rsid w:val="002C64EA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E569E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277AE"/>
    <w:rsid w:val="004317E4"/>
    <w:rsid w:val="00433683"/>
    <w:rsid w:val="00437C8D"/>
    <w:rsid w:val="00446DAC"/>
    <w:rsid w:val="004473C3"/>
    <w:rsid w:val="00486F23"/>
    <w:rsid w:val="00495FCE"/>
    <w:rsid w:val="004A53B8"/>
    <w:rsid w:val="004A6F07"/>
    <w:rsid w:val="004B0C60"/>
    <w:rsid w:val="004B756D"/>
    <w:rsid w:val="004C37B9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D41ED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07F4C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D39CC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063FD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D7284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23665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1C56"/>
    <w:rsid w:val="00CB7102"/>
    <w:rsid w:val="00CC2435"/>
    <w:rsid w:val="00CC5FBB"/>
    <w:rsid w:val="00CC6679"/>
    <w:rsid w:val="00CC7005"/>
    <w:rsid w:val="00CD128F"/>
    <w:rsid w:val="00CE17AA"/>
    <w:rsid w:val="00CE74F4"/>
    <w:rsid w:val="00CF5576"/>
    <w:rsid w:val="00D01285"/>
    <w:rsid w:val="00D04B45"/>
    <w:rsid w:val="00D05D1A"/>
    <w:rsid w:val="00D17587"/>
    <w:rsid w:val="00D2294A"/>
    <w:rsid w:val="00D36CA8"/>
    <w:rsid w:val="00D64184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2856"/>
    <w:rsid w:val="00E25DBF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371F3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2A052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311</TotalTime>
  <Pages>41</Pages>
  <Words>5082</Words>
  <Characters>28973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33988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104</cp:revision>
  <cp:lastPrinted>2011-02-23T12:47:00Z</cp:lastPrinted>
  <dcterms:created xsi:type="dcterms:W3CDTF">2012-07-31T07:47:00Z</dcterms:created>
  <dcterms:modified xsi:type="dcterms:W3CDTF">2023-02-03T08:19:00Z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