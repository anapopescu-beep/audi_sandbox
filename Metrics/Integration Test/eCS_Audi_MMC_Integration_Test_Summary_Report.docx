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1"/>
        <w:gridCol w:w="2326"/>
        <w:gridCol w:w="3397"/>
        <w:gridCol w:w="3397"/>
      </w:tblGrid>
      <w:tr w:rsidR="00092777" w:rsidRPr="00B50226" w14:paraId="1830E28F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6B044868" w14:textId="77777777" w:rsidR="00092777" w:rsidRPr="00B50226" w:rsidRDefault="00092777" w:rsidP="00B17828">
            <w:pPr>
              <w:spacing w:after="0"/>
              <w:rPr>
                <w:b/>
                <w:noProof/>
                <w:color w:val="FFFFFF"/>
              </w:rPr>
            </w:pPr>
            <w:bookmarkStart w:id="0" w:name="_Toc221000462"/>
            <w:r w:rsidRPr="00B50226">
              <w:rPr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000000" w:fill="FFFFFF"/>
            <w:vAlign w:val="center"/>
          </w:tcPr>
          <w:p w14:paraId="1E5A9B12" w14:textId="77777777" w:rsidR="00092777" w:rsidRPr="00B50226" w:rsidRDefault="00092777" w:rsidP="00366E53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14FBBA90" w14:textId="77777777" w:rsidR="00092777" w:rsidRPr="00B50226" w:rsidRDefault="00092777" w:rsidP="00911A72">
            <w:pPr>
              <w:spacing w:after="0"/>
              <w:jc w:val="center"/>
              <w:rPr>
                <w:b/>
                <w:noProof/>
                <w:color w:val="FFFFFF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092777" w:rsidRPr="00B50226" w14:paraId="765168FA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DE13AF" w14:textId="048BDC1C" w:rsidR="00FE3131" w:rsidRPr="006F3256" w:rsidRDefault="00B04594" w:rsidP="00B04594">
            <w:pPr>
              <w:spacing w:after="0"/>
              <w:rPr>
                <w:b/>
                <w:noProof/>
                <w:sz w:val="16"/>
                <w:szCs w:val="16"/>
              </w:rPr>
            </w:pPr>
            <w:r w:rsidRPr="00F1292D">
              <w:rPr>
                <w:noProof/>
                <w:color w:val="000000" w:themeColor="text1"/>
              </w:rPr>
              <w:t>Title:</w:t>
            </w:r>
            <w:r>
              <w:rPr>
                <w:noProof/>
                <w:color w:val="000000" w:themeColor="text1"/>
              </w:rPr>
              <w:t xml:space="preserve"> </w:t>
            </w:r>
            <w:r w:rsidR="002A7566">
              <w:rPr>
                <w:noProof/>
                <w:color w:val="000000" w:themeColor="text1"/>
              </w:rPr>
              <w:t xml:space="preserve">Cornel Albu 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98D0C9" w14:textId="3871EB82" w:rsidR="00AA3248" w:rsidRPr="006F3256" w:rsidRDefault="00B04594" w:rsidP="001B7298">
            <w:pPr>
              <w:spacing w:after="0"/>
              <w:rPr>
                <w:b/>
                <w:noProof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A3F0C" w14:textId="754663CC" w:rsidR="00092777" w:rsidRPr="006F3256" w:rsidRDefault="00B04594" w:rsidP="00092777">
            <w:pPr>
              <w:spacing w:after="0"/>
              <w:rPr>
                <w:b/>
                <w:noProof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</w:p>
        </w:tc>
      </w:tr>
      <w:tr w:rsidR="00092777" w:rsidRPr="00B50226" w14:paraId="6CCF15AA" w14:textId="77777777" w:rsidTr="005D3FE3">
        <w:trPr>
          <w:cantSplit/>
          <w:trHeight w:val="57"/>
        </w:trPr>
        <w:tc>
          <w:tcPr>
            <w:tcW w:w="33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C3532D0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FEB0FEF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7CF0A68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</w:tr>
      <w:tr w:rsidR="00092777" w:rsidRPr="00B50226" w14:paraId="27E71BD0" w14:textId="77777777" w:rsidTr="00366E53">
        <w:trPr>
          <w:cantSplit/>
        </w:trPr>
        <w:tc>
          <w:tcPr>
            <w:tcW w:w="101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5F7F0B73" w14:textId="77777777" w:rsidR="00092777" w:rsidRPr="00B50226" w:rsidRDefault="00092777" w:rsidP="00092777">
            <w:pPr>
              <w:spacing w:after="0"/>
              <w:jc w:val="center"/>
              <w:rPr>
                <w:b/>
                <w:noProof/>
                <w:color w:val="FFFFFF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092777" w:rsidRPr="00B50226" w14:paraId="322278FC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C6186F" w14:textId="79D8750D" w:rsidR="00092777" w:rsidRPr="00E03969" w:rsidRDefault="00B04594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5C58791D" w14:textId="75EE7080" w:rsidR="005D3FE3" w:rsidRPr="00E03969" w:rsidRDefault="00B04594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27A82" w14:textId="215448F7" w:rsidR="00092777" w:rsidRPr="00B50226" w:rsidRDefault="00B04594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</w:p>
        </w:tc>
      </w:tr>
      <w:tr w:rsidR="00092777" w:rsidRPr="00B50226" w14:paraId="1616E663" w14:textId="77777777" w:rsidTr="005D3FE3">
        <w:trPr>
          <w:cantSplit/>
          <w:trHeight w:val="57"/>
        </w:trPr>
        <w:tc>
          <w:tcPr>
            <w:tcW w:w="33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F883861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7E7E376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60E1A61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</w:tr>
      <w:tr w:rsidR="00092777" w:rsidRPr="00B50226" w14:paraId="269729CF" w14:textId="77777777" w:rsidTr="005D3FE3">
        <w:trPr>
          <w:cantSplit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07913438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Executive</w:t>
            </w:r>
          </w:p>
          <w:p w14:paraId="688CEA0F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Summary</w:t>
            </w:r>
          </w:p>
        </w:tc>
        <w:tc>
          <w:tcPr>
            <w:tcW w:w="9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80C28" w14:textId="61118D8A" w:rsidR="00092777" w:rsidRPr="00B50226" w:rsidRDefault="001F3BD0" w:rsidP="00092777">
            <w:pPr>
              <w:spacing w:after="0"/>
              <w:rPr>
                <w:noProof/>
              </w:rPr>
            </w:pPr>
            <w:r w:rsidRPr="00B50226">
              <w:t xml:space="preserve">This document presents the </w:t>
            </w:r>
            <w:r w:rsidR="0015354F">
              <w:t>integration test summary reports</w:t>
            </w:r>
            <w:r w:rsidR="00D256EC">
              <w:t xml:space="preserve"> </w:t>
            </w:r>
            <w:r w:rsidR="00366E53">
              <w:t>regarding</w:t>
            </w:r>
            <w:r w:rsidRPr="00B50226">
              <w:t xml:space="preserve"> the</w:t>
            </w:r>
            <w:r w:rsidR="00D256EC">
              <w:t xml:space="preserve"> </w:t>
            </w:r>
            <w:r w:rsidR="00B04594">
              <w:t>R</w:t>
            </w:r>
            <w:r w:rsidR="0015354F">
              <w:t>1.</w:t>
            </w:r>
            <w:r w:rsidR="0080368C">
              <w:t>2</w:t>
            </w:r>
            <w:r w:rsidR="00D256EC">
              <w:t xml:space="preserve"> version</w:t>
            </w:r>
            <w:r w:rsidRPr="00B50226">
              <w:t>.</w:t>
            </w:r>
          </w:p>
        </w:tc>
      </w:tr>
    </w:tbl>
    <w:p w14:paraId="74A1AA4D" w14:textId="77777777" w:rsidR="00911A72" w:rsidRDefault="00911A72" w:rsidP="0087669F">
      <w:pPr>
        <w:pStyle w:val="FirstpageHeading"/>
      </w:pPr>
    </w:p>
    <w:p w14:paraId="08A33138" w14:textId="77777777" w:rsidR="005601FA" w:rsidRDefault="005601FA" w:rsidP="0087669F">
      <w:pPr>
        <w:pStyle w:val="FirstpageHeading"/>
      </w:pPr>
    </w:p>
    <w:p w14:paraId="2F711094" w14:textId="77777777" w:rsidR="005601FA" w:rsidRPr="00B50226" w:rsidRDefault="005601FA" w:rsidP="0087669F">
      <w:pPr>
        <w:pStyle w:val="FirstpageHeading"/>
      </w:pPr>
    </w:p>
    <w:p w14:paraId="790F3B03" w14:textId="38A4CC87" w:rsidR="0087669F" w:rsidRPr="00B50226" w:rsidRDefault="009564B1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 w:rsidRPr="009564B1">
        <w:rPr>
          <w:caps/>
          <w:sz w:val="28"/>
        </w:rPr>
        <w:t>272502 VW VWA VN 41S1_NAR EL SB</w:t>
      </w:r>
      <w:r w:rsidR="001F3BD0" w:rsidRPr="00B50226">
        <w:rPr>
          <w:b w:val="0"/>
          <w:caps/>
          <w:sz w:val="28"/>
        </w:rPr>
        <w:t>:</w:t>
      </w:r>
    </w:p>
    <w:p w14:paraId="5857E9C9" w14:textId="50BE78AA" w:rsidR="001F3BD0" w:rsidRPr="00B50226" w:rsidRDefault="004E1C5D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>
        <w:rPr>
          <w:b w:val="0"/>
          <w:caps/>
          <w:sz w:val="28"/>
        </w:rPr>
        <w:t xml:space="preserve">Software </w:t>
      </w:r>
      <w:r w:rsidR="00864495">
        <w:rPr>
          <w:b w:val="0"/>
          <w:caps/>
          <w:sz w:val="28"/>
        </w:rPr>
        <w:t>Integration TEST SUMMARY</w:t>
      </w:r>
      <w:r w:rsidR="001F3BD0" w:rsidRPr="00B50226">
        <w:rPr>
          <w:b w:val="0"/>
          <w:caps/>
          <w:sz w:val="28"/>
        </w:rPr>
        <w:t xml:space="preserve"> report</w:t>
      </w:r>
    </w:p>
    <w:p w14:paraId="3FB09C10" w14:textId="5899FD55" w:rsidR="001F3BD0" w:rsidRPr="00B50226" w:rsidRDefault="001F3BD0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 w:rsidRPr="00B50226">
        <w:rPr>
          <w:b w:val="0"/>
          <w:caps/>
          <w:sz w:val="28"/>
        </w:rPr>
        <w:t xml:space="preserve">ON </w:t>
      </w:r>
      <w:r w:rsidR="00B04594">
        <w:rPr>
          <w:b w:val="0"/>
          <w:caps/>
          <w:sz w:val="28"/>
        </w:rPr>
        <w:t>R</w:t>
      </w:r>
      <w:r w:rsidR="009564B1">
        <w:rPr>
          <w:b w:val="0"/>
          <w:caps/>
          <w:sz w:val="28"/>
        </w:rPr>
        <w:t>1.</w:t>
      </w:r>
      <w:r w:rsidR="00A31B50">
        <w:rPr>
          <w:b w:val="0"/>
          <w:caps/>
          <w:sz w:val="28"/>
        </w:rPr>
        <w:t>2</w:t>
      </w:r>
      <w:r w:rsidR="006F3256">
        <w:rPr>
          <w:caps/>
          <w:sz w:val="28"/>
        </w:rPr>
        <w:t xml:space="preserve"> </w:t>
      </w:r>
      <w:r w:rsidR="00A50EBC">
        <w:rPr>
          <w:b w:val="0"/>
          <w:caps/>
          <w:sz w:val="28"/>
        </w:rPr>
        <w:t>Version</w:t>
      </w:r>
    </w:p>
    <w:p w14:paraId="755FD5B2" w14:textId="228BCA76" w:rsidR="00684DFA" w:rsidRDefault="00684DFA" w:rsidP="00684DFA">
      <w:pPr>
        <w:pStyle w:val="FirstpageHeading"/>
      </w:pPr>
    </w:p>
    <w:p w14:paraId="67E2D726" w14:textId="375A7437" w:rsidR="00B67BE6" w:rsidRPr="00B50226" w:rsidRDefault="00B67BE6" w:rsidP="00684DFA">
      <w:pPr>
        <w:pStyle w:val="FirstpageHeading"/>
      </w:pPr>
    </w:p>
    <w:p w14:paraId="68787D25" w14:textId="77777777" w:rsidR="00B67BE6" w:rsidRDefault="00B67BE6" w:rsidP="00684DFA">
      <w:pPr>
        <w:pStyle w:val="FirstpageHeading"/>
      </w:pPr>
      <w:bookmarkStart w:id="1" w:name="_Toc221000463"/>
      <w:bookmarkEnd w:id="0"/>
    </w:p>
    <w:p w14:paraId="6A0D7D46" w14:textId="77777777" w:rsidR="00B67BE6" w:rsidRDefault="00B67BE6" w:rsidP="00684DFA">
      <w:pPr>
        <w:pStyle w:val="FirstpageHeading"/>
      </w:pPr>
    </w:p>
    <w:p w14:paraId="16D7195C" w14:textId="77777777" w:rsidR="00B67BE6" w:rsidRDefault="00CB7102" w:rsidP="00684DFA">
      <w:pPr>
        <w:pStyle w:val="FirstpageHeading"/>
      </w:pPr>
      <w:r w:rsidRPr="00B50226">
        <w:br w:type="page"/>
      </w:r>
    </w:p>
    <w:p w14:paraId="48E96F8F" w14:textId="77777777" w:rsidR="00B67BE6" w:rsidRDefault="00B67BE6" w:rsidP="00684DFA">
      <w:pPr>
        <w:pStyle w:val="FirstpageHeading"/>
      </w:pPr>
    </w:p>
    <w:sdt>
      <w:sdtPr>
        <w:rPr>
          <w:rFonts w:ascii="Arial" w:eastAsia="Times New Roman" w:hAnsi="Arial" w:cs="Arial"/>
          <w:color w:val="auto"/>
          <w:sz w:val="20"/>
          <w:szCs w:val="20"/>
        </w:rPr>
        <w:id w:val="-1481923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748E65" w14:textId="316D9410" w:rsidR="00453FBA" w:rsidRDefault="00453FBA">
          <w:pPr>
            <w:pStyle w:val="TOCHeading"/>
          </w:pPr>
          <w:r>
            <w:t>Table of Contents</w:t>
          </w:r>
        </w:p>
        <w:p w14:paraId="0D3FAA87" w14:textId="327BD965" w:rsidR="00453FBA" w:rsidRDefault="00453FB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54148" w:history="1">
            <w:r w:rsidRPr="00147DC7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Pr="00147DC7">
              <w:rPr>
                <w:rStyle w:val="Hyperlink"/>
              </w:rPr>
              <w:t>General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_Toc100754148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782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7DABA6" w14:textId="238E0A0B" w:rsidR="00453FB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00754149" w:history="1">
            <w:r w:rsidR="00453FBA" w:rsidRPr="00147DC7">
              <w:rPr>
                <w:rStyle w:val="Hyperlink"/>
              </w:rPr>
              <w:t>1.1.</w:t>
            </w:r>
            <w:r w:rsidR="00453FBA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Revision history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_Toc100754149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B17828">
              <w:rPr>
                <w:webHidden/>
              </w:rPr>
              <w:t>3</w:t>
            </w:r>
            <w:r w:rsidR="00453FBA">
              <w:rPr>
                <w:webHidden/>
              </w:rPr>
              <w:fldChar w:fldCharType="end"/>
            </w:r>
          </w:hyperlink>
        </w:p>
        <w:p w14:paraId="162ED866" w14:textId="4F5ED806" w:rsidR="00453FB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00754150" w:history="1">
            <w:r w:rsidR="00453FBA" w:rsidRPr="00147DC7">
              <w:rPr>
                <w:rStyle w:val="Hyperlink"/>
              </w:rPr>
              <w:t>1.2.</w:t>
            </w:r>
            <w:r w:rsidR="00453FBA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Purpose and Scope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_Toc100754150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B17828">
              <w:rPr>
                <w:webHidden/>
              </w:rPr>
              <w:t>3</w:t>
            </w:r>
            <w:r w:rsidR="00453FBA">
              <w:rPr>
                <w:webHidden/>
              </w:rPr>
              <w:fldChar w:fldCharType="end"/>
            </w:r>
          </w:hyperlink>
        </w:p>
        <w:p w14:paraId="1E307369" w14:textId="79845D96" w:rsidR="00453FB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00754151" w:history="1">
            <w:r w:rsidR="00453FBA" w:rsidRPr="00147DC7">
              <w:rPr>
                <w:rStyle w:val="Hyperlink"/>
              </w:rPr>
              <w:t>1.3.</w:t>
            </w:r>
            <w:r w:rsidR="00453FBA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Referenced documents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_Toc100754151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B17828">
              <w:rPr>
                <w:webHidden/>
              </w:rPr>
              <w:t>3</w:t>
            </w:r>
            <w:r w:rsidR="00453FBA">
              <w:rPr>
                <w:webHidden/>
              </w:rPr>
              <w:fldChar w:fldCharType="end"/>
            </w:r>
          </w:hyperlink>
        </w:p>
        <w:p w14:paraId="43C83905" w14:textId="40580E6D" w:rsidR="00453FB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00754152" w:history="1">
            <w:r w:rsidR="00453FBA" w:rsidRPr="00147DC7">
              <w:rPr>
                <w:rStyle w:val="Hyperlink"/>
              </w:rPr>
              <w:t>1.4.</w:t>
            </w:r>
            <w:r w:rsidR="00453FBA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Terminology and definitions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_Toc100754152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B17828">
              <w:rPr>
                <w:webHidden/>
              </w:rPr>
              <w:t>4</w:t>
            </w:r>
            <w:r w:rsidR="00453FBA">
              <w:rPr>
                <w:webHidden/>
              </w:rPr>
              <w:fldChar w:fldCharType="end"/>
            </w:r>
          </w:hyperlink>
        </w:p>
        <w:p w14:paraId="73403F4B" w14:textId="4549F2EB" w:rsidR="00453FBA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hyperlink w:anchor="_Toc100754153" w:history="1">
            <w:r w:rsidR="00453FBA" w:rsidRPr="00147DC7">
              <w:rPr>
                <w:rStyle w:val="Hyperlink"/>
              </w:rPr>
              <w:t>2.</w:t>
            </w:r>
            <w:r w:rsidR="00453FBA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Metrics Acceptability Criteria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_Toc100754153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B17828">
              <w:rPr>
                <w:webHidden/>
              </w:rPr>
              <w:t>4</w:t>
            </w:r>
            <w:r w:rsidR="00453FBA">
              <w:rPr>
                <w:webHidden/>
              </w:rPr>
              <w:fldChar w:fldCharType="end"/>
            </w:r>
          </w:hyperlink>
        </w:p>
        <w:p w14:paraId="02C90F38" w14:textId="28FB4D1D" w:rsidR="00453FBA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hyperlink w:anchor="_Toc100754154" w:history="1">
            <w:r w:rsidR="00453FBA" w:rsidRPr="00147DC7">
              <w:rPr>
                <w:rStyle w:val="Hyperlink"/>
              </w:rPr>
              <w:t>3.</w:t>
            </w:r>
            <w:r w:rsidR="00453FBA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List of the improvable functions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_Toc100754154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B17828">
              <w:rPr>
                <w:webHidden/>
              </w:rPr>
              <w:t>4</w:t>
            </w:r>
            <w:r w:rsidR="00453FBA">
              <w:rPr>
                <w:webHidden/>
              </w:rPr>
              <w:fldChar w:fldCharType="end"/>
            </w:r>
          </w:hyperlink>
        </w:p>
        <w:p w14:paraId="76598B44" w14:textId="21CFE303" w:rsidR="00453FBA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hyperlink w:anchor="_Toc100754155" w:history="1">
            <w:r w:rsidR="00453FBA" w:rsidRPr="00147DC7">
              <w:rPr>
                <w:rStyle w:val="Hyperlink"/>
              </w:rPr>
              <w:t>4.</w:t>
            </w:r>
            <w:r w:rsidR="00453FBA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Warnings report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_Toc100754155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B17828">
              <w:rPr>
                <w:webHidden/>
              </w:rPr>
              <w:t>5</w:t>
            </w:r>
            <w:r w:rsidR="00453FBA">
              <w:rPr>
                <w:webHidden/>
              </w:rPr>
              <w:fldChar w:fldCharType="end"/>
            </w:r>
          </w:hyperlink>
        </w:p>
        <w:p w14:paraId="6087778E" w14:textId="43C9D7EE" w:rsidR="00453FBA" w:rsidRDefault="00453FBA">
          <w:r>
            <w:rPr>
              <w:b/>
              <w:bCs/>
              <w:noProof/>
            </w:rPr>
            <w:fldChar w:fldCharType="end"/>
          </w:r>
        </w:p>
      </w:sdtContent>
    </w:sdt>
    <w:p w14:paraId="716642C9" w14:textId="1DC83CBA" w:rsidR="003B330A" w:rsidRDefault="003B330A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D6F7BAA" w14:textId="25DFFD2E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D009BA4" w14:textId="12E7D91E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3811024" w14:textId="2B760833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A256251" w14:textId="3642C07D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9DF4584" w14:textId="014A1B46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304FC76" w14:textId="536E4DFD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9B2CE48" w14:textId="00223AE0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C3963AA" w14:textId="52F5B7B3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7953F48" w14:textId="46BB256E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497CB86" w14:textId="17330262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AEF174F" w14:textId="15184D61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05D50B0" w14:textId="071C0940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599B86CF" w14:textId="4455121B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0EA45EA4" w14:textId="77C3FBD0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4A04689" w14:textId="178DF493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BEC6F4A" w14:textId="3DA67A67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6B28933" w14:textId="65845305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2071DDBB" w14:textId="010ACD8F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67C9B07" w14:textId="1F34258A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2E90E5CB" w14:textId="166F6C8F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BA46285" w14:textId="367C8498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1F784A6" w14:textId="698B40A3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E3B8AE1" w14:textId="0F97C938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7B1CFC39" w14:textId="6F6CC7F3" w:rsidR="001278D5" w:rsidRPr="00B50226" w:rsidRDefault="001278D5" w:rsidP="00C20D71">
      <w:pPr>
        <w:pStyle w:val="Heading1"/>
      </w:pPr>
      <w:bookmarkStart w:id="2" w:name="_Toc100754148"/>
      <w:bookmarkEnd w:id="1"/>
      <w:r w:rsidRPr="00C20D71">
        <w:lastRenderedPageBreak/>
        <w:t>General</w:t>
      </w:r>
      <w:r w:rsidRPr="00B50226">
        <w:t xml:space="preserve"> </w:t>
      </w:r>
      <w:r w:rsidRPr="00B67BE6">
        <w:t>Information</w:t>
      </w:r>
      <w:bookmarkEnd w:id="2"/>
    </w:p>
    <w:p w14:paraId="2205036E" w14:textId="14ABEDDD" w:rsidR="00AA61CF" w:rsidRDefault="00AA61CF" w:rsidP="00936489">
      <w:pPr>
        <w:pStyle w:val="Heading2"/>
      </w:pPr>
      <w:bookmarkStart w:id="3" w:name="_Toc100754129"/>
      <w:bookmarkStart w:id="4" w:name="_Toc100754149"/>
      <w:r w:rsidRPr="00B50226">
        <w:t>Revision history</w:t>
      </w:r>
      <w:bookmarkEnd w:id="3"/>
      <w:bookmarkEnd w:id="4"/>
      <w:r w:rsidR="00CC7005" w:rsidRPr="00B50226">
        <w:t xml:space="preserve"> </w:t>
      </w:r>
    </w:p>
    <w:p w14:paraId="5B8BD873" w14:textId="77777777" w:rsidR="008E2F94" w:rsidRPr="008E2F94" w:rsidRDefault="008E2F94" w:rsidP="008E2F94"/>
    <w:tbl>
      <w:tblPr>
        <w:tblW w:w="960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1843"/>
        <w:gridCol w:w="2409"/>
        <w:gridCol w:w="4111"/>
      </w:tblGrid>
      <w:tr w:rsidR="00536511" w:rsidRPr="00B50226" w14:paraId="530B0A47" w14:textId="77777777" w:rsidTr="008E2F94">
        <w:tc>
          <w:tcPr>
            <w:tcW w:w="1243" w:type="dxa"/>
            <w:shd w:val="clear" w:color="auto" w:fill="000080"/>
          </w:tcPr>
          <w:p w14:paraId="35615C04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Revision</w:t>
            </w:r>
          </w:p>
        </w:tc>
        <w:tc>
          <w:tcPr>
            <w:tcW w:w="1843" w:type="dxa"/>
            <w:shd w:val="clear" w:color="auto" w:fill="000080"/>
          </w:tcPr>
          <w:p w14:paraId="7313E31C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Date</w:t>
            </w:r>
          </w:p>
        </w:tc>
        <w:tc>
          <w:tcPr>
            <w:tcW w:w="2409" w:type="dxa"/>
            <w:shd w:val="clear" w:color="auto" w:fill="000080"/>
          </w:tcPr>
          <w:p w14:paraId="5CFCAB52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Author(s)</w:t>
            </w:r>
          </w:p>
        </w:tc>
        <w:tc>
          <w:tcPr>
            <w:tcW w:w="4111" w:type="dxa"/>
            <w:shd w:val="clear" w:color="auto" w:fill="000080"/>
          </w:tcPr>
          <w:p w14:paraId="64455642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Description/comment</w:t>
            </w:r>
          </w:p>
        </w:tc>
      </w:tr>
      <w:tr w:rsidR="00536511" w:rsidRPr="00B50226" w14:paraId="1D9B0270" w14:textId="77777777" w:rsidTr="008E2F94">
        <w:tc>
          <w:tcPr>
            <w:tcW w:w="1243" w:type="dxa"/>
            <w:shd w:val="clear" w:color="auto" w:fill="auto"/>
          </w:tcPr>
          <w:p w14:paraId="699619A3" w14:textId="0564C9A1" w:rsidR="00536511" w:rsidRPr="00B50226" w:rsidRDefault="0015354F" w:rsidP="001079B6">
            <w:pPr>
              <w:spacing w:after="0" w:afterAutospacing="1"/>
            </w:pPr>
            <w:r>
              <w:t>1.1</w:t>
            </w:r>
          </w:p>
        </w:tc>
        <w:tc>
          <w:tcPr>
            <w:tcW w:w="1843" w:type="dxa"/>
            <w:shd w:val="clear" w:color="auto" w:fill="auto"/>
          </w:tcPr>
          <w:p w14:paraId="3E6265DF" w14:textId="08FDE89A" w:rsidR="00536511" w:rsidRPr="00B50226" w:rsidRDefault="0015354F" w:rsidP="001079B6">
            <w:pPr>
              <w:spacing w:after="0" w:afterAutospacing="1"/>
            </w:pPr>
            <w:r>
              <w:t>03.02.2023</w:t>
            </w:r>
          </w:p>
        </w:tc>
        <w:tc>
          <w:tcPr>
            <w:tcW w:w="2409" w:type="dxa"/>
            <w:shd w:val="clear" w:color="auto" w:fill="auto"/>
          </w:tcPr>
          <w:p w14:paraId="5FEAE5D1" w14:textId="4C367657" w:rsidR="00536511" w:rsidRPr="00B50226" w:rsidRDefault="0015354F" w:rsidP="001079B6">
            <w:pPr>
              <w:spacing w:after="0" w:afterAutospacing="1"/>
            </w:pPr>
            <w:r>
              <w:t xml:space="preserve">Vlad </w:t>
            </w:r>
            <w:proofErr w:type="spellStart"/>
            <w:r>
              <w:t>Chiovenau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517F598B" w14:textId="795FEB3B" w:rsidR="00536511" w:rsidRPr="00B50226" w:rsidRDefault="00B04594" w:rsidP="001079B6">
            <w:pPr>
              <w:spacing w:after="0" w:afterAutospacing="1"/>
            </w:pPr>
            <w:r>
              <w:t>Initial version</w:t>
            </w:r>
            <w:r w:rsidR="009564B1">
              <w:t xml:space="preserve"> for R1.0</w:t>
            </w:r>
          </w:p>
        </w:tc>
      </w:tr>
      <w:tr w:rsidR="00A31B50" w:rsidRPr="00B50226" w14:paraId="3CD04522" w14:textId="77777777" w:rsidTr="008E2F94">
        <w:tc>
          <w:tcPr>
            <w:tcW w:w="1243" w:type="dxa"/>
            <w:shd w:val="clear" w:color="auto" w:fill="auto"/>
          </w:tcPr>
          <w:p w14:paraId="192AD592" w14:textId="1843D6B0" w:rsidR="00A31B50" w:rsidRDefault="00A31B50" w:rsidP="00A31B50">
            <w:pPr>
              <w:spacing w:after="0" w:afterAutospacing="1"/>
            </w:pPr>
            <w:r>
              <w:t>1.2</w:t>
            </w:r>
          </w:p>
        </w:tc>
        <w:tc>
          <w:tcPr>
            <w:tcW w:w="1843" w:type="dxa"/>
            <w:shd w:val="clear" w:color="auto" w:fill="auto"/>
          </w:tcPr>
          <w:p w14:paraId="1B4FEED9" w14:textId="7D8FCA5E" w:rsidR="00A31B50" w:rsidRDefault="00A31B50" w:rsidP="00A31B50">
            <w:pPr>
              <w:spacing w:after="0" w:afterAutospacing="1"/>
            </w:pPr>
            <w:r>
              <w:t>07.04.2023</w:t>
            </w:r>
          </w:p>
        </w:tc>
        <w:tc>
          <w:tcPr>
            <w:tcW w:w="2409" w:type="dxa"/>
            <w:shd w:val="clear" w:color="auto" w:fill="auto"/>
          </w:tcPr>
          <w:p w14:paraId="648AC622" w14:textId="10536D57" w:rsidR="00A31B50" w:rsidRDefault="00A31B50" w:rsidP="00A31B50">
            <w:pPr>
              <w:spacing w:after="0" w:afterAutospacing="1"/>
            </w:pPr>
            <w:r>
              <w:t>Cornel Albu</w:t>
            </w:r>
          </w:p>
        </w:tc>
        <w:tc>
          <w:tcPr>
            <w:tcW w:w="4111" w:type="dxa"/>
            <w:shd w:val="clear" w:color="auto" w:fill="auto"/>
          </w:tcPr>
          <w:p w14:paraId="3ADFF53F" w14:textId="6B965960" w:rsidR="00A31B50" w:rsidRDefault="00A31B50" w:rsidP="00A31B50">
            <w:pPr>
              <w:spacing w:after="0" w:afterAutospacing="1"/>
            </w:pPr>
            <w:r>
              <w:t xml:space="preserve">Summary report for R1.1 </w:t>
            </w:r>
          </w:p>
        </w:tc>
      </w:tr>
      <w:tr w:rsidR="000B7895" w:rsidRPr="00B50226" w14:paraId="15179EBD" w14:textId="77777777" w:rsidTr="008E2F94">
        <w:tc>
          <w:tcPr>
            <w:tcW w:w="1243" w:type="dxa"/>
            <w:shd w:val="clear" w:color="auto" w:fill="auto"/>
          </w:tcPr>
          <w:p w14:paraId="5748FF98" w14:textId="71B82F32" w:rsidR="000B7895" w:rsidRDefault="000B7895" w:rsidP="000B7895">
            <w:pPr>
              <w:spacing w:after="0" w:afterAutospacing="1"/>
            </w:pPr>
            <w:r>
              <w:t>1.</w:t>
            </w:r>
            <w:r>
              <w:t>3</w:t>
            </w:r>
          </w:p>
        </w:tc>
        <w:tc>
          <w:tcPr>
            <w:tcW w:w="1843" w:type="dxa"/>
            <w:shd w:val="clear" w:color="auto" w:fill="auto"/>
          </w:tcPr>
          <w:p w14:paraId="26824688" w14:textId="048BB642" w:rsidR="000B7895" w:rsidRDefault="000B7895" w:rsidP="000B7895">
            <w:pPr>
              <w:spacing w:after="0" w:afterAutospacing="1"/>
            </w:pPr>
            <w:r>
              <w:t>10.05.2023</w:t>
            </w:r>
          </w:p>
        </w:tc>
        <w:tc>
          <w:tcPr>
            <w:tcW w:w="2409" w:type="dxa"/>
            <w:shd w:val="clear" w:color="auto" w:fill="auto"/>
          </w:tcPr>
          <w:p w14:paraId="6ED8A0DA" w14:textId="7EDBA6D6" w:rsidR="000B7895" w:rsidRDefault="000B7895" w:rsidP="000B7895">
            <w:pPr>
              <w:spacing w:after="0" w:afterAutospacing="1"/>
            </w:pPr>
            <w:r>
              <w:t>Cornel Albu</w:t>
            </w:r>
          </w:p>
        </w:tc>
        <w:tc>
          <w:tcPr>
            <w:tcW w:w="4111" w:type="dxa"/>
            <w:shd w:val="clear" w:color="auto" w:fill="auto"/>
          </w:tcPr>
          <w:p w14:paraId="079FB60C" w14:textId="4B9C6E08" w:rsidR="000B7895" w:rsidRDefault="000B7895" w:rsidP="000B7895">
            <w:pPr>
              <w:spacing w:after="0" w:afterAutospacing="1"/>
            </w:pPr>
            <w:r>
              <w:t xml:space="preserve">Summary report for R1.2 </w:t>
            </w:r>
          </w:p>
        </w:tc>
      </w:tr>
      <w:tr w:rsidR="000B7895" w:rsidRPr="00B50226" w14:paraId="3384DE58" w14:textId="77777777" w:rsidTr="008E2F94">
        <w:tc>
          <w:tcPr>
            <w:tcW w:w="1243" w:type="dxa"/>
            <w:shd w:val="clear" w:color="auto" w:fill="auto"/>
          </w:tcPr>
          <w:p w14:paraId="3EC4202E" w14:textId="4E437AEB" w:rsidR="000B7895" w:rsidRDefault="000B7895" w:rsidP="000B7895">
            <w:pPr>
              <w:spacing w:after="0" w:afterAutospacing="1"/>
            </w:pPr>
            <w:r>
              <w:t>1.4</w:t>
            </w:r>
          </w:p>
        </w:tc>
        <w:tc>
          <w:tcPr>
            <w:tcW w:w="1843" w:type="dxa"/>
            <w:shd w:val="clear" w:color="auto" w:fill="auto"/>
          </w:tcPr>
          <w:p w14:paraId="05135377" w14:textId="2843C829" w:rsidR="000B7895" w:rsidRDefault="000B7895" w:rsidP="000B7895">
            <w:pPr>
              <w:spacing w:after="0" w:afterAutospacing="1"/>
            </w:pPr>
            <w:r>
              <w:t>25.05.2023</w:t>
            </w:r>
          </w:p>
        </w:tc>
        <w:tc>
          <w:tcPr>
            <w:tcW w:w="2409" w:type="dxa"/>
            <w:shd w:val="clear" w:color="auto" w:fill="auto"/>
          </w:tcPr>
          <w:p w14:paraId="5175AC09" w14:textId="2D11E9F2" w:rsidR="000B7895" w:rsidRDefault="000B7895" w:rsidP="000B7895">
            <w:pPr>
              <w:spacing w:after="0" w:afterAutospacing="1"/>
            </w:pPr>
            <w:r>
              <w:t>Cornel Albu</w:t>
            </w:r>
          </w:p>
        </w:tc>
        <w:tc>
          <w:tcPr>
            <w:tcW w:w="4111" w:type="dxa"/>
            <w:shd w:val="clear" w:color="auto" w:fill="auto"/>
          </w:tcPr>
          <w:p w14:paraId="2A55AAC4" w14:textId="0CF828E4" w:rsidR="000B7895" w:rsidRDefault="000B7895" w:rsidP="000B7895">
            <w:pPr>
              <w:spacing w:after="0" w:afterAutospacing="1"/>
            </w:pPr>
            <w:r>
              <w:t>Fix for PTC version</w:t>
            </w:r>
          </w:p>
        </w:tc>
      </w:tr>
    </w:tbl>
    <w:p w14:paraId="48C4F7D9" w14:textId="77777777" w:rsidR="001278D5" w:rsidRPr="00B50226" w:rsidRDefault="001278D5" w:rsidP="00936489">
      <w:pPr>
        <w:pStyle w:val="Heading2"/>
      </w:pPr>
      <w:bookmarkStart w:id="5" w:name="_Toc100754130"/>
      <w:bookmarkStart w:id="6" w:name="_Toc100754150"/>
      <w:r w:rsidRPr="00B50226">
        <w:t>Purpose</w:t>
      </w:r>
      <w:r w:rsidR="007A1E23" w:rsidRPr="00B50226">
        <w:t xml:space="preserve"> and Scope</w:t>
      </w:r>
      <w:bookmarkEnd w:id="5"/>
      <w:bookmarkEnd w:id="6"/>
    </w:p>
    <w:p w14:paraId="0B6BBA9C" w14:textId="070C8CAC" w:rsidR="001278D5" w:rsidRDefault="000E7335" w:rsidP="00955AE2">
      <w:pPr>
        <w:jc w:val="both"/>
      </w:pPr>
      <w:r w:rsidRPr="00B50226">
        <w:t xml:space="preserve">The purpose of this report is to describe the software </w:t>
      </w:r>
      <w:r w:rsidR="0015354F">
        <w:t>integration te</w:t>
      </w:r>
      <w:r w:rsidR="000B7895">
        <w:t>s</w:t>
      </w:r>
      <w:r w:rsidR="0015354F">
        <w:t>ts</w:t>
      </w:r>
      <w:r w:rsidRPr="00B50226">
        <w:t xml:space="preserve"> on all software components used by t</w:t>
      </w:r>
      <w:r w:rsidR="00D256EC">
        <w:t xml:space="preserve">he </w:t>
      </w:r>
      <w:r w:rsidR="00B04594">
        <w:t>R</w:t>
      </w:r>
      <w:r w:rsidR="009564B1">
        <w:t>1.</w:t>
      </w:r>
      <w:r w:rsidR="00A31B50">
        <w:t>2</w:t>
      </w:r>
    </w:p>
    <w:p w14:paraId="5210E5A9" w14:textId="77777777" w:rsidR="00C20D71" w:rsidRPr="00B50226" w:rsidRDefault="00C20D71" w:rsidP="00955AE2">
      <w:pPr>
        <w:jc w:val="both"/>
      </w:pPr>
    </w:p>
    <w:p w14:paraId="7DCBCAA6" w14:textId="0CBAD155" w:rsidR="00D86802" w:rsidRDefault="00D86802" w:rsidP="00C20D71">
      <w:pPr>
        <w:rPr>
          <w:lang w:val="de-DE"/>
        </w:rPr>
      </w:pPr>
      <w:r>
        <w:rPr>
          <w:color w:val="000000" w:themeColor="text1"/>
          <w:lang w:val="de-DE"/>
        </w:rPr>
        <w:t>Product</w:t>
      </w:r>
      <w:r w:rsidR="00681E29" w:rsidRPr="00FE5BC3">
        <w:rPr>
          <w:color w:val="000000" w:themeColor="text1"/>
          <w:lang w:val="de-DE"/>
        </w:rPr>
        <w:t xml:space="preserve">: </w:t>
      </w:r>
      <w:proofErr w:type="spellStart"/>
      <w:r w:rsidR="009564B1">
        <w:t>eCS</w:t>
      </w:r>
      <w:proofErr w:type="spellEnd"/>
      <w:r w:rsidR="009564B1">
        <w:t xml:space="preserve"> Audi MCC</w:t>
      </w:r>
    </w:p>
    <w:p w14:paraId="18A34E44" w14:textId="15EC776C" w:rsidR="00D86802" w:rsidRDefault="00D86802" w:rsidP="00C20D71">
      <w:pPr>
        <w:rPr>
          <w:b/>
          <w:caps/>
          <w:lang w:val="de-DE"/>
        </w:rPr>
      </w:pPr>
      <w:r>
        <w:rPr>
          <w:color w:val="000000" w:themeColor="text1"/>
          <w:lang w:val="de-DE"/>
        </w:rPr>
        <w:t>Software V</w:t>
      </w:r>
      <w:r w:rsidR="008616C6" w:rsidRPr="00D86802">
        <w:rPr>
          <w:lang w:val="de-DE"/>
        </w:rPr>
        <w:t>ersion</w:t>
      </w:r>
      <w:r>
        <w:rPr>
          <w:lang w:val="de-DE"/>
        </w:rPr>
        <w:t>:</w:t>
      </w:r>
      <w:r w:rsidR="008616C6" w:rsidRPr="00D86802">
        <w:rPr>
          <w:lang w:val="de-DE"/>
        </w:rPr>
        <w:t xml:space="preserve"> </w:t>
      </w:r>
      <w:r w:rsidR="00B04594">
        <w:rPr>
          <w:b/>
          <w:caps/>
          <w:lang w:val="de-DE"/>
        </w:rPr>
        <w:t>R</w:t>
      </w:r>
      <w:r w:rsidR="009564B1">
        <w:rPr>
          <w:b/>
          <w:caps/>
          <w:lang w:val="de-DE"/>
        </w:rPr>
        <w:t>1.</w:t>
      </w:r>
      <w:r w:rsidR="00A31B50">
        <w:rPr>
          <w:b/>
          <w:caps/>
          <w:lang w:val="de-DE"/>
        </w:rPr>
        <w:t>2</w:t>
      </w:r>
    </w:p>
    <w:p w14:paraId="2F7C39FB" w14:textId="77777777" w:rsidR="001278D5" w:rsidRDefault="001278D5" w:rsidP="00936489">
      <w:pPr>
        <w:pStyle w:val="Heading2"/>
      </w:pPr>
      <w:bookmarkStart w:id="7" w:name="_Referenced_documents"/>
      <w:bookmarkStart w:id="8" w:name="_Toc221000464"/>
      <w:bookmarkStart w:id="9" w:name="_Toc100754131"/>
      <w:bookmarkStart w:id="10" w:name="_Toc100754151"/>
      <w:bookmarkEnd w:id="7"/>
      <w:r w:rsidRPr="00B50226">
        <w:t>Reference</w:t>
      </w:r>
      <w:r w:rsidR="00EF24E2" w:rsidRPr="00B50226">
        <w:t>d</w:t>
      </w:r>
      <w:r w:rsidRPr="00B50226">
        <w:t xml:space="preserve"> documents</w:t>
      </w:r>
      <w:bookmarkEnd w:id="8"/>
      <w:bookmarkEnd w:id="9"/>
      <w:bookmarkEnd w:id="10"/>
    </w:p>
    <w:p w14:paraId="70894019" w14:textId="77777777" w:rsidR="00401B25" w:rsidRPr="00401B25" w:rsidRDefault="00401B25" w:rsidP="00401B25"/>
    <w:tbl>
      <w:tblPr>
        <w:tblW w:w="1008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3"/>
        <w:gridCol w:w="5932"/>
        <w:gridCol w:w="2430"/>
        <w:gridCol w:w="811"/>
      </w:tblGrid>
      <w:tr w:rsidR="0015354F" w:rsidRPr="005E799D" w14:paraId="5B6D894A" w14:textId="77777777" w:rsidTr="0015354F">
        <w:trPr>
          <w:trHeight w:val="181"/>
        </w:trPr>
        <w:tc>
          <w:tcPr>
            <w:tcW w:w="913" w:type="dxa"/>
            <w:shd w:val="clear" w:color="auto" w:fill="000080"/>
          </w:tcPr>
          <w:p w14:paraId="55771B6C" w14:textId="77777777" w:rsidR="0015354F" w:rsidRPr="00B87E57" w:rsidRDefault="0015354F" w:rsidP="00010F92">
            <w:pPr>
              <w:rPr>
                <w:rFonts w:ascii="Times New Roman" w:hAnsi="Times New Roman"/>
                <w:b/>
                <w:color w:val="FFFFFF"/>
              </w:rPr>
            </w:pPr>
            <w:r w:rsidRPr="00B87E57">
              <w:rPr>
                <w:rFonts w:ascii="Times New Roman" w:hAnsi="Times New Roman"/>
                <w:b/>
                <w:color w:val="FFFFFF"/>
              </w:rPr>
              <w:t>Id</w:t>
            </w:r>
          </w:p>
        </w:tc>
        <w:tc>
          <w:tcPr>
            <w:tcW w:w="5932" w:type="dxa"/>
            <w:shd w:val="clear" w:color="auto" w:fill="000080"/>
          </w:tcPr>
          <w:p w14:paraId="5563F00D" w14:textId="77777777" w:rsidR="0015354F" w:rsidRPr="00B87E57" w:rsidRDefault="0015354F" w:rsidP="00010F92">
            <w:pPr>
              <w:rPr>
                <w:rFonts w:ascii="Times New Roman" w:hAnsi="Times New Roman"/>
                <w:b/>
                <w:color w:val="FFFFFF"/>
              </w:rPr>
            </w:pPr>
            <w:r w:rsidRPr="00B87E57">
              <w:rPr>
                <w:rFonts w:ascii="Times New Roman" w:hAnsi="Times New Roman"/>
                <w:b/>
                <w:color w:val="FFFFFF"/>
              </w:rPr>
              <w:t>Title</w:t>
            </w:r>
          </w:p>
        </w:tc>
        <w:tc>
          <w:tcPr>
            <w:tcW w:w="2430" w:type="dxa"/>
            <w:shd w:val="clear" w:color="auto" w:fill="000080"/>
          </w:tcPr>
          <w:p w14:paraId="75FD1031" w14:textId="77777777" w:rsidR="0015354F" w:rsidRPr="00B87E57" w:rsidRDefault="0015354F" w:rsidP="00010F92">
            <w:pPr>
              <w:rPr>
                <w:rFonts w:ascii="Times New Roman" w:hAnsi="Times New Roman"/>
                <w:b/>
                <w:color w:val="FFFFFF"/>
              </w:rPr>
            </w:pPr>
            <w:r w:rsidRPr="00B87E57">
              <w:rPr>
                <w:rFonts w:ascii="Times New Roman" w:hAnsi="Times New Roman"/>
                <w:b/>
                <w:color w:val="FFFFFF"/>
              </w:rPr>
              <w:t>Reference &amp; Revision</w:t>
            </w:r>
          </w:p>
        </w:tc>
        <w:tc>
          <w:tcPr>
            <w:tcW w:w="811" w:type="dxa"/>
            <w:shd w:val="clear" w:color="auto" w:fill="000080"/>
          </w:tcPr>
          <w:p w14:paraId="0863101B" w14:textId="77777777" w:rsidR="0015354F" w:rsidRPr="00B87E57" w:rsidRDefault="0015354F" w:rsidP="00010F92">
            <w:pPr>
              <w:rPr>
                <w:rFonts w:ascii="Times New Roman" w:hAnsi="Times New Roman"/>
                <w:b/>
              </w:rPr>
            </w:pPr>
            <w:r w:rsidRPr="00B87E57">
              <w:rPr>
                <w:rFonts w:ascii="Times New Roman" w:hAnsi="Times New Roman"/>
                <w:b/>
              </w:rPr>
              <w:t>I */ A**</w:t>
            </w:r>
          </w:p>
        </w:tc>
      </w:tr>
      <w:tr w:rsidR="0015354F" w:rsidRPr="005E799D" w14:paraId="43AC4F12" w14:textId="77777777" w:rsidTr="0015354F">
        <w:trPr>
          <w:trHeight w:val="277"/>
        </w:trPr>
        <w:tc>
          <w:tcPr>
            <w:tcW w:w="913" w:type="dxa"/>
            <w:shd w:val="clear" w:color="auto" w:fill="auto"/>
          </w:tcPr>
          <w:p w14:paraId="1438BF8A" w14:textId="77777777" w:rsidR="0015354F" w:rsidRPr="00B87E57" w:rsidRDefault="0015354F" w:rsidP="00010F9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E799D">
              <w:rPr>
                <w:szCs w:val="22"/>
              </w:rPr>
              <w:t>[Ref1]</w:t>
            </w:r>
          </w:p>
        </w:tc>
        <w:tc>
          <w:tcPr>
            <w:tcW w:w="5932" w:type="dxa"/>
            <w:shd w:val="clear" w:color="auto" w:fill="auto"/>
          </w:tcPr>
          <w:p w14:paraId="6018DAF0" w14:textId="77777777" w:rsidR="0015354F" w:rsidRPr="005E799D" w:rsidRDefault="0015354F" w:rsidP="00010F92">
            <w:pPr>
              <w:rPr>
                <w:szCs w:val="22"/>
              </w:rPr>
            </w:pPr>
            <w:r w:rsidRPr="005E799D">
              <w:rPr>
                <w:szCs w:val="22"/>
              </w:rPr>
              <w:t>Project Master Document (PMD)</w:t>
            </w:r>
          </w:p>
        </w:tc>
        <w:tc>
          <w:tcPr>
            <w:tcW w:w="2430" w:type="dxa"/>
            <w:shd w:val="clear" w:color="auto" w:fill="auto"/>
          </w:tcPr>
          <w:p w14:paraId="3493FFCE" w14:textId="77777777" w:rsidR="0015354F" w:rsidRPr="005E799D" w:rsidRDefault="0015354F" w:rsidP="00010F92">
            <w:pPr>
              <w:rPr>
                <w:szCs w:val="22"/>
              </w:rPr>
            </w:pPr>
            <w:r>
              <w:rPr>
                <w:szCs w:val="22"/>
              </w:rPr>
              <w:t xml:space="preserve">PIP </w:t>
            </w:r>
            <w:proofErr w:type="spellStart"/>
            <w:r>
              <w:rPr>
                <w:szCs w:val="22"/>
              </w:rPr>
              <w:t>Sharepoint</w:t>
            </w:r>
            <w:proofErr w:type="spellEnd"/>
          </w:p>
        </w:tc>
        <w:tc>
          <w:tcPr>
            <w:tcW w:w="811" w:type="dxa"/>
          </w:tcPr>
          <w:p w14:paraId="2CC95AC7" w14:textId="77777777" w:rsidR="0015354F" w:rsidRPr="00B87E57" w:rsidRDefault="0015354F" w:rsidP="00010F92">
            <w:pPr>
              <w:rPr>
                <w:rFonts w:ascii="Times New Roman" w:hAnsi="Times New Roman"/>
              </w:rPr>
            </w:pPr>
          </w:p>
        </w:tc>
      </w:tr>
      <w:tr w:rsidR="0015354F" w:rsidRPr="005E799D" w14:paraId="5DE18A49" w14:textId="77777777" w:rsidTr="0015354F">
        <w:trPr>
          <w:trHeight w:val="277"/>
        </w:trPr>
        <w:tc>
          <w:tcPr>
            <w:tcW w:w="913" w:type="dxa"/>
            <w:shd w:val="clear" w:color="auto" w:fill="auto"/>
          </w:tcPr>
          <w:p w14:paraId="44624A05" w14:textId="77777777" w:rsidR="0015354F" w:rsidRPr="005E799D" w:rsidRDefault="0015354F" w:rsidP="00010F92">
            <w:pPr>
              <w:spacing w:line="36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[Ref2]</w:t>
            </w:r>
          </w:p>
        </w:tc>
        <w:tc>
          <w:tcPr>
            <w:tcW w:w="5932" w:type="dxa"/>
            <w:shd w:val="clear" w:color="auto" w:fill="auto"/>
          </w:tcPr>
          <w:p w14:paraId="09BE6B8D" w14:textId="77777777" w:rsidR="0015354F" w:rsidRPr="005E799D" w:rsidRDefault="0015354F" w:rsidP="00010F92">
            <w:pPr>
              <w:rPr>
                <w:szCs w:val="22"/>
              </w:rPr>
            </w:pPr>
            <w:r w:rsidRPr="005212F6">
              <w:rPr>
                <w:szCs w:val="22"/>
              </w:rPr>
              <w:t>Software Integration and Integration Test Plan</w:t>
            </w:r>
          </w:p>
        </w:tc>
        <w:tc>
          <w:tcPr>
            <w:tcW w:w="2430" w:type="dxa"/>
            <w:shd w:val="clear" w:color="auto" w:fill="auto"/>
          </w:tcPr>
          <w:p w14:paraId="6930A982" w14:textId="77777777" w:rsidR="0015354F" w:rsidRPr="00B87E57" w:rsidRDefault="0015354F" w:rsidP="00010F92">
            <w:pPr>
              <w:rPr>
                <w:szCs w:val="22"/>
              </w:rPr>
            </w:pPr>
            <w:r>
              <w:rPr>
                <w:szCs w:val="22"/>
              </w:rPr>
              <w:t>See PMD</w:t>
            </w:r>
          </w:p>
        </w:tc>
        <w:tc>
          <w:tcPr>
            <w:tcW w:w="811" w:type="dxa"/>
          </w:tcPr>
          <w:p w14:paraId="0AE3BD4B" w14:textId="77777777" w:rsidR="0015354F" w:rsidRPr="00B87E57" w:rsidRDefault="0015354F" w:rsidP="00010F92">
            <w:pPr>
              <w:rPr>
                <w:rFonts w:ascii="Times New Roman" w:hAnsi="Times New Roman"/>
              </w:rPr>
            </w:pPr>
          </w:p>
        </w:tc>
      </w:tr>
    </w:tbl>
    <w:p w14:paraId="4A816F3E" w14:textId="77777777" w:rsidR="00853AC2" w:rsidRDefault="00853AC2" w:rsidP="00853AC2">
      <w:pPr>
        <w:rPr>
          <w:highlight w:val="lightGray"/>
        </w:rPr>
      </w:pPr>
    </w:p>
    <w:p w14:paraId="7BF29B50" w14:textId="3A4A51E4" w:rsidR="00B744A4" w:rsidRDefault="00936489" w:rsidP="00B744A4">
      <w:pPr>
        <w:pStyle w:val="Heading2"/>
        <w:ind w:left="720" w:hanging="720"/>
      </w:pPr>
      <w:bookmarkStart w:id="11" w:name="_Toc100754132"/>
      <w:bookmarkStart w:id="12" w:name="_Toc100754152"/>
      <w:r w:rsidRPr="00B50226">
        <w:t>Terminology and definitions</w:t>
      </w:r>
      <w:bookmarkEnd w:id="11"/>
      <w:bookmarkEnd w:id="12"/>
    </w:p>
    <w:p w14:paraId="5B6CEC7E" w14:textId="5EE57A43" w:rsidR="00B744A4" w:rsidRDefault="00B744A4" w:rsidP="00B744A4"/>
    <w:p w14:paraId="4DA8FB4B" w14:textId="77777777" w:rsidR="0015354F" w:rsidRPr="00B342E4" w:rsidRDefault="0015354F" w:rsidP="0015354F">
      <w:pPr>
        <w:ind w:left="720"/>
        <w:rPr>
          <w:lang w:eastAsia="zh-CN"/>
        </w:rPr>
      </w:pPr>
      <w:r>
        <w:rPr>
          <w:lang w:eastAsia="zh-CN"/>
        </w:rPr>
        <w:t>SCH</w:t>
      </w:r>
      <w:r>
        <w:rPr>
          <w:lang w:eastAsia="zh-CN"/>
        </w:rPr>
        <w:tab/>
      </w:r>
      <w:r>
        <w:rPr>
          <w:lang w:eastAsia="zh-CN"/>
        </w:rPr>
        <w:tab/>
        <w:t>Sche</w:t>
      </w:r>
      <w:r w:rsidRPr="00B342E4">
        <w:rPr>
          <w:lang w:eastAsia="zh-CN"/>
        </w:rPr>
        <w:t>duler</w:t>
      </w:r>
    </w:p>
    <w:p w14:paraId="66BD4BC7" w14:textId="77777777" w:rsidR="0015354F" w:rsidRDefault="0015354F" w:rsidP="0015354F">
      <w:pPr>
        <w:ind w:left="720"/>
        <w:rPr>
          <w:lang w:eastAsia="zh-CN"/>
        </w:rPr>
      </w:pPr>
      <w:r w:rsidRPr="00B342E4">
        <w:rPr>
          <w:lang w:eastAsia="zh-CN"/>
        </w:rPr>
        <w:t>SW</w:t>
      </w:r>
      <w:r w:rsidRPr="00B342E4">
        <w:tab/>
      </w:r>
      <w:r w:rsidRPr="00B342E4">
        <w:tab/>
      </w:r>
      <w:r w:rsidRPr="00B342E4">
        <w:rPr>
          <w:lang w:eastAsia="zh-CN"/>
        </w:rPr>
        <w:t>Software</w:t>
      </w:r>
    </w:p>
    <w:p w14:paraId="071101D7" w14:textId="77777777" w:rsidR="0015354F" w:rsidRDefault="0015354F" w:rsidP="0015354F">
      <w:pPr>
        <w:ind w:left="720"/>
        <w:rPr>
          <w:lang w:eastAsia="zh-CN"/>
        </w:rPr>
      </w:pPr>
      <w:r>
        <w:rPr>
          <w:lang w:eastAsia="zh-CN"/>
        </w:rPr>
        <w:t>SBE                  Seat Belt Electronic</w:t>
      </w:r>
    </w:p>
    <w:p w14:paraId="328041D7" w14:textId="58AFCCBD" w:rsidR="0015354F" w:rsidRDefault="0015354F" w:rsidP="0015354F">
      <w:pPr>
        <w:ind w:left="720"/>
        <w:rPr>
          <w:lang w:eastAsia="zh-CN"/>
        </w:rPr>
      </w:pPr>
      <w:r>
        <w:rPr>
          <w:lang w:eastAsia="zh-CN"/>
        </w:rPr>
        <w:t>SWPF               Software Product Follow-Up</w:t>
      </w:r>
    </w:p>
    <w:p w14:paraId="3568665D" w14:textId="77777777" w:rsidR="002F1978" w:rsidRPr="00600E2A" w:rsidRDefault="002F1978" w:rsidP="002F1978">
      <w:pPr>
        <w:pStyle w:val="Heading2"/>
      </w:pPr>
      <w:bookmarkStart w:id="13" w:name="_Toc105595224"/>
      <w:bookmarkStart w:id="14" w:name="_Toc117777374"/>
      <w:r w:rsidRPr="00600E2A">
        <w:t>Guide</w:t>
      </w:r>
      <w:bookmarkEnd w:id="13"/>
      <w:bookmarkEnd w:id="14"/>
    </w:p>
    <w:p w14:paraId="012BC3D9" w14:textId="77777777" w:rsidR="002F1978" w:rsidRPr="00B87E57" w:rsidRDefault="002F1978" w:rsidP="002F1978">
      <w:pPr>
        <w:pStyle w:val="Firstpage"/>
        <w:numPr>
          <w:ilvl w:val="0"/>
          <w:numId w:val="25"/>
        </w:numPr>
        <w:jc w:val="both"/>
        <w:rPr>
          <w:rFonts w:ascii="Times New Roman" w:hAnsi="Times New Roman"/>
          <w:sz w:val="22"/>
          <w:szCs w:val="22"/>
          <w:lang w:val="en-US"/>
        </w:rPr>
      </w:pPr>
      <w:r w:rsidRPr="00B87E57">
        <w:rPr>
          <w:rFonts w:ascii="Times New Roman" w:hAnsi="Times New Roman"/>
          <w:sz w:val="22"/>
          <w:szCs w:val="22"/>
          <w:lang w:val="en-US"/>
        </w:rPr>
        <w:t xml:space="preserve">Instructions to be followed while adapting this template for a specific project are given in </w:t>
      </w:r>
      <w:r w:rsidRPr="00B87E57">
        <w:rPr>
          <w:rFonts w:ascii="Times New Roman" w:hAnsi="Times New Roman"/>
          <w:color w:val="FFC000"/>
          <w:sz w:val="22"/>
          <w:szCs w:val="22"/>
          <w:lang w:val="en-US"/>
        </w:rPr>
        <w:t>Orange</w:t>
      </w:r>
      <w:r w:rsidRPr="00B87E57">
        <w:rPr>
          <w:rFonts w:ascii="Times New Roman" w:hAnsi="Times New Roman"/>
          <w:sz w:val="22"/>
          <w:szCs w:val="22"/>
          <w:lang w:val="en-US"/>
        </w:rPr>
        <w:t xml:space="preserve">. This must be deleted once the section is adapted. </w:t>
      </w:r>
    </w:p>
    <w:p w14:paraId="070508F1" w14:textId="77777777" w:rsidR="002F1978" w:rsidRPr="00B87E57" w:rsidRDefault="002F1978" w:rsidP="002F1978">
      <w:pPr>
        <w:pStyle w:val="Firstpage"/>
        <w:numPr>
          <w:ilvl w:val="0"/>
          <w:numId w:val="25"/>
        </w:numPr>
        <w:jc w:val="both"/>
        <w:rPr>
          <w:rFonts w:ascii="Times New Roman" w:hAnsi="Times New Roman"/>
          <w:sz w:val="22"/>
          <w:szCs w:val="22"/>
          <w:lang w:val="en-US"/>
        </w:rPr>
      </w:pPr>
      <w:r w:rsidRPr="00B87E57">
        <w:rPr>
          <w:rFonts w:ascii="Times New Roman" w:hAnsi="Times New Roman"/>
          <w:sz w:val="22"/>
          <w:szCs w:val="22"/>
          <w:lang w:val="en-US"/>
        </w:rPr>
        <w:t>All standard texts that should be retained unless there are changes confirmed by the Quality team member are given in Black.</w:t>
      </w:r>
    </w:p>
    <w:p w14:paraId="6734C65D" w14:textId="77777777" w:rsidR="002F1978" w:rsidRPr="00B87E57" w:rsidRDefault="002F1978" w:rsidP="002F1978">
      <w:pPr>
        <w:pStyle w:val="Firstpage"/>
        <w:numPr>
          <w:ilvl w:val="0"/>
          <w:numId w:val="25"/>
        </w:numPr>
        <w:jc w:val="both"/>
        <w:rPr>
          <w:rFonts w:ascii="Times New Roman" w:hAnsi="Times New Roman"/>
          <w:sz w:val="22"/>
          <w:szCs w:val="22"/>
          <w:lang w:val="en-US"/>
        </w:rPr>
      </w:pPr>
      <w:r w:rsidRPr="00B87E57">
        <w:rPr>
          <w:rFonts w:ascii="Times New Roman" w:hAnsi="Times New Roman"/>
          <w:sz w:val="22"/>
          <w:szCs w:val="22"/>
          <w:lang w:val="en-US"/>
        </w:rPr>
        <w:t xml:space="preserve">Sample information in any of the sections given in </w:t>
      </w:r>
      <w:r w:rsidRPr="00B87E57">
        <w:rPr>
          <w:rFonts w:ascii="Times New Roman" w:hAnsi="Times New Roman"/>
          <w:i/>
          <w:sz w:val="22"/>
          <w:szCs w:val="22"/>
          <w:lang w:val="en-US"/>
        </w:rPr>
        <w:t>italics</w:t>
      </w:r>
      <w:r w:rsidRPr="00B87E57">
        <w:rPr>
          <w:rFonts w:ascii="Times New Roman" w:hAnsi="Times New Roman"/>
          <w:sz w:val="22"/>
          <w:szCs w:val="22"/>
          <w:lang w:val="en-US"/>
        </w:rPr>
        <w:t xml:space="preserve"> are for help and understanding and hence should be replaced with project specific information while adaption.</w:t>
      </w:r>
    </w:p>
    <w:p w14:paraId="6EAAC7B2" w14:textId="77777777" w:rsidR="002F1978" w:rsidRPr="00B87E57" w:rsidRDefault="002F1978" w:rsidP="002F1978">
      <w:pPr>
        <w:pStyle w:val="Firstpage"/>
        <w:numPr>
          <w:ilvl w:val="0"/>
          <w:numId w:val="25"/>
        </w:numPr>
        <w:jc w:val="both"/>
        <w:rPr>
          <w:rFonts w:ascii="Times New Roman" w:hAnsi="Times New Roman"/>
          <w:sz w:val="22"/>
          <w:szCs w:val="22"/>
          <w:lang w:val="en-US"/>
        </w:rPr>
      </w:pPr>
      <w:r w:rsidRPr="00B87E57">
        <w:rPr>
          <w:rFonts w:ascii="Times New Roman" w:hAnsi="Times New Roman"/>
          <w:sz w:val="22"/>
          <w:szCs w:val="22"/>
          <w:lang w:val="en-US"/>
        </w:rPr>
        <w:t xml:space="preserve">Sections or Contents which </w:t>
      </w:r>
      <w:proofErr w:type="gramStart"/>
      <w:r w:rsidRPr="00B87E57">
        <w:rPr>
          <w:rFonts w:ascii="Times New Roman" w:hAnsi="Times New Roman"/>
          <w:sz w:val="22"/>
          <w:szCs w:val="22"/>
          <w:lang w:val="en-US"/>
        </w:rPr>
        <w:t>have to</w:t>
      </w:r>
      <w:proofErr w:type="gramEnd"/>
      <w:r w:rsidRPr="00B87E57">
        <w:rPr>
          <w:rFonts w:ascii="Times New Roman" w:hAnsi="Times New Roman"/>
          <w:sz w:val="22"/>
          <w:szCs w:val="22"/>
          <w:lang w:val="en-US"/>
        </w:rPr>
        <w:t xml:space="preserve"> be clarified, reworked or reviewed are in </w:t>
      </w:r>
      <w:r w:rsidRPr="00B87E57">
        <w:rPr>
          <w:rFonts w:ascii="Times New Roman" w:hAnsi="Times New Roman"/>
          <w:color w:val="FF0000"/>
          <w:sz w:val="22"/>
          <w:szCs w:val="22"/>
          <w:lang w:val="en-US"/>
        </w:rPr>
        <w:t>Red</w:t>
      </w:r>
      <w:r w:rsidRPr="00B87E57">
        <w:rPr>
          <w:rFonts w:ascii="Times New Roman" w:hAnsi="Times New Roman"/>
          <w:sz w:val="22"/>
          <w:szCs w:val="22"/>
          <w:lang w:val="en-US"/>
        </w:rPr>
        <w:t>.</w:t>
      </w:r>
    </w:p>
    <w:p w14:paraId="04802747" w14:textId="77777777" w:rsidR="002F1978" w:rsidRDefault="002F1978" w:rsidP="002F1978">
      <w:pPr>
        <w:pStyle w:val="Heading2"/>
      </w:pPr>
      <w:bookmarkStart w:id="15" w:name="_Toc117777375"/>
      <w:r w:rsidRPr="00E26CB4">
        <w:lastRenderedPageBreak/>
        <w:t>Test scope</w:t>
      </w:r>
      <w:bookmarkEnd w:id="15"/>
    </w:p>
    <w:p w14:paraId="436F7588" w14:textId="77777777" w:rsidR="002F1978" w:rsidRPr="00C93917" w:rsidRDefault="002F1978" w:rsidP="002F1978">
      <w:pPr>
        <w:pStyle w:val="Para2"/>
      </w:pPr>
    </w:p>
    <w:p w14:paraId="25FCB8BA" w14:textId="77777777" w:rsidR="002F1978" w:rsidRDefault="002F1978" w:rsidP="002F1978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D31578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D31578">
        <w:rPr>
          <w:rFonts w:ascii="Arial" w:hAnsi="Arial" w:cs="Arial"/>
          <w:sz w:val="20"/>
          <w:szCs w:val="20"/>
        </w:rPr>
        <w:t>purpose</w:t>
      </w:r>
      <w:proofErr w:type="spellEnd"/>
      <w:r w:rsidRPr="00D31578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 xml:space="preserve">the software </w:t>
      </w:r>
      <w:proofErr w:type="spellStart"/>
      <w:r>
        <w:rPr>
          <w:rFonts w:ascii="Arial" w:hAnsi="Arial" w:cs="Arial"/>
          <w:sz w:val="20"/>
          <w:szCs w:val="20"/>
        </w:rPr>
        <w:t>integration</w:t>
      </w:r>
      <w:proofErr w:type="spellEnd"/>
      <w:r>
        <w:rPr>
          <w:rFonts w:ascii="Arial" w:hAnsi="Arial" w:cs="Arial"/>
          <w:sz w:val="20"/>
          <w:szCs w:val="20"/>
        </w:rPr>
        <w:t xml:space="preserve"> tests </w:t>
      </w:r>
      <w:proofErr w:type="spellStart"/>
      <w:r w:rsidRPr="00D31578">
        <w:rPr>
          <w:rFonts w:ascii="Arial" w:hAnsi="Arial" w:cs="Arial"/>
          <w:sz w:val="20"/>
          <w:szCs w:val="20"/>
        </w:rPr>
        <w:t>is</w:t>
      </w:r>
      <w:proofErr w:type="spellEnd"/>
      <w:r w:rsidRPr="00D31578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D31578">
        <w:rPr>
          <w:rFonts w:ascii="Arial" w:hAnsi="Arial" w:cs="Arial"/>
          <w:sz w:val="20"/>
          <w:szCs w:val="20"/>
        </w:rPr>
        <w:t>verify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through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testing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D31578">
        <w:rPr>
          <w:rFonts w:ascii="Arial" w:hAnsi="Arial" w:cs="Arial"/>
          <w:sz w:val="20"/>
          <w:szCs w:val="20"/>
        </w:rPr>
        <w:t xml:space="preserve"> the software</w:t>
      </w:r>
      <w:r>
        <w:rPr>
          <w:rFonts w:ascii="Arial" w:hAnsi="Arial" w:cs="Arial"/>
          <w:sz w:val="20"/>
          <w:szCs w:val="20"/>
        </w:rPr>
        <w:t xml:space="preserve"> architecture</w:t>
      </w:r>
      <w:r w:rsidRPr="00D315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1578">
        <w:rPr>
          <w:rFonts w:ascii="Arial" w:hAnsi="Arial" w:cs="Arial"/>
          <w:sz w:val="20"/>
          <w:szCs w:val="20"/>
        </w:rPr>
        <w:t>requirements</w:t>
      </w:r>
      <w:proofErr w:type="spellEnd"/>
      <w:r>
        <w:rPr>
          <w:rFonts w:ascii="Arial" w:eastAsia="SimSun" w:hAnsi="Arial" w:cs="Arial"/>
          <w:sz w:val="20"/>
          <w:szCs w:val="20"/>
          <w:lang w:val="en-GB"/>
        </w:rPr>
        <w:t>.</w:t>
      </w:r>
    </w:p>
    <w:p w14:paraId="6B4774A2" w14:textId="77777777" w:rsidR="002F1978" w:rsidRDefault="002F1978" w:rsidP="002F1978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</w:p>
    <w:p w14:paraId="2F526C7B" w14:textId="77777777" w:rsidR="002F1978" w:rsidRDefault="002F1978" w:rsidP="002F1978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C93917">
        <w:rPr>
          <w:rFonts w:ascii="Arial" w:eastAsia="SimSun" w:hAnsi="Arial" w:cs="Arial"/>
          <w:sz w:val="20"/>
          <w:szCs w:val="20"/>
          <w:lang w:val="en-GB"/>
        </w:rPr>
        <w:t xml:space="preserve">Test scope is defined </w:t>
      </w:r>
      <w:r w:rsidRPr="003C6948">
        <w:rPr>
          <w:rFonts w:ascii="Arial" w:eastAsia="SimSun" w:hAnsi="Arial" w:cs="Arial"/>
          <w:sz w:val="20"/>
          <w:szCs w:val="20"/>
          <w:lang w:val="en-GB"/>
        </w:rPr>
        <w:t xml:space="preserve">in </w:t>
      </w:r>
      <w:r w:rsidRPr="005212F6">
        <w:rPr>
          <w:szCs w:val="22"/>
        </w:rPr>
        <w:t xml:space="preserve">Software </w:t>
      </w:r>
      <w:proofErr w:type="spellStart"/>
      <w:r w:rsidRPr="005212F6">
        <w:rPr>
          <w:szCs w:val="22"/>
        </w:rPr>
        <w:t>Integration</w:t>
      </w:r>
      <w:proofErr w:type="spellEnd"/>
      <w:r w:rsidRPr="005212F6">
        <w:rPr>
          <w:szCs w:val="22"/>
        </w:rPr>
        <w:t xml:space="preserve"> and </w:t>
      </w:r>
      <w:proofErr w:type="spellStart"/>
      <w:r w:rsidRPr="005212F6">
        <w:rPr>
          <w:szCs w:val="22"/>
        </w:rPr>
        <w:t>Integration</w:t>
      </w:r>
      <w:proofErr w:type="spellEnd"/>
      <w:r w:rsidRPr="005212F6">
        <w:rPr>
          <w:szCs w:val="22"/>
        </w:rPr>
        <w:t xml:space="preserve"> Test </w:t>
      </w:r>
      <w:proofErr w:type="gramStart"/>
      <w:r w:rsidRPr="005212F6">
        <w:rPr>
          <w:szCs w:val="22"/>
        </w:rPr>
        <w:t>Plan</w:t>
      </w:r>
      <w:r>
        <w:rPr>
          <w:rFonts w:ascii="Arial" w:eastAsia="SimSun" w:hAnsi="Arial" w:cs="Arial"/>
          <w:sz w:val="20"/>
          <w:szCs w:val="20"/>
          <w:lang w:val="en-GB"/>
        </w:rPr>
        <w:t>[</w:t>
      </w:r>
      <w:proofErr w:type="gramEnd"/>
      <w:r>
        <w:rPr>
          <w:rFonts w:ascii="Arial" w:eastAsia="SimSun" w:hAnsi="Arial" w:cs="Arial"/>
          <w:sz w:val="20"/>
          <w:szCs w:val="20"/>
          <w:lang w:val="en-GB"/>
        </w:rPr>
        <w:t>Ref2].</w:t>
      </w:r>
    </w:p>
    <w:p w14:paraId="08186774" w14:textId="77777777" w:rsidR="002F1978" w:rsidRPr="00063F47" w:rsidRDefault="002F1978" w:rsidP="002F1978">
      <w:pPr>
        <w:pStyle w:val="Para2"/>
        <w:ind w:left="0"/>
      </w:pPr>
    </w:p>
    <w:p w14:paraId="2B458C88" w14:textId="77777777" w:rsidR="002F1978" w:rsidRPr="00ED1F42" w:rsidRDefault="002F1978" w:rsidP="002F1978">
      <w:pPr>
        <w:ind w:right="5"/>
        <w:rPr>
          <w:b/>
          <w:u w:val="single"/>
        </w:rPr>
      </w:pPr>
      <w:r w:rsidRPr="00ED1F42">
        <w:rPr>
          <w:b/>
          <w:u w:val="single"/>
        </w:rPr>
        <w:t>CONCLUSION</w:t>
      </w:r>
    </w:p>
    <w:p w14:paraId="262D0A82" w14:textId="77777777" w:rsidR="002F1978" w:rsidRDefault="002F1978" w:rsidP="002F1978">
      <w:pPr>
        <w:ind w:right="5"/>
        <w:jc w:val="both"/>
      </w:pPr>
    </w:p>
    <w:p w14:paraId="28F8F38C" w14:textId="77777777" w:rsidR="002F1978" w:rsidRDefault="002F1978" w:rsidP="002F1978">
      <w:pPr>
        <w:ind w:right="5"/>
        <w:jc w:val="both"/>
      </w:pPr>
      <w:r>
        <w:t>SW Integration tests:</w:t>
      </w:r>
    </w:p>
    <w:p w14:paraId="71A3FEEC" w14:textId="2AFB9636" w:rsidR="002F1978" w:rsidRDefault="002F1978" w:rsidP="002F1978">
      <w:pPr>
        <w:numPr>
          <w:ilvl w:val="0"/>
          <w:numId w:val="24"/>
        </w:numPr>
        <w:spacing w:after="0"/>
        <w:ind w:right="5"/>
        <w:jc w:val="both"/>
      </w:pPr>
      <w:r>
        <w:t xml:space="preserve">Integration tests finished at </w:t>
      </w:r>
      <w:r w:rsidRPr="002F1978">
        <w:t>100%</w:t>
      </w:r>
      <w:r>
        <w:t xml:space="preserve"> regarding the scope defined in Software Integration and Integration Test Plan</w:t>
      </w:r>
    </w:p>
    <w:p w14:paraId="249044B8" w14:textId="77777777" w:rsidR="0015354F" w:rsidRPr="00B744A4" w:rsidRDefault="0015354F" w:rsidP="00B744A4"/>
    <w:p w14:paraId="104FC421" w14:textId="77777777" w:rsidR="002F1978" w:rsidRDefault="002F1978" w:rsidP="002F1978">
      <w:pPr>
        <w:pStyle w:val="Heading2"/>
      </w:pPr>
      <w:bookmarkStart w:id="16" w:name="_Toc117777376"/>
      <w:r w:rsidRPr="002703B9">
        <w:t>Product Identification</w:t>
      </w:r>
      <w:bookmarkEnd w:id="16"/>
    </w:p>
    <w:p w14:paraId="5F23EC58" w14:textId="77777777" w:rsidR="002F1978" w:rsidRPr="00EA30D8" w:rsidRDefault="002F1978" w:rsidP="002F1978">
      <w:pPr>
        <w:pStyle w:val="Para2"/>
        <w:ind w:left="0"/>
      </w:pPr>
    </w:p>
    <w:p w14:paraId="002EDB51" w14:textId="516A5CE3" w:rsidR="002F1978" w:rsidRPr="009C2FC3" w:rsidRDefault="002F1978" w:rsidP="002F1978">
      <w:pPr>
        <w:ind w:leftChars="283" w:left="566"/>
      </w:pPr>
      <w:r w:rsidRPr="00EA30D8">
        <w:rPr>
          <w:b/>
        </w:rPr>
        <w:t xml:space="preserve">Project Name: </w:t>
      </w:r>
      <w:r>
        <w:rPr>
          <w:rFonts w:hint="eastAsia"/>
        </w:rPr>
        <w:tab/>
      </w:r>
      <w:r>
        <w:tab/>
      </w:r>
      <w:r w:rsidRPr="009564B1">
        <w:rPr>
          <w:b/>
          <w:i/>
          <w:noProof/>
          <w:color w:val="000080"/>
        </w:rPr>
        <w:t>272502 VW VWA VN 41S1_NAR EL SB</w:t>
      </w:r>
    </w:p>
    <w:p w14:paraId="20A062C2" w14:textId="77777777" w:rsidR="002F1978" w:rsidRPr="009C2FC3" w:rsidRDefault="002F1978" w:rsidP="002F1978">
      <w:pPr>
        <w:ind w:leftChars="283" w:left="566"/>
      </w:pPr>
    </w:p>
    <w:p w14:paraId="43F96606" w14:textId="49D2084D" w:rsidR="002F1978" w:rsidRPr="009C2FC3" w:rsidRDefault="002F1978" w:rsidP="002F1978">
      <w:pPr>
        <w:ind w:leftChars="283" w:left="566"/>
        <w:rPr>
          <w:lang w:val="de-DE"/>
        </w:rPr>
      </w:pPr>
      <w:r w:rsidRPr="009C2FC3">
        <w:rPr>
          <w:b/>
          <w:lang w:val="de-DE"/>
        </w:rPr>
        <w:t xml:space="preserve">Software Version: </w:t>
      </w:r>
      <w:r>
        <w:rPr>
          <w:b/>
          <w:lang w:val="de-DE"/>
        </w:rPr>
        <w:tab/>
        <w:t>R1.</w:t>
      </w:r>
      <w:r w:rsidR="00A31B50">
        <w:rPr>
          <w:b/>
          <w:lang w:val="de-DE"/>
        </w:rPr>
        <w:t>2</w:t>
      </w:r>
    </w:p>
    <w:p w14:paraId="51CBC939" w14:textId="77777777" w:rsidR="002F1978" w:rsidRPr="009C2FC3" w:rsidRDefault="002F1978" w:rsidP="002F1978">
      <w:pPr>
        <w:ind w:leftChars="283" w:left="566"/>
        <w:rPr>
          <w:lang w:val="de-DE"/>
        </w:rPr>
      </w:pPr>
    </w:p>
    <w:p w14:paraId="11F36FC5" w14:textId="2A5A1F9D" w:rsidR="002F1978" w:rsidRDefault="002F1978" w:rsidP="002F1978">
      <w:pPr>
        <w:ind w:leftChars="283" w:left="566"/>
      </w:pPr>
      <w:r w:rsidRPr="009C2FC3">
        <w:rPr>
          <w:b/>
        </w:rPr>
        <w:t>Hardware Version:</w:t>
      </w:r>
      <w:r w:rsidRPr="009C2FC3">
        <w:t xml:space="preserve"> </w:t>
      </w:r>
      <w:r w:rsidRPr="009C2FC3">
        <w:rPr>
          <w:rFonts w:hint="eastAsia"/>
        </w:rPr>
        <w:tab/>
      </w:r>
      <w:r>
        <w:t>HW</w:t>
      </w:r>
      <w:r w:rsidR="002A7566">
        <w:t>4</w:t>
      </w:r>
    </w:p>
    <w:p w14:paraId="431386CC" w14:textId="77777777" w:rsidR="002F1978" w:rsidRDefault="002F1978" w:rsidP="002F1978">
      <w:pPr>
        <w:ind w:leftChars="283" w:left="566"/>
        <w:rPr>
          <w:sz w:val="24"/>
          <w:szCs w:val="24"/>
        </w:rPr>
      </w:pPr>
    </w:p>
    <w:p w14:paraId="5F271CB8" w14:textId="77777777" w:rsidR="002F1978" w:rsidRDefault="002F1978" w:rsidP="002F1978">
      <w:pPr>
        <w:pStyle w:val="Heading2"/>
      </w:pPr>
      <w:bookmarkStart w:id="17" w:name="_Toc117777377"/>
      <w:r>
        <w:t>Test environment</w:t>
      </w:r>
      <w:bookmarkEnd w:id="17"/>
    </w:p>
    <w:p w14:paraId="7A85AC29" w14:textId="77777777" w:rsidR="002F1978" w:rsidRPr="00F41FA6" w:rsidRDefault="002F1978" w:rsidP="002F1978">
      <w:pPr>
        <w:pStyle w:val="Para2"/>
      </w:pPr>
    </w:p>
    <w:p w14:paraId="752AA19E" w14:textId="77777777" w:rsidR="002F1978" w:rsidRDefault="002F1978" w:rsidP="002F1978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F41FA6">
        <w:rPr>
          <w:rFonts w:cs="Arial"/>
        </w:rPr>
        <w:t xml:space="preserve">Test </w:t>
      </w:r>
      <w:proofErr w:type="spellStart"/>
      <w:r w:rsidRPr="00F41FA6">
        <w:rPr>
          <w:rFonts w:cs="Arial"/>
        </w:rPr>
        <w:t>Environment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used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described</w:t>
      </w:r>
      <w:proofErr w:type="spellEnd"/>
      <w:r>
        <w:rPr>
          <w:rFonts w:cs="Arial"/>
        </w:rPr>
        <w:t xml:space="preserve"> in </w:t>
      </w:r>
      <w:r w:rsidRPr="005212F6">
        <w:rPr>
          <w:szCs w:val="22"/>
        </w:rPr>
        <w:t xml:space="preserve">Software </w:t>
      </w:r>
      <w:proofErr w:type="spellStart"/>
      <w:r w:rsidRPr="005212F6">
        <w:rPr>
          <w:szCs w:val="22"/>
        </w:rPr>
        <w:t>Integration</w:t>
      </w:r>
      <w:proofErr w:type="spellEnd"/>
      <w:r w:rsidRPr="005212F6">
        <w:rPr>
          <w:szCs w:val="22"/>
        </w:rPr>
        <w:t xml:space="preserve"> and </w:t>
      </w:r>
      <w:proofErr w:type="spellStart"/>
      <w:r w:rsidRPr="005212F6">
        <w:rPr>
          <w:szCs w:val="22"/>
        </w:rPr>
        <w:t>Integration</w:t>
      </w:r>
      <w:proofErr w:type="spellEnd"/>
      <w:r w:rsidRPr="005212F6">
        <w:rPr>
          <w:szCs w:val="22"/>
        </w:rPr>
        <w:t xml:space="preserve"> Test </w:t>
      </w:r>
      <w:proofErr w:type="gramStart"/>
      <w:r w:rsidRPr="005212F6">
        <w:rPr>
          <w:szCs w:val="22"/>
        </w:rPr>
        <w:t>Plan</w:t>
      </w:r>
      <w:r>
        <w:rPr>
          <w:rFonts w:ascii="Arial" w:eastAsia="SimSun" w:hAnsi="Arial" w:cs="Arial"/>
          <w:sz w:val="20"/>
          <w:szCs w:val="20"/>
          <w:lang w:val="en-GB"/>
        </w:rPr>
        <w:t>[</w:t>
      </w:r>
      <w:proofErr w:type="gramEnd"/>
      <w:r>
        <w:rPr>
          <w:rFonts w:ascii="Arial" w:eastAsia="SimSun" w:hAnsi="Arial" w:cs="Arial"/>
          <w:sz w:val="20"/>
          <w:szCs w:val="20"/>
          <w:lang w:val="en-GB"/>
        </w:rPr>
        <w:t>Ref2].</w:t>
      </w:r>
    </w:p>
    <w:p w14:paraId="7FD6238D" w14:textId="77777777" w:rsidR="002F1978" w:rsidRPr="002703B9" w:rsidRDefault="002F1978" w:rsidP="002F1978">
      <w:pPr>
        <w:pStyle w:val="Heading2"/>
      </w:pPr>
      <w:bookmarkStart w:id="18" w:name="_Toc117777378"/>
      <w:r w:rsidRPr="002703B9">
        <w:t>Document References</w:t>
      </w:r>
      <w:bookmarkEnd w:id="18"/>
      <w:r w:rsidRPr="002703B9">
        <w:t xml:space="preserve"> </w:t>
      </w:r>
    </w:p>
    <w:p w14:paraId="551ECE3C" w14:textId="77777777" w:rsidR="002F1978" w:rsidRDefault="002F1978" w:rsidP="002F1978">
      <w:pPr>
        <w:pStyle w:val="Heading3"/>
        <w:ind w:hanging="567"/>
      </w:pPr>
      <w:bookmarkStart w:id="19" w:name="_Toc117777379"/>
      <w:r>
        <w:t>Input Documents (Customer Specifications, Autoliv Specifications)</w:t>
      </w:r>
      <w:bookmarkEnd w:id="19"/>
    </w:p>
    <w:p w14:paraId="19DAB0EF" w14:textId="77777777" w:rsidR="002F1978" w:rsidRPr="00C65650" w:rsidRDefault="002F1978" w:rsidP="002F1978">
      <w:pPr>
        <w:pStyle w:val="Para3"/>
      </w:pP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5924"/>
        <w:gridCol w:w="2126"/>
      </w:tblGrid>
      <w:tr w:rsidR="002F1978" w14:paraId="294089E1" w14:textId="77777777" w:rsidTr="00010F92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75C29232" w14:textId="77777777" w:rsidR="002F1978" w:rsidRPr="001624D4" w:rsidRDefault="002F1978" w:rsidP="00010F92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b/>
                <w:color w:val="FFFFFF"/>
              </w:rPr>
              <w:t>Ref</w:t>
            </w:r>
            <w:r w:rsidRPr="001624D4">
              <w:rPr>
                <w:rFonts w:hint="eastAsia"/>
                <w:b/>
                <w:color w:val="FFFFFF"/>
                <w:lang w:eastAsia="zh-CN"/>
              </w:rPr>
              <w:t>.</w:t>
            </w:r>
          </w:p>
        </w:tc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46F6C0B" w14:textId="77777777" w:rsidR="002F1978" w:rsidRPr="001624D4" w:rsidRDefault="002F1978" w:rsidP="00010F92">
            <w:pPr>
              <w:jc w:val="center"/>
              <w:rPr>
                <w:b/>
                <w:color w:val="FFFFFF"/>
              </w:rPr>
            </w:pPr>
            <w:r w:rsidRPr="001624D4">
              <w:rPr>
                <w:b/>
                <w:color w:val="FFFFFF"/>
              </w:rPr>
              <w:t>Document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0190C0C9" w14:textId="77777777" w:rsidR="002F1978" w:rsidRPr="001624D4" w:rsidRDefault="002F1978" w:rsidP="00010F92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rFonts w:hint="eastAsia"/>
                <w:b/>
                <w:color w:val="FFFFFF"/>
                <w:lang w:eastAsia="zh-CN"/>
              </w:rPr>
              <w:t>Version</w:t>
            </w:r>
          </w:p>
        </w:tc>
      </w:tr>
      <w:tr w:rsidR="002F1978" w14:paraId="7F5CE16C" w14:textId="77777777" w:rsidTr="00010F92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52AF" w14:textId="77777777" w:rsidR="002F1978" w:rsidRPr="00600E2A" w:rsidRDefault="002F1978" w:rsidP="00010F92">
            <w:pPr>
              <w:jc w:val="center"/>
              <w:rPr>
                <w:lang w:eastAsia="zh-CN"/>
              </w:rPr>
            </w:pPr>
            <w:r w:rsidRPr="00600E2A">
              <w:rPr>
                <w:rFonts w:hint="eastAsia"/>
                <w:lang w:eastAsia="zh-CN"/>
              </w:rPr>
              <w:t>1</w:t>
            </w:r>
          </w:p>
        </w:tc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ECFAA" w14:textId="77777777" w:rsidR="002F1978" w:rsidRDefault="002F1978" w:rsidP="00010F92">
            <w:pPr>
              <w:pStyle w:val="NormalWeb"/>
              <w:spacing w:before="0" w:beforeAutospacing="0" w:after="0" w:afterAutospacing="0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>
              <w:rPr>
                <w:szCs w:val="22"/>
              </w:rPr>
              <w:t xml:space="preserve">Software </w:t>
            </w:r>
            <w:proofErr w:type="spellStart"/>
            <w:r>
              <w:rPr>
                <w:szCs w:val="22"/>
              </w:rPr>
              <w:t>Integration</w:t>
            </w:r>
            <w:proofErr w:type="spellEnd"/>
            <w:r>
              <w:rPr>
                <w:szCs w:val="22"/>
              </w:rPr>
              <w:t xml:space="preserve"> and </w:t>
            </w:r>
            <w:proofErr w:type="spellStart"/>
            <w:r>
              <w:rPr>
                <w:szCs w:val="22"/>
              </w:rPr>
              <w:t>Integration</w:t>
            </w:r>
            <w:proofErr w:type="spellEnd"/>
            <w:r>
              <w:rPr>
                <w:szCs w:val="22"/>
              </w:rPr>
              <w:t xml:space="preserve"> Test Plan </w:t>
            </w:r>
            <w:r>
              <w:rPr>
                <w:rFonts w:ascii="Arial" w:eastAsia="SimSun" w:hAnsi="Arial" w:cs="Arial"/>
                <w:sz w:val="20"/>
                <w:szCs w:val="20"/>
                <w:lang w:val="en-GB"/>
              </w:rPr>
              <w:t>[Ref2].</w:t>
            </w:r>
          </w:p>
          <w:p w14:paraId="500184E9" w14:textId="77777777" w:rsidR="002F1978" w:rsidRPr="00600E2A" w:rsidRDefault="002F1978" w:rsidP="00010F92">
            <w:pPr>
              <w:rPr>
                <w:highlight w:val="yellow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4C029" w14:textId="77777777" w:rsidR="002F1978" w:rsidRDefault="002F1978" w:rsidP="00010F92"/>
        </w:tc>
      </w:tr>
    </w:tbl>
    <w:p w14:paraId="2940E818" w14:textId="77777777" w:rsidR="002F1978" w:rsidRDefault="002F1978" w:rsidP="002F1978">
      <w:pPr>
        <w:ind w:firstLineChars="300" w:firstLine="600"/>
        <w:rPr>
          <w:lang w:eastAsia="zh-CN"/>
        </w:rPr>
      </w:pPr>
    </w:p>
    <w:p w14:paraId="43FBC306" w14:textId="77777777" w:rsidR="002F1978" w:rsidRDefault="002F1978" w:rsidP="002F1978">
      <w:pPr>
        <w:ind w:firstLineChars="300" w:firstLine="600"/>
      </w:pPr>
    </w:p>
    <w:p w14:paraId="2C7597EB" w14:textId="77777777" w:rsidR="002F1978" w:rsidRDefault="002F1978" w:rsidP="002F1978">
      <w:pPr>
        <w:ind w:firstLineChars="300" w:firstLine="600"/>
      </w:pPr>
    </w:p>
    <w:p w14:paraId="3651EAF0" w14:textId="77777777" w:rsidR="002F1978" w:rsidRDefault="002F1978" w:rsidP="002F1978">
      <w:pPr>
        <w:ind w:firstLineChars="300" w:firstLine="600"/>
      </w:pPr>
    </w:p>
    <w:p w14:paraId="7FAEC77C" w14:textId="77777777" w:rsidR="002F1978" w:rsidRDefault="002F1978" w:rsidP="002F1978">
      <w:pPr>
        <w:ind w:firstLineChars="300" w:firstLine="600"/>
      </w:pPr>
    </w:p>
    <w:p w14:paraId="6F27D921" w14:textId="77777777" w:rsidR="002F1978" w:rsidRPr="007411E6" w:rsidRDefault="002F1978" w:rsidP="002F1978">
      <w:pPr>
        <w:ind w:firstLineChars="300" w:firstLine="600"/>
      </w:pPr>
    </w:p>
    <w:p w14:paraId="66C1B535" w14:textId="77777777" w:rsidR="002F1978" w:rsidRDefault="002F1978" w:rsidP="002F1978">
      <w:pPr>
        <w:pStyle w:val="Heading3"/>
        <w:ind w:hanging="567"/>
      </w:pPr>
      <w:bookmarkStart w:id="20" w:name="_Toc117777380"/>
      <w:r>
        <w:t>Output Documents (Test Specifications)</w:t>
      </w:r>
      <w:bookmarkEnd w:id="20"/>
    </w:p>
    <w:p w14:paraId="30519396" w14:textId="77777777" w:rsidR="002F1978" w:rsidRPr="00C65650" w:rsidRDefault="002F1978" w:rsidP="002F1978">
      <w:pPr>
        <w:pStyle w:val="Para3"/>
      </w:pPr>
    </w:p>
    <w:tbl>
      <w:tblPr>
        <w:tblW w:w="9446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625"/>
        <w:gridCol w:w="6831"/>
        <w:gridCol w:w="990"/>
      </w:tblGrid>
      <w:tr w:rsidR="002F1978" w:rsidRPr="00783686" w14:paraId="48197731" w14:textId="77777777" w:rsidTr="00010F92">
        <w:trPr>
          <w:trHeight w:val="698"/>
        </w:trPr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4497B975" w14:textId="77777777" w:rsidR="002F1978" w:rsidRPr="001624D4" w:rsidRDefault="002F1978" w:rsidP="00010F92">
            <w:pPr>
              <w:jc w:val="center"/>
              <w:rPr>
                <w:b/>
                <w:bCs/>
                <w:color w:val="FFFFFF"/>
                <w:lang w:eastAsia="zh-CN"/>
              </w:rPr>
            </w:pPr>
            <w:r w:rsidRPr="001624D4">
              <w:rPr>
                <w:b/>
                <w:bCs/>
                <w:color w:val="FFFFFF"/>
                <w:lang w:eastAsia="zh-CN"/>
              </w:rPr>
              <w:t>Ref.</w:t>
            </w:r>
          </w:p>
        </w:tc>
        <w:tc>
          <w:tcPr>
            <w:tcW w:w="6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0BB2A0CA" w14:textId="77777777" w:rsidR="002F1978" w:rsidRPr="001624D4" w:rsidRDefault="002F1978" w:rsidP="00010F92">
            <w:pPr>
              <w:jc w:val="center"/>
              <w:rPr>
                <w:b/>
                <w:bCs/>
                <w:color w:val="FFFFFF"/>
                <w:lang w:eastAsia="zh-CN"/>
              </w:rPr>
            </w:pPr>
            <w:r w:rsidRPr="001624D4">
              <w:rPr>
                <w:b/>
                <w:bCs/>
                <w:color w:val="FFFFFF"/>
                <w:lang w:eastAsia="zh-CN"/>
              </w:rPr>
              <w:t>Document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5ECF0C58" w14:textId="77777777" w:rsidR="002F1978" w:rsidRPr="001624D4" w:rsidRDefault="002F1978" w:rsidP="00010F92">
            <w:pPr>
              <w:jc w:val="center"/>
              <w:rPr>
                <w:b/>
                <w:bCs/>
                <w:color w:val="FFFFFF"/>
                <w:lang w:eastAsia="zh-CN"/>
              </w:rPr>
            </w:pPr>
            <w:r w:rsidRPr="001624D4">
              <w:rPr>
                <w:b/>
                <w:bCs/>
                <w:color w:val="FFFFFF"/>
                <w:lang w:eastAsia="zh-CN"/>
              </w:rPr>
              <w:t>Version</w:t>
            </w:r>
          </w:p>
        </w:tc>
      </w:tr>
      <w:tr w:rsidR="002F1978" w:rsidRPr="00783686" w14:paraId="2201DBF0" w14:textId="77777777" w:rsidTr="00010F92">
        <w:trPr>
          <w:trHeight w:val="698"/>
        </w:trPr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FE69DF" w14:textId="77777777" w:rsidR="002F1978" w:rsidRPr="00783686" w:rsidRDefault="002F1978" w:rsidP="00010F92">
            <w:pPr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Tests Scenario</w:t>
            </w:r>
          </w:p>
        </w:tc>
        <w:tc>
          <w:tcPr>
            <w:tcW w:w="6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BB5F7D7" w14:textId="31D69DB2" w:rsidR="002F1978" w:rsidRDefault="002F1978" w:rsidP="00010F92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/Tests/Tests_Integration/Automatic_Tests/Test_Scenarios</w:t>
            </w:r>
            <w:r w:rsidRPr="00600E2A">
              <w:rPr>
                <w:i/>
                <w:iCs/>
                <w:lang w:val="fr-FR"/>
              </w:rPr>
              <w:t>/</w:t>
            </w:r>
            <w:r w:rsidR="00BC008B">
              <w:rPr>
                <w:i/>
                <w:iCs/>
                <w:lang w:val="fr-FR"/>
              </w:rPr>
              <w:t>CIL</w:t>
            </w:r>
          </w:p>
          <w:p w14:paraId="549C252A" w14:textId="0CC179ED" w:rsidR="002A7566" w:rsidRDefault="002A7566" w:rsidP="00010F92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/Tests/Tests_Integration/Automatic_Tests/Test_Scenarios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BswMIf</w:t>
            </w:r>
          </w:p>
          <w:p w14:paraId="67DFEEFA" w14:textId="46D6E083" w:rsidR="002A7566" w:rsidRDefault="002A7566" w:rsidP="00010F92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/Tests/Tests_Integration/Automatic_Tests/Test_Scenarios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EcuMIf</w:t>
            </w:r>
          </w:p>
          <w:p w14:paraId="263DA4A6" w14:textId="29BDA295" w:rsidR="002A7566" w:rsidRDefault="002A7566" w:rsidP="00010F92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/Tests/Tests_Integration/Automatic_Tests/Test_Scenarios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DIA</w:t>
            </w:r>
          </w:p>
          <w:p w14:paraId="311C92F3" w14:textId="53BE0B6C" w:rsidR="002A7566" w:rsidRDefault="002A7566" w:rsidP="00010F92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/Tests/Tests_Integration/Automatic_Tests/Test_Scenarios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LPM</w:t>
            </w:r>
          </w:p>
          <w:p w14:paraId="558B0B3D" w14:textId="06789BE4" w:rsidR="002A7566" w:rsidRDefault="002A7566" w:rsidP="00010F92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/Tests/Tests_Integration/Automatic_Tests/Test_Scenarios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NmIf</w:t>
            </w:r>
          </w:p>
          <w:p w14:paraId="3788C094" w14:textId="329BAD60" w:rsidR="002A7566" w:rsidRDefault="002A7566" w:rsidP="00010F92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/Tests/Tests_Integration/Automatic_Tests/Test_Scenarios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SAD</w:t>
            </w:r>
          </w:p>
          <w:p w14:paraId="11926D9B" w14:textId="388D9155" w:rsidR="002A7566" w:rsidRDefault="002A7566" w:rsidP="00010F92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/Tests/Tests_Integration/Automatic_Tests/Test_Scenarios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IoHwAb</w:t>
            </w:r>
          </w:p>
          <w:p w14:paraId="2230460A" w14:textId="58031180" w:rsidR="00A31B50" w:rsidRPr="00600E2A" w:rsidRDefault="00A31B50" w:rsidP="00010F92">
            <w:pPr>
              <w:rPr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/Tests/Tests_Integration/Automatic_Tests/Test_Scenarios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AdcIf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0FB9FB0" w14:textId="77777777" w:rsidR="002F1978" w:rsidRPr="00085DD9" w:rsidRDefault="002F1978" w:rsidP="00010F92">
            <w:pPr>
              <w:rPr>
                <w:lang w:val="fr-FR"/>
              </w:rPr>
            </w:pPr>
          </w:p>
          <w:p w14:paraId="4029E34D" w14:textId="77777777" w:rsidR="002F1978" w:rsidRPr="00AF3703" w:rsidRDefault="002F1978" w:rsidP="00010F92">
            <w:pPr>
              <w:jc w:val="center"/>
              <w:rPr>
                <w:bCs/>
                <w:lang w:eastAsia="zh-CN"/>
              </w:rPr>
            </w:pPr>
          </w:p>
        </w:tc>
      </w:tr>
      <w:tr w:rsidR="002F1978" w:rsidRPr="00783686" w14:paraId="484E410C" w14:textId="77777777" w:rsidTr="00010F92">
        <w:trPr>
          <w:trHeight w:val="698"/>
        </w:trPr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C5F4D4C" w14:textId="77777777" w:rsidR="002F1978" w:rsidRDefault="002F1978" w:rsidP="00010F92">
            <w:pPr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Test Implementation</w:t>
            </w:r>
          </w:p>
        </w:tc>
        <w:tc>
          <w:tcPr>
            <w:tcW w:w="6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EFFED43" w14:textId="45520BB9" w:rsidR="002F1978" w:rsidRDefault="002F1978" w:rsidP="00010F92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="00EC77BE" w:rsidRPr="00EC77BE">
              <w:rPr>
                <w:lang w:val="fr-FR"/>
              </w:rPr>
              <w:t>Test_Implementation</w:t>
            </w:r>
            <w:r w:rsidRPr="00600E2A">
              <w:rPr>
                <w:i/>
                <w:iCs/>
                <w:lang w:val="fr-FR"/>
              </w:rPr>
              <w:t>/</w:t>
            </w:r>
            <w:r w:rsidR="00BC008B">
              <w:rPr>
                <w:i/>
                <w:iCs/>
                <w:lang w:val="fr-FR"/>
              </w:rPr>
              <w:t>CIL</w:t>
            </w:r>
          </w:p>
          <w:p w14:paraId="3B3E2365" w14:textId="34865841" w:rsidR="002A7566" w:rsidRDefault="002A7566" w:rsidP="002A7566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="00EC77BE" w:rsidRPr="00EC77BE">
              <w:rPr>
                <w:lang w:val="fr-FR"/>
              </w:rPr>
              <w:t>Test_Implementation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BswMIf</w:t>
            </w:r>
          </w:p>
          <w:p w14:paraId="59E09D80" w14:textId="6083AE92" w:rsidR="002A7566" w:rsidRDefault="002A7566" w:rsidP="002A7566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="00EC77BE" w:rsidRPr="00EC77BE">
              <w:rPr>
                <w:lang w:val="fr-FR"/>
              </w:rPr>
              <w:t>Test_Implementation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EcuMIf</w:t>
            </w:r>
          </w:p>
          <w:p w14:paraId="3346E1A5" w14:textId="71BFDCB2" w:rsidR="002A7566" w:rsidRDefault="002A7566" w:rsidP="002A7566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="00EC77BE" w:rsidRPr="00EC77BE">
              <w:rPr>
                <w:lang w:val="fr-FR"/>
              </w:rPr>
              <w:t>Test_Implementation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DIA</w:t>
            </w:r>
          </w:p>
          <w:p w14:paraId="414B423F" w14:textId="75FE4515" w:rsidR="002A7566" w:rsidRDefault="002A7566" w:rsidP="002A7566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="00EC77BE" w:rsidRPr="00EC77BE">
              <w:rPr>
                <w:lang w:val="fr-FR"/>
              </w:rPr>
              <w:t>Test_Implementation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LPM</w:t>
            </w:r>
          </w:p>
          <w:p w14:paraId="7F39336A" w14:textId="2ADEA094" w:rsidR="002A7566" w:rsidRDefault="002A7566" w:rsidP="002A7566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="00EC77BE" w:rsidRPr="00EC77BE">
              <w:rPr>
                <w:lang w:val="fr-FR"/>
              </w:rPr>
              <w:t>Test_Implementation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NmIf</w:t>
            </w:r>
          </w:p>
          <w:p w14:paraId="5076631E" w14:textId="0B5AFEF2" w:rsidR="002A7566" w:rsidRDefault="002A7566" w:rsidP="002A7566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="00EC77BE" w:rsidRPr="00EC77BE">
              <w:rPr>
                <w:lang w:val="fr-FR"/>
              </w:rPr>
              <w:t>Test_Implementation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SAD</w:t>
            </w:r>
          </w:p>
          <w:p w14:paraId="381C90BC" w14:textId="5B924AF9" w:rsidR="002A7566" w:rsidRDefault="002A7566" w:rsidP="002A7566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="00EC77BE" w:rsidRPr="00EC77BE">
              <w:rPr>
                <w:lang w:val="fr-FR"/>
              </w:rPr>
              <w:t>Test_Implementation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IoHwAb</w:t>
            </w:r>
          </w:p>
          <w:p w14:paraId="2F251E8C" w14:textId="0B08B16A" w:rsidR="00A31B50" w:rsidRPr="00085DD9" w:rsidRDefault="00A31B50" w:rsidP="002A7566">
            <w:pPr>
              <w:rPr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Pr="00EC77BE">
              <w:rPr>
                <w:lang w:val="fr-FR"/>
              </w:rPr>
              <w:t>Test_Implementation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AdcIf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E11B4B4" w14:textId="77777777" w:rsidR="002F1978" w:rsidRPr="00085DD9" w:rsidRDefault="002F1978" w:rsidP="00010F92">
            <w:pPr>
              <w:rPr>
                <w:lang w:val="fr-FR"/>
              </w:rPr>
            </w:pPr>
          </w:p>
        </w:tc>
      </w:tr>
      <w:tr w:rsidR="002F1978" w:rsidRPr="00783686" w14:paraId="11965835" w14:textId="77777777" w:rsidTr="00010F92">
        <w:trPr>
          <w:trHeight w:val="698"/>
        </w:trPr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D223329" w14:textId="77777777" w:rsidR="002F1978" w:rsidRDefault="002F1978" w:rsidP="00010F92">
            <w:pPr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Test Results</w:t>
            </w:r>
          </w:p>
        </w:tc>
        <w:tc>
          <w:tcPr>
            <w:tcW w:w="6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FE2DC8" w14:textId="56BF88E1" w:rsidR="00BC19E8" w:rsidRDefault="00BC19E8" w:rsidP="00BC19E8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Pr="00BC19E8">
              <w:rPr>
                <w:lang w:val="fr-FR"/>
              </w:rPr>
              <w:t>Test_Reports</w:t>
            </w:r>
            <w:r w:rsidRPr="00600E2A">
              <w:rPr>
                <w:i/>
                <w:iCs/>
                <w:lang w:val="fr-FR"/>
              </w:rPr>
              <w:t xml:space="preserve"> /</w:t>
            </w:r>
            <w:r>
              <w:rPr>
                <w:i/>
                <w:iCs/>
                <w:lang w:val="fr-FR"/>
              </w:rPr>
              <w:t>CIL</w:t>
            </w:r>
          </w:p>
          <w:p w14:paraId="6946B9A0" w14:textId="6487E475" w:rsidR="00BC19E8" w:rsidRDefault="00BC19E8" w:rsidP="00BC19E8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lastRenderedPageBreak/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Pr="00BC19E8">
              <w:rPr>
                <w:lang w:val="fr-FR"/>
              </w:rPr>
              <w:t>Test_Reports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BswMIf</w:t>
            </w:r>
          </w:p>
          <w:p w14:paraId="594C0FDB" w14:textId="567BF6B7" w:rsidR="00BC19E8" w:rsidRDefault="00BC19E8" w:rsidP="00BC19E8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Pr="00BC19E8">
              <w:rPr>
                <w:lang w:val="fr-FR"/>
              </w:rPr>
              <w:t>Test_Reports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EcuMIf</w:t>
            </w:r>
          </w:p>
          <w:p w14:paraId="22AC3315" w14:textId="6C60A94F" w:rsidR="00BC19E8" w:rsidRDefault="00BC19E8" w:rsidP="00BC19E8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Pr="00BC19E8">
              <w:rPr>
                <w:lang w:val="fr-FR"/>
              </w:rPr>
              <w:t>Test_Reports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DIA</w:t>
            </w:r>
          </w:p>
          <w:p w14:paraId="4330674C" w14:textId="2A9DCCF7" w:rsidR="00BC19E8" w:rsidRDefault="00BC19E8" w:rsidP="00BC19E8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Pr="00BC19E8">
              <w:rPr>
                <w:lang w:val="fr-FR"/>
              </w:rPr>
              <w:t>Test_Reports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LPM</w:t>
            </w:r>
          </w:p>
          <w:p w14:paraId="32F7B111" w14:textId="0A6A206A" w:rsidR="00BC19E8" w:rsidRDefault="00BC19E8" w:rsidP="00BC19E8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Pr="00BC19E8">
              <w:rPr>
                <w:lang w:val="fr-FR"/>
              </w:rPr>
              <w:t>Test_Reports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NmIf</w:t>
            </w:r>
          </w:p>
          <w:p w14:paraId="6350A693" w14:textId="1C8E6BB8" w:rsidR="00BC19E8" w:rsidRDefault="00BC19E8" w:rsidP="00BC19E8">
            <w:pPr>
              <w:rPr>
                <w:i/>
                <w:iCs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Pr="00BC19E8">
              <w:rPr>
                <w:lang w:val="fr-FR"/>
              </w:rPr>
              <w:t>Test_Reports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SAD</w:t>
            </w:r>
          </w:p>
          <w:p w14:paraId="1E39CA77" w14:textId="5BFED938" w:rsidR="00BC19E8" w:rsidRDefault="00BC19E8" w:rsidP="00BC19E8">
            <w:pPr>
              <w:rPr>
                <w:highlight w:val="yellow"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 w:rsidR="00A31B50"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Pr="00BC19E8">
              <w:rPr>
                <w:lang w:val="fr-FR"/>
              </w:rPr>
              <w:t>Test_Reports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IoHwAb</w:t>
            </w:r>
            <w:r w:rsidRPr="00026570">
              <w:rPr>
                <w:highlight w:val="yellow"/>
                <w:lang w:val="fr-FR"/>
              </w:rPr>
              <w:t xml:space="preserve"> </w:t>
            </w:r>
          </w:p>
          <w:p w14:paraId="623617A4" w14:textId="628A656B" w:rsidR="00A31B50" w:rsidRDefault="00A31B50" w:rsidP="00A31B50">
            <w:pPr>
              <w:rPr>
                <w:highlight w:val="yellow"/>
                <w:lang w:val="fr-FR"/>
              </w:rPr>
            </w:pPr>
            <w:r w:rsidRPr="00600E2A">
              <w:rPr>
                <w:i/>
                <w:iCs/>
                <w:lang w:val="fr-FR"/>
              </w:rPr>
              <w:t>&lt;ProjectPath&gt;/</w:t>
            </w:r>
            <w:r>
              <w:rPr>
                <w:lang w:val="fr-FR"/>
              </w:rPr>
              <w:t>View_Test</w:t>
            </w:r>
            <w:r w:rsidRPr="00085DD9">
              <w:rPr>
                <w:lang w:val="fr-FR"/>
              </w:rPr>
              <w:t>/Tests/Tests_Integration/Automatic_Tests/</w:t>
            </w:r>
            <w:r w:rsidRPr="00BC19E8">
              <w:rPr>
                <w:lang w:val="fr-FR"/>
              </w:rPr>
              <w:t>Test_Reports</w:t>
            </w:r>
            <w:r w:rsidRPr="00600E2A">
              <w:rPr>
                <w:i/>
                <w:iCs/>
                <w:lang w:val="fr-FR"/>
              </w:rPr>
              <w:t>/</w:t>
            </w:r>
            <w:r>
              <w:rPr>
                <w:i/>
                <w:iCs/>
                <w:lang w:val="fr-FR"/>
              </w:rPr>
              <w:t>AdcIf</w:t>
            </w:r>
          </w:p>
          <w:p w14:paraId="2411A8E0" w14:textId="06CA6964" w:rsidR="00A31B50" w:rsidRPr="00026570" w:rsidRDefault="00A31B50" w:rsidP="00BC19E8">
            <w:pPr>
              <w:rPr>
                <w:highlight w:val="yellow"/>
                <w:lang w:val="fr-FR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4887250" w14:textId="77777777" w:rsidR="002F1978" w:rsidRPr="00085DD9" w:rsidRDefault="002F1978" w:rsidP="00010F92">
            <w:pPr>
              <w:rPr>
                <w:lang w:val="fr-FR"/>
              </w:rPr>
            </w:pPr>
          </w:p>
        </w:tc>
      </w:tr>
    </w:tbl>
    <w:p w14:paraId="4FC2A75E" w14:textId="77777777" w:rsidR="002F1978" w:rsidRPr="00431F75" w:rsidRDefault="002F1978" w:rsidP="002F1978">
      <w:pPr>
        <w:pStyle w:val="Para1"/>
        <w:ind w:left="0"/>
      </w:pPr>
    </w:p>
    <w:p w14:paraId="799BB13D" w14:textId="77777777" w:rsidR="002F1978" w:rsidRDefault="002F1978" w:rsidP="002F1978">
      <w:pPr>
        <w:pStyle w:val="Heading1"/>
      </w:pPr>
      <w:bookmarkStart w:id="21" w:name="_Toc117777381"/>
      <w:r>
        <w:t>Test Results</w:t>
      </w:r>
      <w:bookmarkEnd w:id="21"/>
    </w:p>
    <w:p w14:paraId="64EB672C" w14:textId="77777777" w:rsidR="002F1978" w:rsidRDefault="002F1978" w:rsidP="002F1978">
      <w:pPr>
        <w:pStyle w:val="Heading2"/>
      </w:pPr>
      <w:bookmarkStart w:id="22" w:name="_Toc117777382"/>
      <w:r w:rsidRPr="002703B9">
        <w:rPr>
          <w:rFonts w:hint="eastAsia"/>
          <w:lang w:eastAsia="zh-CN"/>
        </w:rPr>
        <w:t xml:space="preserve">Information of </w:t>
      </w:r>
      <w:r>
        <w:rPr>
          <w:lang w:eastAsia="zh-CN"/>
        </w:rPr>
        <w:t>integration</w:t>
      </w:r>
      <w:r w:rsidRPr="002703B9">
        <w:rPr>
          <w:rFonts w:hint="eastAsia"/>
          <w:lang w:eastAsia="zh-CN"/>
        </w:rPr>
        <w:t xml:space="preserve"> </w:t>
      </w:r>
      <w:r w:rsidRPr="002703B9">
        <w:t>performed</w:t>
      </w:r>
      <w:bookmarkEnd w:id="22"/>
    </w:p>
    <w:p w14:paraId="35E1E01F" w14:textId="77777777" w:rsidR="002F1978" w:rsidRDefault="002F1978" w:rsidP="002F1978">
      <w:pPr>
        <w:pStyle w:val="Heading3"/>
        <w:ind w:hanging="567"/>
        <w:rPr>
          <w:lang w:eastAsia="zh-CN"/>
        </w:rPr>
      </w:pPr>
      <w:bookmarkStart w:id="23" w:name="_Toc117777383"/>
      <w:r>
        <w:t xml:space="preserve">Tests Performed – </w:t>
      </w:r>
      <w:r w:rsidRPr="00802F09">
        <w:rPr>
          <w:iCs/>
        </w:rPr>
        <w:t>Module Name</w:t>
      </w:r>
      <w:bookmarkEnd w:id="23"/>
    </w:p>
    <w:p w14:paraId="154576C0" w14:textId="77777777" w:rsidR="00433360" w:rsidRDefault="002F1978" w:rsidP="002F1978">
      <w:r>
        <w:br/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6190"/>
        <w:gridCol w:w="914"/>
        <w:gridCol w:w="1155"/>
        <w:gridCol w:w="1370"/>
      </w:tblGrid>
      <w:tr w:rsidR="00A31B50" w:rsidRPr="00A31B50" w14:paraId="771F3521" w14:textId="77777777" w:rsidTr="00A31B50">
        <w:trPr>
          <w:trHeight w:val="300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FE3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Test Identification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98D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734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OK/NOK/NOT RUN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2D1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Comments/Issue tracking number</w:t>
            </w:r>
          </w:p>
        </w:tc>
      </w:tr>
      <w:tr w:rsidR="00A31B50" w:rsidRPr="00A31B50" w14:paraId="66C3FAE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36C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Sw_Int_AdcIf_pseCheckAdc_01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AA5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A5F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0E2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21B17A3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B4A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Sw_Int_AdcIf_pseCheckAdc_02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509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F22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4DB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B2152F6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A91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Sw_Int_AdcIf_pseCheckAdc_03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F89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019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C8E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F0F6016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94E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Sw_Int_BswMIf_ptrrAsrNvMServicesBswMIf_01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9DE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E9B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8EF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D328142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1B5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Sw_Int_BswMIf_ptrrAsrNvMServicesBswMIf_02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88E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18D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8AE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75B4F32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837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Sw_Int_BswMIf_ptrrAsrOsServicesBswMIf_01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3DF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5A1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CA6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B8970E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39B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Sw_Int_BswMIf_ptrrAsrOsServicesBswMIf_02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C69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5F4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3CB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28FF6D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424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Sw_Int_BswMIf_ptrrAsrPduRServicesBswMIf_01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7B4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071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F55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2106A38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B52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Sw_Int_BswMIf_ptrrAsrRteServicesBswMIf_01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711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4ED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F6A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391B532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CD9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Sw_Int_BswMIf_ptrrAtmServicesBswMIf_01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259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2F3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C8D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31E4FA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0CA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Sw_Int_BswMIf_ptrrCilServicesBswMIf_01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C26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ABB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CF2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E0057DF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B75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Sw_Int_BswMIf_ptrrDiaServicesBswMIf_01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6FD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152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396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2AF6436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E0F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Sw_Int_BswMIf_ptrrFsmServicesBswMIf_01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9DE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756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9DE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F539BDC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359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Sw_Int_BswMIf_ptrrSadServicesBswMIf_01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069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C5E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93F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A68222C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300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Sw_Int_BswMIf_ptrrRcmServicesBswMIf_01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102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9EA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20C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93D0CE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CE7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Sw_Int_BswMIf_ptrrLpmServicesBswMIf_01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CAC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D6B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05D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238EF737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C11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Sw_Int_BswMIf_ptrrLpmServicesBswMIf_02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A54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A70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671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F6B327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C2A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Sw_Int_BswMIf_ptrrAsrFlsServicesBswMIf_01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AFE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C55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BDE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DA6961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E5B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Sw_Int_BswMIf_ptrrAsrFeeServicesBswMIf_01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FD5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A90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604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06AA02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19E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Sw_Int_BswMIf_ptrrAsrEcuMServicesBswMIf_01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283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53C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965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33698ED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F1C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Sw_Int_BswMIf_ptrrAsrDemServicesBswMIf_01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0B7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E7B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36C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0E6074C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9DE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Sw_Int_BswMIf_ptrrAsrDcmServicesBswMIf_01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9C2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4EB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DEC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0D228CA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B85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Sw_Int_BswMIf_ptrrAsrComServicesBswMIf_01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1CE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DD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072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26897A4F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B7D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Sw_Int_BswMIf_ptrrAsrComMServicesBswMIf_01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3AD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7F5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942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6E1162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FB2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Sw_Int_BswMIf_ptrrAsrCanTpServicesBswMIf_01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A69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7A0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2B3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91895D2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C37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Sw_Int_BswMIf_ptrrAsrCanServicesBswMIf_01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46D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1F5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FF4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185E4A7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6E4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Sw_Int_BswMIf_ptrrAsrCanSMServicesBswMIf_01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B31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6BE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E61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A6638E3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C9A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Sw_Int_BswMIf_ptrrAsrCanIfServicesBswMIf_01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4C6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E61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AB5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BBC501C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3CF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Sw_Int_BswMIf_ptrrAsrBswMServicesBswMIf_01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F48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967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FD0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1403DB06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161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Sw_Int_BswMIf_ptrrAsrBswMServicesBswMIf_02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667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E11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A8E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318718A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29A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Sw_Int_BswMIf_ptrrAsrBswMServicesBswMIf_03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E50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E17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396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4D22562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AE9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Sw_Int_BswMIf_ptrrAsrBswMServicesBswMIf_04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F9F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AFD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3BB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50D460A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006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Sw_Int_BswMIf_ptrrAsrBswMServicesBswMIf_05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187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EED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84D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031A184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BE1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Sw_Int_BswMIf_ptrrAdcIfServicesBswMIf_01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EEC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CB9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5F7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04464B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20E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Sw_Int_BswMIf_ptrrAdcIfServicesBswMIf_02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D72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CBD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533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112E1C3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94B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Sw_Int_BswMIf_ptrpAsrNvMServicesBswMIf_01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30E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40F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9B7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1E5C7F5E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7C5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Sw_Int_BswMIf_ptrpAsrGptServicesBswMIf_01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FF7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B85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D79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20F360AD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05E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Sw_Int_BswMIf_ptrrAsrGptServicesBswMIf_01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3C3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DBA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6F0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09F0B04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989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Sw_Int_BswMIf_ptrrAsrGptServicesBswMIf_02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17E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999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16E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61E0F3C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638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Sw_Int_BswMIf_ptrrAsrGptServicesBswMIf_03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326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2C4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571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567006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5C0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Sw_Int_BswMIf_ptrrAsrGptServicesBswMIf_04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02E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747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B7D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AD4DC8F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643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Sw_Int_BswMIf_pseEcuStateTransitions_01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E60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4FF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7E0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2B99E0C7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4A1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Sw_Int_BswMIf_psePassengerOccupancyState_01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379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7BC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D4D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21462885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F8A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E7A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A1F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938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F9FC5AB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34C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AF6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0A3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B26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10BAEAE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253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63C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8BC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495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2A0D248F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3C1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Sw_Int_BswMIf_ptrpAsrBswMServicesBswMIf_04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903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D29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B69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7E7F0D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3EC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B81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ACC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981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0C7617FB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394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Sw_Int_BswMIf_ptrpAsrBswMServicesBswMIf_06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FB5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081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092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D1618B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A07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Sw_Int_BswMIf_ptrpAsrBswMServicesBswMIf_07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F75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77D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EFB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9ED7B5B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0B6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44B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C3B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91D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28DBB57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503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Sw_Int_BswMIf_ptrpAsrBswMServicesBswMIf_09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098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6F6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B96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A2AB68E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429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Sw_Int_BswMIf_ptrpAsrBswMServicesBswMIf_10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3C9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5CF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CC0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1948A46A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3E2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Sw_Int_BswMIf_ptrpAsrBswMServicesBswMIf_11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2C7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CA5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4D4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0CBE70D2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478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Sw_Int_BswMIf_ptrpAsrBswMServicesBswMIf_12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074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88A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D6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36E644B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DC7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Sw_Int_BswMIf_ptrpAsrBswMServicesBswMIf_13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9EB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86C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83C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FC8CFB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81A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Sw_Int_BswMIf_ptrpAsrBswMServicesBswMIf_14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35B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603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D01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198F09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F99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Sw_Int_BswMIf_ptrpAsrBswMServicesBswMIf_15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332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5CF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6F3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6F9E59E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C51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Sw_Int_BswMIf_ptrpAsrBswMServicesBswMIf_16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CCA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7B8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1DB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19A0F2BC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C1D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Sw_Int_BswMIf_ptrpAsrBswMServicesBswMIf_17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BD4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2FC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96B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1F0496AF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C59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Sw_Int_BswMIf_ptrpIoHwAbServicesBswMIf_01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89D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FD7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511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E97AFCE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868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Sw_Int_BswMIf_ptrpAsrBswMServicesBswMIf_18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93E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00F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754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2D39214C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669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Sw_Int_BswMIf_psrFsmSolenoidReqBswMIf_01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EF1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2F8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36A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21EC6BD2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33C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Sw_Int_CIL_RP_IF_AB_eCS_Aktuatortest_BF_XIX_Grundumfang_XIX_eCS_01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4AF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87E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55C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25F536C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22A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Sw_Int_CIL_RP_IF_AB_eCS_Aktuatortest_BF_XIX_Grundumfang_XIX_eCS_02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C9A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A7E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821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1CC670C6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3BC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Sw_Int_CIL_RP_IF_AB_eCS_Aktuatortest_FA_XIX_Grundumfang_XIX_eCS_01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866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D9B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E39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C92B03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300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Sw_Int_CIL_RP_IF_AB_eCS_Aktuatortest_Reihe2_BF_XIX_Grundumfang_XIX_eCS_02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423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5BF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10D5" w14:textId="77777777" w:rsidR="00A31B50" w:rsidRPr="00A31B50" w:rsidRDefault="00A31B50" w:rsidP="00A31B50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 w:rsidRPr="00A31B50">
              <w:rPr>
                <w:color w:val="333333"/>
                <w:sz w:val="18"/>
                <w:szCs w:val="18"/>
              </w:rPr>
              <w:t>1126532</w:t>
            </w:r>
          </w:p>
        </w:tc>
      </w:tr>
      <w:tr w:rsidR="00A31B50" w:rsidRPr="00A31B50" w14:paraId="547077D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288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Sw_Int_CIL_RP_IF_AB_eCS_Aktuatortest_Reihe2_BF_XIX_Grundumfang_XIX_eCS_01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D66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F87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405A" w14:textId="77777777" w:rsidR="00A31B50" w:rsidRPr="00A31B50" w:rsidRDefault="00A31B50" w:rsidP="00A31B50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 w:rsidRPr="00A31B50">
              <w:rPr>
                <w:color w:val="333333"/>
                <w:sz w:val="18"/>
                <w:szCs w:val="18"/>
              </w:rPr>
              <w:t>1126532</w:t>
            </w:r>
          </w:p>
        </w:tc>
      </w:tr>
      <w:tr w:rsidR="00A31B50" w:rsidRPr="00A31B50" w14:paraId="4CC13016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4C7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Sw_Int_CIL_RP_IF_AB_eCS_Aktuatortest_Reihe2_FA_XIX_Grundumfang_XIX_eCS_02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4C4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C13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4621" w14:textId="77777777" w:rsidR="00A31B50" w:rsidRPr="00A31B50" w:rsidRDefault="00A31B50" w:rsidP="00A31B50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 w:rsidRPr="00A31B50">
              <w:rPr>
                <w:color w:val="333333"/>
                <w:sz w:val="18"/>
                <w:szCs w:val="18"/>
              </w:rPr>
              <w:t>1126532</w:t>
            </w:r>
          </w:p>
        </w:tc>
      </w:tr>
      <w:tr w:rsidR="00A31B50" w:rsidRPr="00A31B50" w14:paraId="30E0346F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9C8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Sw_Int_CIL_RP_IF_AB_Crash_Int_XIX_Grundumfang_XIX_eCS_01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B28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426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72CF" w14:textId="77777777" w:rsidR="00A31B50" w:rsidRPr="00A31B50" w:rsidRDefault="00A31B50" w:rsidP="00A31B50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 w:rsidRPr="00A31B50">
              <w:rPr>
                <w:color w:val="333333"/>
                <w:sz w:val="18"/>
                <w:szCs w:val="18"/>
              </w:rPr>
              <w:t>1126532</w:t>
            </w:r>
          </w:p>
        </w:tc>
      </w:tr>
      <w:tr w:rsidR="00A31B50" w:rsidRPr="00A31B50" w14:paraId="3B950BFE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59D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Sw_Int_CIL_SP_IF_eCS_Status_XIX_Grundumfang_XIX_eCS_01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87C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510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9B6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5BD214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DFB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Sw_Int_CIL_SP_IF_eCS_Status_XIX_Grundumfang_XIX_eCS_02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7F6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494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47D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A3A886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658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Sw_Int_CIL_SP_IF_eCS_Gurtschloss_Status_Reihe2_BF_XIX_Grundumfang_XIX_eCS_01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88C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D06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A2E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26C1199A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F8F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Sw_Int_CIL_SP_IF_eCS_Gurtschloss_Status_Reihe2_FA_XIX_Grundumfang_XIX_eCS_01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E6E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4D2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F3CE" w14:textId="77777777" w:rsidR="00A31B50" w:rsidRPr="00A31B50" w:rsidRDefault="00A31B50" w:rsidP="00A31B50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 w:rsidRPr="00A31B50">
              <w:rPr>
                <w:color w:val="333333"/>
                <w:sz w:val="18"/>
                <w:szCs w:val="18"/>
              </w:rPr>
              <w:t>1126532</w:t>
            </w:r>
          </w:p>
        </w:tc>
      </w:tr>
      <w:tr w:rsidR="00A31B50" w:rsidRPr="00A31B50" w14:paraId="089DE18A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F4C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Sw_Int_CIL_P_CAN_CanDataOut_Frame_0_01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2D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C82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BBC2" w14:textId="77777777" w:rsidR="00A31B50" w:rsidRPr="00A31B50" w:rsidRDefault="00A31B50" w:rsidP="00A31B50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 w:rsidRPr="00A31B50">
              <w:rPr>
                <w:color w:val="333333"/>
                <w:sz w:val="18"/>
                <w:szCs w:val="18"/>
              </w:rPr>
              <w:t>1126532</w:t>
            </w:r>
          </w:p>
        </w:tc>
      </w:tr>
      <w:tr w:rsidR="00A31B50" w:rsidRPr="00A31B50" w14:paraId="5FC52C6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195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Sw_Int_CIL_P_CAN_CanDataOut_Frame_0_02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E16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CD0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C673" w14:textId="77777777" w:rsidR="00A31B50" w:rsidRPr="00A31B50" w:rsidRDefault="00A31B50" w:rsidP="00A31B50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 w:rsidRPr="00A31B50">
              <w:rPr>
                <w:color w:val="333333"/>
                <w:sz w:val="18"/>
                <w:szCs w:val="18"/>
              </w:rPr>
              <w:t>1126532</w:t>
            </w:r>
          </w:p>
        </w:tc>
      </w:tr>
      <w:tr w:rsidR="00A31B50" w:rsidRPr="00A31B50" w14:paraId="28BB5AC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4FC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Sw_Int_CIL_P_CAN_CanDataOut_Frame_0_05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EE5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95E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CDA0" w14:textId="77777777" w:rsidR="00A31B50" w:rsidRPr="00A31B50" w:rsidRDefault="00A31B50" w:rsidP="00A31B50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 w:rsidRPr="00A31B50">
              <w:rPr>
                <w:color w:val="333333"/>
                <w:sz w:val="18"/>
                <w:szCs w:val="18"/>
              </w:rPr>
              <w:t>1126532</w:t>
            </w:r>
          </w:p>
        </w:tc>
      </w:tr>
      <w:tr w:rsidR="00A31B50" w:rsidRPr="00A31B50" w14:paraId="2FA9B076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599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Sw_Int_DIA_pseDID_4024_SWSystemTime_01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71B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59B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513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4C172A25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58C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Sw_Int_DIA_pseDID_FD00_HWVersion_</w:t>
            </w:r>
            <w:proofErr w:type="gramStart"/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01  issue</w:t>
            </w:r>
            <w:proofErr w:type="gramEnd"/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wrong </w:t>
            </w:r>
            <w:proofErr w:type="spellStart"/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cdd</w:t>
            </w:r>
            <w:proofErr w:type="spellEnd"/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008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BE9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88D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2FB53AB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B45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Sw_Int_DIA_pseDID_FD01_SWVersion_01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705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056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434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2C17BDA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2C6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Sw_Int_DIA_pseDID_FD03_AEETraceabilityNumber_01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792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A6E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E98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796A148D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9E4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Sw_Int_DIA_pseDID_FD08_ResetCause_01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07D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172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0EA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7D9A2B14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570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Sw_Int_DIA_pseDID_FD09_LastWarmResetParam_01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F12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1D6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818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6EDB77B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A04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Sw_Int_DIA_pseDID_FD0F_BatteryMeasure_01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303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5E5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02B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7A5CC0B8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E73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Sw_Int_DIA_pseDID_FD10_MCUTemperature_01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48A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0B8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2FBA" w14:textId="77777777" w:rsidR="00A31B50" w:rsidRPr="00A31B50" w:rsidRDefault="00A31B50" w:rsidP="00A31B50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 w:rsidRPr="00A31B50">
              <w:rPr>
                <w:color w:val="333333"/>
                <w:sz w:val="18"/>
                <w:szCs w:val="18"/>
              </w:rPr>
              <w:t>1126542</w:t>
            </w:r>
          </w:p>
        </w:tc>
      </w:tr>
      <w:tr w:rsidR="00A31B50" w:rsidRPr="00A31B50" w14:paraId="4C082936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3DF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Sw_Int_DIA_pseDID_FD8B_ECUManufacturingDate_01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098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21C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05A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3A0F2F53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E52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Sw_Int_DIA_pseDID_FD8C_AssemblySerialNumber_01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7ED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627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FB5F" w14:textId="77777777" w:rsidR="00A31B50" w:rsidRPr="00A31B50" w:rsidRDefault="00A31B50" w:rsidP="00A31B50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 w:rsidRPr="00A31B50">
              <w:rPr>
                <w:color w:val="333333"/>
                <w:sz w:val="18"/>
                <w:szCs w:val="18"/>
              </w:rPr>
              <w:t>1126559</w:t>
            </w:r>
          </w:p>
        </w:tc>
      </w:tr>
      <w:tr w:rsidR="00A31B50" w:rsidRPr="00A31B50" w14:paraId="1A6ED4E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456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 Sw_Int_DIA_pseDID_FDE0_EcsVariant_01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D6B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CAD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AC8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060F25AF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509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Sw_Int_DIA_pseDID_FDE1_EcsParameters_01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B78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4CC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3CB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74D74AD3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6A5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Sw_Int_DIA_pseDID_FDE2_EcsAccOffsets_01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552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D42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9B1C" w14:textId="77777777" w:rsidR="00A31B50" w:rsidRPr="00A31B50" w:rsidRDefault="00A31B50" w:rsidP="00A31B50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 w:rsidRPr="00A31B50">
              <w:rPr>
                <w:color w:val="333333"/>
                <w:sz w:val="18"/>
                <w:szCs w:val="18"/>
              </w:rPr>
              <w:t>1126574</w:t>
            </w:r>
          </w:p>
        </w:tc>
      </w:tr>
      <w:tr w:rsidR="00A31B50" w:rsidRPr="00A31B50" w14:paraId="4260EF9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6FB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Sw_Int_DIA_pseDID_FDE3_EcsProfiles_01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E0F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6E9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044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158159EA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4F3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Sw_Int_DIA_pseDID_FDE4_EcsSteps_01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AE8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42F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DF7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76C2D8D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17F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Sw_Int_DIA_pseDID_FDE5_EcsAccLowPass_01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FE4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D56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56F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E11D69B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62A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Sw_Int_DIA_pseDID_FDE7_EcsAlgoOutputDelay_01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424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063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575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1E094E1E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CEC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Sw_Int_DIA_pseDID_FDE9_EcsSensitivityLut_01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734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FDA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ED3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00A48FD7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A76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Sw_Int_DIA_pseDID_FDEA_EcsSensitivityOpt_01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A70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BEF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996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9F1E1A4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E92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Sw_Int_DIA_pseDID_FE00_AllEventStatusesRead_01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199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AEE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F55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16BE73B3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39C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Sw_Int_DIA_pseDID_FEFF_MeasurementFramesConf_01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620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A57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E14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B00506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61E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Sw_Int_DIA_pseDID_FD62_EccOccurenceNb_01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FC5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266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BE4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CFAA66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87F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Sw_Int_DIA_pseRoutineControl_ProcessModeRoutine_01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940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D2D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575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68409AD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C82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Sw_Int_DIA_pseRoutineControl_ProcessModeRoutine_02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761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BFE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CF7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872262A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13B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Sw_Int_DIA_pseRoutineControl_ProcessModeRoutine_03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C2C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EC5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92B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152B9AA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FA5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Sw_Int_DIA_pseRoutineControl_LockUnlockECU_01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AB3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FFF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C6B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DA1C73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732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Sw_Int_EcuMIf_ptrrAsrEcuMServicesEcuMIf_01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0C3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754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D49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D32CC9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C73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Sw_Int_EcuMIf_ptrrEcuMIfServicesAdcIf_01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B6A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734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096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839F875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EBA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Sw_Int_EcuMIf_ptrrEcuMIfServicesDioIf_01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A9A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58A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830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58E5CB5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8FB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Sw_Int_EcuMIf_ptrrAsrMcuServicesEcuMIf_01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8EC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76C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A91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C01F522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54C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Sw_Int_EcuMIf_ptrrAsrCanIfServicesEcuMIf_01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66D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E1B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CA2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DA14FB3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17A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Sw_Int_EcuMIf_ptrpAsrEcuMServicesEcuMIf_01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51A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DBE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89F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5518098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BB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Sw_Int_EcuMIf_ptrpAsrEcuMServicesEcuMIf_02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806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F84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2FA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528B2D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ADE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Sw_Int_EcuMIf_ptrpAsrEcuMServicesEcuMIf_03    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53C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A8C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C05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07C2D69F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1D5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Sw_Int_EcuMIf_ptrpAsrEcuMServicesEcuMIf_04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DC7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81B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3EE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2A6EF9A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4ED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Sw_Int_EcuMIf_ptrpAsrEcuMServicesEcuMIf_05 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F64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E4C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57D2" w14:textId="77777777" w:rsidR="00A31B50" w:rsidRPr="00A31B50" w:rsidRDefault="00A31B50" w:rsidP="00A31B5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1098647</w:t>
            </w:r>
          </w:p>
        </w:tc>
      </w:tr>
      <w:tr w:rsidR="00A31B50" w:rsidRPr="00A31B50" w14:paraId="0AA6587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B86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Sw_Int_EcuMIf_ptrpAsrEcuMServicesEcuMIf_06   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BF2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FBE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F0D1" w14:textId="77777777" w:rsidR="00A31B50" w:rsidRPr="00A31B50" w:rsidRDefault="00A31B50" w:rsidP="00A31B5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1098647</w:t>
            </w:r>
          </w:p>
        </w:tc>
      </w:tr>
      <w:tr w:rsidR="00A31B50" w:rsidRPr="00A31B50" w14:paraId="16675994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C59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Sw_Int_EcuMIf_ptrpAsrEcuMServicesEcuMIf_07  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1A9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5D8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117A" w14:textId="77777777" w:rsidR="00A31B50" w:rsidRPr="00A31B50" w:rsidRDefault="00A31B50" w:rsidP="00A31B5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1098648</w:t>
            </w:r>
          </w:p>
        </w:tc>
      </w:tr>
      <w:tr w:rsidR="00A31B50" w:rsidRPr="00A31B50" w14:paraId="7F898DE6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379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Sw_Int_EcuMIf_ptrpAsrEcuMServicesEcuMIf_09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77D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5B9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5E8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F73A50B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B27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Sw_Int_EcuMIf_ptrpAsrEcuMServicesEcuMIf_10   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F15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D26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47D5" w14:textId="77777777" w:rsidR="00A31B50" w:rsidRPr="00A31B50" w:rsidRDefault="00A31B50" w:rsidP="00A31B5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1098647</w:t>
            </w:r>
          </w:p>
        </w:tc>
      </w:tr>
      <w:tr w:rsidR="00A31B50" w:rsidRPr="00A31B50" w14:paraId="204B686A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A22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Sw_Int_EcuMIf_ptrpAsrEcuMServicesEcuMIf_11   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FE6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2ED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2F18" w14:textId="77777777" w:rsidR="00A31B50" w:rsidRPr="00A31B50" w:rsidRDefault="00A31B50" w:rsidP="00A31B5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1098647</w:t>
            </w:r>
          </w:p>
        </w:tc>
      </w:tr>
      <w:tr w:rsidR="00A31B50" w:rsidRPr="00A31B50" w14:paraId="4C29F3C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62E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Sw_Int_EcuMIf_ptrpAsrEcuMServicesEcuMIf_12   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15A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B08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9EE8" w14:textId="77777777" w:rsidR="00A31B50" w:rsidRPr="00A31B50" w:rsidRDefault="00A31B50" w:rsidP="00A31B5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1098647</w:t>
            </w:r>
          </w:p>
        </w:tc>
      </w:tr>
      <w:tr w:rsidR="00A31B50" w:rsidRPr="00A31B50" w14:paraId="42003C2F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472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Sw_Int_EcuMIf_ptrpAsrEcuMServicesEcuMIf_13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800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3C0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CA1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FF2350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B0C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Sw_Int_EcuMIf_ptrpAsrEcuMServicesEcuMIf_14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12F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62D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DFC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23EFD0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0FD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Sw_Int_EcuMIf_ptrpAsrEcuMServicesEcuMIf_15   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FA4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58F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F543" w14:textId="77777777" w:rsidR="00A31B50" w:rsidRPr="00A31B50" w:rsidRDefault="00A31B50" w:rsidP="00A31B5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1098647</w:t>
            </w:r>
          </w:p>
        </w:tc>
      </w:tr>
      <w:tr w:rsidR="00A31B50" w:rsidRPr="00A31B50" w14:paraId="22756EBB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FE4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Sw_Int_EcuMIf_ptrpAsrEcuMServicesEcuMIf_16  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FD3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460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5276" w14:textId="77777777" w:rsidR="00A31B50" w:rsidRPr="00A31B50" w:rsidRDefault="00A31B50" w:rsidP="00A31B5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1098647</w:t>
            </w:r>
          </w:p>
        </w:tc>
      </w:tr>
      <w:tr w:rsidR="00A31B50" w:rsidRPr="00A31B50" w14:paraId="64C308F2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CB2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Sw_Int_EcuMIf_ptrpAsrEcuMServicesEcuMIf_17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B0F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D6D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9BA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39BDAD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289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Sw_Int_EcuMIf_ptrpAsrEcuMServicesEcuMIf_18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32A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E59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CEA9" w14:textId="77777777" w:rsidR="00A31B50" w:rsidRPr="00A31B50" w:rsidRDefault="00A31B50" w:rsidP="00A31B5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1098647</w:t>
            </w:r>
          </w:p>
        </w:tc>
      </w:tr>
      <w:tr w:rsidR="00A31B50" w:rsidRPr="00A31B50" w14:paraId="06A4307C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8C2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Sw_Int_IoHwAb_pclAccSpiData_01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6FE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4E7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A2C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1D7B5F5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C20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Sw_Int_IoHwAb_pclEfxServices_01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CDE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E43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4FF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1ECFD2B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625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Sw_Int_IoHwAb_pseCheckPowerSupplyOV_01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00B0" w14:textId="14340419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C.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476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818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454146CC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232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Sw_Int_IoHwAb_pseCheckPowerSupplyOV_02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626A" w14:textId="5618E5C8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C.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4EC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131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2F7C544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CED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Sw_Int_IoHwAb_pseCheckPowerSupplyOV_03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A417" w14:textId="22345DB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C.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DBF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B71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7602BD1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213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  Sw_Int_IoHwAb_pseCheckPowerSupplyUV_01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58D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988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47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70ECD18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C63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Sw_Int_IoHwAb_pseCheckPowerSupplyUV_02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3AC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398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14E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C0AAA4D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FB5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Sw_Int_IoHwAb_pseCheckPowerSupplyUV_03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235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5A1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A82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4F65A9AF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31A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Sw_Int_IoHwAb_pseEcuOverTemperature_01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99C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27E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F8C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6B53E82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6BA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Sw_Int_IoHwAb_pseEcuOverTemperature_02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A22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08B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233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AEF47B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D90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Sw_Int_IoHwAb_pseEcuOverTemperature_03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505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EF2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557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274D160C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112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Sw_Int_IoHwAb_prrSolenoidPwm_01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62A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781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7CF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6B949C4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A4C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Sw_Int_IoHwAb_pseAccSensor_01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092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6F0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CA3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3C5BCDCA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837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Sw_Int_IoHwAb_pseAccSensor_02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829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89B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12A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FDC3242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838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Sw_Int_IoHwAb_pseConvAdcServicer_01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381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FCC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44D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31B50" w:rsidRPr="00A31B50" w14:paraId="72901DA6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057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Sw_Int_IoHwAb_pseConvAdcServicer_02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5B7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898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84D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2F181FFE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63D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Sw_Int_IoHwAb_pseEcuCharacteristics_01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FBC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CE2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759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59C21AB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14D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Sw_Int_IoHwAb_psePtcSensor_01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2D1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5D1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438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023569D5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C10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Sw_Int_IoHwAb_psePtcSensor_02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1E3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D01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082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5B07F073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C38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Sw_Int_IoHwAb_pseSolenoidCharacterstics_01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FAC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724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5E5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08F3E38F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48D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Sw_Int_IoHwAb_psrBuckleStatus_01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2A8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A53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806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7FEE5B35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AD4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Sw_Int_IoHwAb_psrSeatOccupancySensorStatus_01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7B5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B10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762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159B936C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0FA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Sw_Int_IoHwAb_pseLowPowerWakeUp_01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E01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015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F2B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0E567A34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5A5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Sw_Int_IoHwAb_psrSolenoidConfirmation_01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C01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9E7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692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481AB415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DFB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Sw_Int_IoHwAb_pclAutotestServices_01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BD5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584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F70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52FD7FE7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77D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Sw_Int_IoHwAb_pclAutotestServices_02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A11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C05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242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113327BD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AB8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Sw_Int_IoHwAb_pclAutotestServices_03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B92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F0B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FEC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2C5F49A8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3DA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Sw_Int_IoHwAb_pclAutotestServices_04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E7C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0C2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BB1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6412EB3C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85E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Sw_Int_LPM_ptrpLpmServicesBswMIf_01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C60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EAB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1EB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66492287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4DF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Sw_Int_LPM_ptrpLpmServicesBswMIf_02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D4A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6DD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13D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4F2CE0DB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85F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Sw_Int_LPM_ptrpLpmServicesBswMIf_03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FDF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DCA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747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2698AB75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136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SW_Int_NmIf_ptrpAsrComServicesNmIf_01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ABE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104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AA4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3FF7EC5A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616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SW_Int_NmIf_ptrpAsrComServicesNmIf_02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55B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DD8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0BF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254D7A1F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FD55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SW_Int_NmIf_ptrpAsrComServicesNmIf_03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680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306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F6E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3AB7AF08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C35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SW_Int_NmIf_ptrpAsrComServicesNmIf_04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BBE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D06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FBC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5E58E6F8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8B4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SW_Int_NmIf_ptrpAsrComServicesNmIf_05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775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10A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0AF9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4816C96D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A352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SW_Int_NmIf_ptrpAsrComServicesNmIf_06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317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8B2A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7C4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27FFA40B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35A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SW_Int_NmIf_ptrpAsrOsServicesNmIf_01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7C4B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071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C50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153936F9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EF3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SW_Int_NmIf_ptrrAsrComMServicesNmIf_01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29A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D95D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9BA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76787FB0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CD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SW_Int_NmIf_ptrrAsrComMServicesNmIf_02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CC9E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889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DADF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0378EBDD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8B9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SW_Int_NmIf_pclEcuStateTransitionBswMIf_01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9F2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D5C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5238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0E5E41E3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35A1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Sw_Int_SAD_pseCheckSolenoidOpenCircuit_01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521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AFE0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E496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1B50" w:rsidRPr="00A31B50" w14:paraId="3F22D6CB" w14:textId="77777777" w:rsidTr="00A31B50">
        <w:trPr>
          <w:trHeight w:val="300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4A73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Sw_Int_SAD_pseCheckSolenoidShortToGND_01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0554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C. Albu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4267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4FEC" w14:textId="77777777" w:rsidR="00A31B50" w:rsidRPr="00A31B50" w:rsidRDefault="00A31B50" w:rsidP="00A31B5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1B5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BEA8B56" w14:textId="394132C5" w:rsidR="000E4551" w:rsidRDefault="000E4551" w:rsidP="002F1978"/>
    <w:p w14:paraId="2B440593" w14:textId="77777777" w:rsidR="000E4551" w:rsidRDefault="000E4551" w:rsidP="002F1978"/>
    <w:p w14:paraId="57A56A4E" w14:textId="09FCC606" w:rsidR="002F1978" w:rsidRDefault="002F1978" w:rsidP="002F1978">
      <w:pPr>
        <w:rPr>
          <w:b/>
          <w:iCs/>
        </w:rPr>
      </w:pPr>
      <w:r>
        <w:br/>
      </w:r>
      <w:r w:rsidRPr="00FF510E">
        <w:rPr>
          <w:b/>
          <w:iCs/>
        </w:rPr>
        <w:t xml:space="preserve">Number of tests: </w:t>
      </w:r>
      <w:r w:rsidR="00F97C17">
        <w:rPr>
          <w:b/>
          <w:iCs/>
        </w:rPr>
        <w:t>168</w:t>
      </w:r>
      <w:r w:rsidRPr="00FF510E">
        <w:rPr>
          <w:iCs/>
        </w:rPr>
        <w:br/>
      </w:r>
      <w:r w:rsidRPr="00FF510E">
        <w:rPr>
          <w:b/>
          <w:iCs/>
        </w:rPr>
        <w:t xml:space="preserve">Number of positives tests: </w:t>
      </w:r>
      <w:r w:rsidR="00F97C17">
        <w:rPr>
          <w:b/>
          <w:iCs/>
        </w:rPr>
        <w:t>148</w:t>
      </w:r>
      <w:r w:rsidRPr="00FF510E">
        <w:rPr>
          <w:iCs/>
        </w:rPr>
        <w:br/>
      </w:r>
      <w:r w:rsidRPr="00FF510E">
        <w:rPr>
          <w:b/>
          <w:iCs/>
        </w:rPr>
        <w:lastRenderedPageBreak/>
        <w:t xml:space="preserve">Number of negatives tests: </w:t>
      </w:r>
      <w:r w:rsidR="00A31B50">
        <w:rPr>
          <w:b/>
          <w:iCs/>
        </w:rPr>
        <w:t>20</w:t>
      </w:r>
      <w:r w:rsidRPr="00FF510E">
        <w:rPr>
          <w:iCs/>
        </w:rPr>
        <w:br/>
      </w:r>
      <w:r w:rsidRPr="00FF510E">
        <w:rPr>
          <w:b/>
          <w:iCs/>
        </w:rPr>
        <w:t xml:space="preserve">Number of not run tests: </w:t>
      </w:r>
      <w:r>
        <w:rPr>
          <w:b/>
          <w:iCs/>
        </w:rPr>
        <w:t>0</w:t>
      </w:r>
    </w:p>
    <w:p w14:paraId="7FEC061A" w14:textId="77777777" w:rsidR="002F1978" w:rsidRDefault="002F1978" w:rsidP="002F1978">
      <w:pPr>
        <w:pStyle w:val="Heading2"/>
        <w:rPr>
          <w:lang w:eastAsia="zh-CN"/>
        </w:rPr>
      </w:pPr>
      <w:bookmarkStart w:id="24" w:name="_Toc117777384"/>
      <w:r>
        <w:rPr>
          <w:lang w:eastAsia="zh-CN"/>
        </w:rPr>
        <w:t>Global Summary</w:t>
      </w:r>
      <w:bookmarkEnd w:id="24"/>
    </w:p>
    <w:p w14:paraId="1CB3167F" w14:textId="77777777" w:rsidR="002F1978" w:rsidRDefault="002F1978" w:rsidP="002F1978">
      <w:pPr>
        <w:ind w:firstLine="708"/>
        <w:rPr>
          <w:b/>
          <w:i/>
        </w:rPr>
      </w:pPr>
    </w:p>
    <w:p w14:paraId="1D72D424" w14:textId="31B478F7" w:rsidR="002F1978" w:rsidRPr="00802F09" w:rsidRDefault="002F1978" w:rsidP="002F1978">
      <w:pPr>
        <w:rPr>
          <w:b/>
          <w:iCs/>
        </w:rPr>
      </w:pPr>
      <w:r w:rsidRPr="00802F09">
        <w:rPr>
          <w:b/>
          <w:iCs/>
        </w:rPr>
        <w:t>Total number of tests:</w:t>
      </w:r>
      <w:r w:rsidR="00403CC8">
        <w:rPr>
          <w:b/>
          <w:iCs/>
        </w:rPr>
        <w:t>16</w:t>
      </w:r>
      <w:r w:rsidR="00F97C17">
        <w:rPr>
          <w:b/>
          <w:iCs/>
        </w:rPr>
        <w:t>8</w:t>
      </w:r>
    </w:p>
    <w:p w14:paraId="59411FED" w14:textId="7292F687" w:rsidR="002F1978" w:rsidRPr="00802F09" w:rsidRDefault="002F1978" w:rsidP="002F1978">
      <w:pPr>
        <w:rPr>
          <w:b/>
          <w:iCs/>
        </w:rPr>
      </w:pPr>
      <w:r w:rsidRPr="00802F09">
        <w:rPr>
          <w:b/>
          <w:iCs/>
        </w:rPr>
        <w:t>Total number of positives tests</w:t>
      </w:r>
      <w:r w:rsidR="00F97C17">
        <w:rPr>
          <w:b/>
          <w:iCs/>
        </w:rPr>
        <w:t>148</w:t>
      </w:r>
    </w:p>
    <w:p w14:paraId="32729F70" w14:textId="27202654" w:rsidR="002F1978" w:rsidRPr="00802F09" w:rsidRDefault="002F1978" w:rsidP="002F1978">
      <w:pPr>
        <w:rPr>
          <w:b/>
          <w:iCs/>
        </w:rPr>
      </w:pPr>
      <w:r w:rsidRPr="00802F09">
        <w:rPr>
          <w:b/>
          <w:iCs/>
        </w:rPr>
        <w:t>Total number of negatives tests:</w:t>
      </w:r>
      <w:r w:rsidR="00F97C17">
        <w:rPr>
          <w:b/>
          <w:iCs/>
        </w:rPr>
        <w:t>20</w:t>
      </w:r>
    </w:p>
    <w:p w14:paraId="725B6B71" w14:textId="4F236000" w:rsidR="002F1978" w:rsidRPr="00802F09" w:rsidRDefault="002F1978" w:rsidP="002F1978">
      <w:pPr>
        <w:rPr>
          <w:b/>
          <w:iCs/>
        </w:rPr>
      </w:pPr>
      <w:r w:rsidRPr="00802F09">
        <w:rPr>
          <w:b/>
          <w:iCs/>
        </w:rPr>
        <w:t xml:space="preserve">Total number of not run tests: </w:t>
      </w:r>
      <w:r w:rsidR="00284758">
        <w:rPr>
          <w:b/>
          <w:iCs/>
        </w:rPr>
        <w:t>0</w:t>
      </w:r>
    </w:p>
    <w:p w14:paraId="3835D380" w14:textId="77777777" w:rsidR="002F1978" w:rsidRDefault="002F1978" w:rsidP="002F1978">
      <w:pPr>
        <w:rPr>
          <w:b/>
          <w:i/>
        </w:rPr>
      </w:pPr>
    </w:p>
    <w:p w14:paraId="03FF9C50" w14:textId="77777777" w:rsidR="002F1978" w:rsidRDefault="002F1978" w:rsidP="002F1978">
      <w:pPr>
        <w:rPr>
          <w:b/>
          <w:i/>
        </w:rPr>
      </w:pPr>
    </w:p>
    <w:p w14:paraId="591462F4" w14:textId="77777777" w:rsidR="002F1978" w:rsidRDefault="002F1978" w:rsidP="002F1978">
      <w:pPr>
        <w:pStyle w:val="Heading1"/>
        <w:rPr>
          <w:lang w:eastAsia="zh-CN"/>
        </w:rPr>
      </w:pPr>
      <w:bookmarkStart w:id="25" w:name="_Toc117777385"/>
      <w:r>
        <w:t>Issues Verified</w:t>
      </w:r>
      <w:bookmarkEnd w:id="25"/>
    </w:p>
    <w:p w14:paraId="7E250CCB" w14:textId="77777777" w:rsidR="002F1978" w:rsidRPr="007B0F25" w:rsidRDefault="002F1978" w:rsidP="002F1978">
      <w:pPr>
        <w:rPr>
          <w:highlight w:val="lightGray"/>
        </w:rPr>
      </w:pPr>
    </w:p>
    <w:p w14:paraId="6E68D462" w14:textId="77777777" w:rsidR="002F1978" w:rsidRPr="007B0F25" w:rsidRDefault="002F1978" w:rsidP="002F1978">
      <w:pPr>
        <w:rPr>
          <w:highlight w:val="lightGray"/>
        </w:rPr>
      </w:pPr>
    </w:p>
    <w:p w14:paraId="46A8B18E" w14:textId="77777777" w:rsidR="002F1978" w:rsidRPr="007B0F25" w:rsidRDefault="002F1978" w:rsidP="002F1978">
      <w:pPr>
        <w:rPr>
          <w:highlight w:val="lightGray"/>
        </w:rPr>
      </w:pPr>
    </w:p>
    <w:p w14:paraId="50B07B76" w14:textId="77777777" w:rsidR="002F1978" w:rsidRDefault="002F1978" w:rsidP="002F1978">
      <w:pPr>
        <w:pStyle w:val="Heading2"/>
        <w:rPr>
          <w:lang w:eastAsia="zh-CN"/>
        </w:rPr>
      </w:pPr>
      <w:bookmarkStart w:id="26" w:name="_Toc117777386"/>
      <w:r w:rsidRPr="002703B9">
        <w:t xml:space="preserve">Software Release </w:t>
      </w:r>
      <w:r w:rsidRPr="002703B9">
        <w:rPr>
          <w:rFonts w:hint="eastAsia"/>
          <w:lang w:eastAsia="zh-CN"/>
        </w:rPr>
        <w:t>Issue(</w:t>
      </w:r>
      <w:r w:rsidRPr="002703B9">
        <w:t>s</w:t>
      </w:r>
      <w:r w:rsidRPr="002703B9">
        <w:rPr>
          <w:rFonts w:hint="eastAsia"/>
          <w:lang w:eastAsia="zh-CN"/>
        </w:rPr>
        <w:t>) Noted</w:t>
      </w:r>
      <w:bookmarkEnd w:id="26"/>
    </w:p>
    <w:p w14:paraId="1D7D46C5" w14:textId="77777777" w:rsidR="002F1978" w:rsidRPr="00350CF3" w:rsidRDefault="002F1978" w:rsidP="002F1978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"/>
        <w:gridCol w:w="8055"/>
        <w:gridCol w:w="618"/>
      </w:tblGrid>
      <w:tr w:rsidR="00403CC8" w:rsidRPr="00783686" w14:paraId="1261B5A3" w14:textId="77777777" w:rsidTr="00010F92">
        <w:trPr>
          <w:tblHeader/>
        </w:trPr>
        <w:tc>
          <w:tcPr>
            <w:tcW w:w="1469" w:type="dxa"/>
            <w:shd w:val="clear" w:color="auto" w:fill="0070C0"/>
          </w:tcPr>
          <w:p w14:paraId="6A10B26E" w14:textId="77777777" w:rsidR="002F1978" w:rsidRPr="001624D4" w:rsidRDefault="002F1978" w:rsidP="00010F92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5896" w:type="dxa"/>
            <w:shd w:val="clear" w:color="auto" w:fill="0070C0"/>
          </w:tcPr>
          <w:p w14:paraId="1D9A0F03" w14:textId="77777777" w:rsidR="002F1978" w:rsidRPr="001624D4" w:rsidRDefault="002F1978" w:rsidP="00010F92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3A3EB2E4" w14:textId="77777777" w:rsidR="002F1978" w:rsidRPr="001624D4" w:rsidRDefault="002F1978" w:rsidP="00010F92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403CC8" w:rsidRPr="00783686" w14:paraId="0AA8F2A0" w14:textId="77777777" w:rsidTr="00010F92">
        <w:tc>
          <w:tcPr>
            <w:tcW w:w="1469" w:type="dxa"/>
          </w:tcPr>
          <w:p w14:paraId="4981FBC4" w14:textId="3B18763F" w:rsidR="002F1978" w:rsidRPr="001C618A" w:rsidRDefault="00403CC8" w:rsidP="00010F92">
            <w:pPr>
              <w:rPr>
                <w:b/>
              </w:rPr>
            </w:pPr>
            <w:r>
              <w:rPr>
                <w:rStyle w:val="ui-provider"/>
              </w:rPr>
              <w:t>1098648</w:t>
            </w:r>
          </w:p>
        </w:tc>
        <w:tc>
          <w:tcPr>
            <w:tcW w:w="5896" w:type="dxa"/>
          </w:tcPr>
          <w:p w14:paraId="6F678B42" w14:textId="77777777" w:rsidR="002F1978" w:rsidRDefault="00CA6B82" w:rsidP="00010F92">
            <w:r w:rsidRPr="00CA6B82">
              <w:rPr>
                <w:bCs/>
              </w:rPr>
              <w:t xml:space="preserve">Interface </w:t>
            </w:r>
            <w:proofErr w:type="spellStart"/>
            <w:r w:rsidR="00403CC8">
              <w:t>ARCH_SW_EcuMIf_ptrpAsrEcuMServicesEcuMIf_EcuM_OnGoOffTwo</w:t>
            </w:r>
            <w:proofErr w:type="spellEnd"/>
          </w:p>
          <w:p w14:paraId="1AA467F8" w14:textId="35D0DEC0" w:rsidR="00403CC8" w:rsidRPr="00CA6B82" w:rsidRDefault="00403CC8" w:rsidP="00010F92">
            <w:pPr>
              <w:rPr>
                <w:bCs/>
              </w:rPr>
            </w:pPr>
            <w:r>
              <w:rPr>
                <w:bCs/>
              </w:rPr>
              <w:t xml:space="preserve">Missing interface </w:t>
            </w:r>
          </w:p>
        </w:tc>
        <w:tc>
          <w:tcPr>
            <w:tcW w:w="2444" w:type="dxa"/>
          </w:tcPr>
          <w:p w14:paraId="30355FCC" w14:textId="4B576F45" w:rsidR="002F1978" w:rsidRPr="001C618A" w:rsidRDefault="002F1978" w:rsidP="00010F92">
            <w:pPr>
              <w:rPr>
                <w:b/>
              </w:rPr>
            </w:pPr>
          </w:p>
        </w:tc>
      </w:tr>
      <w:tr w:rsidR="00403CC8" w:rsidRPr="00783686" w14:paraId="0EAE1147" w14:textId="77777777" w:rsidTr="00010F92">
        <w:tc>
          <w:tcPr>
            <w:tcW w:w="1469" w:type="dxa"/>
          </w:tcPr>
          <w:p w14:paraId="6EC7B8F4" w14:textId="15083E82" w:rsidR="00403CC8" w:rsidRDefault="00403CC8" w:rsidP="00010F92">
            <w:pPr>
              <w:rPr>
                <w:rStyle w:val="ui-provider"/>
              </w:rPr>
            </w:pPr>
            <w:r>
              <w:rPr>
                <w:rStyle w:val="ui-provider"/>
              </w:rPr>
              <w:t>1098647</w:t>
            </w:r>
          </w:p>
        </w:tc>
        <w:tc>
          <w:tcPr>
            <w:tcW w:w="5896" w:type="dxa"/>
          </w:tcPr>
          <w:p w14:paraId="7D813C97" w14:textId="787986F2" w:rsidR="00403CC8" w:rsidRDefault="00403CC8" w:rsidP="00010F92">
            <w:r>
              <w:t>Interface:</w:t>
            </w:r>
          </w:p>
          <w:p w14:paraId="1495642A" w14:textId="77777777" w:rsidR="00403CC8" w:rsidRDefault="00403CC8" w:rsidP="00010F92">
            <w:proofErr w:type="spellStart"/>
            <w:r>
              <w:t>ARCH_SW_EcuMIf_ptrpAsrEcuMServicesEcuMIf_EcuM_ErrorHook</w:t>
            </w:r>
            <w:proofErr w:type="spellEnd"/>
            <w:r>
              <w:t xml:space="preserve">, </w:t>
            </w:r>
            <w:proofErr w:type="spellStart"/>
            <w:r>
              <w:t>ARCH_SW_EcuMIf_ptrpAsrEcuMServicesEcuMIf_EcuM_CheckRamHash</w:t>
            </w:r>
            <w:proofErr w:type="spellEnd"/>
            <w:r>
              <w:t xml:space="preserve">, </w:t>
            </w:r>
            <w:proofErr w:type="spellStart"/>
            <w:r>
              <w:t>ARCH_SW_EcuMIf_ptrpAsrEcuMServicesEcuMIf_EcuM_GenerateRamHash</w:t>
            </w:r>
            <w:proofErr w:type="spellEnd"/>
            <w:r>
              <w:t xml:space="preserve">, </w:t>
            </w:r>
            <w:proofErr w:type="spellStart"/>
            <w:r>
              <w:t>ARCH_SW_EcuMIf_ptrpAsrEcuMServicesEcuMIf_EcuM_SleepActivity</w:t>
            </w:r>
            <w:proofErr w:type="spellEnd"/>
            <w:r>
              <w:t xml:space="preserve">, </w:t>
            </w:r>
            <w:proofErr w:type="spellStart"/>
            <w:r>
              <w:t>ARCH_SW_EcuMIf_ptrpAsrEcuMServicesEcuMIf_EcuM_PreHalt</w:t>
            </w:r>
            <w:proofErr w:type="spellEnd"/>
            <w:r>
              <w:t xml:space="preserve">, </w:t>
            </w:r>
            <w:proofErr w:type="spellStart"/>
            <w:r>
              <w:t>ARCH_SW_EcuMIf_ptrpAsrEcuMServicesEcuMIf_EcuM_PostHalt</w:t>
            </w:r>
            <w:proofErr w:type="spellEnd"/>
            <w:r>
              <w:t xml:space="preserve">, ARCH_SW_EcuMIf_ptrpAsrEcuMServicesEcuMIf_EcuM_EnableWakeupSources, ARCH_SW_EcuMIf_ptrpAsrEcuMServicesEcuMIf_EcuM_DisableWakeupSources, </w:t>
            </w:r>
            <w:proofErr w:type="spellStart"/>
            <w:r>
              <w:t>ARCH_SW_EcuMIf_ptrpAsrEcuMServicesEcuMIf_EcuM_CheckWakeup</w:t>
            </w:r>
            <w:proofErr w:type="spellEnd"/>
          </w:p>
          <w:p w14:paraId="7F0F4B78" w14:textId="7551BFAE" w:rsidR="005465F3" w:rsidRPr="00CA6B82" w:rsidRDefault="005465F3" w:rsidP="00010F92">
            <w:pPr>
              <w:rPr>
                <w:bCs/>
              </w:rPr>
            </w:pPr>
            <w:r w:rsidRPr="005465F3">
              <w:rPr>
                <w:bCs/>
              </w:rPr>
              <w:t>fail due to code optimization</w:t>
            </w:r>
          </w:p>
        </w:tc>
        <w:tc>
          <w:tcPr>
            <w:tcW w:w="2444" w:type="dxa"/>
          </w:tcPr>
          <w:p w14:paraId="08CF2AEA" w14:textId="77777777" w:rsidR="00403CC8" w:rsidRPr="001C618A" w:rsidRDefault="00403CC8" w:rsidP="00010F92">
            <w:pPr>
              <w:rPr>
                <w:b/>
              </w:rPr>
            </w:pPr>
          </w:p>
        </w:tc>
      </w:tr>
      <w:tr w:rsidR="00F97C17" w:rsidRPr="00783686" w14:paraId="4BD9A7EF" w14:textId="77777777" w:rsidTr="00010F92">
        <w:tc>
          <w:tcPr>
            <w:tcW w:w="1469" w:type="dxa"/>
          </w:tcPr>
          <w:p w14:paraId="09228F4E" w14:textId="25566EA1" w:rsidR="00F97C17" w:rsidRDefault="00F97C17" w:rsidP="00010F92">
            <w:pPr>
              <w:rPr>
                <w:rStyle w:val="ui-provider"/>
              </w:rPr>
            </w:pPr>
            <w:r>
              <w:rPr>
                <w:rFonts w:ascii="Lato" w:hAnsi="Lato"/>
                <w:color w:val="333333"/>
                <w:sz w:val="18"/>
                <w:szCs w:val="18"/>
                <w:shd w:val="clear" w:color="auto" w:fill="FFFFFF"/>
              </w:rPr>
              <w:t>1126532</w:t>
            </w:r>
          </w:p>
        </w:tc>
        <w:tc>
          <w:tcPr>
            <w:tcW w:w="5896" w:type="dxa"/>
          </w:tcPr>
          <w:p w14:paraId="1276EE55" w14:textId="77777777" w:rsidR="00F97C17" w:rsidRDefault="00F97C17" w:rsidP="00F97C17">
            <w:pPr>
              <w:rPr>
                <w:rStyle w:val="Strong"/>
                <w:rFonts w:ascii="Lato" w:hAnsi="Lato"/>
                <w:b w:val="0"/>
                <w:bCs w:val="0"/>
                <w:color w:val="333333"/>
                <w:shd w:val="clear" w:color="auto" w:fill="FFFFFF"/>
              </w:rPr>
            </w:pPr>
            <w:r w:rsidRPr="00F97C17">
              <w:rPr>
                <w:rStyle w:val="Strong"/>
                <w:rFonts w:ascii="Lato" w:hAnsi="Lato"/>
                <w:b w:val="0"/>
                <w:bCs w:val="0"/>
                <w:color w:val="333333"/>
                <w:shd w:val="clear" w:color="auto" w:fill="FFFFFF"/>
              </w:rPr>
              <w:t>Wrong values caught on interface data flow.</w:t>
            </w:r>
          </w:p>
          <w:p w14:paraId="0DE0559E" w14:textId="3483C3E5" w:rsidR="00F97C17" w:rsidRPr="00F97C17" w:rsidRDefault="00F97C17" w:rsidP="00F97C17">
            <w:pPr>
              <w:rPr>
                <w:b/>
                <w:bCs/>
              </w:rPr>
            </w:pPr>
            <w:r w:rsidRPr="00F97C17">
              <w:rPr>
                <w:rStyle w:val="Strong"/>
                <w:b w:val="0"/>
                <w:bCs w:val="0"/>
              </w:rPr>
              <w:t xml:space="preserve">ARCH_SW_CIL_P_CAN_CanDataOut_Frame_0, </w:t>
            </w:r>
            <w:proofErr w:type="spellStart"/>
            <w:r w:rsidRPr="00F97C17">
              <w:rPr>
                <w:rStyle w:val="Strong"/>
                <w:b w:val="0"/>
                <w:bCs w:val="0"/>
              </w:rPr>
              <w:t>ARCH_SW_CIL_P_CAN_MF_Frame</w:t>
            </w:r>
            <w:proofErr w:type="spellEnd"/>
            <w:r w:rsidRPr="00F97C17">
              <w:rPr>
                <w:rStyle w:val="Strong"/>
                <w:b w:val="0"/>
                <w:bCs w:val="0"/>
              </w:rPr>
              <w:t xml:space="preserve">, </w:t>
            </w:r>
            <w:proofErr w:type="spellStart"/>
            <w:r w:rsidRPr="00F97C17">
              <w:rPr>
                <w:rStyle w:val="Strong"/>
                <w:b w:val="0"/>
                <w:bCs w:val="0"/>
              </w:rPr>
              <w:t>ARCH_SW_CIL_RP_IF_AB_Crash_Int_XIX_Grundumfang_XIX_eCS</w:t>
            </w:r>
            <w:proofErr w:type="spellEnd"/>
            <w:r w:rsidRPr="00F97C17">
              <w:rPr>
                <w:rStyle w:val="Strong"/>
                <w:b w:val="0"/>
                <w:bCs w:val="0"/>
              </w:rPr>
              <w:t xml:space="preserve">, </w:t>
            </w:r>
            <w:proofErr w:type="spellStart"/>
            <w:r w:rsidRPr="00F97C17">
              <w:rPr>
                <w:rStyle w:val="Strong"/>
                <w:b w:val="0"/>
                <w:bCs w:val="0"/>
              </w:rPr>
              <w:t>ARCH_SW_CIL_psrCrashStatus</w:t>
            </w:r>
            <w:proofErr w:type="spellEnd"/>
            <w:r w:rsidRPr="00F97C17">
              <w:rPr>
                <w:rStyle w:val="Strong"/>
                <w:b w:val="0"/>
                <w:bCs w:val="0"/>
              </w:rPr>
              <w:t xml:space="preserve">, ARCH_SW_CIL_RP_IF_AB_eCS_Aktuatortest_Reihe2_BF_XIX_Grundumfang_XIX_eCS, ARCH_SW_CIL_RP_IF_AB_eCS_Aktuatortest_Reihe2_FA_XIX_Grundumfang_XIX_eCS, </w:t>
            </w:r>
            <w:r w:rsidRPr="00F97C17">
              <w:rPr>
                <w:rStyle w:val="Strong"/>
                <w:b w:val="0"/>
                <w:bCs w:val="0"/>
              </w:rPr>
              <w:lastRenderedPageBreak/>
              <w:t>ARCH_SW_CIL_SP_IF_eCS_Gurtschloss_Status_Reihe2_FA_XIX_Grundumfang_XIX_eCS</w:t>
            </w:r>
          </w:p>
        </w:tc>
        <w:tc>
          <w:tcPr>
            <w:tcW w:w="2444" w:type="dxa"/>
          </w:tcPr>
          <w:p w14:paraId="72413D4D" w14:textId="77777777" w:rsidR="00F97C17" w:rsidRPr="001C618A" w:rsidRDefault="00F97C17" w:rsidP="00010F92">
            <w:pPr>
              <w:rPr>
                <w:b/>
              </w:rPr>
            </w:pPr>
          </w:p>
        </w:tc>
      </w:tr>
      <w:tr w:rsidR="00F97C17" w:rsidRPr="00783686" w14:paraId="620E2E1D" w14:textId="77777777" w:rsidTr="00010F92">
        <w:tc>
          <w:tcPr>
            <w:tcW w:w="1469" w:type="dxa"/>
          </w:tcPr>
          <w:p w14:paraId="4A048CF1" w14:textId="0017943B" w:rsidR="00F97C17" w:rsidRDefault="00F97C17" w:rsidP="00010F92">
            <w:pPr>
              <w:rPr>
                <w:rStyle w:val="ui-provider"/>
              </w:rPr>
            </w:pPr>
            <w:r>
              <w:rPr>
                <w:rFonts w:ascii="Lato" w:hAnsi="Lato"/>
                <w:color w:val="333333"/>
                <w:sz w:val="18"/>
                <w:szCs w:val="18"/>
                <w:shd w:val="clear" w:color="auto" w:fill="FFFFFF"/>
              </w:rPr>
              <w:t>1126542</w:t>
            </w:r>
          </w:p>
        </w:tc>
        <w:tc>
          <w:tcPr>
            <w:tcW w:w="5896" w:type="dxa"/>
          </w:tcPr>
          <w:p w14:paraId="05C2C213" w14:textId="714CC380" w:rsidR="00F97C17" w:rsidRDefault="00F97C17" w:rsidP="00010F92">
            <w:pPr>
              <w:rPr>
                <w:rStyle w:val="Strong"/>
                <w:rFonts w:ascii="Lato" w:hAnsi="Lato"/>
                <w:b w:val="0"/>
                <w:bCs w:val="0"/>
                <w:color w:val="333333"/>
                <w:shd w:val="clear" w:color="auto" w:fill="FFFFFF"/>
              </w:rPr>
            </w:pPr>
            <w:r w:rsidRPr="00F97C17">
              <w:rPr>
                <w:rStyle w:val="Strong"/>
                <w:rFonts w:ascii="Lato" w:hAnsi="Lato"/>
                <w:b w:val="0"/>
                <w:bCs w:val="0"/>
                <w:color w:val="333333"/>
                <w:shd w:val="clear" w:color="auto" w:fill="FFFFFF"/>
              </w:rPr>
              <w:t>Interface not reached when FD10 triggered.</w:t>
            </w:r>
          </w:p>
          <w:p w14:paraId="2B9FE407" w14:textId="66BD90CC" w:rsidR="00F97C17" w:rsidRPr="00F97C17" w:rsidRDefault="00F97C17" w:rsidP="00010F92">
            <w:pPr>
              <w:rPr>
                <w:b/>
                <w:bCs/>
              </w:rPr>
            </w:pPr>
            <w:r>
              <w:t>ARCH_SW_DIA_pseDID_FD10_MCUTemperature</w:t>
            </w:r>
          </w:p>
        </w:tc>
        <w:tc>
          <w:tcPr>
            <w:tcW w:w="2444" w:type="dxa"/>
          </w:tcPr>
          <w:p w14:paraId="2FFB984A" w14:textId="77777777" w:rsidR="00F97C17" w:rsidRPr="001C618A" w:rsidRDefault="00F97C17" w:rsidP="00010F92">
            <w:pPr>
              <w:rPr>
                <w:b/>
              </w:rPr>
            </w:pPr>
          </w:p>
        </w:tc>
      </w:tr>
      <w:tr w:rsidR="00F97C17" w:rsidRPr="00783686" w14:paraId="0C7F10A9" w14:textId="77777777" w:rsidTr="00010F92">
        <w:tc>
          <w:tcPr>
            <w:tcW w:w="1469" w:type="dxa"/>
          </w:tcPr>
          <w:p w14:paraId="7954D049" w14:textId="3F589DFC" w:rsidR="00F97C17" w:rsidRDefault="00F97C17" w:rsidP="00010F92">
            <w:pPr>
              <w:rPr>
                <w:rStyle w:val="ui-provider"/>
              </w:rPr>
            </w:pPr>
            <w:r>
              <w:rPr>
                <w:rFonts w:ascii="Lato" w:hAnsi="Lato"/>
                <w:color w:val="333333"/>
                <w:sz w:val="18"/>
                <w:szCs w:val="18"/>
                <w:shd w:val="clear" w:color="auto" w:fill="FFFFFF"/>
              </w:rPr>
              <w:t>1126559</w:t>
            </w:r>
          </w:p>
        </w:tc>
        <w:tc>
          <w:tcPr>
            <w:tcW w:w="5896" w:type="dxa"/>
          </w:tcPr>
          <w:p w14:paraId="4B586845" w14:textId="77777777" w:rsidR="00F97C17" w:rsidRPr="00F97C17" w:rsidRDefault="00F97C17" w:rsidP="00010F92">
            <w:pPr>
              <w:rPr>
                <w:rStyle w:val="Strong"/>
                <w:rFonts w:ascii="Lato" w:hAnsi="Lato"/>
                <w:b w:val="0"/>
                <w:bCs w:val="0"/>
                <w:color w:val="333333"/>
                <w:shd w:val="clear" w:color="auto" w:fill="FFFFFF"/>
              </w:rPr>
            </w:pPr>
            <w:r w:rsidRPr="00F97C17">
              <w:rPr>
                <w:rStyle w:val="Strong"/>
                <w:rFonts w:ascii="Lato" w:hAnsi="Lato"/>
                <w:b w:val="0"/>
                <w:bCs w:val="0"/>
                <w:color w:val="333333"/>
                <w:shd w:val="clear" w:color="auto" w:fill="FFFFFF"/>
              </w:rPr>
              <w:t>Wrong data (or no data) written when FD8C is triggered.</w:t>
            </w:r>
          </w:p>
          <w:p w14:paraId="45C78511" w14:textId="2700FCCD" w:rsidR="00F97C17" w:rsidRDefault="00F97C17" w:rsidP="00010F92">
            <w:r>
              <w:t>ARCH_SW_DIA_pseDID_FD8C_AssemblySerialNumber_WriteData</w:t>
            </w:r>
          </w:p>
        </w:tc>
        <w:tc>
          <w:tcPr>
            <w:tcW w:w="2444" w:type="dxa"/>
          </w:tcPr>
          <w:p w14:paraId="1248C375" w14:textId="77777777" w:rsidR="00F97C17" w:rsidRPr="001C618A" w:rsidRDefault="00F97C17" w:rsidP="00010F92">
            <w:pPr>
              <w:rPr>
                <w:b/>
              </w:rPr>
            </w:pPr>
          </w:p>
        </w:tc>
      </w:tr>
      <w:tr w:rsidR="00F97C17" w:rsidRPr="00783686" w14:paraId="4AF52940" w14:textId="77777777" w:rsidTr="00010F92">
        <w:tc>
          <w:tcPr>
            <w:tcW w:w="1469" w:type="dxa"/>
          </w:tcPr>
          <w:p w14:paraId="0AD90A5B" w14:textId="1D74703A" w:rsidR="00F97C17" w:rsidRDefault="00F97C17" w:rsidP="00010F92">
            <w:pPr>
              <w:rPr>
                <w:rStyle w:val="ui-provider"/>
              </w:rPr>
            </w:pPr>
            <w:r>
              <w:rPr>
                <w:rFonts w:ascii="Lato" w:hAnsi="Lato"/>
                <w:color w:val="333333"/>
                <w:sz w:val="18"/>
                <w:szCs w:val="18"/>
                <w:shd w:val="clear" w:color="auto" w:fill="FFFFFF"/>
              </w:rPr>
              <w:t>1126574</w:t>
            </w:r>
          </w:p>
        </w:tc>
        <w:tc>
          <w:tcPr>
            <w:tcW w:w="5896" w:type="dxa"/>
          </w:tcPr>
          <w:p w14:paraId="24B1B67D" w14:textId="77777777" w:rsidR="0080368C" w:rsidRPr="00F97C17" w:rsidRDefault="0080368C" w:rsidP="0080368C">
            <w:pPr>
              <w:rPr>
                <w:rStyle w:val="Strong"/>
                <w:rFonts w:ascii="Lato" w:hAnsi="Lato"/>
                <w:b w:val="0"/>
                <w:bCs w:val="0"/>
                <w:color w:val="333333"/>
                <w:shd w:val="clear" w:color="auto" w:fill="FFFFFF"/>
              </w:rPr>
            </w:pPr>
            <w:r w:rsidRPr="00F97C17">
              <w:rPr>
                <w:rStyle w:val="Strong"/>
                <w:rFonts w:ascii="Lato" w:hAnsi="Lato"/>
                <w:b w:val="0"/>
                <w:bCs w:val="0"/>
                <w:color w:val="333333"/>
                <w:shd w:val="clear" w:color="auto" w:fill="FFFFFF"/>
              </w:rPr>
              <w:t>Wrong data (or no data) written when FD8C is triggered.</w:t>
            </w:r>
          </w:p>
          <w:p w14:paraId="436EF071" w14:textId="5DFE4B4D" w:rsidR="00F97C17" w:rsidRPr="00F97C17" w:rsidRDefault="0080368C" w:rsidP="00010F92">
            <w:r>
              <w:t>ARCH_SW_DIA_pseDID_FDE2_EcsAccOffsets_WriteData</w:t>
            </w:r>
          </w:p>
        </w:tc>
        <w:tc>
          <w:tcPr>
            <w:tcW w:w="2444" w:type="dxa"/>
          </w:tcPr>
          <w:p w14:paraId="120AFF69" w14:textId="77777777" w:rsidR="00F97C17" w:rsidRPr="001C618A" w:rsidRDefault="00F97C17" w:rsidP="00010F92">
            <w:pPr>
              <w:rPr>
                <w:b/>
              </w:rPr>
            </w:pPr>
          </w:p>
        </w:tc>
      </w:tr>
    </w:tbl>
    <w:p w14:paraId="0E708B9E" w14:textId="77777777" w:rsidR="002F1978" w:rsidRPr="002703B9" w:rsidRDefault="002F1978" w:rsidP="002F1978">
      <w:pPr>
        <w:pStyle w:val="Heading2"/>
      </w:pPr>
      <w:bookmarkStart w:id="27" w:name="_Toc117777387"/>
      <w:r w:rsidRPr="002703B9">
        <w:t>Other Issue</w:t>
      </w:r>
      <w:r w:rsidRPr="002703B9">
        <w:rPr>
          <w:rFonts w:hint="eastAsia"/>
          <w:lang w:eastAsia="zh-CN"/>
        </w:rPr>
        <w:t>(</w:t>
      </w:r>
      <w:r w:rsidRPr="002703B9">
        <w:t>s</w:t>
      </w:r>
      <w:r w:rsidRPr="002703B9">
        <w:rPr>
          <w:rFonts w:hint="eastAsia"/>
          <w:lang w:eastAsia="zh-CN"/>
        </w:rPr>
        <w:t>)</w:t>
      </w:r>
      <w:r w:rsidRPr="002703B9">
        <w:t xml:space="preserve"> Noted</w:t>
      </w:r>
      <w:bookmarkEnd w:id="27"/>
    </w:p>
    <w:p w14:paraId="0EA8D550" w14:textId="77777777" w:rsidR="002F1978" w:rsidRDefault="002F1978" w:rsidP="002F19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4637"/>
        <w:gridCol w:w="2444"/>
      </w:tblGrid>
      <w:tr w:rsidR="002F1978" w:rsidRPr="00783686" w14:paraId="4FAF958B" w14:textId="77777777" w:rsidTr="00010F92">
        <w:trPr>
          <w:tblHeader/>
        </w:trPr>
        <w:tc>
          <w:tcPr>
            <w:tcW w:w="1469" w:type="dxa"/>
            <w:shd w:val="clear" w:color="auto" w:fill="0070C0"/>
          </w:tcPr>
          <w:p w14:paraId="7E0C1847" w14:textId="77777777" w:rsidR="002F1978" w:rsidRPr="001624D4" w:rsidRDefault="002F1978" w:rsidP="00010F92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4637" w:type="dxa"/>
            <w:shd w:val="clear" w:color="auto" w:fill="0070C0"/>
          </w:tcPr>
          <w:p w14:paraId="310C612B" w14:textId="77777777" w:rsidR="002F1978" w:rsidRPr="001624D4" w:rsidRDefault="002F1978" w:rsidP="00010F92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42F86E63" w14:textId="77777777" w:rsidR="002F1978" w:rsidRPr="001624D4" w:rsidRDefault="002F1978" w:rsidP="00010F92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2F1978" w:rsidRPr="00783686" w14:paraId="2CD9FECF" w14:textId="77777777" w:rsidTr="00010F92">
        <w:tc>
          <w:tcPr>
            <w:tcW w:w="1469" w:type="dxa"/>
          </w:tcPr>
          <w:p w14:paraId="1E08DD93" w14:textId="00BC5690" w:rsidR="002F1978" w:rsidRPr="00D013F4" w:rsidRDefault="001D7E66" w:rsidP="00010F92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4637" w:type="dxa"/>
          </w:tcPr>
          <w:p w14:paraId="55290F57" w14:textId="53F7058B" w:rsidR="002F1978" w:rsidRPr="00D013F4" w:rsidRDefault="001D7E66" w:rsidP="00010F92">
            <w:pPr>
              <w:ind w:firstLine="709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444" w:type="dxa"/>
          </w:tcPr>
          <w:p w14:paraId="233E6CA0" w14:textId="7B890686" w:rsidR="002F1978" w:rsidRPr="00D013F4" w:rsidRDefault="001D7E66" w:rsidP="00010F9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</w:tbl>
    <w:p w14:paraId="42110605" w14:textId="77777777" w:rsidR="002F1978" w:rsidRDefault="002F1978" w:rsidP="002F1978">
      <w:pPr>
        <w:pStyle w:val="Heading2"/>
      </w:pPr>
      <w:bookmarkStart w:id="28" w:name="_Toc117777388"/>
      <w:r w:rsidRPr="00350CF3">
        <w:t>Issue(s) closed</w:t>
      </w:r>
      <w:bookmarkEnd w:id="28"/>
    </w:p>
    <w:p w14:paraId="2220B7D9" w14:textId="77777777" w:rsidR="002F1978" w:rsidRPr="00350CF3" w:rsidRDefault="002F1978" w:rsidP="002F19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4637"/>
        <w:gridCol w:w="2444"/>
      </w:tblGrid>
      <w:tr w:rsidR="002F1978" w:rsidRPr="00783686" w14:paraId="3FDA63FF" w14:textId="77777777" w:rsidTr="00010F92">
        <w:trPr>
          <w:tblHeader/>
        </w:trPr>
        <w:tc>
          <w:tcPr>
            <w:tcW w:w="1469" w:type="dxa"/>
            <w:shd w:val="clear" w:color="auto" w:fill="0070C0"/>
          </w:tcPr>
          <w:p w14:paraId="5C39C4FD" w14:textId="77777777" w:rsidR="002F1978" w:rsidRPr="001624D4" w:rsidRDefault="002F1978" w:rsidP="00010F92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4637" w:type="dxa"/>
            <w:shd w:val="clear" w:color="auto" w:fill="0070C0"/>
          </w:tcPr>
          <w:p w14:paraId="2F4710DA" w14:textId="77777777" w:rsidR="002F1978" w:rsidRPr="001624D4" w:rsidRDefault="002F1978" w:rsidP="00010F92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545E4719" w14:textId="77777777" w:rsidR="002F1978" w:rsidRPr="001624D4" w:rsidRDefault="002F1978" w:rsidP="00010F92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80368C" w:rsidRPr="00783686" w14:paraId="39F4ADBD" w14:textId="77777777" w:rsidTr="00010F92">
        <w:tc>
          <w:tcPr>
            <w:tcW w:w="1469" w:type="dxa"/>
          </w:tcPr>
          <w:p w14:paraId="383B0647" w14:textId="095255F9" w:rsidR="0080368C" w:rsidRPr="00D013F4" w:rsidRDefault="0080368C" w:rsidP="0080368C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4637" w:type="dxa"/>
          </w:tcPr>
          <w:p w14:paraId="4B6CA710" w14:textId="36B8F724" w:rsidR="0080368C" w:rsidRPr="00D013F4" w:rsidRDefault="0080368C" w:rsidP="0080368C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444" w:type="dxa"/>
          </w:tcPr>
          <w:p w14:paraId="2251DF6A" w14:textId="70EDF711" w:rsidR="0080368C" w:rsidRPr="00D013F4" w:rsidRDefault="0080368C" w:rsidP="0080368C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</w:tbl>
    <w:p w14:paraId="7ABA0964" w14:textId="77777777" w:rsidR="002F1978" w:rsidRDefault="002F1978" w:rsidP="002F1978">
      <w:pPr>
        <w:rPr>
          <w:lang w:eastAsia="zh-CN"/>
        </w:rPr>
      </w:pPr>
    </w:p>
    <w:p w14:paraId="4E074A72" w14:textId="77777777" w:rsidR="002F1978" w:rsidRDefault="002F1978" w:rsidP="002F1978"/>
    <w:p w14:paraId="08BFE0D8" w14:textId="77777777" w:rsidR="002F1978" w:rsidRDefault="002F1978" w:rsidP="002F1978">
      <w:pPr>
        <w:rPr>
          <w:rFonts w:ascii="Times New Roman" w:hAnsi="Times New Roman"/>
          <w:lang w:val="fr-FR"/>
        </w:rPr>
      </w:pPr>
    </w:p>
    <w:sectPr w:rsidR="002F1978" w:rsidSect="00FC4C7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09" w:right="1134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1B75B" w14:textId="77777777" w:rsidR="00524A8E" w:rsidRDefault="00524A8E">
      <w:r>
        <w:separator/>
      </w:r>
    </w:p>
  </w:endnote>
  <w:endnote w:type="continuationSeparator" w:id="0">
    <w:p w14:paraId="68D66182" w14:textId="77777777" w:rsidR="00524A8E" w:rsidRDefault="0052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Times New Roman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CD41" w14:textId="77777777" w:rsidR="00B04594" w:rsidRDefault="00B04594">
    <w:pPr>
      <w:pStyle w:val="Footer"/>
    </w:pPr>
  </w:p>
  <w:p w14:paraId="1B0E1DDE" w14:textId="77777777" w:rsidR="00B04594" w:rsidRDefault="00B04594"/>
  <w:p w14:paraId="079C8CD1" w14:textId="77777777" w:rsidR="00B04594" w:rsidRDefault="00B04594"/>
  <w:p w14:paraId="1BD2E620" w14:textId="77777777" w:rsidR="00B04594" w:rsidRDefault="00B045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A0DC" w14:textId="085CAE4A" w:rsidR="00B04594" w:rsidRPr="00F90EF1" w:rsidRDefault="00B04594" w:rsidP="00F1292D">
    <w:pPr>
      <w:tabs>
        <w:tab w:val="center" w:pos="4680"/>
        <w:tab w:val="right" w:pos="9120"/>
      </w:tabs>
      <w:spacing w:before="120" w:after="0"/>
      <w:ind w:left="108"/>
      <w:rPr>
        <w:sz w:val="16"/>
        <w:szCs w:val="16"/>
      </w:rPr>
    </w:pPr>
    <w:r>
      <w:rPr>
        <w:sz w:val="16"/>
      </w:rPr>
      <w:tab/>
    </w:r>
    <w:r w:rsidRPr="00F1292D">
      <w:rPr>
        <w:sz w:val="16"/>
      </w:rPr>
      <w:t>Copyright Autoliv Inc., All Rights Reserved</w:t>
    </w:r>
    <w:r>
      <w:rPr>
        <w:sz w:val="16"/>
      </w:rPr>
      <w:tab/>
    </w:r>
    <w:r w:rsidRPr="00F1292D">
      <w:rPr>
        <w:noProof/>
        <w:sz w:val="16"/>
      </w:rPr>
      <w:t xml:space="preserve">Page </w:t>
    </w:r>
    <w:r w:rsidRPr="00F1292D">
      <w:rPr>
        <w:b/>
        <w:noProof/>
        <w:sz w:val="16"/>
      </w:rPr>
      <w:fldChar w:fldCharType="begin"/>
    </w:r>
    <w:r w:rsidRPr="00F1292D">
      <w:rPr>
        <w:b/>
        <w:noProof/>
        <w:sz w:val="16"/>
      </w:rPr>
      <w:instrText xml:space="preserve"> PAGE  \* Arabic  \* MERGEFORMAT </w:instrText>
    </w:r>
    <w:r w:rsidRPr="00F1292D">
      <w:rPr>
        <w:b/>
        <w:noProof/>
        <w:sz w:val="16"/>
      </w:rPr>
      <w:fldChar w:fldCharType="separate"/>
    </w:r>
    <w:r>
      <w:rPr>
        <w:b/>
        <w:noProof/>
        <w:sz w:val="16"/>
      </w:rPr>
      <w:t>3</w:t>
    </w:r>
    <w:r w:rsidRPr="00F1292D">
      <w:rPr>
        <w:b/>
        <w:noProof/>
        <w:sz w:val="16"/>
      </w:rPr>
      <w:fldChar w:fldCharType="end"/>
    </w:r>
    <w:r w:rsidRPr="00F1292D">
      <w:rPr>
        <w:noProof/>
        <w:sz w:val="16"/>
      </w:rPr>
      <w:t xml:space="preserve"> of </w:t>
    </w:r>
    <w:r w:rsidRPr="00F1292D">
      <w:rPr>
        <w:b/>
        <w:noProof/>
        <w:sz w:val="16"/>
      </w:rPr>
      <w:fldChar w:fldCharType="begin"/>
    </w:r>
    <w:r w:rsidRPr="00F1292D">
      <w:rPr>
        <w:b/>
        <w:noProof/>
        <w:sz w:val="16"/>
      </w:rPr>
      <w:instrText xml:space="preserve"> NUMPAGES  \* Arabic  \* MERGEFORMAT </w:instrText>
    </w:r>
    <w:r w:rsidRPr="00F1292D">
      <w:rPr>
        <w:b/>
        <w:noProof/>
        <w:sz w:val="16"/>
      </w:rPr>
      <w:fldChar w:fldCharType="separate"/>
    </w:r>
    <w:r>
      <w:rPr>
        <w:b/>
        <w:noProof/>
        <w:sz w:val="16"/>
      </w:rPr>
      <w:t>7</w:t>
    </w:r>
    <w:r w:rsidRPr="00F1292D">
      <w:rPr>
        <w:b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9639"/>
    </w:tblGrid>
    <w:tr w:rsidR="00B04594" w:rsidRPr="00F90EF1" w14:paraId="690D37DE" w14:textId="77777777" w:rsidTr="001043EF">
      <w:trPr>
        <w:jc w:val="center"/>
      </w:trPr>
      <w:tc>
        <w:tcPr>
          <w:tcW w:w="10200" w:type="dxa"/>
        </w:tcPr>
        <w:p w14:paraId="26BAD86B" w14:textId="77777777" w:rsidR="00B04594" w:rsidRPr="00F90EF1" w:rsidRDefault="00B04594" w:rsidP="00936489">
          <w:pPr>
            <w:tabs>
              <w:tab w:val="left" w:pos="8052"/>
            </w:tabs>
            <w:spacing w:before="120" w:after="0"/>
            <w:jc w:val="center"/>
            <w:rPr>
              <w:sz w:val="16"/>
            </w:rPr>
          </w:pPr>
          <w:r w:rsidRPr="00F90EF1">
            <w:rPr>
              <w:b/>
              <w:sz w:val="16"/>
            </w:rPr>
            <w:t xml:space="preserve">CONFIDENTIAL - </w:t>
          </w:r>
          <w:r w:rsidRPr="00F90EF1">
            <w:rPr>
              <w:sz w:val="16"/>
            </w:rPr>
            <w:t xml:space="preserve">Content herein is the property of Autoliv </w:t>
          </w:r>
          <w:r>
            <w:rPr>
              <w:sz w:val="16"/>
            </w:rPr>
            <w:t>XXX</w:t>
          </w:r>
          <w:r w:rsidRPr="00F90EF1">
            <w:rPr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3B2525ED" w14:textId="77777777" w:rsidR="00B04594" w:rsidRPr="00F90EF1" w:rsidRDefault="00B04594" w:rsidP="00987BE7">
    <w:pPr>
      <w:pStyle w:val="Footer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94E3" w14:textId="77777777" w:rsidR="00524A8E" w:rsidRDefault="00524A8E">
      <w:r>
        <w:separator/>
      </w:r>
    </w:p>
  </w:footnote>
  <w:footnote w:type="continuationSeparator" w:id="0">
    <w:p w14:paraId="6961B96C" w14:textId="77777777" w:rsidR="00524A8E" w:rsidRDefault="0052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C07B" w14:textId="58C8C553" w:rsidR="00B04594" w:rsidRPr="00F90EF1" w:rsidRDefault="00B04594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7B5364B3" wp14:editId="494B1000">
          <wp:extent cx="1371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42676B">
      <w:rPr>
        <w:vertAlign w:val="subscript"/>
      </w:rPr>
      <w:object w:dxaOrig="1903" w:dyaOrig="1318" w14:anchorId="5FB1BC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.95pt;height:36pt" fillcolor="window">
          <v:imagedata r:id="rId2" o:title=""/>
        </v:shape>
        <o:OLEObject Type="Embed" ProgID="PBrush" ShapeID="_x0000_i1025" DrawAspect="Content" ObjectID="_1746511708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91"/>
      <w:gridCol w:w="6120"/>
      <w:gridCol w:w="1320"/>
      <w:gridCol w:w="787"/>
      <w:gridCol w:w="788"/>
    </w:tblGrid>
    <w:tr w:rsidR="00B04594" w:rsidRPr="00F90EF1" w14:paraId="31450457" w14:textId="77777777" w:rsidTr="00366E53">
      <w:trPr>
        <w:cantSplit/>
      </w:trPr>
      <w:tc>
        <w:tcPr>
          <w:tcW w:w="731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46A9F617" w14:textId="77777777" w:rsidR="00B04594" w:rsidRPr="00F90EF1" w:rsidRDefault="00B04594" w:rsidP="00366E53">
          <w:pPr>
            <w:spacing w:after="0"/>
            <w:rPr>
              <w:bCs/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0152AE2B" w14:textId="77777777" w:rsidR="00B04594" w:rsidRPr="00F90EF1" w:rsidRDefault="00B04594" w:rsidP="00366E5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5BF06AFB" w14:textId="77777777" w:rsidR="00B04594" w:rsidRPr="00F90EF1" w:rsidRDefault="00B04594" w:rsidP="00366E5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Date of release</w:t>
          </w:r>
        </w:p>
      </w:tc>
    </w:tr>
    <w:tr w:rsidR="00B04594" w:rsidRPr="00D01285" w14:paraId="2F0FFE57" w14:textId="77777777" w:rsidTr="00366E53">
      <w:trPr>
        <w:cantSplit/>
      </w:trPr>
      <w:tc>
        <w:tcPr>
          <w:tcW w:w="731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3FC444CA" w14:textId="3720F8BB" w:rsidR="00B04594" w:rsidRPr="00F1292D" w:rsidRDefault="009564B1" w:rsidP="00974736">
          <w:pPr>
            <w:spacing w:after="0"/>
            <w:rPr>
              <w:b/>
              <w:i/>
              <w:color w:val="000080"/>
            </w:rPr>
          </w:pPr>
          <w:r w:rsidRPr="009564B1">
            <w:rPr>
              <w:b/>
              <w:i/>
              <w:noProof/>
              <w:color w:val="000080"/>
            </w:rPr>
            <w:t>272502 VW VWA VN 41S1_NAR EL SB</w:t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678FC249" w14:textId="5C5D5BA1" w:rsidR="00B04594" w:rsidRPr="00F1292D" w:rsidRDefault="00B04594" w:rsidP="00366E53">
          <w:pPr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Initial revision</w:t>
          </w:r>
        </w:p>
      </w:tc>
      <w:tc>
        <w:tcPr>
          <w:tcW w:w="157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11D609C" w14:textId="01EF407F" w:rsidR="00B04594" w:rsidRPr="00F1292D" w:rsidRDefault="00B04594" w:rsidP="00974736">
          <w:pPr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2022-</w:t>
          </w:r>
          <w:r w:rsidR="009564B1">
            <w:rPr>
              <w:b/>
              <w:i/>
              <w:noProof/>
              <w:color w:val="000080"/>
            </w:rPr>
            <w:t>11-29</w:t>
          </w:r>
        </w:p>
      </w:tc>
    </w:tr>
    <w:tr w:rsidR="00B04594" w:rsidRPr="00F90EF1" w14:paraId="3D87B4D5" w14:textId="77777777" w:rsidTr="00702C3A">
      <w:trPr>
        <w:cantSplit/>
      </w:trPr>
      <w:tc>
        <w:tcPr>
          <w:tcW w:w="1191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139D15E4" w14:textId="77777777" w:rsidR="00B04594" w:rsidRPr="00F90EF1" w:rsidRDefault="00B04594" w:rsidP="000C0D7D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id</w:t>
          </w:r>
        </w:p>
      </w:tc>
      <w:tc>
        <w:tcPr>
          <w:tcW w:w="61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C5D8DD8" w14:textId="77777777" w:rsidR="00B04594" w:rsidRPr="00F90EF1" w:rsidRDefault="00B04594" w:rsidP="000C0D7D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title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7C174BEA" w14:textId="77777777" w:rsidR="00B04594" w:rsidRPr="002C3971" w:rsidRDefault="00B04594" w:rsidP="00366E53">
          <w:pPr>
            <w:spacing w:after="0"/>
            <w:rPr>
              <w:i/>
              <w:noProof/>
              <w:sz w:val="16"/>
              <w:szCs w:val="16"/>
            </w:rPr>
          </w:pPr>
          <w:r w:rsidRPr="002C3971">
            <w:rPr>
              <w:i/>
              <w:noProof/>
              <w:sz w:val="16"/>
              <w:szCs w:val="16"/>
            </w:rPr>
            <w:t>Template</w:t>
          </w:r>
        </w:p>
      </w:tc>
      <w:tc>
        <w:tcPr>
          <w:tcW w:w="78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4C855E8" w14:textId="77777777" w:rsidR="00B04594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Revision</w:t>
          </w:r>
        </w:p>
      </w:tc>
      <w:tc>
        <w:tcPr>
          <w:tcW w:w="78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4946F89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Version</w:t>
          </w:r>
        </w:p>
      </w:tc>
    </w:tr>
    <w:tr w:rsidR="00B04594" w:rsidRPr="00D01285" w14:paraId="756315D5" w14:textId="77777777" w:rsidTr="00702C3A">
      <w:trPr>
        <w:cantSplit/>
      </w:trPr>
      <w:tc>
        <w:tcPr>
          <w:tcW w:w="1191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A3135F5" w14:textId="44B3D6FF" w:rsidR="00B04594" w:rsidRPr="00F1292D" w:rsidRDefault="00B04594" w:rsidP="000C0D7D">
          <w:pPr>
            <w:spacing w:after="0"/>
            <w:rPr>
              <w:b/>
              <w:i/>
              <w:noProof/>
              <w:color w:val="000080"/>
            </w:rPr>
          </w:pPr>
          <w:r w:rsidRPr="00F1292D">
            <w:rPr>
              <w:b/>
              <w:i/>
              <w:noProof/>
              <w:color w:val="000080"/>
            </w:rPr>
            <w:fldChar w:fldCharType="begin"/>
          </w:r>
          <w:r w:rsidRPr="00F1292D">
            <w:rPr>
              <w:b/>
              <w:i/>
              <w:noProof/>
              <w:color w:val="000080"/>
            </w:rPr>
            <w:instrText xml:space="preserve"> DOCPROPERTY  MXName  \* MERGEFORMAT </w:instrText>
          </w:r>
          <w:r w:rsidRPr="00F1292D">
            <w:rPr>
              <w:b/>
              <w:i/>
              <w:noProof/>
              <w:color w:val="000080"/>
            </w:rPr>
            <w:fldChar w:fldCharType="separate"/>
          </w:r>
          <w:r w:rsidR="00B17828">
            <w:rPr>
              <w:b/>
              <w:i/>
              <w:noProof/>
              <w:color w:val="000080"/>
            </w:rPr>
            <w:t>Exxxxxx</w:t>
          </w:r>
          <w:r w:rsidRPr="00F1292D">
            <w:rPr>
              <w:b/>
              <w:i/>
              <w:noProof/>
              <w:color w:val="000080"/>
            </w:rPr>
            <w:fldChar w:fldCharType="end"/>
          </w:r>
        </w:p>
      </w:tc>
      <w:tc>
        <w:tcPr>
          <w:tcW w:w="61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CEFC507" w14:textId="5E32A1B1" w:rsidR="00864495" w:rsidRPr="00F1292D" w:rsidRDefault="00864495" w:rsidP="00974736">
          <w:pPr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eCS_Audi_MMC_Integration_Test_Summary_Report</w:t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5669341" w14:textId="77777777" w:rsidR="00B04594" w:rsidRPr="00F1292D" w:rsidRDefault="00B04594" w:rsidP="003C6B40">
          <w:pPr>
            <w:tabs>
              <w:tab w:val="left" w:pos="795"/>
            </w:tabs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AEF725 N</w:t>
          </w:r>
        </w:p>
      </w:tc>
      <w:tc>
        <w:tcPr>
          <w:tcW w:w="7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2C0C3E" w14:textId="448803D3" w:rsidR="00B04594" w:rsidRPr="00F1292D" w:rsidRDefault="00B04594" w:rsidP="00665113">
          <w:pPr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1.</w:t>
          </w:r>
          <w:r w:rsidR="003E3B2D">
            <w:rPr>
              <w:b/>
              <w:i/>
              <w:noProof/>
              <w:color w:val="000080"/>
            </w:rPr>
            <w:t>4</w:t>
          </w:r>
        </w:p>
      </w:tc>
      <w:tc>
        <w:tcPr>
          <w:tcW w:w="78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3DE6204" w14:textId="32988BF1" w:rsidR="00B04594" w:rsidRPr="00F1292D" w:rsidRDefault="00B04594" w:rsidP="00665113">
          <w:pPr>
            <w:spacing w:after="0"/>
            <w:rPr>
              <w:b/>
              <w:i/>
              <w:noProof/>
              <w:color w:val="000080"/>
            </w:rPr>
          </w:pPr>
        </w:p>
      </w:tc>
    </w:tr>
  </w:tbl>
  <w:p w14:paraId="7549792C" w14:textId="77777777" w:rsidR="00B04594" w:rsidRPr="00F90EF1" w:rsidRDefault="00B04594" w:rsidP="00F90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C508" w14:textId="3E647C98" w:rsidR="00B04594" w:rsidRPr="00F90EF1" w:rsidRDefault="00B04594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40908EF7" wp14:editId="04C962CA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fldSimple w:instr=" FILENAME   \* MERGEFORMAT ">
      <w:r w:rsidR="00B17828">
        <w:t>eCS_Audi_MMC_Static_Analysis_Summary_Report.docx</w:t>
      </w:r>
    </w:fldSimple>
    <w:r>
      <w:t>.doc</w:t>
    </w:r>
    <w:r w:rsidRPr="00F90EF1">
      <w:rPr>
        <w:vertAlign w:val="subscript"/>
      </w:rPr>
      <w:object w:dxaOrig="1903" w:dyaOrig="1318" w14:anchorId="3CDF9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0.95pt;height:36pt" fillcolor="window">
          <v:imagedata r:id="rId2" o:title=""/>
        </v:shape>
        <o:OLEObject Type="Embed" ProgID="PBrush" ShapeID="_x0000_i1026" DrawAspect="Content" ObjectID="_1746511709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B04594" w:rsidRPr="00F90EF1" w14:paraId="3084FB77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294ABC78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332D0509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1270202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state</w:t>
          </w:r>
        </w:p>
      </w:tc>
    </w:tr>
    <w:tr w:rsidR="00B04594" w:rsidRPr="00F90EF1" w14:paraId="7158018B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8AFDDEB" w14:textId="70BF90F9" w:rsidR="00B04594" w:rsidRPr="00F90EF1" w:rsidRDefault="00B04594" w:rsidP="00F905EC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 w:rsidR="00B17828">
            <w:rPr>
              <w:b/>
              <w:i/>
              <w:noProof/>
              <w:sz w:val="24"/>
            </w:rPr>
            <w:t>Project Name and Number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DE16A79" w14:textId="77777777" w:rsidR="00B04594" w:rsidRPr="00F90EF1" w:rsidRDefault="00B04594" w:rsidP="00F905EC">
          <w:pPr>
            <w:spacing w:after="0"/>
            <w:rPr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1BBE5F3A" w14:textId="5630BA25" w:rsidR="00B04594" w:rsidRPr="00F90EF1" w:rsidRDefault="00B04594" w:rsidP="00F905EC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 w:rsidR="00B17828">
            <w:rPr>
              <w:b/>
              <w:i/>
              <w:noProof/>
              <w:sz w:val="24"/>
            </w:rPr>
            <w:t>State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</w:tr>
    <w:tr w:rsidR="00B04594" w:rsidRPr="00F90EF1" w14:paraId="6CD92259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58402AA7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30B13DEF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AA1B791" w14:textId="77777777" w:rsidR="00B04594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90C02ED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Version</w:t>
          </w:r>
        </w:p>
      </w:tc>
    </w:tr>
    <w:tr w:rsidR="00B04594" w:rsidRPr="00F90EF1" w14:paraId="17DE0265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107B1E2" w14:textId="1A35643D" w:rsidR="00B04594" w:rsidRPr="00F90EF1" w:rsidRDefault="00B04594" w:rsidP="00665113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 w:rsidR="00B17828">
            <w:rPr>
              <w:b/>
              <w:i/>
              <w:noProof/>
              <w:sz w:val="24"/>
            </w:rPr>
            <w:t>Exxxxxx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F40072F" w14:textId="4D729EB8" w:rsidR="00B04594" w:rsidRPr="00F90EF1" w:rsidRDefault="00B04594" w:rsidP="00665113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 w:rsidR="00B17828">
            <w:rPr>
              <w:b/>
              <w:i/>
              <w:noProof/>
              <w:sz w:val="24"/>
            </w:rPr>
            <w:t>QA C Metrics Analysis Report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6609F58" w14:textId="4914EEA6" w:rsidR="00B04594" w:rsidRPr="00F90EF1" w:rsidRDefault="00B04594" w:rsidP="006A5520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 w:rsidR="00B17828">
            <w:rPr>
              <w:b/>
              <w:i/>
              <w:noProof/>
              <w:sz w:val="24"/>
            </w:rPr>
            <w:t>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3CDC3D1" w14:textId="7B760B5B" w:rsidR="00B04594" w:rsidRPr="00F90EF1" w:rsidRDefault="00B04594" w:rsidP="006A5520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 w:rsidR="00B17828">
            <w:rPr>
              <w:b/>
              <w:i/>
              <w:noProof/>
              <w:sz w:val="24"/>
            </w:rPr>
            <w:t>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</w:tr>
  </w:tbl>
  <w:p w14:paraId="3B0E8B86" w14:textId="77777777" w:rsidR="00B04594" w:rsidRPr="00F90EF1" w:rsidRDefault="00B04594" w:rsidP="00665113">
    <w:pPr>
      <w:spacing w:after="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1A5229E"/>
    <w:multiLevelType w:val="hybridMultilevel"/>
    <w:tmpl w:val="7F9C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36A9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8B765F4"/>
    <w:multiLevelType w:val="multilevel"/>
    <w:tmpl w:val="4E4E7D9A"/>
    <w:numStyleLink w:val="Numbered"/>
  </w:abstractNum>
  <w:abstractNum w:abstractNumId="5" w15:restartNumberingAfterBreak="0">
    <w:nsid w:val="1A4A45EB"/>
    <w:multiLevelType w:val="hybridMultilevel"/>
    <w:tmpl w:val="12F224D4"/>
    <w:lvl w:ilvl="0" w:tplc="87F2DE5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70248"/>
    <w:multiLevelType w:val="multilevel"/>
    <w:tmpl w:val="4E4E7D9A"/>
    <w:numStyleLink w:val="Numbered"/>
  </w:abstractNum>
  <w:abstractNum w:abstractNumId="7" w15:restartNumberingAfterBreak="0">
    <w:nsid w:val="25612BA3"/>
    <w:multiLevelType w:val="multilevel"/>
    <w:tmpl w:val="49D25B62"/>
    <w:numStyleLink w:val="Bulleted"/>
  </w:abstractNum>
  <w:abstractNum w:abstractNumId="8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2EF35182"/>
    <w:multiLevelType w:val="multilevel"/>
    <w:tmpl w:val="0A304F2A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0" w15:restartNumberingAfterBreak="0">
    <w:nsid w:val="30277C96"/>
    <w:multiLevelType w:val="multilevel"/>
    <w:tmpl w:val="4E4E7D9A"/>
    <w:numStyleLink w:val="Numbered"/>
  </w:abstractNum>
  <w:abstractNum w:abstractNumId="11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77E62"/>
    <w:multiLevelType w:val="hybridMultilevel"/>
    <w:tmpl w:val="CD42F1F0"/>
    <w:lvl w:ilvl="0" w:tplc="FD2C03BE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09D9"/>
    <w:multiLevelType w:val="multilevel"/>
    <w:tmpl w:val="49D25B62"/>
    <w:numStyleLink w:val="Bulleted"/>
  </w:abstractNum>
  <w:abstractNum w:abstractNumId="15" w15:restartNumberingAfterBreak="0">
    <w:nsid w:val="3EDF383C"/>
    <w:multiLevelType w:val="hybridMultilevel"/>
    <w:tmpl w:val="6988FFD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59D4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6FE3C7D"/>
    <w:multiLevelType w:val="hybridMultilevel"/>
    <w:tmpl w:val="A178E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5881957">
    <w:abstractNumId w:val="8"/>
  </w:num>
  <w:num w:numId="2" w16cid:durableId="1945187877">
    <w:abstractNumId w:val="16"/>
  </w:num>
  <w:num w:numId="3" w16cid:durableId="345711588">
    <w:abstractNumId w:val="9"/>
  </w:num>
  <w:num w:numId="4" w16cid:durableId="320163571">
    <w:abstractNumId w:val="17"/>
  </w:num>
  <w:num w:numId="5" w16cid:durableId="769744339">
    <w:abstractNumId w:val="10"/>
  </w:num>
  <w:num w:numId="6" w16cid:durableId="716273887">
    <w:abstractNumId w:val="1"/>
  </w:num>
  <w:num w:numId="7" w16cid:durableId="1651246208">
    <w:abstractNumId w:val="6"/>
  </w:num>
  <w:num w:numId="8" w16cid:durableId="793135447">
    <w:abstractNumId w:val="11"/>
  </w:num>
  <w:num w:numId="9" w16cid:durableId="337200949">
    <w:abstractNumId w:val="20"/>
  </w:num>
  <w:num w:numId="10" w16cid:durableId="653140766">
    <w:abstractNumId w:val="7"/>
  </w:num>
  <w:num w:numId="11" w16cid:durableId="335423759">
    <w:abstractNumId w:val="14"/>
  </w:num>
  <w:num w:numId="12" w16cid:durableId="619650717">
    <w:abstractNumId w:val="4"/>
  </w:num>
  <w:num w:numId="13" w16cid:durableId="82462400">
    <w:abstractNumId w:val="12"/>
  </w:num>
  <w:num w:numId="14" w16cid:durableId="1762600133">
    <w:abstractNumId w:val="0"/>
  </w:num>
  <w:num w:numId="15" w16cid:durableId="1082142007">
    <w:abstractNumId w:val="3"/>
  </w:num>
  <w:num w:numId="16" w16cid:durableId="438567545">
    <w:abstractNumId w:val="9"/>
  </w:num>
  <w:num w:numId="17" w16cid:durableId="1935556318">
    <w:abstractNumId w:val="18"/>
  </w:num>
  <w:num w:numId="18" w16cid:durableId="890044515">
    <w:abstractNumId w:val="9"/>
  </w:num>
  <w:num w:numId="19" w16cid:durableId="569342831">
    <w:abstractNumId w:val="9"/>
  </w:num>
  <w:num w:numId="20" w16cid:durableId="177038910">
    <w:abstractNumId w:val="19"/>
  </w:num>
  <w:num w:numId="21" w16cid:durableId="1763061041">
    <w:abstractNumId w:val="15"/>
  </w:num>
  <w:num w:numId="22" w16cid:durableId="979920813">
    <w:abstractNumId w:val="9"/>
  </w:num>
  <w:num w:numId="23" w16cid:durableId="2135784800">
    <w:abstractNumId w:val="5"/>
  </w:num>
  <w:num w:numId="24" w16cid:durableId="1022828758">
    <w:abstractNumId w:val="13"/>
  </w:num>
  <w:num w:numId="25" w16cid:durableId="180107310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9EA"/>
    <w:rsid w:val="00006526"/>
    <w:rsid w:val="000259E9"/>
    <w:rsid w:val="00032628"/>
    <w:rsid w:val="00055C49"/>
    <w:rsid w:val="000679EA"/>
    <w:rsid w:val="00084A63"/>
    <w:rsid w:val="000876A2"/>
    <w:rsid w:val="00091EE5"/>
    <w:rsid w:val="00092777"/>
    <w:rsid w:val="0009347F"/>
    <w:rsid w:val="00097215"/>
    <w:rsid w:val="000A0DF9"/>
    <w:rsid w:val="000A0EAB"/>
    <w:rsid w:val="000B7895"/>
    <w:rsid w:val="000C0D7D"/>
    <w:rsid w:val="000C1A15"/>
    <w:rsid w:val="000C57BF"/>
    <w:rsid w:val="000D5610"/>
    <w:rsid w:val="000E0290"/>
    <w:rsid w:val="000E4551"/>
    <w:rsid w:val="000E509A"/>
    <w:rsid w:val="000E5738"/>
    <w:rsid w:val="000E6BC0"/>
    <w:rsid w:val="000E7335"/>
    <w:rsid w:val="000F1623"/>
    <w:rsid w:val="000F4461"/>
    <w:rsid w:val="00103DBD"/>
    <w:rsid w:val="001043EF"/>
    <w:rsid w:val="00104411"/>
    <w:rsid w:val="001079B6"/>
    <w:rsid w:val="00111D1B"/>
    <w:rsid w:val="00113A20"/>
    <w:rsid w:val="00117E7B"/>
    <w:rsid w:val="001278D5"/>
    <w:rsid w:val="0013219F"/>
    <w:rsid w:val="0015354F"/>
    <w:rsid w:val="00160850"/>
    <w:rsid w:val="001613AE"/>
    <w:rsid w:val="0016463A"/>
    <w:rsid w:val="00181C28"/>
    <w:rsid w:val="00181E5B"/>
    <w:rsid w:val="0018432D"/>
    <w:rsid w:val="00197782"/>
    <w:rsid w:val="001A0C54"/>
    <w:rsid w:val="001A5158"/>
    <w:rsid w:val="001B7298"/>
    <w:rsid w:val="001D5953"/>
    <w:rsid w:val="001D7E66"/>
    <w:rsid w:val="001E3F0A"/>
    <w:rsid w:val="001E40B0"/>
    <w:rsid w:val="001F1520"/>
    <w:rsid w:val="001F153E"/>
    <w:rsid w:val="001F1918"/>
    <w:rsid w:val="001F1CBF"/>
    <w:rsid w:val="001F3BD0"/>
    <w:rsid w:val="001F5750"/>
    <w:rsid w:val="00223D4B"/>
    <w:rsid w:val="0023606E"/>
    <w:rsid w:val="0025313F"/>
    <w:rsid w:val="00261017"/>
    <w:rsid w:val="00262D88"/>
    <w:rsid w:val="00275D49"/>
    <w:rsid w:val="00284758"/>
    <w:rsid w:val="00286BA4"/>
    <w:rsid w:val="0029335B"/>
    <w:rsid w:val="00296B9F"/>
    <w:rsid w:val="002A1D93"/>
    <w:rsid w:val="002A7566"/>
    <w:rsid w:val="002B270D"/>
    <w:rsid w:val="002B4F17"/>
    <w:rsid w:val="002C3971"/>
    <w:rsid w:val="002C55EA"/>
    <w:rsid w:val="002D0B87"/>
    <w:rsid w:val="002D5498"/>
    <w:rsid w:val="002E5805"/>
    <w:rsid w:val="002E714C"/>
    <w:rsid w:val="002E7F9B"/>
    <w:rsid w:val="002F1978"/>
    <w:rsid w:val="002F21F2"/>
    <w:rsid w:val="002F43B1"/>
    <w:rsid w:val="002F5AF1"/>
    <w:rsid w:val="00303CBC"/>
    <w:rsid w:val="0030519C"/>
    <w:rsid w:val="00313B99"/>
    <w:rsid w:val="0031650B"/>
    <w:rsid w:val="00342D44"/>
    <w:rsid w:val="00344E77"/>
    <w:rsid w:val="00354597"/>
    <w:rsid w:val="00366E53"/>
    <w:rsid w:val="003927FE"/>
    <w:rsid w:val="00393CFA"/>
    <w:rsid w:val="003A0519"/>
    <w:rsid w:val="003A294D"/>
    <w:rsid w:val="003A2EAC"/>
    <w:rsid w:val="003A583D"/>
    <w:rsid w:val="003A7004"/>
    <w:rsid w:val="003B330A"/>
    <w:rsid w:val="003C6B40"/>
    <w:rsid w:val="003E3B2D"/>
    <w:rsid w:val="003E40E7"/>
    <w:rsid w:val="003F3058"/>
    <w:rsid w:val="00401B25"/>
    <w:rsid w:val="00403CC8"/>
    <w:rsid w:val="00403F17"/>
    <w:rsid w:val="00405789"/>
    <w:rsid w:val="00407223"/>
    <w:rsid w:val="00414F56"/>
    <w:rsid w:val="00416BCA"/>
    <w:rsid w:val="00420424"/>
    <w:rsid w:val="004241B9"/>
    <w:rsid w:val="0042676B"/>
    <w:rsid w:val="00430FAC"/>
    <w:rsid w:val="00433360"/>
    <w:rsid w:val="00433683"/>
    <w:rsid w:val="00437C8D"/>
    <w:rsid w:val="004473C3"/>
    <w:rsid w:val="004525E8"/>
    <w:rsid w:val="00453FBA"/>
    <w:rsid w:val="00467D85"/>
    <w:rsid w:val="004708F0"/>
    <w:rsid w:val="0049660C"/>
    <w:rsid w:val="004A53B8"/>
    <w:rsid w:val="004A72A9"/>
    <w:rsid w:val="004C3E09"/>
    <w:rsid w:val="004D1AC3"/>
    <w:rsid w:val="004D7902"/>
    <w:rsid w:val="004E1C5D"/>
    <w:rsid w:val="004E5776"/>
    <w:rsid w:val="00501E39"/>
    <w:rsid w:val="0050613A"/>
    <w:rsid w:val="00523477"/>
    <w:rsid w:val="00524A8E"/>
    <w:rsid w:val="005339B4"/>
    <w:rsid w:val="00536511"/>
    <w:rsid w:val="005401EC"/>
    <w:rsid w:val="005465F3"/>
    <w:rsid w:val="005601FA"/>
    <w:rsid w:val="005673E3"/>
    <w:rsid w:val="00576062"/>
    <w:rsid w:val="0058412C"/>
    <w:rsid w:val="005914A2"/>
    <w:rsid w:val="0059714D"/>
    <w:rsid w:val="005A5E12"/>
    <w:rsid w:val="005B5B61"/>
    <w:rsid w:val="005C4493"/>
    <w:rsid w:val="005D3FE3"/>
    <w:rsid w:val="005E20A9"/>
    <w:rsid w:val="005F2A5E"/>
    <w:rsid w:val="0061558D"/>
    <w:rsid w:val="00620476"/>
    <w:rsid w:val="0064107B"/>
    <w:rsid w:val="00656EEC"/>
    <w:rsid w:val="00664232"/>
    <w:rsid w:val="00665113"/>
    <w:rsid w:val="00665A71"/>
    <w:rsid w:val="00681E29"/>
    <w:rsid w:val="00684DFA"/>
    <w:rsid w:val="00693320"/>
    <w:rsid w:val="006A5520"/>
    <w:rsid w:val="006A73C7"/>
    <w:rsid w:val="006B28F8"/>
    <w:rsid w:val="006B4DC8"/>
    <w:rsid w:val="006B5E43"/>
    <w:rsid w:val="006C21B9"/>
    <w:rsid w:val="006C42D9"/>
    <w:rsid w:val="006C5629"/>
    <w:rsid w:val="006C7CDF"/>
    <w:rsid w:val="006E6B3E"/>
    <w:rsid w:val="006F3256"/>
    <w:rsid w:val="00702C3A"/>
    <w:rsid w:val="00703718"/>
    <w:rsid w:val="0071585C"/>
    <w:rsid w:val="00735F93"/>
    <w:rsid w:val="00740ADC"/>
    <w:rsid w:val="0075705D"/>
    <w:rsid w:val="0076576A"/>
    <w:rsid w:val="00765DAE"/>
    <w:rsid w:val="00766BD3"/>
    <w:rsid w:val="00796B1C"/>
    <w:rsid w:val="007A1E23"/>
    <w:rsid w:val="007B03F2"/>
    <w:rsid w:val="007B2670"/>
    <w:rsid w:val="007B4C15"/>
    <w:rsid w:val="007B7D38"/>
    <w:rsid w:val="007C0918"/>
    <w:rsid w:val="007C188A"/>
    <w:rsid w:val="007C4B83"/>
    <w:rsid w:val="007C60DD"/>
    <w:rsid w:val="007D2C18"/>
    <w:rsid w:val="007D7E97"/>
    <w:rsid w:val="007F41CA"/>
    <w:rsid w:val="007F7678"/>
    <w:rsid w:val="00800C89"/>
    <w:rsid w:val="0080368C"/>
    <w:rsid w:val="00816DE1"/>
    <w:rsid w:val="00840976"/>
    <w:rsid w:val="00842CB3"/>
    <w:rsid w:val="00843542"/>
    <w:rsid w:val="00853AC2"/>
    <w:rsid w:val="00856F7B"/>
    <w:rsid w:val="008616C6"/>
    <w:rsid w:val="00864288"/>
    <w:rsid w:val="00864495"/>
    <w:rsid w:val="0087478C"/>
    <w:rsid w:val="0087669F"/>
    <w:rsid w:val="008940BF"/>
    <w:rsid w:val="0089553A"/>
    <w:rsid w:val="008A3E9F"/>
    <w:rsid w:val="008C714E"/>
    <w:rsid w:val="008D18E3"/>
    <w:rsid w:val="008E1C99"/>
    <w:rsid w:val="008E2F94"/>
    <w:rsid w:val="0090040C"/>
    <w:rsid w:val="00911A72"/>
    <w:rsid w:val="0091320C"/>
    <w:rsid w:val="0091694D"/>
    <w:rsid w:val="00921854"/>
    <w:rsid w:val="00936489"/>
    <w:rsid w:val="00940E99"/>
    <w:rsid w:val="00955AE2"/>
    <w:rsid w:val="009564B1"/>
    <w:rsid w:val="00974736"/>
    <w:rsid w:val="00987BE7"/>
    <w:rsid w:val="00987C30"/>
    <w:rsid w:val="009908EC"/>
    <w:rsid w:val="009B4BE5"/>
    <w:rsid w:val="009D7F4B"/>
    <w:rsid w:val="009E44EC"/>
    <w:rsid w:val="009E48C7"/>
    <w:rsid w:val="009F36B3"/>
    <w:rsid w:val="00A04572"/>
    <w:rsid w:val="00A262E5"/>
    <w:rsid w:val="00A26E38"/>
    <w:rsid w:val="00A27350"/>
    <w:rsid w:val="00A31B50"/>
    <w:rsid w:val="00A34D85"/>
    <w:rsid w:val="00A443C7"/>
    <w:rsid w:val="00A50EBC"/>
    <w:rsid w:val="00A86750"/>
    <w:rsid w:val="00AA2A22"/>
    <w:rsid w:val="00AA3248"/>
    <w:rsid w:val="00AA61CF"/>
    <w:rsid w:val="00AB1D6C"/>
    <w:rsid w:val="00AC0321"/>
    <w:rsid w:val="00AC5FE6"/>
    <w:rsid w:val="00AC61D5"/>
    <w:rsid w:val="00AC6840"/>
    <w:rsid w:val="00AD5480"/>
    <w:rsid w:val="00AD6252"/>
    <w:rsid w:val="00AF072D"/>
    <w:rsid w:val="00AF4A7B"/>
    <w:rsid w:val="00B04594"/>
    <w:rsid w:val="00B11A83"/>
    <w:rsid w:val="00B1641C"/>
    <w:rsid w:val="00B17828"/>
    <w:rsid w:val="00B50226"/>
    <w:rsid w:val="00B50A71"/>
    <w:rsid w:val="00B546C7"/>
    <w:rsid w:val="00B556FD"/>
    <w:rsid w:val="00B5594C"/>
    <w:rsid w:val="00B57B2B"/>
    <w:rsid w:val="00B67BE6"/>
    <w:rsid w:val="00B744A4"/>
    <w:rsid w:val="00B77856"/>
    <w:rsid w:val="00B80313"/>
    <w:rsid w:val="00BA7436"/>
    <w:rsid w:val="00BB7E59"/>
    <w:rsid w:val="00BC008B"/>
    <w:rsid w:val="00BC19E8"/>
    <w:rsid w:val="00BC3B44"/>
    <w:rsid w:val="00BD01E4"/>
    <w:rsid w:val="00BE4E87"/>
    <w:rsid w:val="00BE6883"/>
    <w:rsid w:val="00C07B67"/>
    <w:rsid w:val="00C20D71"/>
    <w:rsid w:val="00C25F2F"/>
    <w:rsid w:val="00C405CD"/>
    <w:rsid w:val="00C42B25"/>
    <w:rsid w:val="00C46C24"/>
    <w:rsid w:val="00C6355D"/>
    <w:rsid w:val="00C73014"/>
    <w:rsid w:val="00C92EE2"/>
    <w:rsid w:val="00C934FD"/>
    <w:rsid w:val="00CA30E6"/>
    <w:rsid w:val="00CA36D8"/>
    <w:rsid w:val="00CA6B82"/>
    <w:rsid w:val="00CB39E2"/>
    <w:rsid w:val="00CB7102"/>
    <w:rsid w:val="00CC5FBB"/>
    <w:rsid w:val="00CC6679"/>
    <w:rsid w:val="00CC7005"/>
    <w:rsid w:val="00CD2EF3"/>
    <w:rsid w:val="00CE17AA"/>
    <w:rsid w:val="00CE1C47"/>
    <w:rsid w:val="00CE74F4"/>
    <w:rsid w:val="00CF583D"/>
    <w:rsid w:val="00D01285"/>
    <w:rsid w:val="00D05D1A"/>
    <w:rsid w:val="00D128A2"/>
    <w:rsid w:val="00D1305F"/>
    <w:rsid w:val="00D17587"/>
    <w:rsid w:val="00D2294A"/>
    <w:rsid w:val="00D256EC"/>
    <w:rsid w:val="00D45077"/>
    <w:rsid w:val="00D64184"/>
    <w:rsid w:val="00D642D3"/>
    <w:rsid w:val="00D86802"/>
    <w:rsid w:val="00DA1F91"/>
    <w:rsid w:val="00DA4C01"/>
    <w:rsid w:val="00DB3358"/>
    <w:rsid w:val="00DB555E"/>
    <w:rsid w:val="00DC168D"/>
    <w:rsid w:val="00DC65B2"/>
    <w:rsid w:val="00DF3D6E"/>
    <w:rsid w:val="00E03969"/>
    <w:rsid w:val="00E25DB0"/>
    <w:rsid w:val="00E25DBF"/>
    <w:rsid w:val="00E33A0F"/>
    <w:rsid w:val="00E45021"/>
    <w:rsid w:val="00E53FC9"/>
    <w:rsid w:val="00E54198"/>
    <w:rsid w:val="00E605BA"/>
    <w:rsid w:val="00E85377"/>
    <w:rsid w:val="00EA0D74"/>
    <w:rsid w:val="00EA5D8E"/>
    <w:rsid w:val="00EB3189"/>
    <w:rsid w:val="00EB3C29"/>
    <w:rsid w:val="00EC77BE"/>
    <w:rsid w:val="00EE0A46"/>
    <w:rsid w:val="00EE3C5B"/>
    <w:rsid w:val="00EE477A"/>
    <w:rsid w:val="00EE4C8F"/>
    <w:rsid w:val="00EE539D"/>
    <w:rsid w:val="00EE5AB7"/>
    <w:rsid w:val="00EF1608"/>
    <w:rsid w:val="00EF24E2"/>
    <w:rsid w:val="00EF33C2"/>
    <w:rsid w:val="00F0042E"/>
    <w:rsid w:val="00F04F48"/>
    <w:rsid w:val="00F051C2"/>
    <w:rsid w:val="00F1292D"/>
    <w:rsid w:val="00F1767F"/>
    <w:rsid w:val="00F232C5"/>
    <w:rsid w:val="00F23EBD"/>
    <w:rsid w:val="00F27D39"/>
    <w:rsid w:val="00F530AB"/>
    <w:rsid w:val="00F6559A"/>
    <w:rsid w:val="00F6645A"/>
    <w:rsid w:val="00F711C2"/>
    <w:rsid w:val="00F7361E"/>
    <w:rsid w:val="00F7511B"/>
    <w:rsid w:val="00F905EC"/>
    <w:rsid w:val="00F90EF1"/>
    <w:rsid w:val="00F96820"/>
    <w:rsid w:val="00F97C17"/>
    <w:rsid w:val="00F97F78"/>
    <w:rsid w:val="00FA2742"/>
    <w:rsid w:val="00FA4D0F"/>
    <w:rsid w:val="00FB18CF"/>
    <w:rsid w:val="00FC4C7D"/>
    <w:rsid w:val="00FD0647"/>
    <w:rsid w:val="00FE3131"/>
    <w:rsid w:val="00FE48B5"/>
    <w:rsid w:val="00FE5BC3"/>
    <w:rsid w:val="00FE63D6"/>
    <w:rsid w:val="00FE67A5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7CA021"/>
  <w15:docId w15:val="{194EADFC-FCE4-49C6-8857-A2288DBC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368C"/>
    <w:pPr>
      <w:spacing w:after="120"/>
    </w:pPr>
  </w:style>
  <w:style w:type="paragraph" w:styleId="Heading1">
    <w:name w:val="heading 1"/>
    <w:next w:val="Normal"/>
    <w:qFormat/>
    <w:rsid w:val="00B1641C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spacing w:before="360" w:after="60"/>
      <w:outlineLvl w:val="1"/>
    </w:pPr>
    <w:rPr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b/>
      <w:caps/>
      <w:noProof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smallCaps/>
      <w:noProof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b/>
      <w:smallCaps/>
      <w:noProof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</w:rPr>
  </w:style>
  <w:style w:type="paragraph" w:customStyle="1" w:styleId="Heading">
    <w:name w:val="Heading"/>
    <w:autoRedefine/>
    <w:rsid w:val="00393CFA"/>
    <w:pPr>
      <w:spacing w:before="360" w:after="120"/>
    </w:pPr>
    <w:rPr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customStyle="1" w:styleId="Para2">
    <w:name w:val="Para2"/>
    <w:basedOn w:val="Normal"/>
    <w:rsid w:val="00681E29"/>
    <w:pPr>
      <w:tabs>
        <w:tab w:val="left" w:pos="567"/>
      </w:tabs>
      <w:spacing w:before="240" w:after="0"/>
      <w:ind w:left="567"/>
      <w:jc w:val="both"/>
    </w:pPr>
    <w:rPr>
      <w:lang w:val="fr-FR" w:eastAsia="fr-FR"/>
    </w:rPr>
  </w:style>
  <w:style w:type="paragraph" w:customStyle="1" w:styleId="tableau">
    <w:name w:val="tableau"/>
    <w:basedOn w:val="Normal"/>
    <w:rsid w:val="007B7D38"/>
    <w:pPr>
      <w:spacing w:before="60" w:after="60"/>
      <w:jc w:val="both"/>
    </w:pPr>
    <w:rPr>
      <w:rFonts w:ascii="Arial (W1)" w:hAnsi="Arial (W1)"/>
      <w:lang w:val="fr-FR" w:eastAsia="ja-JP"/>
    </w:rPr>
  </w:style>
  <w:style w:type="paragraph" w:styleId="FootnoteText">
    <w:name w:val="footnote text"/>
    <w:basedOn w:val="Normal"/>
    <w:link w:val="FootnoteTextChar"/>
    <w:rsid w:val="008D18E3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D18E3"/>
  </w:style>
  <w:style w:type="character" w:styleId="FootnoteReference">
    <w:name w:val="footnote reference"/>
    <w:basedOn w:val="DefaultParagraphFont"/>
    <w:rsid w:val="008D18E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5022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E605B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66E53"/>
    <w:rPr>
      <w:color w:val="0000FF" w:themeColor="hyperlink"/>
      <w:u w:val="single"/>
    </w:rPr>
  </w:style>
  <w:style w:type="table" w:styleId="ListTable4-Accent1">
    <w:name w:val="List Table 4 Accent 1"/>
    <w:basedOn w:val="TableNormal"/>
    <w:uiPriority w:val="49"/>
    <w:rsid w:val="002531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33C2"/>
    <w:rPr>
      <w:color w:val="954F72"/>
      <w:u w:val="single"/>
    </w:rPr>
  </w:style>
  <w:style w:type="paragraph" w:customStyle="1" w:styleId="msonormal0">
    <w:name w:val="msonormal"/>
    <w:basedOn w:val="Normal"/>
    <w:rsid w:val="00EF33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F33C2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Normal"/>
    <w:rsid w:val="00EF33C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4">
    <w:name w:val="xl64"/>
    <w:basedOn w:val="Normal"/>
    <w:rsid w:val="00EF33C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5">
    <w:name w:val="xl65"/>
    <w:basedOn w:val="Normal"/>
    <w:rsid w:val="00EF33C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6">
    <w:name w:val="xl66"/>
    <w:basedOn w:val="Normal"/>
    <w:rsid w:val="00EF33C2"/>
    <w:pPr>
      <w:shd w:val="clear" w:color="000000" w:fill="C0C0C0"/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EF33C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EF33C2"/>
    <w:pP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F33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table" w:customStyle="1" w:styleId="Autoliv">
    <w:name w:val="Autoliv"/>
    <w:basedOn w:val="TableNormal"/>
    <w:uiPriority w:val="99"/>
    <w:rsid w:val="00664232"/>
    <w:rPr>
      <w:rFonts w:asciiTheme="minorHAnsi" w:eastAsiaTheme="minorHAnsi" w:hAnsiTheme="minorHAnsi" w:cstheme="minorBidi"/>
      <w:color w:val="000000" w:themeColor="text1" w:themeShade="80"/>
      <w:sz w:val="28"/>
      <w:lang w:eastAsia="sv-S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76062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B1641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EE539D"/>
    <w:pPr>
      <w:keepLines/>
      <w:numPr>
        <w:numId w:val="0"/>
      </w:numPr>
      <w:pBdr>
        <w:bottom w:val="none" w:sz="0" w:space="0" w:color="auto"/>
      </w:pBd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NormalWeb">
    <w:name w:val="Normal (Web)"/>
    <w:basedOn w:val="Normal"/>
    <w:uiPriority w:val="99"/>
    <w:unhideWhenUsed/>
    <w:rsid w:val="002F197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FR" w:eastAsia="fr-FR"/>
    </w:rPr>
  </w:style>
  <w:style w:type="paragraph" w:customStyle="1" w:styleId="Firstpage">
    <w:name w:val="Firstpage"/>
    <w:basedOn w:val="Footer"/>
    <w:rsid w:val="002F1978"/>
    <w:pPr>
      <w:tabs>
        <w:tab w:val="clear" w:pos="4320"/>
        <w:tab w:val="clear" w:pos="8640"/>
        <w:tab w:val="right" w:pos="9720"/>
      </w:tabs>
      <w:spacing w:after="0"/>
    </w:pPr>
    <w:rPr>
      <w:rFonts w:eastAsia="SimSun" w:cs="Times New Roman"/>
      <w:sz w:val="24"/>
      <w:lang w:val="en-AU"/>
    </w:rPr>
  </w:style>
  <w:style w:type="paragraph" w:customStyle="1" w:styleId="Para1">
    <w:name w:val="Para1"/>
    <w:basedOn w:val="Normal"/>
    <w:rsid w:val="002F1978"/>
    <w:pPr>
      <w:tabs>
        <w:tab w:val="left" w:pos="284"/>
      </w:tabs>
      <w:spacing w:before="240" w:after="0"/>
      <w:ind w:left="284"/>
      <w:jc w:val="both"/>
    </w:pPr>
    <w:rPr>
      <w:rFonts w:eastAsia="SimSun" w:cs="Times New Roman"/>
      <w:lang w:val="en-GB" w:eastAsia="fr-FR"/>
    </w:rPr>
  </w:style>
  <w:style w:type="paragraph" w:customStyle="1" w:styleId="Para3">
    <w:name w:val="Para3"/>
    <w:basedOn w:val="Normal"/>
    <w:rsid w:val="002F1978"/>
    <w:pPr>
      <w:tabs>
        <w:tab w:val="left" w:pos="851"/>
      </w:tabs>
      <w:spacing w:before="120" w:after="0"/>
      <w:ind w:left="851"/>
      <w:jc w:val="both"/>
    </w:pPr>
    <w:rPr>
      <w:rFonts w:eastAsia="SimSun" w:cs="Times New Roman"/>
      <w:lang w:val="en-GB" w:eastAsia="fr-FR"/>
    </w:rPr>
  </w:style>
  <w:style w:type="character" w:customStyle="1" w:styleId="ui-provider">
    <w:name w:val="ui-provider"/>
    <w:basedOn w:val="DefaultParagraphFont"/>
    <w:rsid w:val="001D7E66"/>
  </w:style>
  <w:style w:type="character" w:styleId="Strong">
    <w:name w:val="Strong"/>
    <w:basedOn w:val="DefaultParagraphFont"/>
    <w:uiPriority w:val="22"/>
    <w:qFormat/>
    <w:rsid w:val="00F97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Metrics\Static_Analysis\AEF%20725%20N%20-%20QA%20C%20Metrics%20Analysi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C56F7-A233-446F-B015-483B9A82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AEF 725 N - QA C Metrics Analysis Report.dotx</Template>
  <TotalTime>264</TotalTime>
  <Pages>12</Pages>
  <Words>2700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PP4G Platform</vt:lpstr>
    </vt:vector>
  </TitlesOfParts>
  <Company>Autoliv</Company>
  <LinksUpToDate>false</LinksUpToDate>
  <CharactersWithSpaces>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PP4G Platform</dc:title>
  <dc:subject>PP4G Platform</dc:subject>
  <dc:creator>Charlene Dibourg</dc:creator>
  <cp:keywords>VERSION_NAME</cp:keywords>
  <dc:description/>
  <cp:lastModifiedBy>Cornel Albu</cp:lastModifiedBy>
  <cp:revision>10</cp:revision>
  <cp:lastPrinted>2011-02-23T12:47:00Z</cp:lastPrinted>
  <dcterms:created xsi:type="dcterms:W3CDTF">2023-02-03T11:22:00Z</dcterms:created>
  <dcterms:modified xsi:type="dcterms:W3CDTF">2023-05-25T06:22:00Z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Project Name and Number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State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xxx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QA C Metrics Analysis Report</vt:lpwstr>
  </property>
  <property fmtid="{D5CDD505-2E9C-101B-9397-08002B2CF9AE}" pid="41" name="MXType">
    <vt:lpwstr>Type</vt:lpwstr>
  </property>
  <property fmtid="{D5CDD505-2E9C-101B-9397-08002B2CF9AE}" pid="42" name="MXType.Localized">
    <vt:lpwstr>Type</vt:lpwstr>
  </property>
  <property fmtid="{D5CDD505-2E9C-101B-9397-08002B2CF9AE}" pid="43" name="MXUser">
    <vt:lpwstr>[Name]</vt:lpwstr>
  </property>
  <property fmtid="{D5CDD505-2E9C-101B-9397-08002B2CF9AE}" pid="44" name="MXVersion">
    <vt:lpwstr>xxx</vt:lpwstr>
  </property>
  <property fmtid="{D5CDD505-2E9C-101B-9397-08002B2CF9AE}" pid="45" name="MXActual_state_Released">
    <vt:lpwstr>YYYY-MM-DD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</Properties>
</file>